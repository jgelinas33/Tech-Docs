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00A" w:rsidRPr="00A3600A" w:rsidRDefault="00A3600A" w:rsidP="00A3600A">
      <w:pPr>
        <w:autoSpaceDE w:val="0"/>
        <w:autoSpaceDN w:val="0"/>
        <w:ind w:firstLine="0"/>
        <w:jc w:val="center"/>
        <w:rPr>
          <w:rFonts w:ascii="Times" w:eastAsia="Times New Roman" w:hAnsi="Times" w:cs="Times"/>
          <w:b/>
          <w:bCs/>
          <w:color w:val="FF0000"/>
          <w:sz w:val="44"/>
          <w:szCs w:val="44"/>
          <w:lang w:bidi="ar-SA"/>
        </w:rPr>
      </w:pPr>
      <w:r w:rsidRPr="00A3600A">
        <w:rPr>
          <w:rFonts w:ascii="Times" w:eastAsia="Times New Roman" w:hAnsi="Times" w:cs="Times"/>
          <w:b/>
          <w:bCs/>
          <w:color w:val="FF0000"/>
          <w:sz w:val="44"/>
          <w:szCs w:val="44"/>
          <w:lang w:bidi="ar-SA"/>
        </w:rPr>
        <w:t>CONFIDENTIAL AND PROPRIETARY</w:t>
      </w:r>
    </w:p>
    <w:p w:rsidR="00A3600A" w:rsidRDefault="00A3600A" w:rsidP="00A3600A"/>
    <w:p w:rsidR="00A3600A" w:rsidRDefault="00A3600A" w:rsidP="00A3600A">
      <w:pPr>
        <w:jc w:val="center"/>
        <w:rPr>
          <w:b/>
          <w:bCs/>
          <w:sz w:val="32"/>
          <w:szCs w:val="32"/>
        </w:rPr>
      </w:pPr>
    </w:p>
    <w:p w:rsidR="00A3600A" w:rsidRDefault="00A3600A" w:rsidP="00A3600A">
      <w:pPr>
        <w:jc w:val="center"/>
        <w:rPr>
          <w:b/>
          <w:sz w:val="36"/>
          <w:szCs w:val="36"/>
        </w:rPr>
      </w:pPr>
      <w:r>
        <w:rPr>
          <w:b/>
          <w:sz w:val="36"/>
          <w:szCs w:val="36"/>
        </w:rPr>
        <w:t>Aries Systems Corporation</w:t>
      </w:r>
    </w:p>
    <w:p w:rsidR="00A3600A" w:rsidRDefault="00A3600A" w:rsidP="00A3600A">
      <w:pPr>
        <w:jc w:val="center"/>
      </w:pPr>
    </w:p>
    <w:p w:rsidR="00A3600A" w:rsidRDefault="00A3600A" w:rsidP="00A3600A">
      <w:pPr>
        <w:jc w:val="center"/>
      </w:pPr>
      <w:r>
        <w:rPr>
          <w:noProof/>
          <w:lang w:bidi="ar-SA"/>
        </w:rPr>
        <w:drawing>
          <wp:inline distT="0" distB="0" distL="0" distR="0" wp14:anchorId="252705D0" wp14:editId="6516BD73">
            <wp:extent cx="4156075" cy="1934210"/>
            <wp:effectExtent l="0" t="0" r="0" b="8890"/>
            <wp:docPr id="23" name="Picture 1" descr="SNAGHTML887ec0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GHTML887ec0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6075" cy="1934210"/>
                    </a:xfrm>
                    <a:prstGeom prst="rect">
                      <a:avLst/>
                    </a:prstGeom>
                    <a:noFill/>
                    <a:ln>
                      <a:noFill/>
                    </a:ln>
                  </pic:spPr>
                </pic:pic>
              </a:graphicData>
            </a:graphic>
          </wp:inline>
        </w:drawing>
      </w:r>
    </w:p>
    <w:p w:rsidR="00A3600A" w:rsidRDefault="00A3600A" w:rsidP="00A3600A">
      <w:pPr>
        <w:jc w:val="center"/>
      </w:pPr>
    </w:p>
    <w:p w:rsidR="00A3600A" w:rsidRDefault="00A3600A" w:rsidP="00A3600A">
      <w:pPr>
        <w:jc w:val="center"/>
        <w:rPr>
          <w:b/>
          <w:sz w:val="36"/>
          <w:szCs w:val="36"/>
        </w:rPr>
      </w:pPr>
      <w:r>
        <w:rPr>
          <w:b/>
          <w:sz w:val="36"/>
          <w:szCs w:val="36"/>
        </w:rPr>
        <w:t>Technical Specification</w:t>
      </w:r>
    </w:p>
    <w:p w:rsidR="00A3600A" w:rsidRDefault="00A3600A" w:rsidP="00A3600A"/>
    <w:p w:rsidR="00A3600A" w:rsidRDefault="00A3600A" w:rsidP="00A3600A"/>
    <w:p w:rsidR="00A3600A" w:rsidRDefault="00A3600A" w:rsidP="00A3600A">
      <w:pPr>
        <w:pStyle w:val="FMNumber"/>
        <w:pBdr>
          <w:top w:val="single" w:sz="4" w:space="2" w:color="auto"/>
          <w:bottom w:val="single" w:sz="4" w:space="0" w:color="auto"/>
        </w:pBdr>
        <w:rPr>
          <w:b w:val="0"/>
        </w:rPr>
      </w:pPr>
      <w:r>
        <w:t>13.0-03</w:t>
      </w:r>
      <w:r w:rsidR="000E1BBF">
        <w:t xml:space="preserve"> v2</w:t>
      </w:r>
    </w:p>
    <w:p w:rsidR="00A3600A" w:rsidRDefault="00A3600A" w:rsidP="00A3600A">
      <w:pPr>
        <w:pStyle w:val="FMTitleText"/>
        <w:pBdr>
          <w:top w:val="single" w:sz="4" w:space="2" w:color="auto"/>
          <w:bottom w:val="single" w:sz="4" w:space="0" w:color="auto"/>
        </w:pBdr>
      </w:pPr>
      <w:r>
        <w:t>checkCIF Integration</w:t>
      </w:r>
    </w:p>
    <w:p w:rsidR="00A3600A" w:rsidRDefault="00A3600A" w:rsidP="00A3600A">
      <w:pPr>
        <w:pBdr>
          <w:top w:val="single" w:sz="4" w:space="2" w:color="auto"/>
          <w:left w:val="single" w:sz="4" w:space="0" w:color="auto"/>
          <w:bottom w:val="single" w:sz="4" w:space="0" w:color="auto"/>
          <w:right w:val="single" w:sz="4" w:space="0" w:color="auto"/>
        </w:pBdr>
        <w:ind w:left="1440" w:right="1080"/>
        <w:jc w:val="center"/>
        <w:rPr>
          <w:b/>
          <w:sz w:val="28"/>
          <w:szCs w:val="28"/>
        </w:rPr>
      </w:pPr>
    </w:p>
    <w:p w:rsidR="00A3600A" w:rsidRPr="00D625B5" w:rsidRDefault="00A3600A" w:rsidP="00A3600A">
      <w:pPr>
        <w:pBdr>
          <w:top w:val="single" w:sz="4" w:space="2" w:color="auto"/>
          <w:left w:val="single" w:sz="4" w:space="0" w:color="auto"/>
          <w:bottom w:val="single" w:sz="4" w:space="0" w:color="auto"/>
          <w:right w:val="single" w:sz="4" w:space="0" w:color="auto"/>
        </w:pBdr>
        <w:ind w:left="1440" w:right="1080"/>
        <w:jc w:val="center"/>
        <w:rPr>
          <w:b/>
          <w:color w:val="006600"/>
          <w:sz w:val="28"/>
          <w:szCs w:val="28"/>
        </w:rPr>
      </w:pPr>
      <w:r w:rsidRPr="00D625B5">
        <w:rPr>
          <w:b/>
          <w:color w:val="006600"/>
          <w:sz w:val="28"/>
          <w:szCs w:val="28"/>
        </w:rPr>
        <w:t xml:space="preserve">Status: </w:t>
      </w:r>
      <w:r>
        <w:rPr>
          <w:b/>
          <w:color w:val="006600"/>
          <w:sz w:val="28"/>
          <w:szCs w:val="28"/>
        </w:rPr>
        <w:t>DRAFT</w:t>
      </w:r>
    </w:p>
    <w:p w:rsidR="00A3600A" w:rsidRDefault="00A3600A" w:rsidP="00A3600A"/>
    <w:p w:rsidR="00A3600A" w:rsidRDefault="00A3600A" w:rsidP="00A3600A"/>
    <w:p w:rsidR="00A3600A" w:rsidRDefault="00A3600A" w:rsidP="00A3600A">
      <w:pPr>
        <w:rPr>
          <w:rFonts w:cs="Times"/>
        </w:rPr>
      </w:pPr>
      <w:r>
        <w:rPr>
          <w:rFonts w:cs="Times"/>
        </w:rPr>
        <w:t>Copyright © 2015, Aries Systems Corporation</w:t>
      </w:r>
    </w:p>
    <w:p w:rsidR="00A3600A" w:rsidRDefault="00A3600A" w:rsidP="00A3600A">
      <w:pPr>
        <w:rPr>
          <w:rFonts w:cs="Times"/>
        </w:rPr>
      </w:pPr>
    </w:p>
    <w:p w:rsidR="00A3600A" w:rsidRDefault="00A3600A" w:rsidP="00A3600A">
      <w:pPr>
        <w:ind w:left="360" w:firstLine="0"/>
        <w:rPr>
          <w:rFonts w:cs="Times"/>
        </w:rPr>
      </w:pPr>
      <w:r>
        <w:rPr>
          <w:rFonts w:cs="Times"/>
        </w:rPr>
        <w:t xml:space="preserve">This document is the confidential and proprietary property of Aries Systems Corporation.  The contents hereof are for use only by recipients specifically identified by Aries, and may not be further disclosed to any other third party.  Specifications, designs and drawings contained herein are subject to withdrawal or change by Aries, without notice.  Aries shall have no liability resulting from such withdrawal or change. </w:t>
      </w:r>
      <w:r>
        <w:t>Editorial Manager is a registered trademark and the property of Aries Systems Corporation.</w:t>
      </w:r>
    </w:p>
    <w:p w:rsidR="00A3600A" w:rsidRPr="00223225" w:rsidRDefault="00A3600A" w:rsidP="00A3600A">
      <w:pPr>
        <w:pStyle w:val="PlainText"/>
        <w:rPr>
          <w:rFonts w:ascii="Times New Roman" w:hAnsi="Times New Roman" w:cs="Times New Roman"/>
          <w:sz w:val="24"/>
          <w:szCs w:val="24"/>
        </w:rPr>
      </w:pPr>
    </w:p>
    <w:p w:rsidR="00A3600A" w:rsidRPr="003C556B" w:rsidRDefault="00A3600A" w:rsidP="00A3600A">
      <w:pPr>
        <w:ind w:left="360" w:firstLine="0"/>
        <w:rPr>
          <w:szCs w:val="24"/>
        </w:rPr>
      </w:pPr>
      <w:r w:rsidRPr="003C556B">
        <w:rPr>
          <w:szCs w:val="24"/>
        </w:rPr>
        <w:t xml:space="preserve">Aries Systems reserves the right to share this </w:t>
      </w:r>
      <w:r>
        <w:rPr>
          <w:szCs w:val="24"/>
        </w:rPr>
        <w:t>specif</w:t>
      </w:r>
      <w:r w:rsidRPr="003C556B">
        <w:rPr>
          <w:szCs w:val="24"/>
        </w:rPr>
        <w:t xml:space="preserve">ication with other individuals or organizations that have entered into confidentiality agreements with Aries Systems, in which case the </w:t>
      </w:r>
      <w:r>
        <w:rPr>
          <w:szCs w:val="24"/>
        </w:rPr>
        <w:t>specif</w:t>
      </w:r>
      <w:r w:rsidRPr="003C556B">
        <w:rPr>
          <w:szCs w:val="24"/>
        </w:rPr>
        <w:t>ication will be appropriately blinded so that no identifying or proprietary information will be exposed.</w:t>
      </w:r>
    </w:p>
    <w:p w:rsidR="00A3600A" w:rsidRDefault="00A3600A" w:rsidP="00A3600A">
      <w:pPr>
        <w:ind w:firstLine="0"/>
        <w:rPr>
          <w:b/>
          <w:sz w:val="28"/>
          <w:szCs w:val="28"/>
        </w:rPr>
      </w:pPr>
      <w:r>
        <w:rPr>
          <w:b/>
          <w:sz w:val="28"/>
          <w:szCs w:val="28"/>
        </w:rPr>
        <w:br w:type="page"/>
      </w:r>
    </w:p>
    <w:p w:rsidR="002A6A2E" w:rsidRDefault="002A6A2E" w:rsidP="00026871">
      <w:pPr>
        <w:pStyle w:val="TOC1"/>
        <w:sectPr w:rsidR="002A6A2E" w:rsidSect="002A6A2E">
          <w:footerReference w:type="default" r:id="rId10"/>
          <w:footerReference w:type="first" r:id="rId11"/>
          <w:pgSz w:w="12240" w:h="15840"/>
          <w:pgMar w:top="1440" w:right="1440" w:bottom="1440" w:left="1440" w:header="720" w:footer="720" w:gutter="0"/>
          <w:cols w:space="720"/>
          <w:titlePg/>
          <w:docGrid w:linePitch="360"/>
        </w:sectPr>
      </w:pPr>
    </w:p>
    <w:p w:rsidR="003D5A9E" w:rsidRDefault="002E43ED">
      <w:pPr>
        <w:pStyle w:val="TOC1"/>
        <w:rPr>
          <w:noProof/>
          <w:lang w:bidi="ar-SA"/>
        </w:rPr>
      </w:pPr>
      <w:r>
        <w:lastRenderedPageBreak/>
        <w:fldChar w:fldCharType="begin"/>
      </w:r>
      <w:r>
        <w:instrText xml:space="preserve"> TOC \o "1-3" \t "Heading 4,4,Heading 5,5,Table Name,4" </w:instrText>
      </w:r>
      <w:r>
        <w:fldChar w:fldCharType="separate"/>
      </w:r>
      <w:r w:rsidR="003D5A9E">
        <w:rPr>
          <w:noProof/>
        </w:rPr>
        <w:t>Contributors:</w:t>
      </w:r>
      <w:r w:rsidR="003D5A9E">
        <w:rPr>
          <w:noProof/>
        </w:rPr>
        <w:tab/>
      </w:r>
      <w:r w:rsidR="003D5A9E">
        <w:rPr>
          <w:noProof/>
        </w:rPr>
        <w:fldChar w:fldCharType="begin"/>
      </w:r>
      <w:r w:rsidR="003D5A9E">
        <w:rPr>
          <w:noProof/>
        </w:rPr>
        <w:instrText xml:space="preserve"> PAGEREF _Toc425840711 \h </w:instrText>
      </w:r>
      <w:r w:rsidR="003D5A9E">
        <w:rPr>
          <w:noProof/>
        </w:rPr>
      </w:r>
      <w:r w:rsidR="003D5A9E">
        <w:rPr>
          <w:noProof/>
        </w:rPr>
        <w:fldChar w:fldCharType="separate"/>
      </w:r>
      <w:r w:rsidR="003D5A9E">
        <w:rPr>
          <w:noProof/>
        </w:rPr>
        <w:t>9</w:t>
      </w:r>
      <w:r w:rsidR="003D5A9E">
        <w:rPr>
          <w:noProof/>
        </w:rPr>
        <w:fldChar w:fldCharType="end"/>
      </w:r>
    </w:p>
    <w:p w:rsidR="003D5A9E" w:rsidRDefault="003D5A9E">
      <w:pPr>
        <w:pStyle w:val="TOC1"/>
        <w:rPr>
          <w:noProof/>
          <w:lang w:bidi="ar-SA"/>
        </w:rPr>
      </w:pPr>
      <w:r>
        <w:rPr>
          <w:noProof/>
        </w:rPr>
        <w:t>Document Revision History:</w:t>
      </w:r>
      <w:r>
        <w:rPr>
          <w:noProof/>
        </w:rPr>
        <w:tab/>
      </w:r>
      <w:r>
        <w:rPr>
          <w:noProof/>
        </w:rPr>
        <w:fldChar w:fldCharType="begin"/>
      </w:r>
      <w:r>
        <w:rPr>
          <w:noProof/>
        </w:rPr>
        <w:instrText xml:space="preserve"> PAGEREF _Toc425840712 \h </w:instrText>
      </w:r>
      <w:r>
        <w:rPr>
          <w:noProof/>
        </w:rPr>
      </w:r>
      <w:r>
        <w:rPr>
          <w:noProof/>
        </w:rPr>
        <w:fldChar w:fldCharType="separate"/>
      </w:r>
      <w:r>
        <w:rPr>
          <w:noProof/>
        </w:rPr>
        <w:t>9</w:t>
      </w:r>
      <w:r>
        <w:rPr>
          <w:noProof/>
        </w:rPr>
        <w:fldChar w:fldCharType="end"/>
      </w:r>
    </w:p>
    <w:p w:rsidR="003D5A9E" w:rsidRDefault="003D5A9E">
      <w:pPr>
        <w:pStyle w:val="TOC1"/>
        <w:rPr>
          <w:noProof/>
          <w:lang w:bidi="ar-SA"/>
        </w:rPr>
      </w:pPr>
      <w:r>
        <w:rPr>
          <w:noProof/>
        </w:rPr>
        <w:t>Summary:</w:t>
      </w:r>
      <w:r>
        <w:rPr>
          <w:noProof/>
        </w:rPr>
        <w:tab/>
      </w:r>
      <w:r>
        <w:rPr>
          <w:noProof/>
        </w:rPr>
        <w:fldChar w:fldCharType="begin"/>
      </w:r>
      <w:r>
        <w:rPr>
          <w:noProof/>
        </w:rPr>
        <w:instrText xml:space="preserve"> PAGEREF _Toc425840713 \h </w:instrText>
      </w:r>
      <w:r>
        <w:rPr>
          <w:noProof/>
        </w:rPr>
      </w:r>
      <w:r>
        <w:rPr>
          <w:noProof/>
        </w:rPr>
        <w:fldChar w:fldCharType="separate"/>
      </w:r>
      <w:r>
        <w:rPr>
          <w:noProof/>
        </w:rPr>
        <w:t>9</w:t>
      </w:r>
      <w:r>
        <w:rPr>
          <w:noProof/>
        </w:rPr>
        <w:fldChar w:fldCharType="end"/>
      </w:r>
    </w:p>
    <w:p w:rsidR="003D5A9E" w:rsidRDefault="003D5A9E">
      <w:pPr>
        <w:pStyle w:val="TOC1"/>
        <w:rPr>
          <w:noProof/>
          <w:lang w:bidi="ar-SA"/>
        </w:rPr>
      </w:pPr>
      <w:r>
        <w:rPr>
          <w:noProof/>
        </w:rPr>
        <w:t>References:</w:t>
      </w:r>
      <w:r>
        <w:rPr>
          <w:noProof/>
        </w:rPr>
        <w:tab/>
      </w:r>
      <w:r>
        <w:rPr>
          <w:noProof/>
        </w:rPr>
        <w:fldChar w:fldCharType="begin"/>
      </w:r>
      <w:r>
        <w:rPr>
          <w:noProof/>
        </w:rPr>
        <w:instrText xml:space="preserve"> PAGEREF _Toc425840714 \h </w:instrText>
      </w:r>
      <w:r>
        <w:rPr>
          <w:noProof/>
        </w:rPr>
      </w:r>
      <w:r>
        <w:rPr>
          <w:noProof/>
        </w:rPr>
        <w:fldChar w:fldCharType="separate"/>
      </w:r>
      <w:r>
        <w:rPr>
          <w:noProof/>
        </w:rPr>
        <w:t>9</w:t>
      </w:r>
      <w:r>
        <w:rPr>
          <w:noProof/>
        </w:rPr>
        <w:fldChar w:fldCharType="end"/>
      </w:r>
    </w:p>
    <w:p w:rsidR="003D5A9E" w:rsidRDefault="003D5A9E">
      <w:pPr>
        <w:pStyle w:val="TOC1"/>
        <w:rPr>
          <w:noProof/>
          <w:lang w:bidi="ar-SA"/>
        </w:rPr>
      </w:pPr>
      <w:r>
        <w:rPr>
          <w:noProof/>
        </w:rPr>
        <w:t>Design:</w:t>
      </w:r>
      <w:r>
        <w:rPr>
          <w:noProof/>
        </w:rPr>
        <w:tab/>
      </w:r>
      <w:r>
        <w:rPr>
          <w:noProof/>
        </w:rPr>
        <w:fldChar w:fldCharType="begin"/>
      </w:r>
      <w:r>
        <w:rPr>
          <w:noProof/>
        </w:rPr>
        <w:instrText xml:space="preserve"> PAGEREF _Toc425840715 \h </w:instrText>
      </w:r>
      <w:r>
        <w:rPr>
          <w:noProof/>
        </w:rPr>
      </w:r>
      <w:r>
        <w:rPr>
          <w:noProof/>
        </w:rPr>
        <w:fldChar w:fldCharType="separate"/>
      </w:r>
      <w:r>
        <w:rPr>
          <w:noProof/>
        </w:rPr>
        <w:t>10</w:t>
      </w:r>
      <w:r>
        <w:rPr>
          <w:noProof/>
        </w:rPr>
        <w:fldChar w:fldCharType="end"/>
      </w:r>
    </w:p>
    <w:p w:rsidR="003D5A9E" w:rsidRDefault="003D5A9E">
      <w:pPr>
        <w:pStyle w:val="TOC2"/>
        <w:rPr>
          <w:b w:val="0"/>
          <w:i w:val="0"/>
          <w:noProof/>
          <w:lang w:bidi="ar-SA"/>
        </w:rPr>
      </w:pPr>
      <w:r>
        <w:rPr>
          <w:noProof/>
        </w:rPr>
        <w:t>Spec Support</w:t>
      </w:r>
      <w:r>
        <w:rPr>
          <w:noProof/>
        </w:rPr>
        <w:tab/>
      </w:r>
      <w:r>
        <w:rPr>
          <w:noProof/>
        </w:rPr>
        <w:fldChar w:fldCharType="begin"/>
      </w:r>
      <w:r>
        <w:rPr>
          <w:noProof/>
        </w:rPr>
        <w:instrText xml:space="preserve"> PAGEREF _Toc425840716 \h </w:instrText>
      </w:r>
      <w:r>
        <w:rPr>
          <w:noProof/>
        </w:rPr>
      </w:r>
      <w:r>
        <w:rPr>
          <w:noProof/>
        </w:rPr>
        <w:fldChar w:fldCharType="separate"/>
      </w:r>
      <w:r>
        <w:rPr>
          <w:noProof/>
        </w:rPr>
        <w:t>10</w:t>
      </w:r>
      <w:r>
        <w:rPr>
          <w:noProof/>
        </w:rPr>
        <w:fldChar w:fldCharType="end"/>
      </w:r>
    </w:p>
    <w:p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_Toc425840717 \h </w:instrText>
      </w:r>
      <w:r>
        <w:rPr>
          <w:noProof/>
        </w:rPr>
      </w:r>
      <w:r>
        <w:rPr>
          <w:noProof/>
        </w:rPr>
        <w:fldChar w:fldCharType="separate"/>
      </w:r>
      <w:r>
        <w:rPr>
          <w:noProof/>
        </w:rPr>
        <w:t>10</w:t>
      </w:r>
      <w:r>
        <w:rPr>
          <w:noProof/>
        </w:rPr>
        <w:fldChar w:fldCharType="end"/>
      </w:r>
    </w:p>
    <w:p w:rsidR="003D5A9E" w:rsidRDefault="003D5A9E">
      <w:pPr>
        <w:pStyle w:val="TOC4"/>
        <w:rPr>
          <w:lang w:bidi="ar-SA"/>
        </w:rPr>
      </w:pPr>
      <w:r>
        <w:t>+ CIF_RESULT_FILES (table)</w:t>
      </w:r>
      <w:r>
        <w:tab/>
      </w:r>
      <w:r>
        <w:fldChar w:fldCharType="begin"/>
      </w:r>
      <w:r>
        <w:instrText xml:space="preserve"> PAGEREF _Toc425840718 \h </w:instrText>
      </w:r>
      <w:r>
        <w:fldChar w:fldCharType="separate"/>
      </w:r>
      <w:r>
        <w:t>10</w:t>
      </w:r>
      <w:r>
        <w:fldChar w:fldCharType="end"/>
      </w:r>
    </w:p>
    <w:p w:rsidR="003D5A9E" w:rsidRDefault="003D5A9E">
      <w:pPr>
        <w:pStyle w:val="TOC4"/>
        <w:rPr>
          <w:lang w:bidi="ar-SA"/>
        </w:rPr>
      </w:pPr>
      <w:r>
        <w:t>+ TRG_CIF_RESULT_FILES_maintainFileCatalogueReferenceCount(trigger on CIF_RESULT_FILES)</w:t>
      </w:r>
      <w:r>
        <w:tab/>
      </w:r>
      <w:r>
        <w:fldChar w:fldCharType="begin"/>
      </w:r>
      <w:r>
        <w:instrText xml:space="preserve"> PAGEREF _Toc425840719 \h </w:instrText>
      </w:r>
      <w:r>
        <w:fldChar w:fldCharType="separate"/>
      </w:r>
      <w:r>
        <w:t>10</w:t>
      </w:r>
      <w:r>
        <w:fldChar w:fldCharType="end"/>
      </w:r>
    </w:p>
    <w:p w:rsidR="003D5A9E" w:rsidRDefault="003D5A9E">
      <w:pPr>
        <w:pStyle w:val="TOC4"/>
        <w:rPr>
          <w:lang w:bidi="ar-SA"/>
        </w:rPr>
      </w:pPr>
      <w:r>
        <w:t>+ CIF_CHECK_STATUS (table)</w:t>
      </w:r>
      <w:r>
        <w:tab/>
      </w:r>
      <w:r>
        <w:fldChar w:fldCharType="begin"/>
      </w:r>
      <w:r>
        <w:instrText xml:space="preserve"> PAGEREF _Toc425840720 \h </w:instrText>
      </w:r>
      <w:r>
        <w:fldChar w:fldCharType="separate"/>
      </w:r>
      <w:r>
        <w:t>11</w:t>
      </w:r>
      <w:r>
        <w:fldChar w:fldCharType="end"/>
      </w:r>
    </w:p>
    <w:p w:rsidR="003D5A9E" w:rsidRDefault="003D5A9E">
      <w:pPr>
        <w:pStyle w:val="TOC4"/>
        <w:rPr>
          <w:lang w:bidi="ar-SA"/>
        </w:rPr>
      </w:pPr>
      <w:r>
        <w:t>usp_GetCIFResultFiles</w:t>
      </w:r>
      <w:r>
        <w:tab/>
      </w:r>
      <w:r>
        <w:fldChar w:fldCharType="begin"/>
      </w:r>
      <w:r>
        <w:instrText xml:space="preserve"> PAGEREF _Toc425840721 \h </w:instrText>
      </w:r>
      <w:r>
        <w:fldChar w:fldCharType="separate"/>
      </w:r>
      <w:r>
        <w:t>11</w:t>
      </w:r>
      <w:r>
        <w:fldChar w:fldCharType="end"/>
      </w:r>
    </w:p>
    <w:p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_Toc425840722 \h </w:instrText>
      </w:r>
      <w:r>
        <w:rPr>
          <w:noProof/>
        </w:rPr>
      </w:r>
      <w:r>
        <w:rPr>
          <w:noProof/>
        </w:rPr>
        <w:fldChar w:fldCharType="separate"/>
      </w:r>
      <w:r>
        <w:rPr>
          <w:noProof/>
        </w:rPr>
        <w:t>13</w:t>
      </w:r>
      <w:r>
        <w:rPr>
          <w:noProof/>
        </w:rPr>
        <w:fldChar w:fldCharType="end"/>
      </w:r>
    </w:p>
    <w:p w:rsidR="003D5A9E" w:rsidRDefault="003D5A9E">
      <w:pPr>
        <w:pStyle w:val="TOC5"/>
        <w:rPr>
          <w:noProof/>
          <w:lang w:bidi="ar-SA"/>
        </w:rPr>
      </w:pPr>
      <w:r>
        <w:rPr>
          <w:noProof/>
        </w:rPr>
        <w:t>+ cifCheckFunctions.js</w:t>
      </w:r>
      <w:r>
        <w:rPr>
          <w:noProof/>
        </w:rPr>
        <w:tab/>
      </w:r>
      <w:r>
        <w:rPr>
          <w:noProof/>
        </w:rPr>
        <w:fldChar w:fldCharType="begin"/>
      </w:r>
      <w:r>
        <w:rPr>
          <w:noProof/>
        </w:rPr>
        <w:instrText xml:space="preserve"> PAGEREF _Toc425840723 \h </w:instrText>
      </w:r>
      <w:r>
        <w:rPr>
          <w:noProof/>
        </w:rPr>
      </w:r>
      <w:r>
        <w:rPr>
          <w:noProof/>
        </w:rPr>
        <w:fldChar w:fldCharType="separate"/>
      </w:r>
      <w:r>
        <w:rPr>
          <w:noProof/>
        </w:rPr>
        <w:t>13</w:t>
      </w:r>
      <w:r>
        <w:rPr>
          <w:noProof/>
        </w:rPr>
        <w:fldChar w:fldCharType="end"/>
      </w:r>
    </w:p>
    <w:p w:rsidR="003D5A9E" w:rsidRDefault="003D5A9E">
      <w:pPr>
        <w:pStyle w:val="TOC5"/>
        <w:rPr>
          <w:noProof/>
          <w:lang w:bidi="ar-SA"/>
        </w:rPr>
      </w:pPr>
      <w:r>
        <w:rPr>
          <w:noProof/>
        </w:rPr>
        <w:t>docFilesUtil.js</w:t>
      </w:r>
      <w:r>
        <w:rPr>
          <w:noProof/>
        </w:rPr>
        <w:tab/>
      </w:r>
      <w:r>
        <w:rPr>
          <w:noProof/>
        </w:rPr>
        <w:fldChar w:fldCharType="begin"/>
      </w:r>
      <w:r>
        <w:rPr>
          <w:noProof/>
        </w:rPr>
        <w:instrText xml:space="preserve"> PAGEREF _Toc425840724 \h </w:instrText>
      </w:r>
      <w:r>
        <w:rPr>
          <w:noProof/>
        </w:rPr>
      </w:r>
      <w:r>
        <w:rPr>
          <w:noProof/>
        </w:rPr>
        <w:fldChar w:fldCharType="separate"/>
      </w:r>
      <w:r>
        <w:rPr>
          <w:noProof/>
        </w:rPr>
        <w:t>13</w:t>
      </w:r>
      <w:r>
        <w:rPr>
          <w:noProof/>
        </w:rPr>
        <w:fldChar w:fldCharType="end"/>
      </w:r>
    </w:p>
    <w:p w:rsidR="003D5A9E" w:rsidRDefault="003D5A9E">
      <w:pPr>
        <w:pStyle w:val="TOC4"/>
        <w:rPr>
          <w:lang w:bidi="ar-SA"/>
        </w:rPr>
      </w:pPr>
      <w:r>
        <w:t>+ Aries.EditorialManager.Framework.Journal.FileObjects.CIFResultFile</w:t>
      </w:r>
      <w:r>
        <w:tab/>
      </w:r>
      <w:r>
        <w:fldChar w:fldCharType="begin"/>
      </w:r>
      <w:r>
        <w:instrText xml:space="preserve"> PAGEREF _Toc425840725 \h </w:instrText>
      </w:r>
      <w:r>
        <w:fldChar w:fldCharType="separate"/>
      </w:r>
      <w:r>
        <w:t>13</w:t>
      </w:r>
      <w:r>
        <w:fldChar w:fldCharType="end"/>
      </w:r>
    </w:p>
    <w:p w:rsidR="003D5A9E" w:rsidRDefault="003D5A9E">
      <w:pPr>
        <w:pStyle w:val="TOC4"/>
        <w:rPr>
          <w:lang w:bidi="ar-SA"/>
        </w:rPr>
      </w:pPr>
      <w:r>
        <w:t>+ Aries.EditorialManager.Framework.Journal.CIFObjects.CIFCheckStatus</w:t>
      </w:r>
      <w:r>
        <w:tab/>
      </w:r>
      <w:r>
        <w:fldChar w:fldCharType="begin"/>
      </w:r>
      <w:r>
        <w:instrText xml:space="preserve"> PAGEREF _Toc425840726 \h </w:instrText>
      </w:r>
      <w:r>
        <w:fldChar w:fldCharType="separate"/>
      </w:r>
      <w:r>
        <w:t>14</w:t>
      </w:r>
      <w:r>
        <w:fldChar w:fldCharType="end"/>
      </w:r>
    </w:p>
    <w:p w:rsidR="003D5A9E" w:rsidRDefault="003D5A9E">
      <w:pPr>
        <w:pStyle w:val="TOC4"/>
        <w:rPr>
          <w:lang w:bidi="ar-SA"/>
        </w:rPr>
      </w:pPr>
      <w:r>
        <w:t>Aries.EditorialManager.Framework.Journal.FileObjects.CompanionFile</w:t>
      </w:r>
      <w:r>
        <w:tab/>
      </w:r>
      <w:r>
        <w:fldChar w:fldCharType="begin"/>
      </w:r>
      <w:r>
        <w:instrText xml:space="preserve"> PAGEREF _Toc425840727 \h </w:instrText>
      </w:r>
      <w:r>
        <w:fldChar w:fldCharType="separate"/>
      </w:r>
      <w:r>
        <w:t>14</w:t>
      </w:r>
      <w:r>
        <w:fldChar w:fldCharType="end"/>
      </w:r>
    </w:p>
    <w:p w:rsidR="003D5A9E" w:rsidRDefault="003D5A9E">
      <w:pPr>
        <w:pStyle w:val="TOC4"/>
        <w:rPr>
          <w:lang w:bidi="ar-SA"/>
        </w:rPr>
      </w:pPr>
      <w:r>
        <w:t>Aries.EditorialManager.Framework.Journal.FileObjects.SubmissionFile</w:t>
      </w:r>
      <w:r>
        <w:tab/>
      </w:r>
      <w:r>
        <w:fldChar w:fldCharType="begin"/>
      </w:r>
      <w:r>
        <w:instrText xml:space="preserve"> PAGEREF _Toc425840728 \h </w:instrText>
      </w:r>
      <w:r>
        <w:fldChar w:fldCharType="separate"/>
      </w:r>
      <w:r>
        <w:t>14</w:t>
      </w:r>
      <w:r>
        <w:fldChar w:fldCharType="end"/>
      </w:r>
    </w:p>
    <w:p w:rsidR="003D5A9E" w:rsidRDefault="003D5A9E">
      <w:pPr>
        <w:pStyle w:val="TOC2"/>
        <w:rPr>
          <w:b w:val="0"/>
          <w:i w:val="0"/>
          <w:noProof/>
          <w:lang w:bidi="ar-SA"/>
        </w:rPr>
      </w:pPr>
      <w:r>
        <w:rPr>
          <w:noProof/>
        </w:rPr>
        <w:t>Action Links (2.13.1)</w:t>
      </w:r>
      <w:r>
        <w:rPr>
          <w:noProof/>
        </w:rPr>
        <w:tab/>
      </w:r>
      <w:r>
        <w:rPr>
          <w:noProof/>
        </w:rPr>
        <w:fldChar w:fldCharType="begin"/>
      </w:r>
      <w:r>
        <w:rPr>
          <w:noProof/>
        </w:rPr>
        <w:instrText xml:space="preserve"> PAGEREF _Toc425840729 \h </w:instrText>
      </w:r>
      <w:r>
        <w:rPr>
          <w:noProof/>
        </w:rPr>
      </w:r>
      <w:r>
        <w:rPr>
          <w:noProof/>
        </w:rPr>
        <w:fldChar w:fldCharType="separate"/>
      </w:r>
      <w:r>
        <w:rPr>
          <w:noProof/>
        </w:rPr>
        <w:t>15</w:t>
      </w:r>
      <w:r>
        <w:rPr>
          <w:noProof/>
        </w:rPr>
        <w:fldChar w:fldCharType="end"/>
      </w:r>
    </w:p>
    <w:p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_Toc425840730 \h </w:instrText>
      </w:r>
      <w:r>
        <w:rPr>
          <w:noProof/>
        </w:rPr>
      </w:r>
      <w:r>
        <w:rPr>
          <w:noProof/>
        </w:rPr>
        <w:fldChar w:fldCharType="separate"/>
      </w:r>
      <w:r>
        <w:rPr>
          <w:noProof/>
        </w:rPr>
        <w:t>15</w:t>
      </w:r>
      <w:r>
        <w:rPr>
          <w:noProof/>
        </w:rPr>
        <w:fldChar w:fldCharType="end"/>
      </w:r>
    </w:p>
    <w:p w:rsidR="003D5A9E" w:rsidRDefault="003D5A9E">
      <w:pPr>
        <w:pStyle w:val="TOC4"/>
        <w:rPr>
          <w:lang w:bidi="ar-SA"/>
        </w:rPr>
      </w:pPr>
      <w:r>
        <w:t>usp_SelectSearchProposalResults (used only in results from proposal search)</w:t>
      </w:r>
      <w:r>
        <w:tab/>
      </w:r>
      <w:r>
        <w:fldChar w:fldCharType="begin"/>
      </w:r>
      <w:r>
        <w:instrText xml:space="preserve"> PAGEREF _Toc425840731 \h </w:instrText>
      </w:r>
      <w:r>
        <w:fldChar w:fldCharType="separate"/>
      </w:r>
      <w:r>
        <w:t>15</w:t>
      </w:r>
      <w:r>
        <w:fldChar w:fldCharType="end"/>
      </w:r>
    </w:p>
    <w:p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_Toc425840732 \h </w:instrText>
      </w:r>
      <w:r>
        <w:rPr>
          <w:noProof/>
        </w:rPr>
      </w:r>
      <w:r>
        <w:rPr>
          <w:noProof/>
        </w:rPr>
        <w:fldChar w:fldCharType="separate"/>
      </w:r>
      <w:r>
        <w:rPr>
          <w:noProof/>
        </w:rPr>
        <w:t>15</w:t>
      </w:r>
      <w:r>
        <w:rPr>
          <w:noProof/>
        </w:rPr>
        <w:fldChar w:fldCharType="end"/>
      </w:r>
    </w:p>
    <w:p w:rsidR="003D5A9E" w:rsidRDefault="003D5A9E">
      <w:pPr>
        <w:pStyle w:val="TOC4"/>
        <w:rPr>
          <w:lang w:bidi="ar-SA"/>
        </w:rPr>
      </w:pPr>
      <w:r>
        <w:t>Aries.EditorialManager.ActionLinkManager</w:t>
      </w:r>
      <w:r>
        <w:tab/>
      </w:r>
      <w:r>
        <w:fldChar w:fldCharType="begin"/>
      </w:r>
      <w:r>
        <w:instrText xml:space="preserve"> PAGEREF _Toc425840733 \h </w:instrText>
      </w:r>
      <w:r>
        <w:fldChar w:fldCharType="separate"/>
      </w:r>
      <w:r>
        <w:t>15</w:t>
      </w:r>
      <w:r>
        <w:fldChar w:fldCharType="end"/>
      </w:r>
    </w:p>
    <w:p w:rsidR="003D5A9E" w:rsidRDefault="003D5A9E">
      <w:pPr>
        <w:pStyle w:val="TOC5"/>
        <w:rPr>
          <w:noProof/>
          <w:lang w:bidi="ar-SA"/>
        </w:rPr>
      </w:pPr>
      <w:r>
        <w:rPr>
          <w:noProof/>
        </w:rPr>
        <w:t>ActionLinkManager.cs</w:t>
      </w:r>
      <w:r>
        <w:rPr>
          <w:noProof/>
        </w:rPr>
        <w:tab/>
      </w:r>
      <w:r>
        <w:rPr>
          <w:noProof/>
        </w:rPr>
        <w:fldChar w:fldCharType="begin"/>
      </w:r>
      <w:r>
        <w:rPr>
          <w:noProof/>
        </w:rPr>
        <w:instrText xml:space="preserve"> PAGEREF _Toc425840734 \h </w:instrText>
      </w:r>
      <w:r>
        <w:rPr>
          <w:noProof/>
        </w:rPr>
      </w:r>
      <w:r>
        <w:rPr>
          <w:noProof/>
        </w:rPr>
        <w:fldChar w:fldCharType="separate"/>
      </w:r>
      <w:r>
        <w:rPr>
          <w:noProof/>
        </w:rPr>
        <w:t>15</w:t>
      </w:r>
      <w:r>
        <w:rPr>
          <w:noProof/>
        </w:rPr>
        <w:fldChar w:fldCharType="end"/>
      </w:r>
    </w:p>
    <w:p w:rsidR="003D5A9E" w:rsidRDefault="003D5A9E">
      <w:pPr>
        <w:pStyle w:val="TOC4"/>
        <w:rPr>
          <w:lang w:bidi="ar-SA"/>
        </w:rPr>
      </w:pPr>
      <w:r>
        <w:t>Aries.EditorialManager.Facade.Utility</w:t>
      </w:r>
      <w:r>
        <w:tab/>
      </w:r>
      <w:r>
        <w:fldChar w:fldCharType="begin"/>
      </w:r>
      <w:r>
        <w:instrText xml:space="preserve"> PAGEREF _Toc425840735 \h </w:instrText>
      </w:r>
      <w:r>
        <w:fldChar w:fldCharType="separate"/>
      </w:r>
      <w:r>
        <w:t>16</w:t>
      </w:r>
      <w:r>
        <w:fldChar w:fldCharType="end"/>
      </w:r>
    </w:p>
    <w:p w:rsidR="003D5A9E" w:rsidRDefault="003D5A9E">
      <w:pPr>
        <w:pStyle w:val="TOC5"/>
        <w:rPr>
          <w:noProof/>
          <w:lang w:bidi="ar-SA"/>
        </w:rPr>
      </w:pPr>
      <w:r>
        <w:rPr>
          <w:noProof/>
        </w:rPr>
        <w:t>ActionLinkManager.cs</w:t>
      </w:r>
      <w:r>
        <w:rPr>
          <w:noProof/>
        </w:rPr>
        <w:tab/>
      </w:r>
      <w:r>
        <w:rPr>
          <w:noProof/>
        </w:rPr>
        <w:fldChar w:fldCharType="begin"/>
      </w:r>
      <w:r>
        <w:rPr>
          <w:noProof/>
        </w:rPr>
        <w:instrText xml:space="preserve"> PAGEREF _Toc425840736 \h </w:instrText>
      </w:r>
      <w:r>
        <w:rPr>
          <w:noProof/>
        </w:rPr>
      </w:r>
      <w:r>
        <w:rPr>
          <w:noProof/>
        </w:rPr>
        <w:fldChar w:fldCharType="separate"/>
      </w:r>
      <w:r>
        <w:rPr>
          <w:noProof/>
        </w:rPr>
        <w:t>16</w:t>
      </w:r>
      <w:r>
        <w:rPr>
          <w:noProof/>
        </w:rPr>
        <w:fldChar w:fldCharType="end"/>
      </w:r>
    </w:p>
    <w:p w:rsidR="003D5A9E" w:rsidRDefault="003D5A9E">
      <w:pPr>
        <w:pStyle w:val="TOC4"/>
        <w:rPr>
          <w:lang w:bidi="ar-SA"/>
        </w:rPr>
      </w:pPr>
      <w:r>
        <w:t>Aries.EditorialManager.Framework.Journal.LayoutItems</w:t>
      </w:r>
      <w:r>
        <w:tab/>
      </w:r>
      <w:r>
        <w:fldChar w:fldCharType="begin"/>
      </w:r>
      <w:r>
        <w:instrText xml:space="preserve"> PAGEREF _Toc425840737 \h </w:instrText>
      </w:r>
      <w:r>
        <w:fldChar w:fldCharType="separate"/>
      </w:r>
      <w:r>
        <w:t>16</w:t>
      </w:r>
      <w:r>
        <w:fldChar w:fldCharType="end"/>
      </w:r>
    </w:p>
    <w:p w:rsidR="003D5A9E" w:rsidRDefault="003D5A9E">
      <w:pPr>
        <w:pStyle w:val="TOC5"/>
        <w:rPr>
          <w:noProof/>
          <w:lang w:bidi="ar-SA"/>
        </w:rPr>
      </w:pPr>
      <w:r>
        <w:rPr>
          <w:noProof/>
        </w:rPr>
        <w:t>SectionItemDetails.cs</w:t>
      </w:r>
      <w:r>
        <w:rPr>
          <w:noProof/>
        </w:rPr>
        <w:tab/>
      </w:r>
      <w:r>
        <w:rPr>
          <w:noProof/>
        </w:rPr>
        <w:fldChar w:fldCharType="begin"/>
      </w:r>
      <w:r>
        <w:rPr>
          <w:noProof/>
        </w:rPr>
        <w:instrText xml:space="preserve"> PAGEREF _Toc425840738 \h </w:instrText>
      </w:r>
      <w:r>
        <w:rPr>
          <w:noProof/>
        </w:rPr>
      </w:r>
      <w:r>
        <w:rPr>
          <w:noProof/>
        </w:rPr>
        <w:fldChar w:fldCharType="separate"/>
      </w:r>
      <w:r>
        <w:rPr>
          <w:noProof/>
        </w:rPr>
        <w:t>16</w:t>
      </w:r>
      <w:r>
        <w:rPr>
          <w:noProof/>
        </w:rPr>
        <w:fldChar w:fldCharType="end"/>
      </w:r>
    </w:p>
    <w:p w:rsidR="003D5A9E" w:rsidRDefault="003D5A9E">
      <w:pPr>
        <w:pStyle w:val="TOC4"/>
        <w:rPr>
          <w:lang w:bidi="ar-SA"/>
        </w:rPr>
      </w:pPr>
      <w:r>
        <w:t>Folders.SearchSubmissions(2.8)</w:t>
      </w:r>
      <w:r>
        <w:tab/>
      </w:r>
      <w:r>
        <w:fldChar w:fldCharType="begin"/>
      </w:r>
      <w:r>
        <w:instrText xml:space="preserve"> PAGEREF _Toc425840739 \h </w:instrText>
      </w:r>
      <w:r>
        <w:fldChar w:fldCharType="separate"/>
      </w:r>
      <w:r>
        <w:t>16</w:t>
      </w:r>
      <w:r>
        <w:fldChar w:fldCharType="end"/>
      </w:r>
    </w:p>
    <w:p w:rsidR="003D5A9E" w:rsidRDefault="003D5A9E">
      <w:pPr>
        <w:pStyle w:val="TOC5"/>
        <w:rPr>
          <w:noProof/>
          <w:lang w:bidi="ar-SA"/>
        </w:rPr>
      </w:pPr>
      <w:r>
        <w:rPr>
          <w:noProof/>
        </w:rPr>
        <w:t>Web\common\App_Code\Folders\SearchResults\Controller.cs</w:t>
      </w:r>
      <w:r>
        <w:rPr>
          <w:noProof/>
        </w:rPr>
        <w:tab/>
      </w:r>
      <w:r>
        <w:rPr>
          <w:noProof/>
        </w:rPr>
        <w:fldChar w:fldCharType="begin"/>
      </w:r>
      <w:r>
        <w:rPr>
          <w:noProof/>
        </w:rPr>
        <w:instrText xml:space="preserve"> PAGEREF _Toc425840740 \h </w:instrText>
      </w:r>
      <w:r>
        <w:rPr>
          <w:noProof/>
        </w:rPr>
      </w:r>
      <w:r>
        <w:rPr>
          <w:noProof/>
        </w:rPr>
        <w:fldChar w:fldCharType="separate"/>
      </w:r>
      <w:r>
        <w:rPr>
          <w:noProof/>
        </w:rPr>
        <w:t>16</w:t>
      </w:r>
      <w:r>
        <w:rPr>
          <w:noProof/>
        </w:rPr>
        <w:fldChar w:fldCharType="end"/>
      </w:r>
    </w:p>
    <w:p w:rsidR="003D5A9E" w:rsidRDefault="003D5A9E">
      <w:pPr>
        <w:pStyle w:val="TOC4"/>
        <w:rPr>
          <w:lang w:bidi="ar-SA"/>
        </w:rPr>
      </w:pPr>
      <w:r>
        <w:t>Folders.AllAssignedSubmissions (2.13.1)</w:t>
      </w:r>
      <w:r>
        <w:tab/>
      </w:r>
      <w:r>
        <w:fldChar w:fldCharType="begin"/>
      </w:r>
      <w:r>
        <w:instrText xml:space="preserve"> PAGEREF _Toc425840741 \h </w:instrText>
      </w:r>
      <w:r>
        <w:fldChar w:fldCharType="separate"/>
      </w:r>
      <w:r>
        <w:t>16</w:t>
      </w:r>
      <w:r>
        <w:fldChar w:fldCharType="end"/>
      </w:r>
    </w:p>
    <w:p w:rsidR="003D5A9E" w:rsidRDefault="003D5A9E">
      <w:pPr>
        <w:pStyle w:val="TOC5"/>
        <w:rPr>
          <w:noProof/>
          <w:lang w:bidi="ar-SA"/>
        </w:rPr>
      </w:pPr>
      <w:r>
        <w:rPr>
          <w:noProof/>
        </w:rPr>
        <w:t>Web\common\App_Code\Folders\AllAssignedSubmissions\Controller.cs</w:t>
      </w:r>
      <w:r>
        <w:rPr>
          <w:noProof/>
        </w:rPr>
        <w:tab/>
      </w:r>
      <w:r>
        <w:rPr>
          <w:noProof/>
        </w:rPr>
        <w:fldChar w:fldCharType="begin"/>
      </w:r>
      <w:r>
        <w:rPr>
          <w:noProof/>
        </w:rPr>
        <w:instrText xml:space="preserve"> PAGEREF _Toc425840742 \h </w:instrText>
      </w:r>
      <w:r>
        <w:rPr>
          <w:noProof/>
        </w:rPr>
      </w:r>
      <w:r>
        <w:rPr>
          <w:noProof/>
        </w:rPr>
        <w:fldChar w:fldCharType="separate"/>
      </w:r>
      <w:r>
        <w:rPr>
          <w:noProof/>
        </w:rPr>
        <w:t>16</w:t>
      </w:r>
      <w:r>
        <w:rPr>
          <w:noProof/>
        </w:rPr>
        <w:fldChar w:fldCharType="end"/>
      </w:r>
    </w:p>
    <w:p w:rsidR="003D5A9E" w:rsidRDefault="003D5A9E">
      <w:pPr>
        <w:pStyle w:val="TOC4"/>
        <w:rPr>
          <w:lang w:bidi="ar-SA"/>
        </w:rPr>
      </w:pPr>
      <w:r>
        <w:t>Folders.NewSubmissions (2.13.1)</w:t>
      </w:r>
      <w:r>
        <w:tab/>
      </w:r>
      <w:r>
        <w:fldChar w:fldCharType="begin"/>
      </w:r>
      <w:r>
        <w:instrText xml:space="preserve"> PAGEREF _Toc425840743 \h </w:instrText>
      </w:r>
      <w:r>
        <w:fldChar w:fldCharType="separate"/>
      </w:r>
      <w:r>
        <w:t>16</w:t>
      </w:r>
      <w:r>
        <w:fldChar w:fldCharType="end"/>
      </w:r>
    </w:p>
    <w:p w:rsidR="003D5A9E" w:rsidRDefault="003D5A9E">
      <w:pPr>
        <w:pStyle w:val="TOC5"/>
        <w:rPr>
          <w:noProof/>
          <w:lang w:bidi="ar-SA"/>
        </w:rPr>
      </w:pPr>
      <w:r>
        <w:rPr>
          <w:noProof/>
        </w:rPr>
        <w:lastRenderedPageBreak/>
        <w:t>Web\common\App_Code\Folders\NewSubmissions\Controller.cs</w:t>
      </w:r>
      <w:r>
        <w:rPr>
          <w:noProof/>
        </w:rPr>
        <w:tab/>
      </w:r>
      <w:r>
        <w:rPr>
          <w:noProof/>
        </w:rPr>
        <w:fldChar w:fldCharType="begin"/>
      </w:r>
      <w:r>
        <w:rPr>
          <w:noProof/>
        </w:rPr>
        <w:instrText xml:space="preserve"> PAGEREF _Toc425840744 \h </w:instrText>
      </w:r>
      <w:r>
        <w:rPr>
          <w:noProof/>
        </w:rPr>
      </w:r>
      <w:r>
        <w:rPr>
          <w:noProof/>
        </w:rPr>
        <w:fldChar w:fldCharType="separate"/>
      </w:r>
      <w:r>
        <w:rPr>
          <w:noProof/>
        </w:rPr>
        <w:t>16</w:t>
      </w:r>
      <w:r>
        <w:rPr>
          <w:noProof/>
        </w:rPr>
        <w:fldChar w:fldCharType="end"/>
      </w:r>
    </w:p>
    <w:p w:rsidR="003D5A9E" w:rsidRDefault="003D5A9E">
      <w:pPr>
        <w:pStyle w:val="TOC4"/>
        <w:rPr>
          <w:lang w:bidi="ar-SA"/>
        </w:rPr>
      </w:pPr>
      <w:r>
        <w:t>Folders.RevisedSubmissions (2.13.1)</w:t>
      </w:r>
      <w:r>
        <w:tab/>
      </w:r>
      <w:r>
        <w:fldChar w:fldCharType="begin"/>
      </w:r>
      <w:r>
        <w:instrText xml:space="preserve"> PAGEREF _Toc425840745 \h </w:instrText>
      </w:r>
      <w:r>
        <w:fldChar w:fldCharType="separate"/>
      </w:r>
      <w:r>
        <w:t>17</w:t>
      </w:r>
      <w:r>
        <w:fldChar w:fldCharType="end"/>
      </w:r>
    </w:p>
    <w:p w:rsidR="003D5A9E" w:rsidRDefault="003D5A9E">
      <w:pPr>
        <w:pStyle w:val="TOC5"/>
        <w:rPr>
          <w:noProof/>
          <w:lang w:bidi="ar-SA"/>
        </w:rPr>
      </w:pPr>
      <w:r>
        <w:rPr>
          <w:noProof/>
        </w:rPr>
        <w:t>Web\common\App_Code\Folders\RevisedSubmissions\Controller.cs</w:t>
      </w:r>
      <w:r>
        <w:rPr>
          <w:noProof/>
        </w:rPr>
        <w:tab/>
      </w:r>
      <w:r>
        <w:rPr>
          <w:noProof/>
        </w:rPr>
        <w:fldChar w:fldCharType="begin"/>
      </w:r>
      <w:r>
        <w:rPr>
          <w:noProof/>
        </w:rPr>
        <w:instrText xml:space="preserve"> PAGEREF _Toc425840746 \h </w:instrText>
      </w:r>
      <w:r>
        <w:rPr>
          <w:noProof/>
        </w:rPr>
      </w:r>
      <w:r>
        <w:rPr>
          <w:noProof/>
        </w:rPr>
        <w:fldChar w:fldCharType="separate"/>
      </w:r>
      <w:r>
        <w:rPr>
          <w:noProof/>
        </w:rPr>
        <w:t>17</w:t>
      </w:r>
      <w:r>
        <w:rPr>
          <w:noProof/>
        </w:rPr>
        <w:fldChar w:fldCharType="end"/>
      </w:r>
    </w:p>
    <w:p w:rsidR="003D5A9E" w:rsidRDefault="003D5A9E">
      <w:pPr>
        <w:pStyle w:val="TOC4"/>
        <w:rPr>
          <w:lang w:bidi="ar-SA"/>
        </w:rPr>
      </w:pPr>
      <w:r>
        <w:t>Folders.RevisedSubmissionsReqAssign (2.13.1)</w:t>
      </w:r>
      <w:r>
        <w:tab/>
      </w:r>
      <w:r>
        <w:fldChar w:fldCharType="begin"/>
      </w:r>
      <w:r>
        <w:instrText xml:space="preserve"> PAGEREF _Toc425840747 \h </w:instrText>
      </w:r>
      <w:r>
        <w:fldChar w:fldCharType="separate"/>
      </w:r>
      <w:r>
        <w:t>17</w:t>
      </w:r>
      <w:r>
        <w:fldChar w:fldCharType="end"/>
      </w:r>
    </w:p>
    <w:p w:rsidR="003D5A9E" w:rsidRDefault="003D5A9E">
      <w:pPr>
        <w:pStyle w:val="TOC5"/>
        <w:rPr>
          <w:noProof/>
          <w:lang w:bidi="ar-SA"/>
        </w:rPr>
      </w:pPr>
      <w:r>
        <w:rPr>
          <w:noProof/>
        </w:rPr>
        <w:t>Web\common\App_Code\Folders\RevisedSubmissionsReqAssign\Controller.cs</w:t>
      </w:r>
      <w:r>
        <w:rPr>
          <w:noProof/>
        </w:rPr>
        <w:tab/>
      </w:r>
      <w:r>
        <w:rPr>
          <w:noProof/>
        </w:rPr>
        <w:fldChar w:fldCharType="begin"/>
      </w:r>
      <w:r>
        <w:rPr>
          <w:noProof/>
        </w:rPr>
        <w:instrText xml:space="preserve"> PAGEREF _Toc425840748 \h </w:instrText>
      </w:r>
      <w:r>
        <w:rPr>
          <w:noProof/>
        </w:rPr>
      </w:r>
      <w:r>
        <w:rPr>
          <w:noProof/>
        </w:rPr>
        <w:fldChar w:fldCharType="separate"/>
      </w:r>
      <w:r>
        <w:rPr>
          <w:noProof/>
        </w:rPr>
        <w:t>17</w:t>
      </w:r>
      <w:r>
        <w:rPr>
          <w:noProof/>
        </w:rPr>
        <w:fldChar w:fldCharType="end"/>
      </w:r>
    </w:p>
    <w:p w:rsidR="003D5A9E" w:rsidRDefault="003D5A9E">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_Toc425840749 \h </w:instrText>
      </w:r>
      <w:r>
        <w:rPr>
          <w:noProof/>
        </w:rPr>
      </w:r>
      <w:r>
        <w:rPr>
          <w:noProof/>
        </w:rPr>
        <w:fldChar w:fldCharType="separate"/>
      </w:r>
      <w:r>
        <w:rPr>
          <w:noProof/>
        </w:rPr>
        <w:t>18</w:t>
      </w:r>
      <w:r>
        <w:rPr>
          <w:noProof/>
        </w:rPr>
        <w:fldChar w:fldCharType="end"/>
      </w:r>
    </w:p>
    <w:p w:rsidR="003D5A9E" w:rsidRDefault="003D5A9E">
      <w:pPr>
        <w:pStyle w:val="TOC4"/>
        <w:rPr>
          <w:lang w:bidi="ar-SA"/>
        </w:rPr>
      </w:pPr>
      <w:r>
        <w:t>EMDetails.aspx/cs (2.5)</w:t>
      </w:r>
      <w:r>
        <w:tab/>
      </w:r>
      <w:r>
        <w:fldChar w:fldCharType="begin"/>
      </w:r>
      <w:r>
        <w:instrText xml:space="preserve"> PAGEREF _Toc425840750 \h </w:instrText>
      </w:r>
      <w:r>
        <w:fldChar w:fldCharType="separate"/>
      </w:r>
      <w:r>
        <w:t>18</w:t>
      </w:r>
      <w:r>
        <w:fldChar w:fldCharType="end"/>
      </w:r>
    </w:p>
    <w:p w:rsidR="003D5A9E" w:rsidRDefault="003D5A9E">
      <w:pPr>
        <w:pStyle w:val="TOC4"/>
        <w:rPr>
          <w:lang w:bidi="ar-SA"/>
        </w:rPr>
      </w:pPr>
      <w:r>
        <w:t>TechnicalCheck.aspx/cs (2.6)</w:t>
      </w:r>
      <w:r>
        <w:tab/>
      </w:r>
      <w:r>
        <w:fldChar w:fldCharType="begin"/>
      </w:r>
      <w:r>
        <w:instrText xml:space="preserve"> PAGEREF _Toc425840751 \h </w:instrText>
      </w:r>
      <w:r>
        <w:fldChar w:fldCharType="separate"/>
      </w:r>
      <w:r>
        <w:t>19</w:t>
      </w:r>
      <w:r>
        <w:fldChar w:fldCharType="end"/>
      </w:r>
    </w:p>
    <w:p w:rsidR="003D5A9E" w:rsidRDefault="003D5A9E">
      <w:pPr>
        <w:pStyle w:val="TOC4"/>
        <w:rPr>
          <w:lang w:bidi="ar-SA"/>
        </w:rPr>
      </w:pPr>
      <w:r>
        <w:t>downloadSubFilesList.asp (2.7.2)</w:t>
      </w:r>
      <w:r>
        <w:tab/>
      </w:r>
      <w:r>
        <w:fldChar w:fldCharType="begin"/>
      </w:r>
      <w:r>
        <w:instrText xml:space="preserve"> PAGEREF _Toc425840752 \h </w:instrText>
      </w:r>
      <w:r>
        <w:fldChar w:fldCharType="separate"/>
      </w:r>
      <w:r>
        <w:t>21</w:t>
      </w:r>
      <w:r>
        <w:fldChar w:fldCharType="end"/>
      </w:r>
    </w:p>
    <w:p w:rsidR="003D5A9E" w:rsidRDefault="003D5A9E">
      <w:pPr>
        <w:pStyle w:val="TOC4"/>
        <w:rPr>
          <w:lang w:bidi="ar-SA"/>
        </w:rPr>
      </w:pPr>
      <w:r>
        <w:t>editor_invitation.asp (2.13.1)</w:t>
      </w:r>
      <w:r>
        <w:tab/>
      </w:r>
      <w:r>
        <w:fldChar w:fldCharType="begin"/>
      </w:r>
      <w:r>
        <w:instrText xml:space="preserve"> PAGEREF _Toc425840753 \h </w:instrText>
      </w:r>
      <w:r>
        <w:fldChar w:fldCharType="separate"/>
      </w:r>
      <w:r>
        <w:t>21</w:t>
      </w:r>
      <w:r>
        <w:fldChar w:fldCharType="end"/>
      </w:r>
    </w:p>
    <w:p w:rsidR="003D5A9E" w:rsidRDefault="003D5A9E">
      <w:pPr>
        <w:pStyle w:val="TOC4"/>
        <w:rPr>
          <w:lang w:bidi="ar-SA"/>
        </w:rPr>
      </w:pPr>
      <w:r>
        <w:t>editor_new.asp (2.13.1)</w:t>
      </w:r>
      <w:r>
        <w:tab/>
      </w:r>
      <w:r>
        <w:fldChar w:fldCharType="begin"/>
      </w:r>
      <w:r>
        <w:instrText xml:space="preserve"> PAGEREF _Toc425840754 \h </w:instrText>
      </w:r>
      <w:r>
        <w:fldChar w:fldCharType="separate"/>
      </w:r>
      <w:r>
        <w:t>21</w:t>
      </w:r>
      <w:r>
        <w:fldChar w:fldCharType="end"/>
      </w:r>
    </w:p>
    <w:p w:rsidR="003D5A9E" w:rsidRDefault="003D5A9E">
      <w:pPr>
        <w:pStyle w:val="TOC4"/>
        <w:rPr>
          <w:lang w:bidi="ar-SA"/>
        </w:rPr>
      </w:pPr>
      <w:r>
        <w:t>editorSubByAssign.asp (2.13.1)</w:t>
      </w:r>
      <w:r>
        <w:tab/>
      </w:r>
      <w:r>
        <w:fldChar w:fldCharType="begin"/>
      </w:r>
      <w:r>
        <w:instrText xml:space="preserve"> PAGEREF _Toc425840755 \h </w:instrText>
      </w:r>
      <w:r>
        <w:fldChar w:fldCharType="separate"/>
      </w:r>
      <w:r>
        <w:t>21</w:t>
      </w:r>
      <w:r>
        <w:fldChar w:fldCharType="end"/>
      </w:r>
    </w:p>
    <w:p w:rsidR="003D5A9E" w:rsidRDefault="003D5A9E">
      <w:pPr>
        <w:pStyle w:val="TOC4"/>
        <w:rPr>
          <w:lang w:bidi="ar-SA"/>
        </w:rPr>
      </w:pPr>
      <w:r>
        <w:t>editorSubByCurEd.asp (2.13.1)</w:t>
      </w:r>
      <w:r>
        <w:tab/>
      </w:r>
      <w:r>
        <w:fldChar w:fldCharType="begin"/>
      </w:r>
      <w:r>
        <w:instrText xml:space="preserve"> PAGEREF _Toc425840756 \h </w:instrText>
      </w:r>
      <w:r>
        <w:fldChar w:fldCharType="separate"/>
      </w:r>
      <w:r>
        <w:t>22</w:t>
      </w:r>
      <w:r>
        <w:fldChar w:fldCharType="end"/>
      </w:r>
    </w:p>
    <w:p w:rsidR="003D5A9E" w:rsidRDefault="003D5A9E">
      <w:pPr>
        <w:pStyle w:val="TOC4"/>
        <w:rPr>
          <w:lang w:bidi="ar-SA"/>
        </w:rPr>
      </w:pPr>
      <w:r>
        <w:t>editorSubByStatus.asp (2.13.1)</w:t>
      </w:r>
      <w:r>
        <w:tab/>
      </w:r>
      <w:r>
        <w:fldChar w:fldCharType="begin"/>
      </w:r>
      <w:r>
        <w:instrText xml:space="preserve"> PAGEREF _Toc425840757 \h </w:instrText>
      </w:r>
      <w:r>
        <w:fldChar w:fldCharType="separate"/>
      </w:r>
      <w:r>
        <w:t>22</w:t>
      </w:r>
      <w:r>
        <w:fldChar w:fldCharType="end"/>
      </w:r>
    </w:p>
    <w:p w:rsidR="003D5A9E" w:rsidRDefault="003D5A9E">
      <w:pPr>
        <w:pStyle w:val="TOC4"/>
        <w:rPr>
          <w:lang w:bidi="ar-SA"/>
        </w:rPr>
      </w:pPr>
      <w:r>
        <w:t>editorOutForRevision.asp (2.13.1)</w:t>
      </w:r>
      <w:r>
        <w:tab/>
      </w:r>
      <w:r>
        <w:fldChar w:fldCharType="begin"/>
      </w:r>
      <w:r>
        <w:instrText xml:space="preserve"> PAGEREF _Toc425840758 \h </w:instrText>
      </w:r>
      <w:r>
        <w:fldChar w:fldCharType="separate"/>
      </w:r>
      <w:r>
        <w:t>22</w:t>
      </w:r>
      <w:r>
        <w:fldChar w:fldCharType="end"/>
      </w:r>
    </w:p>
    <w:p w:rsidR="003D5A9E" w:rsidRDefault="003D5A9E">
      <w:pPr>
        <w:pStyle w:val="TOC4"/>
        <w:rPr>
          <w:lang w:bidi="ar-SA"/>
        </w:rPr>
      </w:pPr>
      <w:r>
        <w:t>editor_assign_with_fd.asp (2.13.1)</w:t>
      </w:r>
      <w:r>
        <w:tab/>
      </w:r>
      <w:r>
        <w:fldChar w:fldCharType="begin"/>
      </w:r>
      <w:r>
        <w:instrText xml:space="preserve"> PAGEREF _Toc425840759 \h </w:instrText>
      </w:r>
      <w:r>
        <w:fldChar w:fldCharType="separate"/>
      </w:r>
      <w:r>
        <w:t>22</w:t>
      </w:r>
      <w:r>
        <w:fldChar w:fldCharType="end"/>
      </w:r>
    </w:p>
    <w:p w:rsidR="003D5A9E" w:rsidRDefault="003D5A9E">
      <w:pPr>
        <w:pStyle w:val="TOC4"/>
        <w:rPr>
          <w:lang w:bidi="ar-SA"/>
        </w:rPr>
      </w:pPr>
      <w:r>
        <w:t>editor_docs_with_fd.asp (2.13.1)</w:t>
      </w:r>
      <w:r>
        <w:tab/>
      </w:r>
      <w:r>
        <w:fldChar w:fldCharType="begin"/>
      </w:r>
      <w:r>
        <w:instrText xml:space="preserve"> PAGEREF _Toc425840760 \h </w:instrText>
      </w:r>
      <w:r>
        <w:fldChar w:fldCharType="separate"/>
      </w:r>
      <w:r>
        <w:t>22</w:t>
      </w:r>
      <w:r>
        <w:fldChar w:fldCharType="end"/>
      </w:r>
    </w:p>
    <w:p w:rsidR="003D5A9E" w:rsidRDefault="003D5A9E">
      <w:pPr>
        <w:pStyle w:val="TOC4"/>
        <w:rPr>
          <w:lang w:bidi="ar-SA"/>
        </w:rPr>
      </w:pPr>
      <w:r>
        <w:t>productionInitiatedNoTasksAssigned.asp (2.13.1)</w:t>
      </w:r>
      <w:r>
        <w:tab/>
      </w:r>
      <w:r>
        <w:fldChar w:fldCharType="begin"/>
      </w:r>
      <w:r>
        <w:instrText xml:space="preserve"> PAGEREF _Toc425840761 \h </w:instrText>
      </w:r>
      <w:r>
        <w:fldChar w:fldCharType="separate"/>
      </w:r>
      <w:r>
        <w:t>22</w:t>
      </w:r>
      <w:r>
        <w:fldChar w:fldCharType="end"/>
      </w:r>
    </w:p>
    <w:p w:rsidR="003D5A9E" w:rsidRDefault="003D5A9E">
      <w:pPr>
        <w:pStyle w:val="TOC4"/>
        <w:rPr>
          <w:lang w:bidi="ar-SA"/>
        </w:rPr>
      </w:pPr>
      <w:r>
        <w:t>viewAllSubmissionsInProduction.asp (2.13.1)</w:t>
      </w:r>
      <w:r>
        <w:tab/>
      </w:r>
      <w:r>
        <w:fldChar w:fldCharType="begin"/>
      </w:r>
      <w:r>
        <w:instrText xml:space="preserve"> PAGEREF _Toc425840762 \h </w:instrText>
      </w:r>
      <w:r>
        <w:fldChar w:fldCharType="separate"/>
      </w:r>
      <w:r>
        <w:t>22</w:t>
      </w:r>
      <w:r>
        <w:fldChar w:fldCharType="end"/>
      </w:r>
    </w:p>
    <w:p w:rsidR="003D5A9E" w:rsidRDefault="003D5A9E">
      <w:pPr>
        <w:pStyle w:val="TOC4"/>
        <w:rPr>
          <w:lang w:bidi="ar-SA"/>
        </w:rPr>
      </w:pPr>
      <w:r>
        <w:t>publisherAcceptedManuscripts.asp (2.13.1)</w:t>
      </w:r>
      <w:r>
        <w:tab/>
      </w:r>
      <w:r>
        <w:fldChar w:fldCharType="begin"/>
      </w:r>
      <w:r>
        <w:instrText xml:space="preserve"> PAGEREF _Toc425840763 \h </w:instrText>
      </w:r>
      <w:r>
        <w:fldChar w:fldCharType="separate"/>
      </w:r>
      <w:r>
        <w:t>22</w:t>
      </w:r>
      <w:r>
        <w:fldChar w:fldCharType="end"/>
      </w:r>
    </w:p>
    <w:p w:rsidR="003D5A9E" w:rsidRDefault="003D5A9E">
      <w:pPr>
        <w:pStyle w:val="TOC2"/>
        <w:rPr>
          <w:b w:val="0"/>
          <w:i w:val="0"/>
          <w:noProof/>
          <w:lang w:bidi="ar-SA"/>
        </w:rPr>
      </w:pPr>
      <w:r>
        <w:rPr>
          <w:noProof/>
        </w:rPr>
        <w:t>Archiving</w:t>
      </w:r>
      <w:r>
        <w:rPr>
          <w:noProof/>
        </w:rPr>
        <w:tab/>
      </w:r>
      <w:r>
        <w:rPr>
          <w:noProof/>
        </w:rPr>
        <w:fldChar w:fldCharType="begin"/>
      </w:r>
      <w:r>
        <w:rPr>
          <w:noProof/>
        </w:rPr>
        <w:instrText xml:space="preserve"> PAGEREF _Toc425840764 \h </w:instrText>
      </w:r>
      <w:r>
        <w:rPr>
          <w:noProof/>
        </w:rPr>
      </w:r>
      <w:r>
        <w:rPr>
          <w:noProof/>
        </w:rPr>
        <w:fldChar w:fldCharType="separate"/>
      </w:r>
      <w:r>
        <w:rPr>
          <w:noProof/>
        </w:rPr>
        <w:t>23</w:t>
      </w:r>
      <w:r>
        <w:rPr>
          <w:noProof/>
        </w:rPr>
        <w:fldChar w:fldCharType="end"/>
      </w:r>
    </w:p>
    <w:p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_Toc425840765 \h </w:instrText>
      </w:r>
      <w:r>
        <w:rPr>
          <w:noProof/>
        </w:rPr>
      </w:r>
      <w:r>
        <w:rPr>
          <w:noProof/>
        </w:rPr>
        <w:fldChar w:fldCharType="separate"/>
      </w:r>
      <w:r>
        <w:rPr>
          <w:noProof/>
        </w:rPr>
        <w:t>23</w:t>
      </w:r>
      <w:r>
        <w:rPr>
          <w:noProof/>
        </w:rPr>
        <w:fldChar w:fldCharType="end"/>
      </w:r>
    </w:p>
    <w:p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_Toc425840766 \h </w:instrText>
      </w:r>
      <w:r>
        <w:rPr>
          <w:noProof/>
        </w:rPr>
      </w:r>
      <w:r>
        <w:rPr>
          <w:noProof/>
        </w:rPr>
        <w:fldChar w:fldCharType="separate"/>
      </w:r>
      <w:r>
        <w:rPr>
          <w:noProof/>
        </w:rPr>
        <w:t>23</w:t>
      </w:r>
      <w:r>
        <w:rPr>
          <w:noProof/>
        </w:rPr>
        <w:fldChar w:fldCharType="end"/>
      </w:r>
    </w:p>
    <w:p w:rsidR="003D5A9E" w:rsidRDefault="003D5A9E">
      <w:pPr>
        <w:pStyle w:val="TOC2"/>
        <w:rPr>
          <w:b w:val="0"/>
          <w:i w:val="0"/>
          <w:noProof/>
          <w:lang w:bidi="ar-SA"/>
        </w:rPr>
      </w:pPr>
      <w:r>
        <w:rPr>
          <w:noProof/>
        </w:rPr>
        <w:t>Asynch</w:t>
      </w:r>
      <w:r>
        <w:rPr>
          <w:noProof/>
        </w:rPr>
        <w:tab/>
      </w:r>
      <w:r>
        <w:rPr>
          <w:noProof/>
        </w:rPr>
        <w:fldChar w:fldCharType="begin"/>
      </w:r>
      <w:r>
        <w:rPr>
          <w:noProof/>
        </w:rPr>
        <w:instrText xml:space="preserve"> PAGEREF _Toc425840767 \h </w:instrText>
      </w:r>
      <w:r>
        <w:rPr>
          <w:noProof/>
        </w:rPr>
      </w:r>
      <w:r>
        <w:rPr>
          <w:noProof/>
        </w:rPr>
        <w:fldChar w:fldCharType="separate"/>
      </w:r>
      <w:r>
        <w:rPr>
          <w:noProof/>
        </w:rPr>
        <w:t>24</w:t>
      </w:r>
      <w:r>
        <w:rPr>
          <w:noProof/>
        </w:rPr>
        <w:fldChar w:fldCharType="end"/>
      </w:r>
    </w:p>
    <w:p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_Toc425840768 \h </w:instrText>
      </w:r>
      <w:r>
        <w:rPr>
          <w:noProof/>
        </w:rPr>
      </w:r>
      <w:r>
        <w:rPr>
          <w:noProof/>
        </w:rPr>
        <w:fldChar w:fldCharType="separate"/>
      </w:r>
      <w:r>
        <w:rPr>
          <w:noProof/>
        </w:rPr>
        <w:t>24</w:t>
      </w:r>
      <w:r>
        <w:rPr>
          <w:noProof/>
        </w:rPr>
        <w:fldChar w:fldCharType="end"/>
      </w:r>
    </w:p>
    <w:p w:rsidR="003D5A9E" w:rsidRDefault="003D5A9E">
      <w:pPr>
        <w:pStyle w:val="TOC4"/>
        <w:rPr>
          <w:lang w:bidi="ar-SA"/>
        </w:rPr>
      </w:pPr>
      <w:r>
        <w:t>CIF_FILE_TRAFFIC_LOG (new)</w:t>
      </w:r>
      <w:r>
        <w:tab/>
      </w:r>
      <w:r>
        <w:fldChar w:fldCharType="begin"/>
      </w:r>
      <w:r>
        <w:instrText xml:space="preserve"> PAGEREF _Toc425840769 \h </w:instrText>
      </w:r>
      <w:r>
        <w:fldChar w:fldCharType="separate"/>
      </w:r>
      <w:r>
        <w:t>24</w:t>
      </w:r>
      <w:r>
        <w:fldChar w:fldCharType="end"/>
      </w:r>
    </w:p>
    <w:p w:rsidR="003D5A9E" w:rsidRDefault="003D5A9E">
      <w:pPr>
        <w:pStyle w:val="TOC4"/>
        <w:rPr>
          <w:lang w:bidi="ar-SA"/>
        </w:rPr>
      </w:pPr>
      <w:r>
        <w:t>usp_ProcessCIFFileResultRequest (new)</w:t>
      </w:r>
      <w:r>
        <w:tab/>
      </w:r>
      <w:r>
        <w:fldChar w:fldCharType="begin"/>
      </w:r>
      <w:r>
        <w:instrText xml:space="preserve"> PAGEREF _Toc425840770 \h </w:instrText>
      </w:r>
      <w:r>
        <w:fldChar w:fldCharType="separate"/>
      </w:r>
      <w:r>
        <w:t>24</w:t>
      </w:r>
      <w:r>
        <w:fldChar w:fldCharType="end"/>
      </w:r>
    </w:p>
    <w:p w:rsidR="003D5A9E" w:rsidRDefault="003D5A9E">
      <w:pPr>
        <w:pStyle w:val="TOC4"/>
        <w:rPr>
          <w:lang w:bidi="ar-SA"/>
        </w:rPr>
      </w:pPr>
      <w:r>
        <w:t>REQUEST_TYPES (new record)</w:t>
      </w:r>
      <w:r>
        <w:tab/>
      </w:r>
      <w:r>
        <w:fldChar w:fldCharType="begin"/>
      </w:r>
      <w:r>
        <w:instrText xml:space="preserve"> PAGEREF _Toc425840771 \h </w:instrText>
      </w:r>
      <w:r>
        <w:fldChar w:fldCharType="separate"/>
      </w:r>
      <w:r>
        <w:t>24</w:t>
      </w:r>
      <w:r>
        <w:fldChar w:fldCharType="end"/>
      </w:r>
    </w:p>
    <w:p w:rsidR="003D5A9E" w:rsidRDefault="003D5A9E">
      <w:pPr>
        <w:pStyle w:val="TOC4"/>
        <w:rPr>
          <w:lang w:bidi="ar-SA"/>
        </w:rPr>
      </w:pPr>
      <w:r>
        <w:t>REQUEST_PRIORITIES (new records)</w:t>
      </w:r>
      <w:r>
        <w:tab/>
      </w:r>
      <w:r>
        <w:fldChar w:fldCharType="begin"/>
      </w:r>
      <w:r>
        <w:instrText xml:space="preserve"> PAGEREF _Toc425840772 \h </w:instrText>
      </w:r>
      <w:r>
        <w:fldChar w:fldCharType="separate"/>
      </w:r>
      <w:r>
        <w:t>24</w:t>
      </w:r>
      <w:r>
        <w:fldChar w:fldCharType="end"/>
      </w:r>
    </w:p>
    <w:p w:rsidR="003D5A9E" w:rsidRDefault="003D5A9E">
      <w:pPr>
        <w:pStyle w:val="TOC4"/>
        <w:rPr>
          <w:lang w:bidi="ar-SA"/>
        </w:rPr>
      </w:pPr>
      <w:r>
        <w:t>MASTER_CONFIG (New Records)</w:t>
      </w:r>
      <w:r>
        <w:tab/>
      </w:r>
      <w:r>
        <w:fldChar w:fldCharType="begin"/>
      </w:r>
      <w:r>
        <w:instrText xml:space="preserve"> PAGEREF _Toc425840773 \h </w:instrText>
      </w:r>
      <w:r>
        <w:fldChar w:fldCharType="separate"/>
      </w:r>
      <w:r>
        <w:t>25</w:t>
      </w:r>
      <w:r>
        <w:fldChar w:fldCharType="end"/>
      </w:r>
    </w:p>
    <w:p w:rsidR="003D5A9E" w:rsidRDefault="003D5A9E">
      <w:pPr>
        <w:pStyle w:val="TOC4"/>
        <w:rPr>
          <w:lang w:bidi="ar-SA"/>
        </w:rPr>
      </w:pPr>
      <w:r w:rsidRPr="00CB2B42">
        <w:rPr>
          <w:bCs/>
          <w:iCs/>
          <w:color w:val="5A5A5A" w:themeColor="text1" w:themeTint="A5"/>
          <w:u w:val="single"/>
        </w:rPr>
        <w:t>URL</w:t>
      </w:r>
      <w:r>
        <w:tab/>
      </w:r>
      <w:r>
        <w:fldChar w:fldCharType="begin"/>
      </w:r>
      <w:r>
        <w:instrText xml:space="preserve"> PAGEREF _Toc425840774 \h </w:instrText>
      </w:r>
      <w:r>
        <w:fldChar w:fldCharType="separate"/>
      </w:r>
      <w:r>
        <w:t>25</w:t>
      </w:r>
      <w:r>
        <w:fldChar w:fldCharType="end"/>
      </w:r>
    </w:p>
    <w:p w:rsidR="003D5A9E" w:rsidRDefault="003D5A9E">
      <w:pPr>
        <w:pStyle w:val="TOC4"/>
        <w:rPr>
          <w:lang w:bidi="ar-SA"/>
        </w:rPr>
      </w:pPr>
      <w:r w:rsidRPr="00CB2B42">
        <w:rPr>
          <w:bCs/>
          <w:iCs/>
          <w:color w:val="5A5A5A" w:themeColor="text1" w:themeTint="A5"/>
          <w:u w:val="single"/>
        </w:rPr>
        <w:t>Timeout</w:t>
      </w:r>
      <w:r>
        <w:tab/>
      </w:r>
      <w:r>
        <w:fldChar w:fldCharType="begin"/>
      </w:r>
      <w:r>
        <w:instrText xml:space="preserve"> PAGEREF _Toc425840775 \h </w:instrText>
      </w:r>
      <w:r>
        <w:fldChar w:fldCharType="separate"/>
      </w:r>
      <w:r>
        <w:t>25</w:t>
      </w:r>
      <w:r>
        <w:fldChar w:fldCharType="end"/>
      </w:r>
    </w:p>
    <w:p w:rsidR="003D5A9E" w:rsidRDefault="003D5A9E">
      <w:pPr>
        <w:pStyle w:val="TOC4"/>
        <w:rPr>
          <w:lang w:bidi="ar-SA"/>
        </w:rPr>
      </w:pPr>
      <w:r w:rsidRPr="00CB2B42">
        <w:rPr>
          <w:bCs/>
          <w:iCs/>
          <w:color w:val="5A5A5A" w:themeColor="text1" w:themeTint="A5"/>
          <w:u w:val="single"/>
        </w:rPr>
        <w:t>User Name</w:t>
      </w:r>
      <w:r>
        <w:tab/>
      </w:r>
      <w:r>
        <w:fldChar w:fldCharType="begin"/>
      </w:r>
      <w:r>
        <w:instrText xml:space="preserve"> PAGEREF _Toc425840776 \h </w:instrText>
      </w:r>
      <w:r>
        <w:fldChar w:fldCharType="separate"/>
      </w:r>
      <w:r>
        <w:t>25</w:t>
      </w:r>
      <w:r>
        <w:fldChar w:fldCharType="end"/>
      </w:r>
    </w:p>
    <w:p w:rsidR="003D5A9E" w:rsidRDefault="003D5A9E">
      <w:pPr>
        <w:pStyle w:val="TOC4"/>
        <w:rPr>
          <w:lang w:bidi="ar-SA"/>
        </w:rPr>
      </w:pPr>
      <w:r w:rsidRPr="00CB2B42">
        <w:rPr>
          <w:bCs/>
          <w:iCs/>
          <w:color w:val="5A5A5A" w:themeColor="text1" w:themeTint="A5"/>
          <w:u w:val="single"/>
        </w:rPr>
        <w:t>Password</w:t>
      </w:r>
      <w:r>
        <w:tab/>
      </w:r>
      <w:r>
        <w:fldChar w:fldCharType="begin"/>
      </w:r>
      <w:r>
        <w:instrText xml:space="preserve"> PAGEREF _Toc425840777 \h </w:instrText>
      </w:r>
      <w:r>
        <w:fldChar w:fldCharType="separate"/>
      </w:r>
      <w:r>
        <w:t>25</w:t>
      </w:r>
      <w:r>
        <w:fldChar w:fldCharType="end"/>
      </w:r>
    </w:p>
    <w:p w:rsidR="003D5A9E" w:rsidRDefault="003D5A9E">
      <w:pPr>
        <w:pStyle w:val="TOC3"/>
        <w:tabs>
          <w:tab w:val="right" w:leader="dot" w:pos="9350"/>
        </w:tabs>
        <w:rPr>
          <w:noProof/>
          <w:lang w:bidi="ar-SA"/>
        </w:rPr>
      </w:pPr>
      <w:r>
        <w:rPr>
          <w:noProof/>
        </w:rPr>
        <w:lastRenderedPageBreak/>
        <w:t>Code</w:t>
      </w:r>
      <w:r>
        <w:rPr>
          <w:noProof/>
        </w:rPr>
        <w:tab/>
      </w:r>
      <w:r>
        <w:rPr>
          <w:noProof/>
        </w:rPr>
        <w:fldChar w:fldCharType="begin"/>
      </w:r>
      <w:r>
        <w:rPr>
          <w:noProof/>
        </w:rPr>
        <w:instrText xml:space="preserve"> PAGEREF _Toc425840778 \h </w:instrText>
      </w:r>
      <w:r>
        <w:rPr>
          <w:noProof/>
        </w:rPr>
      </w:r>
      <w:r>
        <w:rPr>
          <w:noProof/>
        </w:rPr>
        <w:fldChar w:fldCharType="separate"/>
      </w:r>
      <w:r>
        <w:rPr>
          <w:noProof/>
        </w:rPr>
        <w:t>26</w:t>
      </w:r>
      <w:r>
        <w:rPr>
          <w:noProof/>
        </w:rPr>
        <w:fldChar w:fldCharType="end"/>
      </w:r>
    </w:p>
    <w:p w:rsidR="003D5A9E" w:rsidRDefault="003D5A9E">
      <w:pPr>
        <w:pStyle w:val="TOC4"/>
        <w:rPr>
          <w:lang w:bidi="ar-SA"/>
        </w:rPr>
      </w:pPr>
      <w:r>
        <w:t>Asynch Executable</w:t>
      </w:r>
      <w:r>
        <w:tab/>
      </w:r>
      <w:r>
        <w:fldChar w:fldCharType="begin"/>
      </w:r>
      <w:r>
        <w:instrText xml:space="preserve"> PAGEREF _Toc425840779 \h </w:instrText>
      </w:r>
      <w:r>
        <w:fldChar w:fldCharType="separate"/>
      </w:r>
      <w:r>
        <w:t>26</w:t>
      </w:r>
      <w:r>
        <w:fldChar w:fldCharType="end"/>
      </w:r>
    </w:p>
    <w:p w:rsidR="003D5A9E" w:rsidRDefault="003D5A9E">
      <w:pPr>
        <w:pStyle w:val="TOC5"/>
        <w:rPr>
          <w:noProof/>
          <w:lang w:bidi="ar-SA"/>
        </w:rPr>
      </w:pPr>
      <w:r>
        <w:rPr>
          <w:noProof/>
        </w:rPr>
        <w:t>AsynchObject_CIF_Check.cpp/h,</w:t>
      </w:r>
      <w:r>
        <w:rPr>
          <w:noProof/>
        </w:rPr>
        <w:tab/>
      </w:r>
      <w:r>
        <w:rPr>
          <w:noProof/>
        </w:rPr>
        <w:fldChar w:fldCharType="begin"/>
      </w:r>
      <w:r>
        <w:rPr>
          <w:noProof/>
        </w:rPr>
        <w:instrText xml:space="preserve"> PAGEREF _Toc425840780 \h </w:instrText>
      </w:r>
      <w:r>
        <w:rPr>
          <w:noProof/>
        </w:rPr>
      </w:r>
      <w:r>
        <w:rPr>
          <w:noProof/>
        </w:rPr>
        <w:fldChar w:fldCharType="separate"/>
      </w:r>
      <w:r>
        <w:rPr>
          <w:noProof/>
        </w:rPr>
        <w:t>26</w:t>
      </w:r>
      <w:r>
        <w:rPr>
          <w:noProof/>
        </w:rPr>
        <w:fldChar w:fldCharType="end"/>
      </w:r>
    </w:p>
    <w:p w:rsidR="003D5A9E" w:rsidRDefault="003D5A9E">
      <w:pPr>
        <w:pStyle w:val="TOC5"/>
        <w:rPr>
          <w:noProof/>
          <w:lang w:bidi="ar-SA"/>
        </w:rPr>
      </w:pPr>
      <w:r>
        <w:rPr>
          <w:noProof/>
        </w:rPr>
        <w:t>ServicesHelper.cpp/h –</w:t>
      </w:r>
      <w:r>
        <w:rPr>
          <w:noProof/>
        </w:rPr>
        <w:tab/>
      </w:r>
      <w:r>
        <w:rPr>
          <w:noProof/>
        </w:rPr>
        <w:fldChar w:fldCharType="begin"/>
      </w:r>
      <w:r>
        <w:rPr>
          <w:noProof/>
        </w:rPr>
        <w:instrText xml:space="preserve"> PAGEREF _Toc425840781 \h </w:instrText>
      </w:r>
      <w:r>
        <w:rPr>
          <w:noProof/>
        </w:rPr>
      </w:r>
      <w:r>
        <w:rPr>
          <w:noProof/>
        </w:rPr>
        <w:fldChar w:fldCharType="separate"/>
      </w:r>
      <w:r>
        <w:rPr>
          <w:noProof/>
        </w:rPr>
        <w:t>26</w:t>
      </w:r>
      <w:r>
        <w:rPr>
          <w:noProof/>
        </w:rPr>
        <w:fldChar w:fldCharType="end"/>
      </w:r>
    </w:p>
    <w:p w:rsidR="003D5A9E" w:rsidRDefault="003D5A9E">
      <w:pPr>
        <w:pStyle w:val="TOC5"/>
        <w:rPr>
          <w:noProof/>
          <w:lang w:bidi="ar-SA"/>
        </w:rPr>
      </w:pPr>
      <w:r>
        <w:rPr>
          <w:noProof/>
        </w:rPr>
        <w:t>Core/Source/Wrappers/ServicesHelperWrapper.cpp</w:t>
      </w:r>
      <w:r>
        <w:rPr>
          <w:noProof/>
        </w:rPr>
        <w:tab/>
      </w:r>
      <w:r>
        <w:rPr>
          <w:noProof/>
        </w:rPr>
        <w:fldChar w:fldCharType="begin"/>
      </w:r>
      <w:r>
        <w:rPr>
          <w:noProof/>
        </w:rPr>
        <w:instrText xml:space="preserve"> PAGEREF _Toc425840782 \h </w:instrText>
      </w:r>
      <w:r>
        <w:rPr>
          <w:noProof/>
        </w:rPr>
      </w:r>
      <w:r>
        <w:rPr>
          <w:noProof/>
        </w:rPr>
        <w:fldChar w:fldCharType="separate"/>
      </w:r>
      <w:r>
        <w:rPr>
          <w:noProof/>
        </w:rPr>
        <w:t>26</w:t>
      </w:r>
      <w:r>
        <w:rPr>
          <w:noProof/>
        </w:rPr>
        <w:fldChar w:fldCharType="end"/>
      </w:r>
    </w:p>
    <w:p w:rsidR="003D5A9E" w:rsidRDefault="003D5A9E">
      <w:pPr>
        <w:pStyle w:val="TOC4"/>
        <w:rPr>
          <w:lang w:bidi="ar-SA"/>
        </w:rPr>
      </w:pPr>
      <w:r>
        <w:t>+ Aries.EditorialManager.CIFChecker</w:t>
      </w:r>
      <w:r>
        <w:tab/>
      </w:r>
      <w:r>
        <w:fldChar w:fldCharType="begin"/>
      </w:r>
      <w:r>
        <w:instrText xml:space="preserve"> PAGEREF _Toc425840783 \h </w:instrText>
      </w:r>
      <w:r>
        <w:fldChar w:fldCharType="separate"/>
      </w:r>
      <w:r>
        <w:t>27</w:t>
      </w:r>
      <w:r>
        <w:fldChar w:fldCharType="end"/>
      </w:r>
    </w:p>
    <w:p w:rsidR="003D5A9E" w:rsidRDefault="003D5A9E">
      <w:pPr>
        <w:pStyle w:val="TOC5"/>
        <w:rPr>
          <w:noProof/>
          <w:lang w:bidi="ar-SA"/>
        </w:rPr>
      </w:pPr>
      <w:r>
        <w:rPr>
          <w:noProof/>
        </w:rPr>
        <w:t>+ CIFCheckTask.cs</w:t>
      </w:r>
      <w:r>
        <w:rPr>
          <w:noProof/>
        </w:rPr>
        <w:tab/>
      </w:r>
      <w:r>
        <w:rPr>
          <w:noProof/>
        </w:rPr>
        <w:fldChar w:fldCharType="begin"/>
      </w:r>
      <w:r>
        <w:rPr>
          <w:noProof/>
        </w:rPr>
        <w:instrText xml:space="preserve"> PAGEREF _Toc425840784 \h </w:instrText>
      </w:r>
      <w:r>
        <w:rPr>
          <w:noProof/>
        </w:rPr>
      </w:r>
      <w:r>
        <w:rPr>
          <w:noProof/>
        </w:rPr>
        <w:fldChar w:fldCharType="separate"/>
      </w:r>
      <w:r>
        <w:rPr>
          <w:noProof/>
        </w:rPr>
        <w:t>27</w:t>
      </w:r>
      <w:r>
        <w:rPr>
          <w:noProof/>
        </w:rPr>
        <w:fldChar w:fldCharType="end"/>
      </w:r>
    </w:p>
    <w:p w:rsidR="003D5A9E" w:rsidRDefault="003D5A9E">
      <w:pPr>
        <w:pStyle w:val="TOC4"/>
        <w:rPr>
          <w:lang w:bidi="ar-SA"/>
        </w:rPr>
      </w:pPr>
      <w:r>
        <w:t>Aries.EditorialManager.TransferRecorders</w:t>
      </w:r>
      <w:r>
        <w:tab/>
      </w:r>
      <w:r>
        <w:fldChar w:fldCharType="begin"/>
      </w:r>
      <w:r>
        <w:instrText xml:space="preserve"> PAGEREF _Toc425840785 \h </w:instrText>
      </w:r>
      <w:r>
        <w:fldChar w:fldCharType="separate"/>
      </w:r>
      <w:r>
        <w:t>27</w:t>
      </w:r>
      <w:r>
        <w:fldChar w:fldCharType="end"/>
      </w:r>
    </w:p>
    <w:p w:rsidR="003D5A9E" w:rsidRDefault="003D5A9E">
      <w:pPr>
        <w:pStyle w:val="TOC5"/>
        <w:rPr>
          <w:noProof/>
          <w:lang w:bidi="ar-SA"/>
        </w:rPr>
      </w:pPr>
      <w:r>
        <w:rPr>
          <w:noProof/>
        </w:rPr>
        <w:t>+ CIFTransferRecorder.cs</w:t>
      </w:r>
      <w:r>
        <w:rPr>
          <w:noProof/>
        </w:rPr>
        <w:tab/>
      </w:r>
      <w:r>
        <w:rPr>
          <w:noProof/>
        </w:rPr>
        <w:fldChar w:fldCharType="begin"/>
      </w:r>
      <w:r>
        <w:rPr>
          <w:noProof/>
        </w:rPr>
        <w:instrText xml:space="preserve"> PAGEREF _Toc425840786 \h </w:instrText>
      </w:r>
      <w:r>
        <w:rPr>
          <w:noProof/>
        </w:rPr>
      </w:r>
      <w:r>
        <w:rPr>
          <w:noProof/>
        </w:rPr>
        <w:fldChar w:fldCharType="separate"/>
      </w:r>
      <w:r>
        <w:rPr>
          <w:noProof/>
        </w:rPr>
        <w:t>27</w:t>
      </w:r>
      <w:r>
        <w:rPr>
          <w:noProof/>
        </w:rPr>
        <w:fldChar w:fldCharType="end"/>
      </w:r>
    </w:p>
    <w:p w:rsidR="003D5A9E" w:rsidRDefault="003D5A9E">
      <w:pPr>
        <w:pStyle w:val="TOC4"/>
        <w:rPr>
          <w:lang w:bidi="ar-SA"/>
        </w:rPr>
      </w:pPr>
      <w:r>
        <w:t>+ Aries.EditorialManager.AsynchServices.CIFCheck</w:t>
      </w:r>
      <w:r>
        <w:tab/>
      </w:r>
      <w:r>
        <w:fldChar w:fldCharType="begin"/>
      </w:r>
      <w:r>
        <w:instrText xml:space="preserve"> PAGEREF _Toc425840787 \h </w:instrText>
      </w:r>
      <w:r>
        <w:fldChar w:fldCharType="separate"/>
      </w:r>
      <w:r>
        <w:t>27</w:t>
      </w:r>
      <w:r>
        <w:fldChar w:fldCharType="end"/>
      </w:r>
    </w:p>
    <w:p w:rsidR="003D5A9E" w:rsidRDefault="003D5A9E">
      <w:pPr>
        <w:pStyle w:val="TOC5"/>
        <w:rPr>
          <w:noProof/>
          <w:lang w:bidi="ar-SA"/>
        </w:rPr>
      </w:pPr>
      <w:r>
        <w:rPr>
          <w:noProof/>
        </w:rPr>
        <w:t>+ CIFCheck.cs</w:t>
      </w:r>
      <w:r>
        <w:rPr>
          <w:noProof/>
        </w:rPr>
        <w:tab/>
      </w:r>
      <w:r>
        <w:rPr>
          <w:noProof/>
        </w:rPr>
        <w:fldChar w:fldCharType="begin"/>
      </w:r>
      <w:r>
        <w:rPr>
          <w:noProof/>
        </w:rPr>
        <w:instrText xml:space="preserve"> PAGEREF _Toc425840788 \h </w:instrText>
      </w:r>
      <w:r>
        <w:rPr>
          <w:noProof/>
        </w:rPr>
      </w:r>
      <w:r>
        <w:rPr>
          <w:noProof/>
        </w:rPr>
        <w:fldChar w:fldCharType="separate"/>
      </w:r>
      <w:r>
        <w:rPr>
          <w:noProof/>
        </w:rPr>
        <w:t>27</w:t>
      </w:r>
      <w:r>
        <w:rPr>
          <w:noProof/>
        </w:rPr>
        <w:fldChar w:fldCharType="end"/>
      </w:r>
    </w:p>
    <w:p w:rsidR="003D5A9E" w:rsidRDefault="003D5A9E">
      <w:pPr>
        <w:pStyle w:val="TOC5"/>
        <w:rPr>
          <w:noProof/>
          <w:lang w:bidi="ar-SA"/>
        </w:rPr>
      </w:pPr>
      <w:r>
        <w:rPr>
          <w:noProof/>
        </w:rPr>
        <w:t>+ CIFCheckProcessingRequest.cs</w:t>
      </w:r>
      <w:r>
        <w:rPr>
          <w:noProof/>
        </w:rPr>
        <w:tab/>
      </w:r>
      <w:r>
        <w:rPr>
          <w:noProof/>
        </w:rPr>
        <w:fldChar w:fldCharType="begin"/>
      </w:r>
      <w:r>
        <w:rPr>
          <w:noProof/>
        </w:rPr>
        <w:instrText xml:space="preserve"> PAGEREF _Toc425840789 \h </w:instrText>
      </w:r>
      <w:r>
        <w:rPr>
          <w:noProof/>
        </w:rPr>
      </w:r>
      <w:r>
        <w:rPr>
          <w:noProof/>
        </w:rPr>
        <w:fldChar w:fldCharType="separate"/>
      </w:r>
      <w:r>
        <w:rPr>
          <w:noProof/>
        </w:rPr>
        <w:t>27</w:t>
      </w:r>
      <w:r>
        <w:rPr>
          <w:noProof/>
        </w:rPr>
        <w:fldChar w:fldCharType="end"/>
      </w:r>
    </w:p>
    <w:p w:rsidR="003D5A9E" w:rsidRDefault="003D5A9E">
      <w:pPr>
        <w:pStyle w:val="TOC5"/>
        <w:rPr>
          <w:noProof/>
          <w:lang w:bidi="ar-SA"/>
        </w:rPr>
      </w:pPr>
      <w:r>
        <w:rPr>
          <w:noProof/>
        </w:rPr>
        <w:t>+ CIFCheckRequestingApplication.cs</w:t>
      </w:r>
      <w:r>
        <w:rPr>
          <w:noProof/>
        </w:rPr>
        <w:tab/>
      </w:r>
      <w:r>
        <w:rPr>
          <w:noProof/>
        </w:rPr>
        <w:fldChar w:fldCharType="begin"/>
      </w:r>
      <w:r>
        <w:rPr>
          <w:noProof/>
        </w:rPr>
        <w:instrText xml:space="preserve"> PAGEREF _Toc425840790 \h </w:instrText>
      </w:r>
      <w:r>
        <w:rPr>
          <w:noProof/>
        </w:rPr>
      </w:r>
      <w:r>
        <w:rPr>
          <w:noProof/>
        </w:rPr>
        <w:fldChar w:fldCharType="separate"/>
      </w:r>
      <w:r>
        <w:rPr>
          <w:noProof/>
        </w:rPr>
        <w:t>27</w:t>
      </w:r>
      <w:r>
        <w:rPr>
          <w:noProof/>
        </w:rPr>
        <w:fldChar w:fldCharType="end"/>
      </w:r>
    </w:p>
    <w:p w:rsidR="003D5A9E" w:rsidRDefault="003D5A9E">
      <w:pPr>
        <w:pStyle w:val="TOC4"/>
        <w:rPr>
          <w:lang w:bidi="ar-SA"/>
        </w:rPr>
      </w:pPr>
      <w:r>
        <w:t>Aries.EditorialManager.AsynchServices</w:t>
      </w:r>
      <w:r>
        <w:tab/>
      </w:r>
      <w:r>
        <w:fldChar w:fldCharType="begin"/>
      </w:r>
      <w:r>
        <w:instrText xml:space="preserve"> PAGEREF _Toc425840791 \h </w:instrText>
      </w:r>
      <w:r>
        <w:fldChar w:fldCharType="separate"/>
      </w:r>
      <w:r>
        <w:t>27</w:t>
      </w:r>
      <w:r>
        <w:fldChar w:fldCharType="end"/>
      </w:r>
    </w:p>
    <w:p w:rsidR="003D5A9E" w:rsidRDefault="003D5A9E">
      <w:pPr>
        <w:pStyle w:val="TOC5"/>
        <w:rPr>
          <w:noProof/>
          <w:lang w:bidi="ar-SA"/>
        </w:rPr>
      </w:pPr>
      <w:r>
        <w:rPr>
          <w:noProof/>
        </w:rPr>
        <w:t>RequestType.cs</w:t>
      </w:r>
      <w:r>
        <w:rPr>
          <w:noProof/>
        </w:rPr>
        <w:tab/>
      </w:r>
      <w:r>
        <w:rPr>
          <w:noProof/>
        </w:rPr>
        <w:fldChar w:fldCharType="begin"/>
      </w:r>
      <w:r>
        <w:rPr>
          <w:noProof/>
        </w:rPr>
        <w:instrText xml:space="preserve"> PAGEREF _Toc425840792 \h </w:instrText>
      </w:r>
      <w:r>
        <w:rPr>
          <w:noProof/>
        </w:rPr>
      </w:r>
      <w:r>
        <w:rPr>
          <w:noProof/>
        </w:rPr>
        <w:fldChar w:fldCharType="separate"/>
      </w:r>
      <w:r>
        <w:rPr>
          <w:noProof/>
        </w:rPr>
        <w:t>27</w:t>
      </w:r>
      <w:r>
        <w:rPr>
          <w:noProof/>
        </w:rPr>
        <w:fldChar w:fldCharType="end"/>
      </w:r>
    </w:p>
    <w:p w:rsidR="003D5A9E" w:rsidRDefault="003D5A9E">
      <w:pPr>
        <w:pStyle w:val="TOC5"/>
        <w:rPr>
          <w:noProof/>
          <w:lang w:bidi="ar-SA"/>
        </w:rPr>
      </w:pPr>
      <w:r>
        <w:rPr>
          <w:noProof/>
        </w:rPr>
        <w:t>ProcessingRequest.cs</w:t>
      </w:r>
      <w:r>
        <w:rPr>
          <w:noProof/>
        </w:rPr>
        <w:tab/>
      </w:r>
      <w:r>
        <w:rPr>
          <w:noProof/>
        </w:rPr>
        <w:fldChar w:fldCharType="begin"/>
      </w:r>
      <w:r>
        <w:rPr>
          <w:noProof/>
        </w:rPr>
        <w:instrText xml:space="preserve"> PAGEREF _Toc425840793 \h </w:instrText>
      </w:r>
      <w:r>
        <w:rPr>
          <w:noProof/>
        </w:rPr>
      </w:r>
      <w:r>
        <w:rPr>
          <w:noProof/>
        </w:rPr>
        <w:fldChar w:fldCharType="separate"/>
      </w:r>
      <w:r>
        <w:rPr>
          <w:noProof/>
        </w:rPr>
        <w:t>27</w:t>
      </w:r>
      <w:r>
        <w:rPr>
          <w:noProof/>
        </w:rPr>
        <w:fldChar w:fldCharType="end"/>
      </w:r>
    </w:p>
    <w:p w:rsidR="003D5A9E" w:rsidRDefault="003D5A9E">
      <w:pPr>
        <w:pStyle w:val="TOC5"/>
        <w:rPr>
          <w:noProof/>
          <w:lang w:bidi="ar-SA"/>
        </w:rPr>
      </w:pPr>
      <w:r>
        <w:rPr>
          <w:noProof/>
        </w:rPr>
        <w:t>RequestSubmitter.cs</w:t>
      </w:r>
      <w:r>
        <w:rPr>
          <w:noProof/>
        </w:rPr>
        <w:tab/>
      </w:r>
      <w:r>
        <w:rPr>
          <w:noProof/>
        </w:rPr>
        <w:fldChar w:fldCharType="begin"/>
      </w:r>
      <w:r>
        <w:rPr>
          <w:noProof/>
        </w:rPr>
        <w:instrText xml:space="preserve"> PAGEREF _Toc425840794 \h </w:instrText>
      </w:r>
      <w:r>
        <w:rPr>
          <w:noProof/>
        </w:rPr>
      </w:r>
      <w:r>
        <w:rPr>
          <w:noProof/>
        </w:rPr>
        <w:fldChar w:fldCharType="separate"/>
      </w:r>
      <w:r>
        <w:rPr>
          <w:noProof/>
        </w:rPr>
        <w:t>27</w:t>
      </w:r>
      <w:r>
        <w:rPr>
          <w:noProof/>
        </w:rPr>
        <w:fldChar w:fldCharType="end"/>
      </w:r>
    </w:p>
    <w:p w:rsidR="003D5A9E" w:rsidRDefault="003D5A9E">
      <w:pPr>
        <w:pStyle w:val="TOC4"/>
        <w:rPr>
          <w:lang w:bidi="ar-SA"/>
        </w:rPr>
      </w:pPr>
      <w:r>
        <w:t>Aries.EditorialManager</w:t>
      </w:r>
      <w:r>
        <w:tab/>
      </w:r>
      <w:r>
        <w:fldChar w:fldCharType="begin"/>
      </w:r>
      <w:r>
        <w:instrText xml:space="preserve"> PAGEREF _Toc425840795 \h </w:instrText>
      </w:r>
      <w:r>
        <w:fldChar w:fldCharType="separate"/>
      </w:r>
      <w:r>
        <w:t>29</w:t>
      </w:r>
      <w:r>
        <w:fldChar w:fldCharType="end"/>
      </w:r>
    </w:p>
    <w:p w:rsidR="003D5A9E" w:rsidRDefault="003D5A9E">
      <w:pPr>
        <w:pStyle w:val="TOC5"/>
        <w:rPr>
          <w:noProof/>
          <w:lang w:bidi="ar-SA"/>
        </w:rPr>
      </w:pPr>
      <w:r>
        <w:rPr>
          <w:noProof/>
        </w:rPr>
        <w:t>SiteManagement.cs</w:t>
      </w:r>
      <w:r>
        <w:rPr>
          <w:noProof/>
        </w:rPr>
        <w:tab/>
      </w:r>
      <w:r>
        <w:rPr>
          <w:noProof/>
        </w:rPr>
        <w:fldChar w:fldCharType="begin"/>
      </w:r>
      <w:r>
        <w:rPr>
          <w:noProof/>
        </w:rPr>
        <w:instrText xml:space="preserve"> PAGEREF _Toc425840796 \h </w:instrText>
      </w:r>
      <w:r>
        <w:rPr>
          <w:noProof/>
        </w:rPr>
      </w:r>
      <w:r>
        <w:rPr>
          <w:noProof/>
        </w:rPr>
        <w:fldChar w:fldCharType="separate"/>
      </w:r>
      <w:r>
        <w:rPr>
          <w:noProof/>
        </w:rPr>
        <w:t>29</w:t>
      </w:r>
      <w:r>
        <w:rPr>
          <w:noProof/>
        </w:rPr>
        <w:fldChar w:fldCharType="end"/>
      </w:r>
    </w:p>
    <w:p w:rsidR="003D5A9E" w:rsidRDefault="003D5A9E">
      <w:pPr>
        <w:pStyle w:val="TOC2"/>
        <w:rPr>
          <w:b w:val="0"/>
          <w:i w:val="0"/>
          <w:noProof/>
          <w:lang w:bidi="ar-SA"/>
        </w:rPr>
      </w:pPr>
      <w:r>
        <w:rPr>
          <w:noProof/>
        </w:rPr>
        <w:t>CIF Results (2.13.3)</w:t>
      </w:r>
      <w:r>
        <w:rPr>
          <w:noProof/>
        </w:rPr>
        <w:tab/>
      </w:r>
      <w:r>
        <w:rPr>
          <w:noProof/>
        </w:rPr>
        <w:fldChar w:fldCharType="begin"/>
      </w:r>
      <w:r>
        <w:rPr>
          <w:noProof/>
        </w:rPr>
        <w:instrText xml:space="preserve"> PAGEREF _Toc425840797 \h </w:instrText>
      </w:r>
      <w:r>
        <w:rPr>
          <w:noProof/>
        </w:rPr>
      </w:r>
      <w:r>
        <w:rPr>
          <w:noProof/>
        </w:rPr>
        <w:fldChar w:fldCharType="separate"/>
      </w:r>
      <w:r>
        <w:rPr>
          <w:noProof/>
        </w:rPr>
        <w:t>30</w:t>
      </w:r>
      <w:r>
        <w:rPr>
          <w:noProof/>
        </w:rPr>
        <w:fldChar w:fldCharType="end"/>
      </w:r>
    </w:p>
    <w:p w:rsidR="003D5A9E" w:rsidRDefault="003D5A9E">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_Toc425840798 \h </w:instrText>
      </w:r>
      <w:r>
        <w:rPr>
          <w:noProof/>
        </w:rPr>
      </w:r>
      <w:r>
        <w:rPr>
          <w:noProof/>
        </w:rPr>
        <w:fldChar w:fldCharType="separate"/>
      </w:r>
      <w:r>
        <w:rPr>
          <w:noProof/>
        </w:rPr>
        <w:t>30</w:t>
      </w:r>
      <w:r>
        <w:rPr>
          <w:noProof/>
        </w:rPr>
        <w:fldChar w:fldCharType="end"/>
      </w:r>
    </w:p>
    <w:p w:rsidR="003D5A9E" w:rsidRDefault="003D5A9E">
      <w:pPr>
        <w:pStyle w:val="TOC4"/>
        <w:rPr>
          <w:lang w:bidi="ar-SA"/>
        </w:rPr>
      </w:pPr>
      <w:r>
        <w:t>Web/Common/CIFResults.aspx/cs</w:t>
      </w:r>
      <w:r>
        <w:tab/>
      </w:r>
      <w:r>
        <w:fldChar w:fldCharType="begin"/>
      </w:r>
      <w:r>
        <w:instrText xml:space="preserve"> PAGEREF _Toc425840799 \h </w:instrText>
      </w:r>
      <w:r>
        <w:fldChar w:fldCharType="separate"/>
      </w:r>
      <w:r>
        <w:t>30</w:t>
      </w:r>
      <w:r>
        <w:fldChar w:fldCharType="end"/>
      </w:r>
    </w:p>
    <w:p w:rsidR="003D5A9E" w:rsidRDefault="003D5A9E">
      <w:pPr>
        <w:pStyle w:val="TOC2"/>
        <w:rPr>
          <w:b w:val="0"/>
          <w:i w:val="0"/>
          <w:noProof/>
          <w:lang w:bidi="ar-SA"/>
        </w:rPr>
      </w:pPr>
      <w:r>
        <w:rPr>
          <w:noProof/>
        </w:rPr>
        <w:t>Configuration</w:t>
      </w:r>
      <w:r>
        <w:rPr>
          <w:noProof/>
        </w:rPr>
        <w:tab/>
      </w:r>
      <w:r>
        <w:rPr>
          <w:noProof/>
        </w:rPr>
        <w:fldChar w:fldCharType="begin"/>
      </w:r>
      <w:r>
        <w:rPr>
          <w:noProof/>
        </w:rPr>
        <w:instrText xml:space="preserve"> PAGEREF _Toc425840800 \h </w:instrText>
      </w:r>
      <w:r>
        <w:rPr>
          <w:noProof/>
        </w:rPr>
      </w:r>
      <w:r>
        <w:rPr>
          <w:noProof/>
        </w:rPr>
        <w:fldChar w:fldCharType="separate"/>
      </w:r>
      <w:r>
        <w:rPr>
          <w:noProof/>
        </w:rPr>
        <w:t>31</w:t>
      </w:r>
      <w:r>
        <w:rPr>
          <w:noProof/>
        </w:rPr>
        <w:fldChar w:fldCharType="end"/>
      </w:r>
    </w:p>
    <w:p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_Toc425840801 \h </w:instrText>
      </w:r>
      <w:r>
        <w:rPr>
          <w:noProof/>
        </w:rPr>
      </w:r>
      <w:r>
        <w:rPr>
          <w:noProof/>
        </w:rPr>
        <w:fldChar w:fldCharType="separate"/>
      </w:r>
      <w:r>
        <w:rPr>
          <w:noProof/>
        </w:rPr>
        <w:t>31</w:t>
      </w:r>
      <w:r>
        <w:rPr>
          <w:noProof/>
        </w:rPr>
        <w:fldChar w:fldCharType="end"/>
      </w:r>
    </w:p>
    <w:p w:rsidR="003D5A9E" w:rsidRDefault="003D5A9E">
      <w:pPr>
        <w:pStyle w:val="TOC4"/>
        <w:rPr>
          <w:lang w:bidi="ar-SA"/>
        </w:rPr>
      </w:pPr>
      <w:r>
        <w:t>Aries.EditorialManager.Framework.Journal.ConfigObjects.ConfigItem</w:t>
      </w:r>
      <w:r>
        <w:tab/>
      </w:r>
      <w:r>
        <w:fldChar w:fldCharType="begin"/>
      </w:r>
      <w:r>
        <w:instrText xml:space="preserve"> PAGEREF _Toc425840802 \h </w:instrText>
      </w:r>
      <w:r>
        <w:fldChar w:fldCharType="separate"/>
      </w:r>
      <w:r>
        <w:t>31</w:t>
      </w:r>
      <w:r>
        <w:fldChar w:fldCharType="end"/>
      </w:r>
    </w:p>
    <w:p w:rsidR="003D5A9E" w:rsidRDefault="003D5A9E">
      <w:pPr>
        <w:pStyle w:val="TOC5"/>
        <w:rPr>
          <w:noProof/>
          <w:lang w:bidi="ar-SA"/>
        </w:rPr>
      </w:pPr>
      <w:r>
        <w:rPr>
          <w:noProof/>
        </w:rPr>
        <w:t>CheckCIFSettings.cs (new)</w:t>
      </w:r>
      <w:r>
        <w:rPr>
          <w:noProof/>
        </w:rPr>
        <w:tab/>
      </w:r>
      <w:r>
        <w:rPr>
          <w:noProof/>
        </w:rPr>
        <w:fldChar w:fldCharType="begin"/>
      </w:r>
      <w:r>
        <w:rPr>
          <w:noProof/>
        </w:rPr>
        <w:instrText xml:space="preserve"> PAGEREF _Toc425840803 \h </w:instrText>
      </w:r>
      <w:r>
        <w:rPr>
          <w:noProof/>
        </w:rPr>
      </w:r>
      <w:r>
        <w:rPr>
          <w:noProof/>
        </w:rPr>
        <w:fldChar w:fldCharType="separate"/>
      </w:r>
      <w:r>
        <w:rPr>
          <w:noProof/>
        </w:rPr>
        <w:t>31</w:t>
      </w:r>
      <w:r>
        <w:rPr>
          <w:noProof/>
        </w:rPr>
        <w:fldChar w:fldCharType="end"/>
      </w:r>
    </w:p>
    <w:p w:rsidR="003D5A9E" w:rsidRDefault="003D5A9E">
      <w:pPr>
        <w:pStyle w:val="TOC5"/>
        <w:rPr>
          <w:noProof/>
          <w:lang w:bidi="ar-SA"/>
        </w:rPr>
      </w:pPr>
      <w:r>
        <w:rPr>
          <w:noProof/>
        </w:rPr>
        <w:t>ConfigItemEnum.cs (additions to enum)</w:t>
      </w:r>
      <w:r>
        <w:rPr>
          <w:noProof/>
        </w:rPr>
        <w:tab/>
      </w:r>
      <w:r>
        <w:rPr>
          <w:noProof/>
        </w:rPr>
        <w:fldChar w:fldCharType="begin"/>
      </w:r>
      <w:r>
        <w:rPr>
          <w:noProof/>
        </w:rPr>
        <w:instrText xml:space="preserve"> PAGEREF _Toc425840804 \h </w:instrText>
      </w:r>
      <w:r>
        <w:rPr>
          <w:noProof/>
        </w:rPr>
      </w:r>
      <w:r>
        <w:rPr>
          <w:noProof/>
        </w:rPr>
        <w:fldChar w:fldCharType="separate"/>
      </w:r>
      <w:r>
        <w:rPr>
          <w:noProof/>
        </w:rPr>
        <w:t>31</w:t>
      </w:r>
      <w:r>
        <w:rPr>
          <w:noProof/>
        </w:rPr>
        <w:fldChar w:fldCharType="end"/>
      </w:r>
    </w:p>
    <w:p w:rsidR="003D5A9E" w:rsidRDefault="003D5A9E">
      <w:pPr>
        <w:pStyle w:val="TOC4"/>
        <w:rPr>
          <w:lang w:bidi="ar-SA"/>
        </w:rPr>
      </w:pPr>
      <w:r>
        <w:t>Aries.EditorialManager.Framework.Journal.ConfigObjects.CustomInstructions</w:t>
      </w:r>
      <w:r>
        <w:tab/>
      </w:r>
      <w:r>
        <w:fldChar w:fldCharType="begin"/>
      </w:r>
      <w:r>
        <w:instrText xml:space="preserve"> PAGEREF _Toc425840805 \h </w:instrText>
      </w:r>
      <w:r>
        <w:fldChar w:fldCharType="separate"/>
      </w:r>
      <w:r>
        <w:t>31</w:t>
      </w:r>
      <w:r>
        <w:fldChar w:fldCharType="end"/>
      </w:r>
    </w:p>
    <w:p w:rsidR="003D5A9E" w:rsidRDefault="003D5A9E">
      <w:pPr>
        <w:pStyle w:val="TOC5"/>
        <w:rPr>
          <w:noProof/>
          <w:lang w:bidi="ar-SA"/>
        </w:rPr>
      </w:pPr>
      <w:r>
        <w:rPr>
          <w:noProof/>
        </w:rPr>
        <w:t>CustomInstructionGroupType.cs (additions to enum)</w:t>
      </w:r>
      <w:r>
        <w:rPr>
          <w:noProof/>
        </w:rPr>
        <w:tab/>
      </w:r>
      <w:r>
        <w:rPr>
          <w:noProof/>
        </w:rPr>
        <w:fldChar w:fldCharType="begin"/>
      </w:r>
      <w:r>
        <w:rPr>
          <w:noProof/>
        </w:rPr>
        <w:instrText xml:space="preserve"> PAGEREF _Toc425840806 \h </w:instrText>
      </w:r>
      <w:r>
        <w:rPr>
          <w:noProof/>
        </w:rPr>
      </w:r>
      <w:r>
        <w:rPr>
          <w:noProof/>
        </w:rPr>
        <w:fldChar w:fldCharType="separate"/>
      </w:r>
      <w:r>
        <w:rPr>
          <w:noProof/>
        </w:rPr>
        <w:t>31</w:t>
      </w:r>
      <w:r>
        <w:rPr>
          <w:noProof/>
        </w:rPr>
        <w:fldChar w:fldCharType="end"/>
      </w:r>
    </w:p>
    <w:p w:rsidR="003D5A9E" w:rsidRDefault="003D5A9E">
      <w:pPr>
        <w:pStyle w:val="TOC5"/>
        <w:rPr>
          <w:noProof/>
          <w:lang w:bidi="ar-SA"/>
        </w:rPr>
      </w:pPr>
      <w:r>
        <w:rPr>
          <w:noProof/>
        </w:rPr>
        <w:t>CustomInstructionObjectType.cs (additions to enum)</w:t>
      </w:r>
      <w:r>
        <w:rPr>
          <w:noProof/>
        </w:rPr>
        <w:tab/>
      </w:r>
      <w:r>
        <w:rPr>
          <w:noProof/>
        </w:rPr>
        <w:fldChar w:fldCharType="begin"/>
      </w:r>
      <w:r>
        <w:rPr>
          <w:noProof/>
        </w:rPr>
        <w:instrText xml:space="preserve"> PAGEREF _Toc425840807 \h </w:instrText>
      </w:r>
      <w:r>
        <w:rPr>
          <w:noProof/>
        </w:rPr>
      </w:r>
      <w:r>
        <w:rPr>
          <w:noProof/>
        </w:rPr>
        <w:fldChar w:fldCharType="separate"/>
      </w:r>
      <w:r>
        <w:rPr>
          <w:noProof/>
        </w:rPr>
        <w:t>31</w:t>
      </w:r>
      <w:r>
        <w:rPr>
          <w:noProof/>
        </w:rPr>
        <w:fldChar w:fldCharType="end"/>
      </w:r>
    </w:p>
    <w:p w:rsidR="003D5A9E" w:rsidRDefault="003D5A9E">
      <w:pPr>
        <w:pStyle w:val="TOC4"/>
        <w:rPr>
          <w:lang w:bidi="ar-SA"/>
        </w:rPr>
      </w:pPr>
      <w:r>
        <w:t>Aries.EditorialManager.Facade.Utility</w:t>
      </w:r>
      <w:r>
        <w:tab/>
      </w:r>
      <w:r>
        <w:fldChar w:fldCharType="begin"/>
      </w:r>
      <w:r>
        <w:instrText xml:space="preserve"> PAGEREF _Toc425840808 \h </w:instrText>
      </w:r>
      <w:r>
        <w:fldChar w:fldCharType="separate"/>
      </w:r>
      <w:r>
        <w:t>31</w:t>
      </w:r>
      <w:r>
        <w:fldChar w:fldCharType="end"/>
      </w:r>
    </w:p>
    <w:p w:rsidR="003D5A9E" w:rsidRDefault="003D5A9E">
      <w:pPr>
        <w:pStyle w:val="TOC5"/>
        <w:rPr>
          <w:noProof/>
          <w:lang w:bidi="ar-SA"/>
        </w:rPr>
      </w:pPr>
      <w:r>
        <w:rPr>
          <w:noProof/>
        </w:rPr>
        <w:t>HTMLUtilityCIFCheck.cs (new)</w:t>
      </w:r>
      <w:r>
        <w:rPr>
          <w:noProof/>
        </w:rPr>
        <w:tab/>
      </w:r>
      <w:r>
        <w:rPr>
          <w:noProof/>
        </w:rPr>
        <w:fldChar w:fldCharType="begin"/>
      </w:r>
      <w:r>
        <w:rPr>
          <w:noProof/>
        </w:rPr>
        <w:instrText xml:space="preserve"> PAGEREF _Toc425840809 \h </w:instrText>
      </w:r>
      <w:r>
        <w:rPr>
          <w:noProof/>
        </w:rPr>
      </w:r>
      <w:r>
        <w:rPr>
          <w:noProof/>
        </w:rPr>
        <w:fldChar w:fldCharType="separate"/>
      </w:r>
      <w:r>
        <w:rPr>
          <w:noProof/>
        </w:rPr>
        <w:t>31</w:t>
      </w:r>
      <w:r>
        <w:rPr>
          <w:noProof/>
        </w:rPr>
        <w:fldChar w:fldCharType="end"/>
      </w:r>
    </w:p>
    <w:p w:rsidR="003D5A9E" w:rsidRDefault="003D5A9E">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_Toc425840810 \h </w:instrText>
      </w:r>
      <w:r>
        <w:rPr>
          <w:noProof/>
        </w:rPr>
      </w:r>
      <w:r>
        <w:rPr>
          <w:noProof/>
        </w:rPr>
        <w:fldChar w:fldCharType="separate"/>
      </w:r>
      <w:r>
        <w:rPr>
          <w:noProof/>
        </w:rPr>
        <w:t>32</w:t>
      </w:r>
      <w:r>
        <w:rPr>
          <w:noProof/>
        </w:rPr>
        <w:fldChar w:fldCharType="end"/>
      </w:r>
    </w:p>
    <w:p w:rsidR="003D5A9E" w:rsidRDefault="003D5A9E">
      <w:pPr>
        <w:pStyle w:val="TOC4"/>
        <w:rPr>
          <w:lang w:bidi="ar-SA"/>
        </w:rPr>
      </w:pPr>
      <w:r>
        <w:t>CheckCIFSettings.aspx.cs (new) (2.3.1.1)</w:t>
      </w:r>
      <w:r>
        <w:tab/>
      </w:r>
      <w:r>
        <w:fldChar w:fldCharType="begin"/>
      </w:r>
      <w:r>
        <w:instrText xml:space="preserve"> PAGEREF _Toc425840811 \h </w:instrText>
      </w:r>
      <w:r>
        <w:fldChar w:fldCharType="separate"/>
      </w:r>
      <w:r>
        <w:t>32</w:t>
      </w:r>
      <w:r>
        <w:fldChar w:fldCharType="end"/>
      </w:r>
    </w:p>
    <w:p w:rsidR="003D5A9E" w:rsidRDefault="003D5A9E">
      <w:pPr>
        <w:pStyle w:val="TOC3"/>
        <w:tabs>
          <w:tab w:val="right" w:leader="dot" w:pos="9350"/>
        </w:tabs>
        <w:rPr>
          <w:noProof/>
          <w:lang w:bidi="ar-SA"/>
        </w:rPr>
      </w:pPr>
      <w:r>
        <w:rPr>
          <w:noProof/>
        </w:rPr>
        <w:lastRenderedPageBreak/>
        <w:t>Data</w:t>
      </w:r>
      <w:r>
        <w:rPr>
          <w:noProof/>
        </w:rPr>
        <w:tab/>
      </w:r>
      <w:r>
        <w:rPr>
          <w:noProof/>
        </w:rPr>
        <w:fldChar w:fldCharType="begin"/>
      </w:r>
      <w:r>
        <w:rPr>
          <w:noProof/>
        </w:rPr>
        <w:instrText xml:space="preserve"> PAGEREF _Toc425840812 \h </w:instrText>
      </w:r>
      <w:r>
        <w:rPr>
          <w:noProof/>
        </w:rPr>
      </w:r>
      <w:r>
        <w:rPr>
          <w:noProof/>
        </w:rPr>
        <w:fldChar w:fldCharType="separate"/>
      </w:r>
      <w:r>
        <w:rPr>
          <w:noProof/>
        </w:rPr>
        <w:t>32</w:t>
      </w:r>
      <w:r>
        <w:rPr>
          <w:noProof/>
        </w:rPr>
        <w:fldChar w:fldCharType="end"/>
      </w:r>
    </w:p>
    <w:p w:rsidR="003D5A9E" w:rsidRDefault="003D5A9E">
      <w:pPr>
        <w:pStyle w:val="TOC4"/>
        <w:rPr>
          <w:lang w:bidi="ar-SA"/>
        </w:rPr>
      </w:pPr>
      <w:r>
        <w:t>MASTER_CONFIG (New Records)</w:t>
      </w:r>
      <w:r>
        <w:tab/>
      </w:r>
      <w:r>
        <w:fldChar w:fldCharType="begin"/>
      </w:r>
      <w:r>
        <w:instrText xml:space="preserve"> PAGEREF _Toc425840813 \h </w:instrText>
      </w:r>
      <w:r>
        <w:fldChar w:fldCharType="separate"/>
      </w:r>
      <w:r>
        <w:t>32</w:t>
      </w:r>
      <w:r>
        <w:fldChar w:fldCharType="end"/>
      </w:r>
    </w:p>
    <w:p w:rsidR="003D5A9E" w:rsidRDefault="003D5A9E">
      <w:pPr>
        <w:pStyle w:val="TOC4"/>
        <w:rPr>
          <w:lang w:bidi="ar-SA"/>
        </w:rPr>
      </w:pPr>
      <w:r>
        <w:t>ADMINACCESSFUNCTIONS (Policy Manager - New Records)</w:t>
      </w:r>
      <w:r>
        <w:tab/>
      </w:r>
      <w:r>
        <w:fldChar w:fldCharType="begin"/>
      </w:r>
      <w:r>
        <w:instrText xml:space="preserve"> PAGEREF _Toc425840814 \h </w:instrText>
      </w:r>
      <w:r>
        <w:fldChar w:fldCharType="separate"/>
      </w:r>
      <w:r>
        <w:t>34</w:t>
      </w:r>
      <w:r>
        <w:fldChar w:fldCharType="end"/>
      </w:r>
    </w:p>
    <w:p w:rsidR="003D5A9E" w:rsidRDefault="003D5A9E">
      <w:pPr>
        <w:pStyle w:val="TOC4"/>
        <w:rPr>
          <w:lang w:bidi="ar-SA"/>
        </w:rPr>
      </w:pPr>
      <w:r>
        <w:t>CUSTOM_INSTRUCTIONS (New Records)</w:t>
      </w:r>
      <w:r>
        <w:tab/>
      </w:r>
      <w:r>
        <w:fldChar w:fldCharType="begin"/>
      </w:r>
      <w:r>
        <w:instrText xml:space="preserve"> PAGEREF _Toc425840815 \h </w:instrText>
      </w:r>
      <w:r>
        <w:fldChar w:fldCharType="separate"/>
      </w:r>
      <w:r>
        <w:t>35</w:t>
      </w:r>
      <w:r>
        <w:fldChar w:fldCharType="end"/>
      </w:r>
    </w:p>
    <w:p w:rsidR="003D5A9E" w:rsidRDefault="003D5A9E">
      <w:pPr>
        <w:pStyle w:val="TOC2"/>
        <w:rPr>
          <w:b w:val="0"/>
          <w:i w:val="0"/>
          <w:noProof/>
          <w:lang w:bidi="ar-SA"/>
        </w:rPr>
      </w:pPr>
      <w:r>
        <w:rPr>
          <w:noProof/>
        </w:rPr>
        <w:t>Details Page Layouts</w:t>
      </w:r>
      <w:r>
        <w:rPr>
          <w:noProof/>
        </w:rPr>
        <w:tab/>
      </w:r>
      <w:r>
        <w:rPr>
          <w:noProof/>
        </w:rPr>
        <w:fldChar w:fldCharType="begin"/>
      </w:r>
      <w:r>
        <w:rPr>
          <w:noProof/>
        </w:rPr>
        <w:instrText xml:space="preserve"> PAGEREF _Toc425840816 \h </w:instrText>
      </w:r>
      <w:r>
        <w:rPr>
          <w:noProof/>
        </w:rPr>
      </w:r>
      <w:r>
        <w:rPr>
          <w:noProof/>
        </w:rPr>
        <w:fldChar w:fldCharType="separate"/>
      </w:r>
      <w:r>
        <w:rPr>
          <w:noProof/>
        </w:rPr>
        <w:t>36</w:t>
      </w:r>
      <w:r>
        <w:rPr>
          <w:noProof/>
        </w:rPr>
        <w:fldChar w:fldCharType="end"/>
      </w:r>
    </w:p>
    <w:p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_Toc425840817 \h </w:instrText>
      </w:r>
      <w:r>
        <w:rPr>
          <w:noProof/>
        </w:rPr>
      </w:r>
      <w:r>
        <w:rPr>
          <w:noProof/>
        </w:rPr>
        <w:fldChar w:fldCharType="separate"/>
      </w:r>
      <w:r>
        <w:rPr>
          <w:noProof/>
        </w:rPr>
        <w:t>36</w:t>
      </w:r>
      <w:r>
        <w:rPr>
          <w:noProof/>
        </w:rPr>
        <w:fldChar w:fldCharType="end"/>
      </w:r>
    </w:p>
    <w:p w:rsidR="003D5A9E" w:rsidRDefault="003D5A9E">
      <w:pPr>
        <w:pStyle w:val="TOC4"/>
        <w:rPr>
          <w:lang w:bidi="ar-SA"/>
        </w:rPr>
      </w:pPr>
      <w:r>
        <w:t>DETAILS_PAGE_LAYOUT_ITEMS (new record)</w:t>
      </w:r>
      <w:r>
        <w:tab/>
      </w:r>
      <w:r>
        <w:fldChar w:fldCharType="begin"/>
      </w:r>
      <w:r>
        <w:instrText xml:space="preserve"> PAGEREF _Toc425840818 \h </w:instrText>
      </w:r>
      <w:r>
        <w:fldChar w:fldCharType="separate"/>
      </w:r>
      <w:r>
        <w:t>36</w:t>
      </w:r>
      <w:r>
        <w:fldChar w:fldCharType="end"/>
      </w:r>
    </w:p>
    <w:p w:rsidR="003D5A9E" w:rsidRDefault="003D5A9E">
      <w:pPr>
        <w:pStyle w:val="TOC2"/>
        <w:rPr>
          <w:b w:val="0"/>
          <w:i w:val="0"/>
          <w:noProof/>
          <w:lang w:bidi="ar-SA"/>
        </w:rPr>
      </w:pPr>
      <w:r w:rsidRPr="00CB2B42">
        <w:rPr>
          <w:rFonts w:eastAsiaTheme="majorEastAsia"/>
          <w:noProof/>
        </w:rPr>
        <w:t>EMIA (2.17)</w:t>
      </w:r>
      <w:r>
        <w:rPr>
          <w:noProof/>
        </w:rPr>
        <w:tab/>
      </w:r>
      <w:r>
        <w:rPr>
          <w:noProof/>
        </w:rPr>
        <w:fldChar w:fldCharType="begin"/>
      </w:r>
      <w:r>
        <w:rPr>
          <w:noProof/>
        </w:rPr>
        <w:instrText xml:space="preserve"> PAGEREF _Toc425840819 \h </w:instrText>
      </w:r>
      <w:r>
        <w:rPr>
          <w:noProof/>
        </w:rPr>
      </w:r>
      <w:r>
        <w:rPr>
          <w:noProof/>
        </w:rPr>
        <w:fldChar w:fldCharType="separate"/>
      </w:r>
      <w:r>
        <w:rPr>
          <w:noProof/>
        </w:rPr>
        <w:t>37</w:t>
      </w:r>
      <w:r>
        <w:rPr>
          <w:noProof/>
        </w:rPr>
        <w:fldChar w:fldCharType="end"/>
      </w:r>
    </w:p>
    <w:p w:rsidR="003D5A9E" w:rsidRDefault="003D5A9E">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_Toc425840820 \h </w:instrText>
      </w:r>
      <w:r>
        <w:rPr>
          <w:noProof/>
        </w:rPr>
      </w:r>
      <w:r>
        <w:rPr>
          <w:noProof/>
        </w:rPr>
        <w:fldChar w:fldCharType="separate"/>
      </w:r>
      <w:r>
        <w:rPr>
          <w:noProof/>
        </w:rPr>
        <w:t>37</w:t>
      </w:r>
      <w:r>
        <w:rPr>
          <w:noProof/>
        </w:rPr>
        <w:fldChar w:fldCharType="end"/>
      </w:r>
    </w:p>
    <w:p w:rsidR="003D5A9E" w:rsidRDefault="003D5A9E">
      <w:pPr>
        <w:pStyle w:val="TOC4"/>
        <w:rPr>
          <w:lang w:bidi="ar-SA"/>
        </w:rPr>
      </w:pPr>
      <w:r>
        <w:t>qdStats72.asp</w:t>
      </w:r>
      <w:r>
        <w:tab/>
      </w:r>
      <w:r>
        <w:fldChar w:fldCharType="begin"/>
      </w:r>
      <w:r>
        <w:instrText xml:space="preserve"> PAGEREF _Toc425840821 \h </w:instrText>
      </w:r>
      <w:r>
        <w:fldChar w:fldCharType="separate"/>
      </w:r>
      <w:r>
        <w:t>37</w:t>
      </w:r>
      <w:r>
        <w:fldChar w:fldCharType="end"/>
      </w:r>
    </w:p>
    <w:p w:rsidR="003D5A9E" w:rsidRDefault="003D5A9E">
      <w:pPr>
        <w:pStyle w:val="TOC4"/>
        <w:rPr>
          <w:lang w:bidi="ar-SA"/>
        </w:rPr>
      </w:pPr>
      <w:r>
        <w:t>newSubs72.asp</w:t>
      </w:r>
      <w:r>
        <w:tab/>
      </w:r>
      <w:r>
        <w:fldChar w:fldCharType="begin"/>
      </w:r>
      <w:r>
        <w:instrText xml:space="preserve"> PAGEREF _Toc425840822 \h </w:instrText>
      </w:r>
      <w:r>
        <w:fldChar w:fldCharType="separate"/>
      </w:r>
      <w:r>
        <w:t>37</w:t>
      </w:r>
      <w:r>
        <w:fldChar w:fldCharType="end"/>
      </w:r>
    </w:p>
    <w:p w:rsidR="003D5A9E" w:rsidRDefault="003D5A9E">
      <w:pPr>
        <w:pStyle w:val="TOC2"/>
        <w:rPr>
          <w:b w:val="0"/>
          <w:i w:val="0"/>
          <w:noProof/>
          <w:lang w:bidi="ar-SA"/>
        </w:rPr>
      </w:pPr>
      <w:r>
        <w:rPr>
          <w:noProof/>
        </w:rPr>
        <w:t>Manager</w:t>
      </w:r>
      <w:r>
        <w:rPr>
          <w:noProof/>
        </w:rPr>
        <w:tab/>
      </w:r>
      <w:r>
        <w:rPr>
          <w:noProof/>
        </w:rPr>
        <w:fldChar w:fldCharType="begin"/>
      </w:r>
      <w:r>
        <w:rPr>
          <w:noProof/>
        </w:rPr>
        <w:instrText xml:space="preserve"> PAGEREF _Toc425840823 \h </w:instrText>
      </w:r>
      <w:r>
        <w:rPr>
          <w:noProof/>
        </w:rPr>
      </w:r>
      <w:r>
        <w:rPr>
          <w:noProof/>
        </w:rPr>
        <w:fldChar w:fldCharType="separate"/>
      </w:r>
      <w:r>
        <w:rPr>
          <w:noProof/>
        </w:rPr>
        <w:t>38</w:t>
      </w:r>
      <w:r>
        <w:rPr>
          <w:noProof/>
        </w:rPr>
        <w:fldChar w:fldCharType="end"/>
      </w:r>
    </w:p>
    <w:p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_Toc425840824 \h </w:instrText>
      </w:r>
      <w:r>
        <w:rPr>
          <w:noProof/>
        </w:rPr>
      </w:r>
      <w:r>
        <w:rPr>
          <w:noProof/>
        </w:rPr>
        <w:fldChar w:fldCharType="separate"/>
      </w:r>
      <w:r>
        <w:rPr>
          <w:noProof/>
        </w:rPr>
        <w:t>38</w:t>
      </w:r>
      <w:r>
        <w:rPr>
          <w:noProof/>
        </w:rPr>
        <w:fldChar w:fldCharType="end"/>
      </w:r>
    </w:p>
    <w:p w:rsidR="003D5A9E" w:rsidRDefault="003D5A9E">
      <w:pPr>
        <w:pStyle w:val="TOC4"/>
        <w:rPr>
          <w:lang w:bidi="ar-SA"/>
        </w:rPr>
      </w:pPr>
      <w:r>
        <w:t>+ Aries.EditorialManager.CIFChecker</w:t>
      </w:r>
      <w:r>
        <w:tab/>
      </w:r>
      <w:r>
        <w:fldChar w:fldCharType="begin"/>
      </w:r>
      <w:r>
        <w:instrText xml:space="preserve"> PAGEREF _Toc425840825 \h </w:instrText>
      </w:r>
      <w:r>
        <w:fldChar w:fldCharType="separate"/>
      </w:r>
      <w:r>
        <w:t>38</w:t>
      </w:r>
      <w:r>
        <w:fldChar w:fldCharType="end"/>
      </w:r>
    </w:p>
    <w:p w:rsidR="003D5A9E" w:rsidRDefault="003D5A9E">
      <w:pPr>
        <w:pStyle w:val="TOC5"/>
        <w:rPr>
          <w:noProof/>
          <w:lang w:bidi="ar-SA"/>
        </w:rPr>
      </w:pPr>
      <w:r>
        <w:rPr>
          <w:noProof/>
        </w:rPr>
        <w:t>CIFCheckManager.cs (new)</w:t>
      </w:r>
      <w:r>
        <w:rPr>
          <w:noProof/>
        </w:rPr>
        <w:tab/>
      </w:r>
      <w:r>
        <w:rPr>
          <w:noProof/>
        </w:rPr>
        <w:fldChar w:fldCharType="begin"/>
      </w:r>
      <w:r>
        <w:rPr>
          <w:noProof/>
        </w:rPr>
        <w:instrText xml:space="preserve"> PAGEREF _Toc425840826 \h </w:instrText>
      </w:r>
      <w:r>
        <w:rPr>
          <w:noProof/>
        </w:rPr>
      </w:r>
      <w:r>
        <w:rPr>
          <w:noProof/>
        </w:rPr>
        <w:fldChar w:fldCharType="separate"/>
      </w:r>
      <w:r>
        <w:rPr>
          <w:noProof/>
        </w:rPr>
        <w:t>38</w:t>
      </w:r>
      <w:r>
        <w:rPr>
          <w:noProof/>
        </w:rPr>
        <w:fldChar w:fldCharType="end"/>
      </w:r>
    </w:p>
    <w:p w:rsidR="003D5A9E" w:rsidRDefault="003D5A9E">
      <w:pPr>
        <w:pStyle w:val="TOC4"/>
        <w:rPr>
          <w:lang w:bidi="ar-SA"/>
        </w:rPr>
      </w:pPr>
      <w:r>
        <w:t>+ Aries.EditorialManager.Facade.BusinessLayer</w:t>
      </w:r>
      <w:r>
        <w:tab/>
      </w:r>
      <w:r>
        <w:fldChar w:fldCharType="begin"/>
      </w:r>
      <w:r>
        <w:instrText xml:space="preserve"> PAGEREF _Toc425840827 \h </w:instrText>
      </w:r>
      <w:r>
        <w:fldChar w:fldCharType="separate"/>
      </w:r>
      <w:r>
        <w:t>39</w:t>
      </w:r>
      <w:r>
        <w:fldChar w:fldCharType="end"/>
      </w:r>
    </w:p>
    <w:p w:rsidR="003D5A9E" w:rsidRDefault="003D5A9E">
      <w:pPr>
        <w:pStyle w:val="TOC5"/>
        <w:rPr>
          <w:noProof/>
          <w:lang w:bidi="ar-SA"/>
        </w:rPr>
      </w:pPr>
      <w:r>
        <w:rPr>
          <w:noProof/>
        </w:rPr>
        <w:t>CIFManager.cs (new)</w:t>
      </w:r>
      <w:r>
        <w:rPr>
          <w:noProof/>
        </w:rPr>
        <w:tab/>
      </w:r>
      <w:r>
        <w:rPr>
          <w:noProof/>
        </w:rPr>
        <w:fldChar w:fldCharType="begin"/>
      </w:r>
      <w:r>
        <w:rPr>
          <w:noProof/>
        </w:rPr>
        <w:instrText xml:space="preserve"> PAGEREF _Toc425840828 \h </w:instrText>
      </w:r>
      <w:r>
        <w:rPr>
          <w:noProof/>
        </w:rPr>
      </w:r>
      <w:r>
        <w:rPr>
          <w:noProof/>
        </w:rPr>
        <w:fldChar w:fldCharType="separate"/>
      </w:r>
      <w:r>
        <w:rPr>
          <w:noProof/>
        </w:rPr>
        <w:t>39</w:t>
      </w:r>
      <w:r>
        <w:rPr>
          <w:noProof/>
        </w:rPr>
        <w:fldChar w:fldCharType="end"/>
      </w:r>
    </w:p>
    <w:p w:rsidR="003D5A9E" w:rsidRDefault="003D5A9E">
      <w:pPr>
        <w:pStyle w:val="TOC2"/>
        <w:rPr>
          <w:b w:val="0"/>
          <w:i w:val="0"/>
          <w:noProof/>
          <w:lang w:bidi="ar-SA"/>
        </w:rPr>
      </w:pPr>
      <w:r>
        <w:rPr>
          <w:noProof/>
        </w:rPr>
        <w:t>Merge Fields (7)</w:t>
      </w:r>
      <w:r>
        <w:rPr>
          <w:noProof/>
        </w:rPr>
        <w:tab/>
      </w:r>
      <w:r>
        <w:rPr>
          <w:noProof/>
        </w:rPr>
        <w:fldChar w:fldCharType="begin"/>
      </w:r>
      <w:r>
        <w:rPr>
          <w:noProof/>
        </w:rPr>
        <w:instrText xml:space="preserve"> PAGEREF _Toc425840829 \h </w:instrText>
      </w:r>
      <w:r>
        <w:rPr>
          <w:noProof/>
        </w:rPr>
      </w:r>
      <w:r>
        <w:rPr>
          <w:noProof/>
        </w:rPr>
        <w:fldChar w:fldCharType="separate"/>
      </w:r>
      <w:r>
        <w:rPr>
          <w:noProof/>
        </w:rPr>
        <w:t>40</w:t>
      </w:r>
      <w:r>
        <w:rPr>
          <w:noProof/>
        </w:rPr>
        <w:fldChar w:fldCharType="end"/>
      </w:r>
    </w:p>
    <w:p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_Toc425840830 \h </w:instrText>
      </w:r>
      <w:r>
        <w:rPr>
          <w:noProof/>
        </w:rPr>
      </w:r>
      <w:r>
        <w:rPr>
          <w:noProof/>
        </w:rPr>
        <w:fldChar w:fldCharType="separate"/>
      </w:r>
      <w:r>
        <w:rPr>
          <w:noProof/>
        </w:rPr>
        <w:t>40</w:t>
      </w:r>
      <w:r>
        <w:rPr>
          <w:noProof/>
        </w:rPr>
        <w:fldChar w:fldCharType="end"/>
      </w:r>
    </w:p>
    <w:p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_Toc425840831 \h </w:instrText>
      </w:r>
      <w:r>
        <w:rPr>
          <w:noProof/>
        </w:rPr>
      </w:r>
      <w:r>
        <w:rPr>
          <w:noProof/>
        </w:rPr>
        <w:fldChar w:fldCharType="separate"/>
      </w:r>
      <w:r>
        <w:rPr>
          <w:noProof/>
        </w:rPr>
        <w:t>40</w:t>
      </w:r>
      <w:r>
        <w:rPr>
          <w:noProof/>
        </w:rPr>
        <w:fldChar w:fldCharType="end"/>
      </w:r>
    </w:p>
    <w:p w:rsidR="003D5A9E" w:rsidRDefault="003D5A9E">
      <w:pPr>
        <w:pStyle w:val="TOC4"/>
        <w:rPr>
          <w:lang w:bidi="ar-SA"/>
        </w:rPr>
      </w:pPr>
      <w:r>
        <w:t>Aries.EditorialManager.Framework.Journal.DeepLinkObjects</w:t>
      </w:r>
      <w:r>
        <w:tab/>
      </w:r>
      <w:r>
        <w:fldChar w:fldCharType="begin"/>
      </w:r>
      <w:r>
        <w:instrText xml:space="preserve"> PAGEREF _Toc425840832 \h </w:instrText>
      </w:r>
      <w:r>
        <w:fldChar w:fldCharType="separate"/>
      </w:r>
      <w:r>
        <w:t>40</w:t>
      </w:r>
      <w:r>
        <w:fldChar w:fldCharType="end"/>
      </w:r>
    </w:p>
    <w:p w:rsidR="003D5A9E" w:rsidRDefault="003D5A9E">
      <w:pPr>
        <w:pStyle w:val="TOC5"/>
        <w:rPr>
          <w:noProof/>
          <w:lang w:bidi="ar-SA"/>
        </w:rPr>
      </w:pPr>
      <w:r>
        <w:rPr>
          <w:noProof/>
        </w:rPr>
        <w:t>DeepLinkType.cs enum</w:t>
      </w:r>
      <w:r>
        <w:rPr>
          <w:noProof/>
        </w:rPr>
        <w:tab/>
      </w:r>
      <w:r>
        <w:rPr>
          <w:noProof/>
        </w:rPr>
        <w:fldChar w:fldCharType="begin"/>
      </w:r>
      <w:r>
        <w:rPr>
          <w:noProof/>
        </w:rPr>
        <w:instrText xml:space="preserve"> PAGEREF _Toc425840833 \h </w:instrText>
      </w:r>
      <w:r>
        <w:rPr>
          <w:noProof/>
        </w:rPr>
      </w:r>
      <w:r>
        <w:rPr>
          <w:noProof/>
        </w:rPr>
        <w:fldChar w:fldCharType="separate"/>
      </w:r>
      <w:r>
        <w:rPr>
          <w:noProof/>
        </w:rPr>
        <w:t>40</w:t>
      </w:r>
      <w:r>
        <w:rPr>
          <w:noProof/>
        </w:rPr>
        <w:fldChar w:fldCharType="end"/>
      </w:r>
    </w:p>
    <w:p w:rsidR="003D5A9E" w:rsidRDefault="003D5A9E">
      <w:pPr>
        <w:pStyle w:val="TOC4"/>
        <w:rPr>
          <w:lang w:bidi="ar-SA"/>
        </w:rPr>
      </w:pPr>
      <w:r>
        <w:t>Aries.EditorialManager.LetterHandling.MailMerge</w:t>
      </w:r>
      <w:r>
        <w:tab/>
      </w:r>
      <w:r>
        <w:fldChar w:fldCharType="begin"/>
      </w:r>
      <w:r>
        <w:instrText xml:space="preserve"> PAGEREF _Toc425840834 \h </w:instrText>
      </w:r>
      <w:r>
        <w:fldChar w:fldCharType="separate"/>
      </w:r>
      <w:r>
        <w:t>40</w:t>
      </w:r>
      <w:r>
        <w:fldChar w:fldCharType="end"/>
      </w:r>
    </w:p>
    <w:p w:rsidR="003D5A9E" w:rsidRDefault="003D5A9E">
      <w:pPr>
        <w:pStyle w:val="TOC5"/>
        <w:rPr>
          <w:noProof/>
          <w:lang w:bidi="ar-SA"/>
        </w:rPr>
      </w:pPr>
      <w:r>
        <w:rPr>
          <w:noProof/>
        </w:rPr>
        <w:t>MergeRuleset.cs</w:t>
      </w:r>
      <w:r>
        <w:rPr>
          <w:noProof/>
        </w:rPr>
        <w:tab/>
      </w:r>
      <w:r>
        <w:rPr>
          <w:noProof/>
        </w:rPr>
        <w:fldChar w:fldCharType="begin"/>
      </w:r>
      <w:r>
        <w:rPr>
          <w:noProof/>
        </w:rPr>
        <w:instrText xml:space="preserve"> PAGEREF _Toc425840835 \h </w:instrText>
      </w:r>
      <w:r>
        <w:rPr>
          <w:noProof/>
        </w:rPr>
      </w:r>
      <w:r>
        <w:rPr>
          <w:noProof/>
        </w:rPr>
        <w:fldChar w:fldCharType="separate"/>
      </w:r>
      <w:r>
        <w:rPr>
          <w:noProof/>
        </w:rPr>
        <w:t>40</w:t>
      </w:r>
      <w:r>
        <w:rPr>
          <w:noProof/>
        </w:rPr>
        <w:fldChar w:fldCharType="end"/>
      </w:r>
    </w:p>
    <w:p w:rsidR="003D5A9E" w:rsidRDefault="003D5A9E">
      <w:pPr>
        <w:pStyle w:val="TOC4"/>
        <w:rPr>
          <w:lang w:bidi="ar-SA"/>
        </w:rPr>
      </w:pPr>
      <w:r>
        <w:t>Aries.EditorialManager.LetterHandling.MailMerge.MergeCodes.DeepLinks.</w:t>
      </w:r>
      <w:r>
        <w:tab/>
      </w:r>
      <w:r>
        <w:fldChar w:fldCharType="begin"/>
      </w:r>
      <w:r>
        <w:instrText xml:space="preserve"> PAGEREF _Toc425840836 \h </w:instrText>
      </w:r>
      <w:r>
        <w:fldChar w:fldCharType="separate"/>
      </w:r>
      <w:r>
        <w:t>40</w:t>
      </w:r>
      <w:r>
        <w:fldChar w:fldCharType="end"/>
      </w:r>
    </w:p>
    <w:p w:rsidR="003D5A9E" w:rsidRDefault="003D5A9E">
      <w:pPr>
        <w:pStyle w:val="TOC5"/>
        <w:rPr>
          <w:noProof/>
          <w:lang w:bidi="ar-SA"/>
        </w:rPr>
      </w:pPr>
      <w:r>
        <w:rPr>
          <w:noProof/>
        </w:rPr>
        <w:t>+ ViewCIFResultsPDFDeepLink.cs</w:t>
      </w:r>
      <w:r>
        <w:rPr>
          <w:noProof/>
        </w:rPr>
        <w:tab/>
      </w:r>
      <w:r>
        <w:rPr>
          <w:noProof/>
        </w:rPr>
        <w:fldChar w:fldCharType="begin"/>
      </w:r>
      <w:r>
        <w:rPr>
          <w:noProof/>
        </w:rPr>
        <w:instrText xml:space="preserve"> PAGEREF _Toc425840837 \h </w:instrText>
      </w:r>
      <w:r>
        <w:rPr>
          <w:noProof/>
        </w:rPr>
      </w:r>
      <w:r>
        <w:rPr>
          <w:noProof/>
        </w:rPr>
        <w:fldChar w:fldCharType="separate"/>
      </w:r>
      <w:r>
        <w:rPr>
          <w:noProof/>
        </w:rPr>
        <w:t>40</w:t>
      </w:r>
      <w:r>
        <w:rPr>
          <w:noProof/>
        </w:rPr>
        <w:fldChar w:fldCharType="end"/>
      </w:r>
    </w:p>
    <w:p w:rsidR="003D5A9E" w:rsidRDefault="003D5A9E">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_Toc425840838 \h </w:instrText>
      </w:r>
      <w:r>
        <w:rPr>
          <w:noProof/>
        </w:rPr>
      </w:r>
      <w:r>
        <w:rPr>
          <w:noProof/>
        </w:rPr>
        <w:fldChar w:fldCharType="separate"/>
      </w:r>
      <w:r>
        <w:rPr>
          <w:noProof/>
        </w:rPr>
        <w:t>40</w:t>
      </w:r>
      <w:r>
        <w:rPr>
          <w:noProof/>
        </w:rPr>
        <w:fldChar w:fldCharType="end"/>
      </w:r>
    </w:p>
    <w:p w:rsidR="003D5A9E" w:rsidRDefault="003D5A9E">
      <w:pPr>
        <w:pStyle w:val="TOC4"/>
        <w:rPr>
          <w:lang w:bidi="ar-SA"/>
        </w:rPr>
      </w:pPr>
      <w:r>
        <w:t>Web/common/linkval.asp</w:t>
      </w:r>
      <w:r>
        <w:tab/>
      </w:r>
      <w:r>
        <w:fldChar w:fldCharType="begin"/>
      </w:r>
      <w:r>
        <w:instrText xml:space="preserve"> PAGEREF _Toc425840839 \h </w:instrText>
      </w:r>
      <w:r>
        <w:fldChar w:fldCharType="separate"/>
      </w:r>
      <w:r>
        <w:t>40</w:t>
      </w:r>
      <w:r>
        <w:fldChar w:fldCharType="end"/>
      </w:r>
    </w:p>
    <w:p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_Toc425840840 \h </w:instrText>
      </w:r>
      <w:r>
        <w:rPr>
          <w:noProof/>
        </w:rPr>
      </w:r>
      <w:r>
        <w:rPr>
          <w:noProof/>
        </w:rPr>
        <w:fldChar w:fldCharType="separate"/>
      </w:r>
      <w:r>
        <w:rPr>
          <w:noProof/>
        </w:rPr>
        <w:t>41</w:t>
      </w:r>
      <w:r>
        <w:rPr>
          <w:noProof/>
        </w:rPr>
        <w:fldChar w:fldCharType="end"/>
      </w:r>
    </w:p>
    <w:p w:rsidR="003D5A9E" w:rsidRDefault="003D5A9E">
      <w:pPr>
        <w:pStyle w:val="TOC4"/>
        <w:rPr>
          <w:lang w:bidi="ar-SA"/>
        </w:rPr>
      </w:pPr>
      <w:r>
        <w:t>AsynchObject_PDFBuild_Process.cpp:</w:t>
      </w:r>
      <w:r>
        <w:tab/>
      </w:r>
      <w:r>
        <w:fldChar w:fldCharType="begin"/>
      </w:r>
      <w:r>
        <w:instrText xml:space="preserve"> PAGEREF _Toc425840841 \h </w:instrText>
      </w:r>
      <w:r>
        <w:fldChar w:fldCharType="separate"/>
      </w:r>
      <w:r>
        <w:t>41</w:t>
      </w:r>
      <w:r>
        <w:fldChar w:fldCharType="end"/>
      </w:r>
    </w:p>
    <w:p w:rsidR="003D5A9E" w:rsidRDefault="003D5A9E">
      <w:pPr>
        <w:pStyle w:val="TOC4"/>
        <w:rPr>
          <w:lang w:bidi="ar-SA"/>
        </w:rPr>
      </w:pPr>
      <w:r>
        <w:t>Web/Common/docFilesUtil.js</w:t>
      </w:r>
      <w:r>
        <w:tab/>
      </w:r>
      <w:r>
        <w:fldChar w:fldCharType="begin"/>
      </w:r>
      <w:r>
        <w:instrText xml:space="preserve"> PAGEREF _Toc425840842 \h </w:instrText>
      </w:r>
      <w:r>
        <w:fldChar w:fldCharType="separate"/>
      </w:r>
      <w:r>
        <w:t>41</w:t>
      </w:r>
      <w:r>
        <w:fldChar w:fldCharType="end"/>
      </w:r>
    </w:p>
    <w:p w:rsidR="003D5A9E" w:rsidRDefault="003D5A9E">
      <w:pPr>
        <w:pStyle w:val="TOC4"/>
        <w:rPr>
          <w:lang w:bidi="ar-SA"/>
        </w:rPr>
      </w:pPr>
      <w:r>
        <w:t>Web/Common/AsynchFunctions.js</w:t>
      </w:r>
      <w:r>
        <w:tab/>
      </w:r>
      <w:r>
        <w:fldChar w:fldCharType="begin"/>
      </w:r>
      <w:r>
        <w:instrText xml:space="preserve"> PAGEREF _Toc425840843 \h </w:instrText>
      </w:r>
      <w:r>
        <w:fldChar w:fldCharType="separate"/>
      </w:r>
      <w:r>
        <w:t>41</w:t>
      </w:r>
      <w:r>
        <w:fldChar w:fldCharType="end"/>
      </w:r>
    </w:p>
    <w:p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_Toc425840844 \h </w:instrText>
      </w:r>
      <w:r>
        <w:rPr>
          <w:noProof/>
        </w:rPr>
      </w:r>
      <w:r>
        <w:rPr>
          <w:noProof/>
        </w:rPr>
        <w:fldChar w:fldCharType="separate"/>
      </w:r>
      <w:r>
        <w:rPr>
          <w:noProof/>
        </w:rPr>
        <w:t>41</w:t>
      </w:r>
      <w:r>
        <w:rPr>
          <w:noProof/>
        </w:rPr>
        <w:fldChar w:fldCharType="end"/>
      </w:r>
    </w:p>
    <w:p w:rsidR="003D5A9E" w:rsidRDefault="003D5A9E">
      <w:pPr>
        <w:pStyle w:val="TOC4"/>
        <w:rPr>
          <w:lang w:bidi="ar-SA"/>
        </w:rPr>
      </w:pPr>
      <w:r>
        <w:t>prGetPDFBuildFileList</w:t>
      </w:r>
      <w:r>
        <w:tab/>
      </w:r>
      <w:r>
        <w:fldChar w:fldCharType="begin"/>
      </w:r>
      <w:r>
        <w:instrText xml:space="preserve"> PAGEREF _Toc425840845 \h </w:instrText>
      </w:r>
      <w:r>
        <w:fldChar w:fldCharType="separate"/>
      </w:r>
      <w:r>
        <w:t>41</w:t>
      </w:r>
      <w:r>
        <w:fldChar w:fldCharType="end"/>
      </w:r>
    </w:p>
    <w:p w:rsidR="003D5A9E" w:rsidRDefault="003D5A9E">
      <w:pPr>
        <w:pStyle w:val="TOC3"/>
        <w:tabs>
          <w:tab w:val="right" w:leader="dot" w:pos="9350"/>
        </w:tabs>
        <w:rPr>
          <w:noProof/>
          <w:lang w:bidi="ar-SA"/>
        </w:rPr>
      </w:pPr>
      <w:r>
        <w:rPr>
          <w:noProof/>
        </w:rPr>
        <w:lastRenderedPageBreak/>
        <w:t>Pages</w:t>
      </w:r>
      <w:r>
        <w:rPr>
          <w:noProof/>
        </w:rPr>
        <w:tab/>
      </w:r>
      <w:r>
        <w:rPr>
          <w:noProof/>
        </w:rPr>
        <w:fldChar w:fldCharType="begin"/>
      </w:r>
      <w:r>
        <w:rPr>
          <w:noProof/>
        </w:rPr>
        <w:instrText xml:space="preserve"> PAGEREF _Toc425840846 \h </w:instrText>
      </w:r>
      <w:r>
        <w:rPr>
          <w:noProof/>
        </w:rPr>
      </w:r>
      <w:r>
        <w:rPr>
          <w:noProof/>
        </w:rPr>
        <w:fldChar w:fldCharType="separate"/>
      </w:r>
      <w:r>
        <w:rPr>
          <w:noProof/>
        </w:rPr>
        <w:t>42</w:t>
      </w:r>
      <w:r>
        <w:rPr>
          <w:noProof/>
        </w:rPr>
        <w:fldChar w:fldCharType="end"/>
      </w:r>
    </w:p>
    <w:p w:rsidR="003D5A9E" w:rsidRDefault="003D5A9E">
      <w:pPr>
        <w:pStyle w:val="TOC4"/>
        <w:rPr>
          <w:lang w:bidi="ar-SA"/>
        </w:rPr>
      </w:pPr>
      <w:r>
        <w:t>pdfBuildSetup.asp</w:t>
      </w:r>
      <w:r>
        <w:tab/>
      </w:r>
      <w:r>
        <w:fldChar w:fldCharType="begin"/>
      </w:r>
      <w:r>
        <w:instrText xml:space="preserve"> PAGEREF _Toc425840847 \h </w:instrText>
      </w:r>
      <w:r>
        <w:fldChar w:fldCharType="separate"/>
      </w:r>
      <w:r>
        <w:t>42</w:t>
      </w:r>
      <w:r>
        <w:fldChar w:fldCharType="end"/>
      </w:r>
    </w:p>
    <w:p w:rsidR="003D5A9E" w:rsidRDefault="003D5A9E">
      <w:pPr>
        <w:pStyle w:val="TOC2"/>
        <w:rPr>
          <w:b w:val="0"/>
          <w:i w:val="0"/>
          <w:noProof/>
          <w:lang w:bidi="ar-SA"/>
        </w:rPr>
      </w:pPr>
      <w:r>
        <w:rPr>
          <w:noProof/>
        </w:rPr>
        <w:t>Permissions</w:t>
      </w:r>
      <w:r>
        <w:rPr>
          <w:noProof/>
        </w:rPr>
        <w:tab/>
      </w:r>
      <w:r>
        <w:rPr>
          <w:noProof/>
        </w:rPr>
        <w:fldChar w:fldCharType="begin"/>
      </w:r>
      <w:r>
        <w:rPr>
          <w:noProof/>
        </w:rPr>
        <w:instrText xml:space="preserve"> PAGEREF _Toc425840848 \h </w:instrText>
      </w:r>
      <w:r>
        <w:rPr>
          <w:noProof/>
        </w:rPr>
      </w:r>
      <w:r>
        <w:rPr>
          <w:noProof/>
        </w:rPr>
        <w:fldChar w:fldCharType="separate"/>
      </w:r>
      <w:r>
        <w:rPr>
          <w:noProof/>
        </w:rPr>
        <w:t>43</w:t>
      </w:r>
      <w:r>
        <w:rPr>
          <w:noProof/>
        </w:rPr>
        <w:fldChar w:fldCharType="end"/>
      </w:r>
    </w:p>
    <w:p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_Toc425840849 \h </w:instrText>
      </w:r>
      <w:r>
        <w:rPr>
          <w:noProof/>
        </w:rPr>
      </w:r>
      <w:r>
        <w:rPr>
          <w:noProof/>
        </w:rPr>
        <w:fldChar w:fldCharType="separate"/>
      </w:r>
      <w:r>
        <w:rPr>
          <w:noProof/>
        </w:rPr>
        <w:t>43</w:t>
      </w:r>
      <w:r>
        <w:rPr>
          <w:noProof/>
        </w:rPr>
        <w:fldChar w:fldCharType="end"/>
      </w:r>
    </w:p>
    <w:p w:rsidR="003D5A9E" w:rsidRDefault="003D5A9E">
      <w:pPr>
        <w:pStyle w:val="TOC4"/>
        <w:rPr>
          <w:lang w:bidi="ar-SA"/>
        </w:rPr>
      </w:pPr>
      <w:r>
        <w:t>AUTHORROLE</w:t>
      </w:r>
      <w:r>
        <w:tab/>
      </w:r>
      <w:r>
        <w:fldChar w:fldCharType="begin"/>
      </w:r>
      <w:r>
        <w:instrText xml:space="preserve"> PAGEREF _Toc425840850 \h </w:instrText>
      </w:r>
      <w:r>
        <w:fldChar w:fldCharType="separate"/>
      </w:r>
      <w:r>
        <w:t>43</w:t>
      </w:r>
      <w:r>
        <w:fldChar w:fldCharType="end"/>
      </w:r>
    </w:p>
    <w:p w:rsidR="003D5A9E" w:rsidRDefault="003D5A9E">
      <w:pPr>
        <w:pStyle w:val="TOC4"/>
        <w:rPr>
          <w:lang w:bidi="ar-SA"/>
        </w:rPr>
      </w:pPr>
      <w:r>
        <w:t>EDITORROLE</w:t>
      </w:r>
      <w:r>
        <w:tab/>
      </w:r>
      <w:r>
        <w:fldChar w:fldCharType="begin"/>
      </w:r>
      <w:r>
        <w:instrText xml:space="preserve"> PAGEREF _Toc425840851 \h </w:instrText>
      </w:r>
      <w:r>
        <w:fldChar w:fldCharType="separate"/>
      </w:r>
      <w:r>
        <w:t>43</w:t>
      </w:r>
      <w:r>
        <w:fldChar w:fldCharType="end"/>
      </w:r>
    </w:p>
    <w:p w:rsidR="003D5A9E" w:rsidRDefault="003D5A9E">
      <w:pPr>
        <w:pStyle w:val="TOC4"/>
        <w:rPr>
          <w:lang w:bidi="ar-SA"/>
        </w:rPr>
      </w:pPr>
      <w:r>
        <w:t>PUBLISHERROLE</w:t>
      </w:r>
      <w:r>
        <w:tab/>
      </w:r>
      <w:r>
        <w:fldChar w:fldCharType="begin"/>
      </w:r>
      <w:r>
        <w:instrText xml:space="preserve"> PAGEREF _Toc425840852 \h </w:instrText>
      </w:r>
      <w:r>
        <w:fldChar w:fldCharType="separate"/>
      </w:r>
      <w:r>
        <w:t>43</w:t>
      </w:r>
      <w:r>
        <w:fldChar w:fldCharType="end"/>
      </w:r>
    </w:p>
    <w:p w:rsidR="003D5A9E" w:rsidRDefault="003D5A9E">
      <w:pPr>
        <w:pStyle w:val="TOC4"/>
        <w:rPr>
          <w:lang w:bidi="ar-SA"/>
        </w:rPr>
      </w:pPr>
      <w:r>
        <w:t>REVIEWERROLE</w:t>
      </w:r>
      <w:r>
        <w:tab/>
      </w:r>
      <w:r>
        <w:fldChar w:fldCharType="begin"/>
      </w:r>
      <w:r>
        <w:instrText xml:space="preserve"> PAGEREF _Toc425840853 \h </w:instrText>
      </w:r>
      <w:r>
        <w:fldChar w:fldCharType="separate"/>
      </w:r>
      <w:r>
        <w:t>43</w:t>
      </w:r>
      <w:r>
        <w:fldChar w:fldCharType="end"/>
      </w:r>
    </w:p>
    <w:p w:rsidR="003D5A9E" w:rsidRDefault="003D5A9E">
      <w:pPr>
        <w:pStyle w:val="TOC4"/>
        <w:rPr>
          <w:lang w:bidi="ar-SA"/>
        </w:rPr>
      </w:pPr>
      <w:r>
        <w:t>usp_InsertAuthorRoleSettings</w:t>
      </w:r>
      <w:r>
        <w:tab/>
      </w:r>
      <w:r>
        <w:fldChar w:fldCharType="begin"/>
      </w:r>
      <w:r>
        <w:instrText xml:space="preserve"> PAGEREF _Toc425840854 \h </w:instrText>
      </w:r>
      <w:r>
        <w:fldChar w:fldCharType="separate"/>
      </w:r>
      <w:r>
        <w:t>43</w:t>
      </w:r>
      <w:r>
        <w:fldChar w:fldCharType="end"/>
      </w:r>
    </w:p>
    <w:p w:rsidR="003D5A9E" w:rsidRDefault="003D5A9E">
      <w:pPr>
        <w:pStyle w:val="TOC4"/>
        <w:rPr>
          <w:lang w:bidi="ar-SA"/>
        </w:rPr>
      </w:pPr>
      <w:r>
        <w:t>usp_UpdateAuthorRoleSettings</w:t>
      </w:r>
      <w:r>
        <w:tab/>
      </w:r>
      <w:r>
        <w:fldChar w:fldCharType="begin"/>
      </w:r>
      <w:r>
        <w:instrText xml:space="preserve"> PAGEREF _Toc425840855 \h </w:instrText>
      </w:r>
      <w:r>
        <w:fldChar w:fldCharType="separate"/>
      </w:r>
      <w:r>
        <w:t>43</w:t>
      </w:r>
      <w:r>
        <w:fldChar w:fldCharType="end"/>
      </w:r>
    </w:p>
    <w:p w:rsidR="003D5A9E" w:rsidRDefault="003D5A9E">
      <w:pPr>
        <w:pStyle w:val="TOC4"/>
        <w:rPr>
          <w:lang w:bidi="ar-SA"/>
        </w:rPr>
      </w:pPr>
      <w:r>
        <w:t>usp_SelectAuthorRoleSettings</w:t>
      </w:r>
      <w:r>
        <w:tab/>
      </w:r>
      <w:r>
        <w:fldChar w:fldCharType="begin"/>
      </w:r>
      <w:r>
        <w:instrText xml:space="preserve"> PAGEREF _Toc425840856 \h </w:instrText>
      </w:r>
      <w:r>
        <w:fldChar w:fldCharType="separate"/>
      </w:r>
      <w:r>
        <w:t>43</w:t>
      </w:r>
      <w:r>
        <w:fldChar w:fldCharType="end"/>
      </w:r>
    </w:p>
    <w:p w:rsidR="003D5A9E" w:rsidRDefault="003D5A9E">
      <w:pPr>
        <w:pStyle w:val="TOC4"/>
        <w:rPr>
          <w:lang w:bidi="ar-SA"/>
        </w:rPr>
      </w:pPr>
      <w:r>
        <w:t>usp_InsertEditorRoleSettings</w:t>
      </w:r>
      <w:r>
        <w:tab/>
      </w:r>
      <w:r>
        <w:fldChar w:fldCharType="begin"/>
      </w:r>
      <w:r>
        <w:instrText xml:space="preserve"> PAGEREF _Toc425840857 \h </w:instrText>
      </w:r>
      <w:r>
        <w:fldChar w:fldCharType="separate"/>
      </w:r>
      <w:r>
        <w:t>43</w:t>
      </w:r>
      <w:r>
        <w:fldChar w:fldCharType="end"/>
      </w:r>
    </w:p>
    <w:p w:rsidR="003D5A9E" w:rsidRDefault="003D5A9E">
      <w:pPr>
        <w:pStyle w:val="TOC4"/>
        <w:rPr>
          <w:lang w:bidi="ar-SA"/>
        </w:rPr>
      </w:pPr>
      <w:r>
        <w:t>usp_UpdateEditorRoleSettings</w:t>
      </w:r>
      <w:r>
        <w:tab/>
      </w:r>
      <w:r>
        <w:fldChar w:fldCharType="begin"/>
      </w:r>
      <w:r>
        <w:instrText xml:space="preserve"> PAGEREF _Toc425840858 \h </w:instrText>
      </w:r>
      <w:r>
        <w:fldChar w:fldCharType="separate"/>
      </w:r>
      <w:r>
        <w:t>43</w:t>
      </w:r>
      <w:r>
        <w:fldChar w:fldCharType="end"/>
      </w:r>
    </w:p>
    <w:p w:rsidR="003D5A9E" w:rsidRDefault="003D5A9E">
      <w:pPr>
        <w:pStyle w:val="TOC4"/>
        <w:rPr>
          <w:lang w:bidi="ar-SA"/>
        </w:rPr>
      </w:pPr>
      <w:r>
        <w:t>usp_SelectEditorRoleSettings</w:t>
      </w:r>
      <w:r>
        <w:tab/>
      </w:r>
      <w:r>
        <w:fldChar w:fldCharType="begin"/>
      </w:r>
      <w:r>
        <w:instrText xml:space="preserve"> PAGEREF _Toc425840859 \h </w:instrText>
      </w:r>
      <w:r>
        <w:fldChar w:fldCharType="separate"/>
      </w:r>
      <w:r>
        <w:t>44</w:t>
      </w:r>
      <w:r>
        <w:fldChar w:fldCharType="end"/>
      </w:r>
    </w:p>
    <w:p w:rsidR="003D5A9E" w:rsidRDefault="003D5A9E">
      <w:pPr>
        <w:pStyle w:val="TOC4"/>
        <w:rPr>
          <w:lang w:bidi="ar-SA"/>
        </w:rPr>
      </w:pPr>
      <w:r>
        <w:t>usp_SelectAllEditorRoleSettings</w:t>
      </w:r>
      <w:r>
        <w:tab/>
      </w:r>
      <w:r>
        <w:fldChar w:fldCharType="begin"/>
      </w:r>
      <w:r>
        <w:instrText xml:space="preserve"> PAGEREF _Toc425840860 \h </w:instrText>
      </w:r>
      <w:r>
        <w:fldChar w:fldCharType="separate"/>
      </w:r>
      <w:r>
        <w:t>44</w:t>
      </w:r>
      <w:r>
        <w:fldChar w:fldCharType="end"/>
      </w:r>
    </w:p>
    <w:p w:rsidR="003D5A9E" w:rsidRDefault="003D5A9E">
      <w:pPr>
        <w:pStyle w:val="TOC4"/>
        <w:rPr>
          <w:lang w:bidi="ar-SA"/>
        </w:rPr>
      </w:pPr>
      <w:r>
        <w:t>usp_InsertPublisherRoleSettings</w:t>
      </w:r>
      <w:r>
        <w:tab/>
      </w:r>
      <w:r>
        <w:fldChar w:fldCharType="begin"/>
      </w:r>
      <w:r>
        <w:instrText xml:space="preserve"> PAGEREF _Toc425840861 \h </w:instrText>
      </w:r>
      <w:r>
        <w:fldChar w:fldCharType="separate"/>
      </w:r>
      <w:r>
        <w:t>44</w:t>
      </w:r>
      <w:r>
        <w:fldChar w:fldCharType="end"/>
      </w:r>
    </w:p>
    <w:p w:rsidR="003D5A9E" w:rsidRDefault="003D5A9E">
      <w:pPr>
        <w:pStyle w:val="TOC4"/>
        <w:rPr>
          <w:lang w:bidi="ar-SA"/>
        </w:rPr>
      </w:pPr>
      <w:r>
        <w:t>usp_UpdatePublisherRoleSettings</w:t>
      </w:r>
      <w:r>
        <w:tab/>
      </w:r>
      <w:r>
        <w:fldChar w:fldCharType="begin"/>
      </w:r>
      <w:r>
        <w:instrText xml:space="preserve"> PAGEREF _Toc425840862 \h </w:instrText>
      </w:r>
      <w:r>
        <w:fldChar w:fldCharType="separate"/>
      </w:r>
      <w:r>
        <w:t>44</w:t>
      </w:r>
      <w:r>
        <w:fldChar w:fldCharType="end"/>
      </w:r>
    </w:p>
    <w:p w:rsidR="003D5A9E" w:rsidRDefault="003D5A9E">
      <w:pPr>
        <w:pStyle w:val="TOC4"/>
        <w:rPr>
          <w:lang w:bidi="ar-SA"/>
        </w:rPr>
      </w:pPr>
      <w:r>
        <w:t>usp_SelectPublisherRoleSettings</w:t>
      </w:r>
      <w:r>
        <w:tab/>
      </w:r>
      <w:r>
        <w:fldChar w:fldCharType="begin"/>
      </w:r>
      <w:r>
        <w:instrText xml:space="preserve"> PAGEREF _Toc425840863 \h </w:instrText>
      </w:r>
      <w:r>
        <w:fldChar w:fldCharType="separate"/>
      </w:r>
      <w:r>
        <w:t>44</w:t>
      </w:r>
      <w:r>
        <w:fldChar w:fldCharType="end"/>
      </w:r>
    </w:p>
    <w:p w:rsidR="003D5A9E" w:rsidRDefault="003D5A9E">
      <w:pPr>
        <w:pStyle w:val="TOC4"/>
        <w:rPr>
          <w:lang w:bidi="ar-SA"/>
        </w:rPr>
      </w:pPr>
      <w:r>
        <w:t>usp_SelectAllPublisherRoleSettings</w:t>
      </w:r>
      <w:r>
        <w:tab/>
      </w:r>
      <w:r>
        <w:fldChar w:fldCharType="begin"/>
      </w:r>
      <w:r>
        <w:instrText xml:space="preserve"> PAGEREF _Toc425840864 \h </w:instrText>
      </w:r>
      <w:r>
        <w:fldChar w:fldCharType="separate"/>
      </w:r>
      <w:r>
        <w:t>44</w:t>
      </w:r>
      <w:r>
        <w:fldChar w:fldCharType="end"/>
      </w:r>
    </w:p>
    <w:p w:rsidR="003D5A9E" w:rsidRDefault="003D5A9E">
      <w:pPr>
        <w:pStyle w:val="TOC4"/>
        <w:rPr>
          <w:lang w:bidi="ar-SA"/>
        </w:rPr>
      </w:pPr>
      <w:r>
        <w:t>usp_InsertReviewerRoleSettings</w:t>
      </w:r>
      <w:r>
        <w:tab/>
      </w:r>
      <w:r>
        <w:fldChar w:fldCharType="begin"/>
      </w:r>
      <w:r>
        <w:instrText xml:space="preserve"> PAGEREF _Toc425840865 \h </w:instrText>
      </w:r>
      <w:r>
        <w:fldChar w:fldCharType="separate"/>
      </w:r>
      <w:r>
        <w:t>44</w:t>
      </w:r>
      <w:r>
        <w:fldChar w:fldCharType="end"/>
      </w:r>
    </w:p>
    <w:p w:rsidR="003D5A9E" w:rsidRDefault="003D5A9E">
      <w:pPr>
        <w:pStyle w:val="TOC4"/>
        <w:rPr>
          <w:lang w:bidi="ar-SA"/>
        </w:rPr>
      </w:pPr>
      <w:r>
        <w:t>usp_UpdateReviewerRoleSettings</w:t>
      </w:r>
      <w:r>
        <w:tab/>
      </w:r>
      <w:r>
        <w:fldChar w:fldCharType="begin"/>
      </w:r>
      <w:r>
        <w:instrText xml:space="preserve"> PAGEREF _Toc425840866 \h </w:instrText>
      </w:r>
      <w:r>
        <w:fldChar w:fldCharType="separate"/>
      </w:r>
      <w:r>
        <w:t>44</w:t>
      </w:r>
      <w:r>
        <w:fldChar w:fldCharType="end"/>
      </w:r>
    </w:p>
    <w:p w:rsidR="003D5A9E" w:rsidRDefault="003D5A9E">
      <w:pPr>
        <w:pStyle w:val="TOC4"/>
        <w:rPr>
          <w:lang w:bidi="ar-SA"/>
        </w:rPr>
      </w:pPr>
      <w:r>
        <w:t>usp_SelectReviewerRoleSettings</w:t>
      </w:r>
      <w:r>
        <w:tab/>
      </w:r>
      <w:r>
        <w:fldChar w:fldCharType="begin"/>
      </w:r>
      <w:r>
        <w:instrText xml:space="preserve"> PAGEREF _Toc425840867 \h </w:instrText>
      </w:r>
      <w:r>
        <w:fldChar w:fldCharType="separate"/>
      </w:r>
      <w:r>
        <w:t>44</w:t>
      </w:r>
      <w:r>
        <w:fldChar w:fldCharType="end"/>
      </w:r>
    </w:p>
    <w:p w:rsidR="003D5A9E" w:rsidRDefault="003D5A9E">
      <w:pPr>
        <w:pStyle w:val="TOC4"/>
        <w:rPr>
          <w:lang w:bidi="ar-SA"/>
        </w:rPr>
      </w:pPr>
      <w:r>
        <w:t>usp_SelectAllReviewerRoleSettings</w:t>
      </w:r>
      <w:r>
        <w:tab/>
      </w:r>
      <w:r>
        <w:fldChar w:fldCharType="begin"/>
      </w:r>
      <w:r>
        <w:instrText xml:space="preserve"> PAGEREF _Toc425840868 \h </w:instrText>
      </w:r>
      <w:r>
        <w:fldChar w:fldCharType="separate"/>
      </w:r>
      <w:r>
        <w:t>44</w:t>
      </w:r>
      <w:r>
        <w:fldChar w:fldCharType="end"/>
      </w:r>
    </w:p>
    <w:p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_Toc425840869 \h </w:instrText>
      </w:r>
      <w:r>
        <w:rPr>
          <w:noProof/>
        </w:rPr>
      </w:r>
      <w:r>
        <w:rPr>
          <w:noProof/>
        </w:rPr>
        <w:fldChar w:fldCharType="separate"/>
      </w:r>
      <w:r>
        <w:rPr>
          <w:noProof/>
        </w:rPr>
        <w:t>45</w:t>
      </w:r>
      <w:r>
        <w:rPr>
          <w:noProof/>
        </w:rPr>
        <w:fldChar w:fldCharType="end"/>
      </w:r>
    </w:p>
    <w:p w:rsidR="003D5A9E" w:rsidRDefault="003D5A9E">
      <w:pPr>
        <w:pStyle w:val="TOC4"/>
        <w:rPr>
          <w:lang w:bidi="ar-SA"/>
        </w:rPr>
      </w:pPr>
      <w:r>
        <w:t>Aries.EditorialManager.Framework.Journal.RoleManager</w:t>
      </w:r>
      <w:r>
        <w:tab/>
      </w:r>
      <w:r>
        <w:fldChar w:fldCharType="begin"/>
      </w:r>
      <w:r>
        <w:instrText xml:space="preserve"> PAGEREF _Toc425840870 \h </w:instrText>
      </w:r>
      <w:r>
        <w:fldChar w:fldCharType="separate"/>
      </w:r>
      <w:r>
        <w:t>45</w:t>
      </w:r>
      <w:r>
        <w:fldChar w:fldCharType="end"/>
      </w:r>
    </w:p>
    <w:p w:rsidR="003D5A9E" w:rsidRDefault="003D5A9E">
      <w:pPr>
        <w:pStyle w:val="TOC5"/>
        <w:rPr>
          <w:noProof/>
          <w:lang w:bidi="ar-SA"/>
        </w:rPr>
      </w:pPr>
      <w:r>
        <w:rPr>
          <w:noProof/>
        </w:rPr>
        <w:t>PermissionEnum.cs</w:t>
      </w:r>
      <w:r>
        <w:rPr>
          <w:noProof/>
        </w:rPr>
        <w:tab/>
      </w:r>
      <w:r>
        <w:rPr>
          <w:noProof/>
        </w:rPr>
        <w:fldChar w:fldCharType="begin"/>
      </w:r>
      <w:r>
        <w:rPr>
          <w:noProof/>
        </w:rPr>
        <w:instrText xml:space="preserve"> PAGEREF _Toc425840871 \h </w:instrText>
      </w:r>
      <w:r>
        <w:rPr>
          <w:noProof/>
        </w:rPr>
      </w:r>
      <w:r>
        <w:rPr>
          <w:noProof/>
        </w:rPr>
        <w:fldChar w:fldCharType="separate"/>
      </w:r>
      <w:r>
        <w:rPr>
          <w:noProof/>
        </w:rPr>
        <w:t>45</w:t>
      </w:r>
      <w:r>
        <w:rPr>
          <w:noProof/>
        </w:rPr>
        <w:fldChar w:fldCharType="end"/>
      </w:r>
    </w:p>
    <w:p w:rsidR="003D5A9E" w:rsidRDefault="003D5A9E">
      <w:pPr>
        <w:pStyle w:val="TOC5"/>
        <w:rPr>
          <w:noProof/>
          <w:lang w:bidi="ar-SA"/>
        </w:rPr>
      </w:pPr>
      <w:r>
        <w:rPr>
          <w:noProof/>
        </w:rPr>
        <w:t>IEditorPublisherRolePermissions.cs</w:t>
      </w:r>
      <w:r>
        <w:rPr>
          <w:noProof/>
        </w:rPr>
        <w:tab/>
      </w:r>
      <w:r>
        <w:rPr>
          <w:noProof/>
        </w:rPr>
        <w:fldChar w:fldCharType="begin"/>
      </w:r>
      <w:r>
        <w:rPr>
          <w:noProof/>
        </w:rPr>
        <w:instrText xml:space="preserve"> PAGEREF _Toc425840872 \h </w:instrText>
      </w:r>
      <w:r>
        <w:rPr>
          <w:noProof/>
        </w:rPr>
      </w:r>
      <w:r>
        <w:rPr>
          <w:noProof/>
        </w:rPr>
        <w:fldChar w:fldCharType="separate"/>
      </w:r>
      <w:r>
        <w:rPr>
          <w:noProof/>
        </w:rPr>
        <w:t>45</w:t>
      </w:r>
      <w:r>
        <w:rPr>
          <w:noProof/>
        </w:rPr>
        <w:fldChar w:fldCharType="end"/>
      </w:r>
    </w:p>
    <w:p w:rsidR="003D5A9E" w:rsidRDefault="003D5A9E">
      <w:pPr>
        <w:pStyle w:val="TOC5"/>
        <w:rPr>
          <w:noProof/>
          <w:lang w:bidi="ar-SA"/>
        </w:rPr>
      </w:pPr>
      <w:r>
        <w:rPr>
          <w:noProof/>
        </w:rPr>
        <w:t>AbstractRolePermissionsEntity.cs</w:t>
      </w:r>
      <w:r>
        <w:rPr>
          <w:noProof/>
        </w:rPr>
        <w:tab/>
      </w:r>
      <w:r>
        <w:rPr>
          <w:noProof/>
        </w:rPr>
        <w:fldChar w:fldCharType="begin"/>
      </w:r>
      <w:r>
        <w:rPr>
          <w:noProof/>
        </w:rPr>
        <w:instrText xml:space="preserve"> PAGEREF _Toc425840873 \h </w:instrText>
      </w:r>
      <w:r>
        <w:rPr>
          <w:noProof/>
        </w:rPr>
      </w:r>
      <w:r>
        <w:rPr>
          <w:noProof/>
        </w:rPr>
        <w:fldChar w:fldCharType="separate"/>
      </w:r>
      <w:r>
        <w:rPr>
          <w:noProof/>
        </w:rPr>
        <w:t>45</w:t>
      </w:r>
      <w:r>
        <w:rPr>
          <w:noProof/>
        </w:rPr>
        <w:fldChar w:fldCharType="end"/>
      </w:r>
    </w:p>
    <w:p w:rsidR="003D5A9E" w:rsidRDefault="003D5A9E">
      <w:pPr>
        <w:pStyle w:val="TOC4"/>
        <w:rPr>
          <w:lang w:bidi="ar-SA"/>
        </w:rPr>
      </w:pPr>
      <w:r>
        <w:t>Aries.EditorialManager.Framework.Journal.RoleManager.AuthorRolePermissions. Database</w:t>
      </w:r>
      <w:r>
        <w:tab/>
      </w:r>
      <w:r>
        <w:fldChar w:fldCharType="begin"/>
      </w:r>
      <w:r>
        <w:instrText xml:space="preserve"> PAGEREF _Toc425840874 \h </w:instrText>
      </w:r>
      <w:r>
        <w:fldChar w:fldCharType="separate"/>
      </w:r>
      <w:r>
        <w:t>45</w:t>
      </w:r>
      <w:r>
        <w:fldChar w:fldCharType="end"/>
      </w:r>
    </w:p>
    <w:p w:rsidR="003D5A9E" w:rsidRDefault="003D5A9E">
      <w:pPr>
        <w:pStyle w:val="TOC5"/>
        <w:rPr>
          <w:noProof/>
          <w:lang w:bidi="ar-SA"/>
        </w:rPr>
      </w:pPr>
      <w:r>
        <w:rPr>
          <w:noProof/>
        </w:rPr>
        <w:t>Mapper.cs</w:t>
      </w:r>
      <w:r>
        <w:rPr>
          <w:noProof/>
        </w:rPr>
        <w:tab/>
      </w:r>
      <w:r>
        <w:rPr>
          <w:noProof/>
        </w:rPr>
        <w:fldChar w:fldCharType="begin"/>
      </w:r>
      <w:r>
        <w:rPr>
          <w:noProof/>
        </w:rPr>
        <w:instrText xml:space="preserve"> PAGEREF _Toc425840875 \h </w:instrText>
      </w:r>
      <w:r>
        <w:rPr>
          <w:noProof/>
        </w:rPr>
      </w:r>
      <w:r>
        <w:rPr>
          <w:noProof/>
        </w:rPr>
        <w:fldChar w:fldCharType="separate"/>
      </w:r>
      <w:r>
        <w:rPr>
          <w:noProof/>
        </w:rPr>
        <w:t>45</w:t>
      </w:r>
      <w:r>
        <w:rPr>
          <w:noProof/>
        </w:rPr>
        <w:fldChar w:fldCharType="end"/>
      </w:r>
    </w:p>
    <w:p w:rsidR="003D5A9E" w:rsidRDefault="003D5A9E">
      <w:pPr>
        <w:pStyle w:val="TOC4"/>
        <w:rPr>
          <w:lang w:bidi="ar-SA"/>
        </w:rPr>
      </w:pPr>
      <w:r>
        <w:t>Aries.EditorialManager.Framework.Journal.RoleManager.EditorRolePermissions</w:t>
      </w:r>
      <w:r>
        <w:tab/>
      </w:r>
      <w:r>
        <w:fldChar w:fldCharType="begin"/>
      </w:r>
      <w:r>
        <w:instrText xml:space="preserve"> PAGEREF _Toc425840876 \h </w:instrText>
      </w:r>
      <w:r>
        <w:fldChar w:fldCharType="separate"/>
      </w:r>
      <w:r>
        <w:t>46</w:t>
      </w:r>
      <w:r>
        <w:fldChar w:fldCharType="end"/>
      </w:r>
    </w:p>
    <w:p w:rsidR="003D5A9E" w:rsidRDefault="003D5A9E">
      <w:pPr>
        <w:pStyle w:val="TOC5"/>
        <w:rPr>
          <w:noProof/>
          <w:lang w:bidi="ar-SA"/>
        </w:rPr>
      </w:pPr>
      <w:r>
        <w:rPr>
          <w:noProof/>
        </w:rPr>
        <w:t>Entity.cs</w:t>
      </w:r>
      <w:r>
        <w:rPr>
          <w:noProof/>
        </w:rPr>
        <w:tab/>
      </w:r>
      <w:r>
        <w:rPr>
          <w:noProof/>
        </w:rPr>
        <w:fldChar w:fldCharType="begin"/>
      </w:r>
      <w:r>
        <w:rPr>
          <w:noProof/>
        </w:rPr>
        <w:instrText xml:space="preserve"> PAGEREF _Toc425840877 \h </w:instrText>
      </w:r>
      <w:r>
        <w:rPr>
          <w:noProof/>
        </w:rPr>
      </w:r>
      <w:r>
        <w:rPr>
          <w:noProof/>
        </w:rPr>
        <w:fldChar w:fldCharType="separate"/>
      </w:r>
      <w:r>
        <w:rPr>
          <w:noProof/>
        </w:rPr>
        <w:t>46</w:t>
      </w:r>
      <w:r>
        <w:rPr>
          <w:noProof/>
        </w:rPr>
        <w:fldChar w:fldCharType="end"/>
      </w:r>
    </w:p>
    <w:p w:rsidR="003D5A9E" w:rsidRDefault="003D5A9E">
      <w:pPr>
        <w:pStyle w:val="TOC4"/>
        <w:rPr>
          <w:lang w:bidi="ar-SA"/>
        </w:rPr>
      </w:pPr>
      <w:r>
        <w:t>Aries.EditorialManager.Framework.Journal.RoleManager.EditorRolePermissions. Database</w:t>
      </w:r>
      <w:r>
        <w:tab/>
      </w:r>
      <w:r>
        <w:fldChar w:fldCharType="begin"/>
      </w:r>
      <w:r>
        <w:instrText xml:space="preserve"> PAGEREF _Toc425840878 \h </w:instrText>
      </w:r>
      <w:r>
        <w:fldChar w:fldCharType="separate"/>
      </w:r>
      <w:r>
        <w:t>46</w:t>
      </w:r>
      <w:r>
        <w:fldChar w:fldCharType="end"/>
      </w:r>
    </w:p>
    <w:p w:rsidR="003D5A9E" w:rsidRDefault="003D5A9E">
      <w:pPr>
        <w:pStyle w:val="TOC5"/>
        <w:rPr>
          <w:noProof/>
          <w:lang w:bidi="ar-SA"/>
        </w:rPr>
      </w:pPr>
      <w:r>
        <w:rPr>
          <w:noProof/>
        </w:rPr>
        <w:lastRenderedPageBreak/>
        <w:t>Mapper.cs</w:t>
      </w:r>
      <w:r>
        <w:rPr>
          <w:noProof/>
        </w:rPr>
        <w:tab/>
      </w:r>
      <w:r>
        <w:rPr>
          <w:noProof/>
        </w:rPr>
        <w:fldChar w:fldCharType="begin"/>
      </w:r>
      <w:r>
        <w:rPr>
          <w:noProof/>
        </w:rPr>
        <w:instrText xml:space="preserve"> PAGEREF _Toc425840879 \h </w:instrText>
      </w:r>
      <w:r>
        <w:rPr>
          <w:noProof/>
        </w:rPr>
      </w:r>
      <w:r>
        <w:rPr>
          <w:noProof/>
        </w:rPr>
        <w:fldChar w:fldCharType="separate"/>
      </w:r>
      <w:r>
        <w:rPr>
          <w:noProof/>
        </w:rPr>
        <w:t>46</w:t>
      </w:r>
      <w:r>
        <w:rPr>
          <w:noProof/>
        </w:rPr>
        <w:fldChar w:fldCharType="end"/>
      </w:r>
    </w:p>
    <w:p w:rsidR="003D5A9E" w:rsidRDefault="003D5A9E">
      <w:pPr>
        <w:pStyle w:val="TOC4"/>
        <w:rPr>
          <w:lang w:bidi="ar-SA"/>
        </w:rPr>
      </w:pPr>
      <w:r>
        <w:t>Aries.EditorialManager.Framework.Journal.RoleManager.PublisherRolePermissions</w:t>
      </w:r>
      <w:r>
        <w:tab/>
      </w:r>
      <w:r>
        <w:fldChar w:fldCharType="begin"/>
      </w:r>
      <w:r>
        <w:instrText xml:space="preserve"> PAGEREF _Toc425840880 \h </w:instrText>
      </w:r>
      <w:r>
        <w:fldChar w:fldCharType="separate"/>
      </w:r>
      <w:r>
        <w:t>46</w:t>
      </w:r>
      <w:r>
        <w:fldChar w:fldCharType="end"/>
      </w:r>
    </w:p>
    <w:p w:rsidR="003D5A9E" w:rsidRDefault="003D5A9E">
      <w:pPr>
        <w:pStyle w:val="TOC5"/>
        <w:rPr>
          <w:noProof/>
          <w:lang w:bidi="ar-SA"/>
        </w:rPr>
      </w:pPr>
      <w:r>
        <w:rPr>
          <w:noProof/>
        </w:rPr>
        <w:t>Entity.cs</w:t>
      </w:r>
      <w:r>
        <w:rPr>
          <w:noProof/>
        </w:rPr>
        <w:tab/>
      </w:r>
      <w:r>
        <w:rPr>
          <w:noProof/>
        </w:rPr>
        <w:fldChar w:fldCharType="begin"/>
      </w:r>
      <w:r>
        <w:rPr>
          <w:noProof/>
        </w:rPr>
        <w:instrText xml:space="preserve"> PAGEREF _Toc425840881 \h </w:instrText>
      </w:r>
      <w:r>
        <w:rPr>
          <w:noProof/>
        </w:rPr>
      </w:r>
      <w:r>
        <w:rPr>
          <w:noProof/>
        </w:rPr>
        <w:fldChar w:fldCharType="separate"/>
      </w:r>
      <w:r>
        <w:rPr>
          <w:noProof/>
        </w:rPr>
        <w:t>46</w:t>
      </w:r>
      <w:r>
        <w:rPr>
          <w:noProof/>
        </w:rPr>
        <w:fldChar w:fldCharType="end"/>
      </w:r>
    </w:p>
    <w:p w:rsidR="003D5A9E" w:rsidRDefault="003D5A9E">
      <w:pPr>
        <w:pStyle w:val="TOC4"/>
        <w:rPr>
          <w:lang w:bidi="ar-SA"/>
        </w:rPr>
      </w:pPr>
      <w:r>
        <w:t>Aries.EditorialManager.Framework.Journal.RoleManager.PublisherRolePermissions. Database</w:t>
      </w:r>
      <w:r>
        <w:tab/>
      </w:r>
      <w:r>
        <w:fldChar w:fldCharType="begin"/>
      </w:r>
      <w:r>
        <w:instrText xml:space="preserve"> PAGEREF _Toc425840882 \h </w:instrText>
      </w:r>
      <w:r>
        <w:fldChar w:fldCharType="separate"/>
      </w:r>
      <w:r>
        <w:t>46</w:t>
      </w:r>
      <w:r>
        <w:fldChar w:fldCharType="end"/>
      </w:r>
    </w:p>
    <w:p w:rsidR="003D5A9E" w:rsidRDefault="003D5A9E">
      <w:pPr>
        <w:pStyle w:val="TOC5"/>
        <w:rPr>
          <w:noProof/>
          <w:lang w:bidi="ar-SA"/>
        </w:rPr>
      </w:pPr>
      <w:r>
        <w:rPr>
          <w:noProof/>
        </w:rPr>
        <w:t>Mapper.cs</w:t>
      </w:r>
      <w:r>
        <w:rPr>
          <w:noProof/>
        </w:rPr>
        <w:tab/>
      </w:r>
      <w:r>
        <w:rPr>
          <w:noProof/>
        </w:rPr>
        <w:fldChar w:fldCharType="begin"/>
      </w:r>
      <w:r>
        <w:rPr>
          <w:noProof/>
        </w:rPr>
        <w:instrText xml:space="preserve"> PAGEREF _Toc425840883 \h </w:instrText>
      </w:r>
      <w:r>
        <w:rPr>
          <w:noProof/>
        </w:rPr>
      </w:r>
      <w:r>
        <w:rPr>
          <w:noProof/>
        </w:rPr>
        <w:fldChar w:fldCharType="separate"/>
      </w:r>
      <w:r>
        <w:rPr>
          <w:noProof/>
        </w:rPr>
        <w:t>46</w:t>
      </w:r>
      <w:r>
        <w:rPr>
          <w:noProof/>
        </w:rPr>
        <w:fldChar w:fldCharType="end"/>
      </w:r>
    </w:p>
    <w:p w:rsidR="003D5A9E" w:rsidRDefault="003D5A9E">
      <w:pPr>
        <w:pStyle w:val="TOC4"/>
        <w:rPr>
          <w:lang w:bidi="ar-SA"/>
        </w:rPr>
      </w:pPr>
      <w:r>
        <w:t>Aries.EditorialManager.Framework.Journal.RoleManager.ReviewerRolePermissions. Database</w:t>
      </w:r>
      <w:r>
        <w:tab/>
      </w:r>
      <w:r>
        <w:fldChar w:fldCharType="begin"/>
      </w:r>
      <w:r>
        <w:instrText xml:space="preserve"> PAGEREF _Toc425840884 \h </w:instrText>
      </w:r>
      <w:r>
        <w:fldChar w:fldCharType="separate"/>
      </w:r>
      <w:r>
        <w:t>46</w:t>
      </w:r>
      <w:r>
        <w:fldChar w:fldCharType="end"/>
      </w:r>
    </w:p>
    <w:p w:rsidR="003D5A9E" w:rsidRDefault="003D5A9E">
      <w:pPr>
        <w:pStyle w:val="TOC5"/>
        <w:rPr>
          <w:noProof/>
          <w:lang w:bidi="ar-SA"/>
        </w:rPr>
      </w:pPr>
      <w:r>
        <w:rPr>
          <w:noProof/>
        </w:rPr>
        <w:t>Mapper.cs</w:t>
      </w:r>
      <w:r>
        <w:rPr>
          <w:noProof/>
        </w:rPr>
        <w:tab/>
      </w:r>
      <w:r>
        <w:rPr>
          <w:noProof/>
        </w:rPr>
        <w:fldChar w:fldCharType="begin"/>
      </w:r>
      <w:r>
        <w:rPr>
          <w:noProof/>
        </w:rPr>
        <w:instrText xml:space="preserve"> PAGEREF _Toc425840885 \h </w:instrText>
      </w:r>
      <w:r>
        <w:rPr>
          <w:noProof/>
        </w:rPr>
      </w:r>
      <w:r>
        <w:rPr>
          <w:noProof/>
        </w:rPr>
        <w:fldChar w:fldCharType="separate"/>
      </w:r>
      <w:r>
        <w:rPr>
          <w:noProof/>
        </w:rPr>
        <w:t>46</w:t>
      </w:r>
      <w:r>
        <w:rPr>
          <w:noProof/>
        </w:rPr>
        <w:fldChar w:fldCharType="end"/>
      </w:r>
    </w:p>
    <w:p w:rsidR="003D5A9E" w:rsidRDefault="003D5A9E">
      <w:pPr>
        <w:pStyle w:val="TOC2"/>
        <w:rPr>
          <w:b w:val="0"/>
          <w:i w:val="0"/>
          <w:noProof/>
          <w:lang w:bidi="ar-SA"/>
        </w:rPr>
      </w:pPr>
      <w:r>
        <w:rPr>
          <w:noProof/>
        </w:rPr>
        <w:t>Site Cleanout(9)</w:t>
      </w:r>
      <w:r>
        <w:rPr>
          <w:noProof/>
        </w:rPr>
        <w:tab/>
      </w:r>
      <w:r>
        <w:rPr>
          <w:noProof/>
        </w:rPr>
        <w:fldChar w:fldCharType="begin"/>
      </w:r>
      <w:r>
        <w:rPr>
          <w:noProof/>
        </w:rPr>
        <w:instrText xml:space="preserve"> PAGEREF _Toc425840886 \h </w:instrText>
      </w:r>
      <w:r>
        <w:rPr>
          <w:noProof/>
        </w:rPr>
      </w:r>
      <w:r>
        <w:rPr>
          <w:noProof/>
        </w:rPr>
        <w:fldChar w:fldCharType="separate"/>
      </w:r>
      <w:r>
        <w:rPr>
          <w:noProof/>
        </w:rPr>
        <w:t>47</w:t>
      </w:r>
      <w:r>
        <w:rPr>
          <w:noProof/>
        </w:rPr>
        <w:fldChar w:fldCharType="end"/>
      </w:r>
    </w:p>
    <w:p w:rsidR="003D5A9E" w:rsidRDefault="003D5A9E">
      <w:pPr>
        <w:pStyle w:val="TOC2"/>
        <w:rPr>
          <w:b w:val="0"/>
          <w:i w:val="0"/>
          <w:noProof/>
          <w:lang w:bidi="ar-SA"/>
        </w:rPr>
      </w:pPr>
      <w:r>
        <w:rPr>
          <w:noProof/>
        </w:rPr>
        <w:t>File Statistics</w:t>
      </w:r>
      <w:r>
        <w:rPr>
          <w:noProof/>
        </w:rPr>
        <w:tab/>
      </w:r>
      <w:r>
        <w:rPr>
          <w:noProof/>
        </w:rPr>
        <w:fldChar w:fldCharType="begin"/>
      </w:r>
      <w:r>
        <w:rPr>
          <w:noProof/>
        </w:rPr>
        <w:instrText xml:space="preserve"> PAGEREF _Toc425840887 \h </w:instrText>
      </w:r>
      <w:r>
        <w:rPr>
          <w:noProof/>
        </w:rPr>
      </w:r>
      <w:r>
        <w:rPr>
          <w:noProof/>
        </w:rPr>
        <w:fldChar w:fldCharType="separate"/>
      </w:r>
      <w:r>
        <w:rPr>
          <w:noProof/>
        </w:rPr>
        <w:t>48</w:t>
      </w:r>
      <w:r>
        <w:rPr>
          <w:noProof/>
        </w:rPr>
        <w:fldChar w:fldCharType="end"/>
      </w:r>
    </w:p>
    <w:p w:rsidR="003D5A9E" w:rsidRDefault="003D5A9E">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_Toc425840888 \h </w:instrText>
      </w:r>
      <w:r>
        <w:rPr>
          <w:noProof/>
        </w:rPr>
      </w:r>
      <w:r>
        <w:rPr>
          <w:noProof/>
        </w:rPr>
        <w:fldChar w:fldCharType="separate"/>
      </w:r>
      <w:r>
        <w:rPr>
          <w:noProof/>
        </w:rPr>
        <w:t>48</w:t>
      </w:r>
      <w:r>
        <w:rPr>
          <w:noProof/>
        </w:rPr>
        <w:fldChar w:fldCharType="end"/>
      </w:r>
    </w:p>
    <w:p w:rsidR="003D5A9E" w:rsidRDefault="003D5A9E">
      <w:pPr>
        <w:pStyle w:val="TOC4"/>
        <w:rPr>
          <w:lang w:bidi="ar-SA"/>
        </w:rPr>
      </w:pPr>
      <w:r>
        <w:t>Web/Common/Admin/getFileStatistics.asp</w:t>
      </w:r>
      <w:r>
        <w:tab/>
      </w:r>
      <w:r>
        <w:fldChar w:fldCharType="begin"/>
      </w:r>
      <w:r>
        <w:instrText xml:space="preserve"> PAGEREF _Toc425840889 \h </w:instrText>
      </w:r>
      <w:r>
        <w:fldChar w:fldCharType="separate"/>
      </w:r>
      <w:r>
        <w:t>48</w:t>
      </w:r>
      <w:r>
        <w:fldChar w:fldCharType="end"/>
      </w:r>
    </w:p>
    <w:p w:rsidR="003D5A9E" w:rsidRDefault="003D5A9E">
      <w:pPr>
        <w:pStyle w:val="TOC2"/>
        <w:rPr>
          <w:b w:val="0"/>
          <w:i w:val="0"/>
          <w:noProof/>
          <w:lang w:bidi="ar-SA"/>
        </w:rPr>
      </w:pPr>
      <w:r>
        <w:rPr>
          <w:noProof/>
        </w:rPr>
        <w:t>Submission Item Type</w:t>
      </w:r>
      <w:r>
        <w:rPr>
          <w:noProof/>
        </w:rPr>
        <w:tab/>
      </w:r>
      <w:r>
        <w:rPr>
          <w:noProof/>
        </w:rPr>
        <w:fldChar w:fldCharType="begin"/>
      </w:r>
      <w:r>
        <w:rPr>
          <w:noProof/>
        </w:rPr>
        <w:instrText xml:space="preserve"> PAGEREF _Toc425840890 \h </w:instrText>
      </w:r>
      <w:r>
        <w:rPr>
          <w:noProof/>
        </w:rPr>
      </w:r>
      <w:r>
        <w:rPr>
          <w:noProof/>
        </w:rPr>
        <w:fldChar w:fldCharType="separate"/>
      </w:r>
      <w:r>
        <w:rPr>
          <w:noProof/>
        </w:rPr>
        <w:t>49</w:t>
      </w:r>
      <w:r>
        <w:rPr>
          <w:noProof/>
        </w:rPr>
        <w:fldChar w:fldCharType="end"/>
      </w:r>
    </w:p>
    <w:p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_Toc425840891 \h </w:instrText>
      </w:r>
      <w:r>
        <w:rPr>
          <w:noProof/>
        </w:rPr>
      </w:r>
      <w:r>
        <w:rPr>
          <w:noProof/>
        </w:rPr>
        <w:fldChar w:fldCharType="separate"/>
      </w:r>
      <w:r>
        <w:rPr>
          <w:noProof/>
        </w:rPr>
        <w:t>49</w:t>
      </w:r>
      <w:r>
        <w:rPr>
          <w:noProof/>
        </w:rPr>
        <w:fldChar w:fldCharType="end"/>
      </w:r>
    </w:p>
    <w:p w:rsidR="003D5A9E" w:rsidRDefault="003D5A9E">
      <w:pPr>
        <w:pStyle w:val="TOC4"/>
        <w:rPr>
          <w:lang w:bidi="ar-SA"/>
        </w:rPr>
      </w:pPr>
      <w:r>
        <w:t>DFILETYPE</w:t>
      </w:r>
      <w:r>
        <w:tab/>
      </w:r>
      <w:r>
        <w:fldChar w:fldCharType="begin"/>
      </w:r>
      <w:r>
        <w:instrText xml:space="preserve"> PAGEREF _Toc425840892 \h </w:instrText>
      </w:r>
      <w:r>
        <w:fldChar w:fldCharType="separate"/>
      </w:r>
      <w:r>
        <w:t>49</w:t>
      </w:r>
      <w:r>
        <w:fldChar w:fldCharType="end"/>
      </w:r>
    </w:p>
    <w:p w:rsidR="003D5A9E" w:rsidRDefault="003D5A9E">
      <w:pPr>
        <w:pStyle w:val="TOC4"/>
        <w:rPr>
          <w:lang w:bidi="ar-SA"/>
        </w:rPr>
      </w:pPr>
      <w:r>
        <w:t>usp_InsertSubmissionItemType</w:t>
      </w:r>
      <w:r>
        <w:tab/>
      </w:r>
      <w:r>
        <w:fldChar w:fldCharType="begin"/>
      </w:r>
      <w:r>
        <w:instrText xml:space="preserve"> PAGEREF _Toc425840893 \h </w:instrText>
      </w:r>
      <w:r>
        <w:fldChar w:fldCharType="separate"/>
      </w:r>
      <w:r>
        <w:t>49</w:t>
      </w:r>
      <w:r>
        <w:fldChar w:fldCharType="end"/>
      </w:r>
    </w:p>
    <w:p w:rsidR="003D5A9E" w:rsidRDefault="003D5A9E">
      <w:pPr>
        <w:pStyle w:val="TOC4"/>
        <w:rPr>
          <w:lang w:bidi="ar-SA"/>
        </w:rPr>
      </w:pPr>
      <w:r>
        <w:t>usp_UpdateSubmissionItemType</w:t>
      </w:r>
      <w:r>
        <w:tab/>
      </w:r>
      <w:r>
        <w:fldChar w:fldCharType="begin"/>
      </w:r>
      <w:r>
        <w:instrText xml:space="preserve"> PAGEREF _Toc425840894 \h </w:instrText>
      </w:r>
      <w:r>
        <w:fldChar w:fldCharType="separate"/>
      </w:r>
      <w:r>
        <w:t>49</w:t>
      </w:r>
      <w:r>
        <w:fldChar w:fldCharType="end"/>
      </w:r>
    </w:p>
    <w:p w:rsidR="003D5A9E" w:rsidRDefault="003D5A9E">
      <w:pPr>
        <w:pStyle w:val="TOC4"/>
        <w:rPr>
          <w:lang w:bidi="ar-SA"/>
        </w:rPr>
      </w:pPr>
      <w:r>
        <w:t>usp_SelectAllSubmissionItemTypes</w:t>
      </w:r>
      <w:r>
        <w:tab/>
      </w:r>
      <w:r>
        <w:fldChar w:fldCharType="begin"/>
      </w:r>
      <w:r>
        <w:instrText xml:space="preserve"> PAGEREF _Toc425840895 \h </w:instrText>
      </w:r>
      <w:r>
        <w:fldChar w:fldCharType="separate"/>
      </w:r>
      <w:r>
        <w:t>49</w:t>
      </w:r>
      <w:r>
        <w:fldChar w:fldCharType="end"/>
      </w:r>
    </w:p>
    <w:p w:rsidR="003D5A9E" w:rsidRDefault="003D5A9E">
      <w:pPr>
        <w:pStyle w:val="TOC4"/>
        <w:rPr>
          <w:lang w:bidi="ar-SA"/>
        </w:rPr>
      </w:pPr>
      <w:r>
        <w:t>usp_SelectItemTypeByNameAndFileGroup</w:t>
      </w:r>
      <w:r>
        <w:tab/>
      </w:r>
      <w:r>
        <w:fldChar w:fldCharType="begin"/>
      </w:r>
      <w:r>
        <w:instrText xml:space="preserve"> PAGEREF _Toc425840896 \h </w:instrText>
      </w:r>
      <w:r>
        <w:fldChar w:fldCharType="separate"/>
      </w:r>
      <w:r>
        <w:t>49</w:t>
      </w:r>
      <w:r>
        <w:fldChar w:fldCharType="end"/>
      </w:r>
    </w:p>
    <w:p w:rsidR="003D5A9E" w:rsidRDefault="003D5A9E">
      <w:pPr>
        <w:pStyle w:val="TOC4"/>
        <w:rPr>
          <w:lang w:bidi="ar-SA"/>
        </w:rPr>
      </w:pPr>
      <w:r>
        <w:t>usp_SelectSubmissionItemByFileTypeIdAndCategoryID</w:t>
      </w:r>
      <w:r>
        <w:tab/>
      </w:r>
      <w:r>
        <w:fldChar w:fldCharType="begin"/>
      </w:r>
      <w:r>
        <w:instrText xml:space="preserve"> PAGEREF _Toc425840897 \h </w:instrText>
      </w:r>
      <w:r>
        <w:fldChar w:fldCharType="separate"/>
      </w:r>
      <w:r>
        <w:t>49</w:t>
      </w:r>
      <w:r>
        <w:fldChar w:fldCharType="end"/>
      </w:r>
    </w:p>
    <w:p w:rsidR="003D5A9E" w:rsidRDefault="003D5A9E">
      <w:pPr>
        <w:pStyle w:val="TOC4"/>
        <w:rPr>
          <w:lang w:bidi="ar-SA"/>
        </w:rPr>
      </w:pPr>
      <w:r>
        <w:t>usp_SelectSubmissionItemTypesByIDs</w:t>
      </w:r>
      <w:r>
        <w:tab/>
      </w:r>
      <w:r>
        <w:fldChar w:fldCharType="begin"/>
      </w:r>
      <w:r>
        <w:instrText xml:space="preserve"> PAGEREF _Toc425840898 \h </w:instrText>
      </w:r>
      <w:r>
        <w:fldChar w:fldCharType="separate"/>
      </w:r>
      <w:r>
        <w:t>49</w:t>
      </w:r>
      <w:r>
        <w:fldChar w:fldCharType="end"/>
      </w:r>
    </w:p>
    <w:p w:rsidR="003D5A9E" w:rsidRDefault="003D5A9E">
      <w:pPr>
        <w:pStyle w:val="TOC4"/>
        <w:rPr>
          <w:lang w:bidi="ar-SA"/>
        </w:rPr>
      </w:pPr>
      <w:r>
        <w:t>usp_SelectSubmissionItemTypeByID</w:t>
      </w:r>
      <w:r>
        <w:tab/>
      </w:r>
      <w:r>
        <w:fldChar w:fldCharType="begin"/>
      </w:r>
      <w:r>
        <w:instrText xml:space="preserve"> PAGEREF _Toc425840899 \h </w:instrText>
      </w:r>
      <w:r>
        <w:fldChar w:fldCharType="separate"/>
      </w:r>
      <w:r>
        <w:t>49</w:t>
      </w:r>
      <w:r>
        <w:fldChar w:fldCharType="end"/>
      </w:r>
    </w:p>
    <w:p w:rsidR="003D5A9E" w:rsidRDefault="003D5A9E">
      <w:pPr>
        <w:pStyle w:val="TOC4"/>
        <w:rPr>
          <w:lang w:bidi="ar-SA"/>
        </w:rPr>
      </w:pPr>
      <w:r>
        <w:t>usp_SelectItemTypeByName</w:t>
      </w:r>
      <w:r>
        <w:tab/>
      </w:r>
      <w:r>
        <w:fldChar w:fldCharType="begin"/>
      </w:r>
      <w:r>
        <w:instrText xml:space="preserve"> PAGEREF _Toc425840900 \h </w:instrText>
      </w:r>
      <w:r>
        <w:fldChar w:fldCharType="separate"/>
      </w:r>
      <w:r>
        <w:t>49</w:t>
      </w:r>
      <w:r>
        <w:fldChar w:fldCharType="end"/>
      </w:r>
    </w:p>
    <w:p w:rsidR="003D5A9E" w:rsidRDefault="003D5A9E">
      <w:pPr>
        <w:pStyle w:val="TOC4"/>
        <w:rPr>
          <w:lang w:bidi="ar-SA"/>
        </w:rPr>
      </w:pPr>
      <w:r>
        <w:t>usp_SelectFirstSubmissionItemTypeForFileGroup</w:t>
      </w:r>
      <w:r>
        <w:tab/>
      </w:r>
      <w:r>
        <w:fldChar w:fldCharType="begin"/>
      </w:r>
      <w:r>
        <w:instrText xml:space="preserve"> PAGEREF _Toc425840901 \h </w:instrText>
      </w:r>
      <w:r>
        <w:fldChar w:fldCharType="separate"/>
      </w:r>
      <w:r>
        <w:t>49</w:t>
      </w:r>
      <w:r>
        <w:fldChar w:fldCharType="end"/>
      </w:r>
    </w:p>
    <w:p w:rsidR="003D5A9E" w:rsidRDefault="003D5A9E">
      <w:pPr>
        <w:pStyle w:val="TOC4"/>
        <w:rPr>
          <w:lang w:bidi="ar-SA"/>
        </w:rPr>
      </w:pPr>
      <w:r>
        <w:t>usp_SelectProductionTaskLimitedItemTypes</w:t>
      </w:r>
      <w:r>
        <w:tab/>
      </w:r>
      <w:r>
        <w:fldChar w:fldCharType="begin"/>
      </w:r>
      <w:r>
        <w:instrText xml:space="preserve"> PAGEREF _Toc425840902 \h </w:instrText>
      </w:r>
      <w:r>
        <w:fldChar w:fldCharType="separate"/>
      </w:r>
      <w:r>
        <w:t>49</w:t>
      </w:r>
      <w:r>
        <w:fldChar w:fldCharType="end"/>
      </w:r>
    </w:p>
    <w:p w:rsidR="003D5A9E" w:rsidRDefault="003D5A9E">
      <w:pPr>
        <w:pStyle w:val="TOC4"/>
        <w:rPr>
          <w:lang w:bidi="ar-SA"/>
        </w:rPr>
      </w:pPr>
      <w:r>
        <w:t>usp_SelectFirstSubmissionItemTypesForFileGroups</w:t>
      </w:r>
      <w:r>
        <w:tab/>
      </w:r>
      <w:r>
        <w:fldChar w:fldCharType="begin"/>
      </w:r>
      <w:r>
        <w:instrText xml:space="preserve"> PAGEREF _Toc425840903 \h </w:instrText>
      </w:r>
      <w:r>
        <w:fldChar w:fldCharType="separate"/>
      </w:r>
      <w:r>
        <w:t>49</w:t>
      </w:r>
      <w:r>
        <w:fldChar w:fldCharType="end"/>
      </w:r>
    </w:p>
    <w:p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_Toc425840904 \h </w:instrText>
      </w:r>
      <w:r>
        <w:rPr>
          <w:noProof/>
        </w:rPr>
      </w:r>
      <w:r>
        <w:rPr>
          <w:noProof/>
        </w:rPr>
        <w:fldChar w:fldCharType="separate"/>
      </w:r>
      <w:r>
        <w:rPr>
          <w:noProof/>
        </w:rPr>
        <w:t>50</w:t>
      </w:r>
      <w:r>
        <w:rPr>
          <w:noProof/>
        </w:rPr>
        <w:fldChar w:fldCharType="end"/>
      </w:r>
    </w:p>
    <w:p w:rsidR="003D5A9E" w:rsidRDefault="003D5A9E">
      <w:pPr>
        <w:pStyle w:val="TOC4"/>
        <w:rPr>
          <w:lang w:bidi="ar-SA"/>
        </w:rPr>
      </w:pPr>
      <w:r>
        <w:t>Aries.EditorialManager.Framework.Journal.ArticleTypeObjects.SubmissionItemType</w:t>
      </w:r>
      <w:r>
        <w:tab/>
      </w:r>
      <w:r>
        <w:fldChar w:fldCharType="begin"/>
      </w:r>
      <w:r>
        <w:instrText xml:space="preserve"> PAGEREF _Toc425840905 \h </w:instrText>
      </w:r>
      <w:r>
        <w:fldChar w:fldCharType="separate"/>
      </w:r>
      <w:r>
        <w:t>50</w:t>
      </w:r>
      <w:r>
        <w:fldChar w:fldCharType="end"/>
      </w:r>
    </w:p>
    <w:p w:rsidR="003D5A9E" w:rsidRDefault="003D5A9E">
      <w:pPr>
        <w:pStyle w:val="TOC5"/>
        <w:rPr>
          <w:noProof/>
          <w:lang w:bidi="ar-SA"/>
        </w:rPr>
      </w:pPr>
      <w:r>
        <w:rPr>
          <w:noProof/>
        </w:rPr>
        <w:t>Entity.cs</w:t>
      </w:r>
      <w:r>
        <w:rPr>
          <w:noProof/>
        </w:rPr>
        <w:tab/>
      </w:r>
      <w:r>
        <w:rPr>
          <w:noProof/>
        </w:rPr>
        <w:fldChar w:fldCharType="begin"/>
      </w:r>
      <w:r>
        <w:rPr>
          <w:noProof/>
        </w:rPr>
        <w:instrText xml:space="preserve"> PAGEREF _Toc425840906 \h </w:instrText>
      </w:r>
      <w:r>
        <w:rPr>
          <w:noProof/>
        </w:rPr>
      </w:r>
      <w:r>
        <w:rPr>
          <w:noProof/>
        </w:rPr>
        <w:fldChar w:fldCharType="separate"/>
      </w:r>
      <w:r>
        <w:rPr>
          <w:noProof/>
        </w:rPr>
        <w:t>50</w:t>
      </w:r>
      <w:r>
        <w:rPr>
          <w:noProof/>
        </w:rPr>
        <w:fldChar w:fldCharType="end"/>
      </w:r>
    </w:p>
    <w:p w:rsidR="003D5A9E" w:rsidRDefault="003D5A9E">
      <w:pPr>
        <w:pStyle w:val="TOC4"/>
        <w:rPr>
          <w:lang w:bidi="ar-SA"/>
        </w:rPr>
      </w:pPr>
      <w:r>
        <w:t>Aries.EditorialManager.Framework.Journal.ArticleTypeObjects.SubmissionItemType. Database</w:t>
      </w:r>
      <w:r>
        <w:tab/>
      </w:r>
      <w:r>
        <w:fldChar w:fldCharType="begin"/>
      </w:r>
      <w:r>
        <w:instrText xml:space="preserve"> PAGEREF _Toc425840907 \h </w:instrText>
      </w:r>
      <w:r>
        <w:fldChar w:fldCharType="separate"/>
      </w:r>
      <w:r>
        <w:t>50</w:t>
      </w:r>
      <w:r>
        <w:fldChar w:fldCharType="end"/>
      </w:r>
    </w:p>
    <w:p w:rsidR="003D5A9E" w:rsidRDefault="003D5A9E">
      <w:pPr>
        <w:pStyle w:val="TOC5"/>
        <w:rPr>
          <w:noProof/>
          <w:lang w:bidi="ar-SA"/>
        </w:rPr>
      </w:pPr>
      <w:r>
        <w:rPr>
          <w:noProof/>
        </w:rPr>
        <w:t>Mapper.cs</w:t>
      </w:r>
      <w:r>
        <w:rPr>
          <w:noProof/>
        </w:rPr>
        <w:tab/>
      </w:r>
      <w:r>
        <w:rPr>
          <w:noProof/>
        </w:rPr>
        <w:fldChar w:fldCharType="begin"/>
      </w:r>
      <w:r>
        <w:rPr>
          <w:noProof/>
        </w:rPr>
        <w:instrText xml:space="preserve"> PAGEREF _Toc425840908 \h </w:instrText>
      </w:r>
      <w:r>
        <w:rPr>
          <w:noProof/>
        </w:rPr>
      </w:r>
      <w:r>
        <w:rPr>
          <w:noProof/>
        </w:rPr>
        <w:fldChar w:fldCharType="separate"/>
      </w:r>
      <w:r>
        <w:rPr>
          <w:noProof/>
        </w:rPr>
        <w:t>50</w:t>
      </w:r>
      <w:r>
        <w:rPr>
          <w:noProof/>
        </w:rPr>
        <w:fldChar w:fldCharType="end"/>
      </w:r>
    </w:p>
    <w:p w:rsidR="003D5A9E" w:rsidRDefault="003D5A9E">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_Toc425840909 \h </w:instrText>
      </w:r>
      <w:r>
        <w:rPr>
          <w:noProof/>
        </w:rPr>
      </w:r>
      <w:r>
        <w:rPr>
          <w:noProof/>
        </w:rPr>
        <w:fldChar w:fldCharType="separate"/>
      </w:r>
      <w:r>
        <w:rPr>
          <w:noProof/>
        </w:rPr>
        <w:t>50</w:t>
      </w:r>
      <w:r>
        <w:rPr>
          <w:noProof/>
        </w:rPr>
        <w:fldChar w:fldCharType="end"/>
      </w:r>
    </w:p>
    <w:p w:rsidR="003D5A9E" w:rsidRDefault="003D5A9E">
      <w:pPr>
        <w:pStyle w:val="TOC4"/>
        <w:rPr>
          <w:lang w:bidi="ar-SA"/>
        </w:rPr>
      </w:pPr>
      <w:r>
        <w:t>fileType2.asp</w:t>
      </w:r>
      <w:r>
        <w:tab/>
      </w:r>
      <w:r>
        <w:fldChar w:fldCharType="begin"/>
      </w:r>
      <w:r>
        <w:instrText xml:space="preserve"> PAGEREF _Toc425840910 \h </w:instrText>
      </w:r>
      <w:r>
        <w:fldChar w:fldCharType="separate"/>
      </w:r>
      <w:r>
        <w:t>50</w:t>
      </w:r>
      <w:r>
        <w:fldChar w:fldCharType="end"/>
      </w:r>
    </w:p>
    <w:p w:rsidR="003D5A9E" w:rsidRDefault="003D5A9E">
      <w:pPr>
        <w:pStyle w:val="TOC2"/>
        <w:rPr>
          <w:b w:val="0"/>
          <w:i w:val="0"/>
          <w:noProof/>
          <w:lang w:bidi="ar-SA"/>
        </w:rPr>
      </w:pPr>
      <w:r>
        <w:rPr>
          <w:noProof/>
        </w:rPr>
        <w:lastRenderedPageBreak/>
        <w:t>Trigger Points</w:t>
      </w:r>
      <w:r>
        <w:rPr>
          <w:noProof/>
        </w:rPr>
        <w:tab/>
      </w:r>
      <w:r>
        <w:rPr>
          <w:noProof/>
        </w:rPr>
        <w:fldChar w:fldCharType="begin"/>
      </w:r>
      <w:r>
        <w:rPr>
          <w:noProof/>
        </w:rPr>
        <w:instrText xml:space="preserve"> PAGEREF _Toc425840911 \h </w:instrText>
      </w:r>
      <w:r>
        <w:rPr>
          <w:noProof/>
        </w:rPr>
      </w:r>
      <w:r>
        <w:rPr>
          <w:noProof/>
        </w:rPr>
        <w:fldChar w:fldCharType="separate"/>
      </w:r>
      <w:r>
        <w:rPr>
          <w:noProof/>
        </w:rPr>
        <w:t>51</w:t>
      </w:r>
      <w:r>
        <w:rPr>
          <w:noProof/>
        </w:rPr>
        <w:fldChar w:fldCharType="end"/>
      </w:r>
    </w:p>
    <w:p w:rsidR="003D5A9E" w:rsidRDefault="003D5A9E">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_Toc425840912 \h </w:instrText>
      </w:r>
      <w:r>
        <w:rPr>
          <w:noProof/>
        </w:rPr>
      </w:r>
      <w:r>
        <w:rPr>
          <w:noProof/>
        </w:rPr>
        <w:fldChar w:fldCharType="separate"/>
      </w:r>
      <w:r>
        <w:rPr>
          <w:noProof/>
        </w:rPr>
        <w:t>51</w:t>
      </w:r>
      <w:r>
        <w:rPr>
          <w:noProof/>
        </w:rPr>
        <w:fldChar w:fldCharType="end"/>
      </w:r>
    </w:p>
    <w:p w:rsidR="003D5A9E" w:rsidRDefault="003D5A9E">
      <w:pPr>
        <w:pStyle w:val="TOC4"/>
        <w:rPr>
          <w:lang w:bidi="ar-SA"/>
        </w:rPr>
      </w:pPr>
      <w:r>
        <w:t>Web/common/pdfBuildSetup.asp</w:t>
      </w:r>
      <w:r>
        <w:tab/>
      </w:r>
      <w:r>
        <w:fldChar w:fldCharType="begin"/>
      </w:r>
      <w:r>
        <w:instrText xml:space="preserve"> PAGEREF _Toc425840913 \h </w:instrText>
      </w:r>
      <w:r>
        <w:fldChar w:fldCharType="separate"/>
      </w:r>
      <w:r>
        <w:t>51</w:t>
      </w:r>
      <w:r>
        <w:fldChar w:fldCharType="end"/>
      </w:r>
    </w:p>
    <w:p w:rsidR="003D5A9E" w:rsidRDefault="003D5A9E">
      <w:pPr>
        <w:pStyle w:val="TOC4"/>
        <w:rPr>
          <w:lang w:bidi="ar-SA"/>
        </w:rPr>
      </w:pPr>
      <w:r>
        <w:t>Web/common/sendReviewerLetters.asp</w:t>
      </w:r>
      <w:r>
        <w:tab/>
      </w:r>
      <w:r>
        <w:fldChar w:fldCharType="begin"/>
      </w:r>
      <w:r>
        <w:instrText xml:space="preserve"> PAGEREF _Toc425840914 \h </w:instrText>
      </w:r>
      <w:r>
        <w:fldChar w:fldCharType="separate"/>
      </w:r>
      <w:r>
        <w:t>51</w:t>
      </w:r>
      <w:r>
        <w:fldChar w:fldCharType="end"/>
      </w:r>
    </w:p>
    <w:p w:rsidR="003D5A9E" w:rsidRDefault="003D5A9E">
      <w:pPr>
        <w:pStyle w:val="TOC4"/>
        <w:rPr>
          <w:lang w:bidi="ar-SA"/>
        </w:rPr>
      </w:pPr>
      <w:r>
        <w:t>Web/common/notifyAuthor2.asp</w:t>
      </w:r>
      <w:r>
        <w:tab/>
      </w:r>
      <w:r>
        <w:fldChar w:fldCharType="begin"/>
      </w:r>
      <w:r>
        <w:instrText xml:space="preserve"> PAGEREF _Toc425840915 \h </w:instrText>
      </w:r>
      <w:r>
        <w:fldChar w:fldCharType="separate"/>
      </w:r>
      <w:r>
        <w:t>51</w:t>
      </w:r>
      <w:r>
        <w:fldChar w:fldCharType="end"/>
      </w:r>
    </w:p>
    <w:p w:rsidR="003D5A9E" w:rsidRDefault="003D5A9E">
      <w:pPr>
        <w:pStyle w:val="TOC4"/>
        <w:rPr>
          <w:lang w:bidi="ar-SA"/>
        </w:rPr>
      </w:pPr>
      <w:r>
        <w:t>Aries.EditorialManager.Web.Command.Upload</w:t>
      </w:r>
      <w:r>
        <w:tab/>
      </w:r>
      <w:r>
        <w:fldChar w:fldCharType="begin"/>
      </w:r>
      <w:r>
        <w:instrText xml:space="preserve"> PAGEREF _Toc425840916 \h </w:instrText>
      </w:r>
      <w:r>
        <w:fldChar w:fldCharType="separate"/>
      </w:r>
      <w:r>
        <w:t>51</w:t>
      </w:r>
      <w:r>
        <w:fldChar w:fldCharType="end"/>
      </w:r>
    </w:p>
    <w:p w:rsidR="003D5A9E" w:rsidRDefault="003D5A9E">
      <w:pPr>
        <w:pStyle w:val="TOC5"/>
        <w:rPr>
          <w:noProof/>
          <w:lang w:bidi="ar-SA"/>
        </w:rPr>
      </w:pPr>
      <w:r>
        <w:rPr>
          <w:noProof/>
        </w:rPr>
        <w:t>UploadCompanionFile.cs</w:t>
      </w:r>
      <w:r>
        <w:rPr>
          <w:noProof/>
        </w:rPr>
        <w:tab/>
      </w:r>
      <w:r>
        <w:rPr>
          <w:noProof/>
        </w:rPr>
        <w:fldChar w:fldCharType="begin"/>
      </w:r>
      <w:r>
        <w:rPr>
          <w:noProof/>
        </w:rPr>
        <w:instrText xml:space="preserve"> PAGEREF _Toc425840917 \h </w:instrText>
      </w:r>
      <w:r>
        <w:rPr>
          <w:noProof/>
        </w:rPr>
      </w:r>
      <w:r>
        <w:rPr>
          <w:noProof/>
        </w:rPr>
        <w:fldChar w:fldCharType="separate"/>
      </w:r>
      <w:r>
        <w:rPr>
          <w:noProof/>
        </w:rPr>
        <w:t>51</w:t>
      </w:r>
      <w:r>
        <w:rPr>
          <w:noProof/>
        </w:rPr>
        <w:fldChar w:fldCharType="end"/>
      </w:r>
    </w:p>
    <w:p w:rsidR="003D5A9E" w:rsidRDefault="003D5A9E">
      <w:pPr>
        <w:pStyle w:val="TOC1"/>
        <w:rPr>
          <w:noProof/>
          <w:lang w:bidi="ar-SA"/>
        </w:rPr>
      </w:pPr>
      <w:r>
        <w:rPr>
          <w:noProof/>
        </w:rPr>
        <w:t>Issues and Concerns:</w:t>
      </w:r>
      <w:r>
        <w:rPr>
          <w:noProof/>
        </w:rPr>
        <w:tab/>
      </w:r>
      <w:r>
        <w:rPr>
          <w:noProof/>
        </w:rPr>
        <w:fldChar w:fldCharType="begin"/>
      </w:r>
      <w:r>
        <w:rPr>
          <w:noProof/>
        </w:rPr>
        <w:instrText xml:space="preserve"> PAGEREF _Toc425840918 \h </w:instrText>
      </w:r>
      <w:r>
        <w:rPr>
          <w:noProof/>
        </w:rPr>
      </w:r>
      <w:r>
        <w:rPr>
          <w:noProof/>
        </w:rPr>
        <w:fldChar w:fldCharType="separate"/>
      </w:r>
      <w:r>
        <w:rPr>
          <w:noProof/>
        </w:rPr>
        <w:t>52</w:t>
      </w:r>
      <w:r>
        <w:rPr>
          <w:noProof/>
        </w:rPr>
        <w:fldChar w:fldCharType="end"/>
      </w:r>
    </w:p>
    <w:p w:rsidR="003D5A9E" w:rsidRDefault="003D5A9E">
      <w:pPr>
        <w:pStyle w:val="TOC1"/>
        <w:rPr>
          <w:noProof/>
          <w:lang w:bidi="ar-SA"/>
        </w:rPr>
      </w:pPr>
      <w:r>
        <w:rPr>
          <w:noProof/>
        </w:rPr>
        <w:t>Spec Changes</w:t>
      </w:r>
      <w:r>
        <w:rPr>
          <w:noProof/>
        </w:rPr>
        <w:tab/>
      </w:r>
      <w:r>
        <w:rPr>
          <w:noProof/>
        </w:rPr>
        <w:fldChar w:fldCharType="begin"/>
      </w:r>
      <w:r>
        <w:rPr>
          <w:noProof/>
        </w:rPr>
        <w:instrText xml:space="preserve"> PAGEREF _Toc425840919 \h </w:instrText>
      </w:r>
      <w:r>
        <w:rPr>
          <w:noProof/>
        </w:rPr>
      </w:r>
      <w:r>
        <w:rPr>
          <w:noProof/>
        </w:rPr>
        <w:fldChar w:fldCharType="separate"/>
      </w:r>
      <w:r>
        <w:rPr>
          <w:noProof/>
        </w:rPr>
        <w:t>53</w:t>
      </w:r>
      <w:r>
        <w:rPr>
          <w:noProof/>
        </w:rPr>
        <w:fldChar w:fldCharType="end"/>
      </w:r>
    </w:p>
    <w:p w:rsidR="00F443AC" w:rsidRDefault="002E43ED" w:rsidP="00026871">
      <w:pPr>
        <w:pStyle w:val="TOC1"/>
        <w:sectPr w:rsidR="00F443AC" w:rsidSect="002A6A2E">
          <w:pgSz w:w="12240" w:h="15840"/>
          <w:pgMar w:top="1440" w:right="1440" w:bottom="1440" w:left="1440" w:header="720" w:footer="720" w:gutter="0"/>
          <w:cols w:space="720"/>
          <w:titlePg/>
          <w:docGrid w:linePitch="360"/>
        </w:sectPr>
      </w:pPr>
      <w:r>
        <w:fldChar w:fldCharType="end"/>
      </w:r>
    </w:p>
    <w:p w:rsidR="00800338" w:rsidRDefault="00800338" w:rsidP="004C5783">
      <w:pPr>
        <w:pStyle w:val="Heading1"/>
      </w:pPr>
      <w:bookmarkStart w:id="0" w:name="_Toc424744122"/>
      <w:bookmarkStart w:id="1" w:name="_Toc425840711"/>
      <w:r>
        <w:lastRenderedPageBreak/>
        <w:t>Contributors:</w:t>
      </w:r>
      <w:bookmarkEnd w:id="0"/>
      <w:bookmarkEnd w:id="1"/>
    </w:p>
    <w:p w:rsidR="00800338" w:rsidRPr="00800338" w:rsidRDefault="00800338" w:rsidP="00800338"/>
    <w:tbl>
      <w:tblPr>
        <w:tblW w:w="2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2250"/>
      </w:tblGrid>
      <w:tr w:rsidR="00800338" w:rsidTr="00741B1A">
        <w:trPr>
          <w:trHeight w:val="509"/>
          <w:jc w:val="center"/>
        </w:trPr>
        <w:tc>
          <w:tcPr>
            <w:tcW w:w="2650" w:type="pct"/>
          </w:tcPr>
          <w:p w:rsidR="00800338" w:rsidRDefault="00583CDB" w:rsidP="00741B1A">
            <w:r>
              <w:t>Primary Engineer</w:t>
            </w:r>
          </w:p>
        </w:tc>
        <w:tc>
          <w:tcPr>
            <w:tcW w:w="2350" w:type="pct"/>
          </w:tcPr>
          <w:p w:rsidR="00800338" w:rsidRDefault="00C17C74" w:rsidP="00C3418E">
            <w:pPr>
              <w:spacing w:after="240"/>
              <w:ind w:firstLine="0"/>
            </w:pPr>
            <w:r>
              <w:t>Jean Gelinas</w:t>
            </w:r>
          </w:p>
        </w:tc>
      </w:tr>
      <w:tr w:rsidR="00800338" w:rsidTr="00741B1A">
        <w:trPr>
          <w:trHeight w:val="509"/>
          <w:jc w:val="center"/>
        </w:trPr>
        <w:tc>
          <w:tcPr>
            <w:tcW w:w="2650" w:type="pct"/>
          </w:tcPr>
          <w:p w:rsidR="00800338" w:rsidRDefault="00583CDB" w:rsidP="00741B1A">
            <w:r>
              <w:t>Senior Engineer</w:t>
            </w:r>
          </w:p>
        </w:tc>
        <w:tc>
          <w:tcPr>
            <w:tcW w:w="2350" w:type="pct"/>
          </w:tcPr>
          <w:p w:rsidR="00800338" w:rsidRDefault="00C17C74" w:rsidP="00B15B02">
            <w:pPr>
              <w:ind w:firstLine="0"/>
            </w:pPr>
            <w:r>
              <w:t>Andrew Pokrovski</w:t>
            </w:r>
          </w:p>
        </w:tc>
      </w:tr>
      <w:tr w:rsidR="00800338" w:rsidTr="00741B1A">
        <w:trPr>
          <w:trHeight w:val="509"/>
          <w:jc w:val="center"/>
        </w:trPr>
        <w:tc>
          <w:tcPr>
            <w:tcW w:w="2650" w:type="pct"/>
          </w:tcPr>
          <w:p w:rsidR="00800338" w:rsidRDefault="00800338" w:rsidP="00741B1A">
            <w:r>
              <w:t>Coding Engineer(s)</w:t>
            </w:r>
          </w:p>
        </w:tc>
        <w:tc>
          <w:tcPr>
            <w:tcW w:w="2350" w:type="pct"/>
          </w:tcPr>
          <w:p w:rsidR="00800338" w:rsidRDefault="00C17C74" w:rsidP="00C17C74">
            <w:pPr>
              <w:ind w:firstLine="0"/>
            </w:pPr>
            <w:r>
              <w:t>Jean Gelinas</w:t>
            </w:r>
          </w:p>
          <w:p w:rsidR="00C17C74" w:rsidRDefault="00C17C74" w:rsidP="00C17C74">
            <w:pPr>
              <w:ind w:firstLine="0"/>
            </w:pPr>
            <w:r>
              <w:t>Andrew Pokrovski</w:t>
            </w:r>
          </w:p>
        </w:tc>
      </w:tr>
    </w:tbl>
    <w:p w:rsidR="00FC7FE0" w:rsidRPr="000C4D74" w:rsidRDefault="00FC7FE0" w:rsidP="000C4D74"/>
    <w:p w:rsidR="00632872" w:rsidRDefault="00632872" w:rsidP="004C5783">
      <w:pPr>
        <w:pStyle w:val="Heading1"/>
      </w:pPr>
      <w:bookmarkStart w:id="2" w:name="_Toc424744123"/>
      <w:bookmarkStart w:id="3" w:name="_Toc425840712"/>
      <w:r>
        <w:t>Document Revision History:</w:t>
      </w:r>
      <w:bookmarkEnd w:id="2"/>
      <w:bookmarkEnd w:id="3"/>
    </w:p>
    <w:tbl>
      <w:tblPr>
        <w:tblpPr w:leftFromText="180" w:rightFromText="180" w:vertAnchor="text" w:horzAnchor="margin" w:tblpX="468" w:tblpY="185"/>
        <w:tblW w:w="47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2250"/>
        <w:gridCol w:w="4321"/>
      </w:tblGrid>
      <w:tr w:rsidR="00897BD6" w:rsidTr="00897BD6">
        <w:trPr>
          <w:trHeight w:val="665"/>
        </w:trPr>
        <w:tc>
          <w:tcPr>
            <w:tcW w:w="1393" w:type="pct"/>
          </w:tcPr>
          <w:p w:rsidR="00897BD6" w:rsidRDefault="00897BD6" w:rsidP="00897BD6">
            <w:r>
              <w:t>07/16/2015</w:t>
            </w:r>
          </w:p>
        </w:tc>
        <w:tc>
          <w:tcPr>
            <w:tcW w:w="1235" w:type="pct"/>
          </w:tcPr>
          <w:p w:rsidR="00897BD6" w:rsidRDefault="00897BD6" w:rsidP="00897BD6">
            <w:pPr>
              <w:spacing w:after="240"/>
            </w:pPr>
            <w:r>
              <w:t>Jean Gelinas</w:t>
            </w:r>
          </w:p>
        </w:tc>
        <w:tc>
          <w:tcPr>
            <w:tcW w:w="2372" w:type="pct"/>
          </w:tcPr>
          <w:p w:rsidR="00897BD6" w:rsidRDefault="00897BD6" w:rsidP="00897BD6">
            <w:pPr>
              <w:ind w:firstLine="0"/>
            </w:pPr>
            <w:r>
              <w:t>Start of Tech Spec – Journal Master Config</w:t>
            </w:r>
          </w:p>
        </w:tc>
      </w:tr>
      <w:tr w:rsidR="00897BD6" w:rsidTr="00897BD6">
        <w:trPr>
          <w:trHeight w:val="509"/>
        </w:trPr>
        <w:tc>
          <w:tcPr>
            <w:tcW w:w="1393" w:type="pct"/>
          </w:tcPr>
          <w:p w:rsidR="00897BD6" w:rsidRDefault="00897BD6" w:rsidP="00897BD6">
            <w:r>
              <w:t>[Date]</w:t>
            </w:r>
          </w:p>
        </w:tc>
        <w:tc>
          <w:tcPr>
            <w:tcW w:w="1235" w:type="pct"/>
          </w:tcPr>
          <w:p w:rsidR="00897BD6" w:rsidRDefault="00897BD6" w:rsidP="00897BD6">
            <w:r>
              <w:t>[Engineer name]</w:t>
            </w:r>
          </w:p>
        </w:tc>
        <w:tc>
          <w:tcPr>
            <w:tcW w:w="2372" w:type="pct"/>
          </w:tcPr>
          <w:p w:rsidR="00897BD6" w:rsidRPr="00DE5A1A" w:rsidRDefault="00897BD6" w:rsidP="00897BD6">
            <w:pPr>
              <w:spacing w:after="240"/>
              <w:ind w:firstLine="0"/>
            </w:pPr>
            <w:r>
              <w:t>Approved Technical Specification</w:t>
            </w:r>
          </w:p>
        </w:tc>
      </w:tr>
      <w:tr w:rsidR="00897BD6" w:rsidTr="00897BD6">
        <w:trPr>
          <w:trHeight w:val="509"/>
        </w:trPr>
        <w:tc>
          <w:tcPr>
            <w:tcW w:w="1393" w:type="pct"/>
          </w:tcPr>
          <w:p w:rsidR="00897BD6" w:rsidRDefault="00897BD6" w:rsidP="00897BD6">
            <w:r>
              <w:t>[Date]</w:t>
            </w:r>
          </w:p>
        </w:tc>
        <w:tc>
          <w:tcPr>
            <w:tcW w:w="1235" w:type="pct"/>
          </w:tcPr>
          <w:p w:rsidR="00897BD6" w:rsidRDefault="00897BD6" w:rsidP="00897BD6">
            <w:r>
              <w:t>[Engineer name]</w:t>
            </w:r>
          </w:p>
        </w:tc>
        <w:tc>
          <w:tcPr>
            <w:tcW w:w="2372" w:type="pct"/>
          </w:tcPr>
          <w:p w:rsidR="00897BD6" w:rsidRDefault="00897BD6" w:rsidP="00897BD6">
            <w:pPr>
              <w:spacing w:after="240"/>
              <w:ind w:firstLine="0"/>
            </w:pPr>
            <w:r>
              <w:t>Revision note</w:t>
            </w:r>
          </w:p>
        </w:tc>
      </w:tr>
    </w:tbl>
    <w:p w:rsidR="00632872" w:rsidRDefault="00632872" w:rsidP="00632872"/>
    <w:p w:rsidR="0088337D" w:rsidRPr="000C4D74" w:rsidRDefault="0088337D" w:rsidP="000C4D74"/>
    <w:p w:rsidR="00C255FF" w:rsidRDefault="0088337D" w:rsidP="004C5783">
      <w:pPr>
        <w:pStyle w:val="Heading1"/>
      </w:pPr>
      <w:bookmarkStart w:id="4" w:name="_Toc424744124"/>
      <w:bookmarkStart w:id="5" w:name="_Toc425840713"/>
      <w:r>
        <w:t>Su</w:t>
      </w:r>
      <w:r w:rsidR="00C255FF">
        <w:t>mmary:</w:t>
      </w:r>
      <w:bookmarkEnd w:id="4"/>
      <w:bookmarkEnd w:id="5"/>
    </w:p>
    <w:p w:rsidR="001B7081" w:rsidRDefault="001B7081" w:rsidP="00C255FF"/>
    <w:p w:rsidR="0088337D" w:rsidRDefault="0006534A" w:rsidP="0006534A">
      <w:pPr>
        <w:ind w:left="360" w:firstLine="0"/>
      </w:pPr>
      <w:r>
        <w:t>Integrates checkCIF functionality from the International Union of Crystallography to check .cif files for proper formatting and allows download and saving of check result pdf files.</w:t>
      </w:r>
    </w:p>
    <w:p w:rsidR="00885205" w:rsidRDefault="00885205" w:rsidP="00E74D80">
      <w:pPr>
        <w:ind w:firstLine="0"/>
      </w:pPr>
    </w:p>
    <w:p w:rsidR="00885205" w:rsidRDefault="00885205" w:rsidP="00E74D80">
      <w:pPr>
        <w:ind w:firstLine="0"/>
      </w:pPr>
    </w:p>
    <w:p w:rsidR="00504C61" w:rsidRPr="00285A17" w:rsidRDefault="00504C61" w:rsidP="004C5783">
      <w:pPr>
        <w:pStyle w:val="Heading1"/>
      </w:pPr>
      <w:bookmarkStart w:id="6" w:name="_Toc424744125"/>
      <w:bookmarkStart w:id="7" w:name="_Toc425840714"/>
      <w:r>
        <w:t>References:</w:t>
      </w:r>
      <w:bookmarkEnd w:id="6"/>
      <w:bookmarkEnd w:id="7"/>
    </w:p>
    <w:p w:rsidR="00683478" w:rsidRDefault="00683478" w:rsidP="00683478">
      <w:pPr>
        <w:rPr>
          <w:szCs w:val="24"/>
          <w:lang w:val="en-GB"/>
        </w:rPr>
      </w:pPr>
    </w:p>
    <w:p w:rsidR="0088337D" w:rsidRDefault="0088337D">
      <w:r>
        <w:br w:type="page"/>
      </w:r>
    </w:p>
    <w:p w:rsidR="00285A17" w:rsidRPr="00285A17" w:rsidRDefault="00C255FF" w:rsidP="004C5783">
      <w:pPr>
        <w:pStyle w:val="Heading1"/>
      </w:pPr>
      <w:bookmarkStart w:id="8" w:name="_Toc424744126"/>
      <w:bookmarkStart w:id="9" w:name="_Toc425840715"/>
      <w:r>
        <w:lastRenderedPageBreak/>
        <w:t>Design:</w:t>
      </w:r>
      <w:bookmarkEnd w:id="8"/>
      <w:bookmarkEnd w:id="9"/>
    </w:p>
    <w:p w:rsidR="00663E12" w:rsidRDefault="00663E12" w:rsidP="00663E12"/>
    <w:p w:rsidR="001F5383" w:rsidRDefault="004A2D97" w:rsidP="001F5383">
      <w:pPr>
        <w:pStyle w:val="Heading2"/>
      </w:pPr>
      <w:bookmarkStart w:id="10" w:name="_Toc425840716"/>
      <w:r>
        <w:t>Spec Support</w:t>
      </w:r>
      <w:bookmarkEnd w:id="10"/>
    </w:p>
    <w:p w:rsidR="001F5383" w:rsidRPr="001F5383" w:rsidRDefault="001F5383" w:rsidP="001F5383">
      <w:pPr>
        <w:ind w:left="720" w:firstLine="0"/>
      </w:pPr>
      <w:r>
        <w:t xml:space="preserve">Architectural elements that will be used in multiple aspects </w:t>
      </w:r>
      <w:r w:rsidR="0046553A">
        <w:t>of application.</w:t>
      </w:r>
    </w:p>
    <w:p w:rsidR="004A2D97" w:rsidRPr="0071421E" w:rsidRDefault="004A2D97" w:rsidP="004A2D97">
      <w:pPr>
        <w:pStyle w:val="Heading3"/>
      </w:pPr>
      <w:bookmarkStart w:id="11" w:name="_Toc425840717"/>
      <w:r>
        <w:t>Data</w:t>
      </w:r>
      <w:bookmarkEnd w:id="11"/>
      <w:r>
        <w:tab/>
      </w:r>
    </w:p>
    <w:p w:rsidR="004A2D97" w:rsidRDefault="004A2D97" w:rsidP="004A2D97">
      <w:pPr>
        <w:pStyle w:val="DatabaseName"/>
      </w:pPr>
      <w:r>
        <w:t>JOURNAL</w:t>
      </w:r>
    </w:p>
    <w:p w:rsidR="004A2D97" w:rsidRDefault="004A2D97" w:rsidP="002720C6">
      <w:pPr>
        <w:pStyle w:val="TableName"/>
        <w:shd w:val="clear" w:color="auto" w:fill="9BBB59" w:themeFill="accent3"/>
      </w:pPr>
      <w:bookmarkStart w:id="12" w:name="_Toc425840718"/>
      <w:r>
        <w:t>+ CIF_RESULT_FILES (table)</w:t>
      </w:r>
      <w:bookmarkEnd w:id="12"/>
    </w:p>
    <w:p w:rsidR="004A2D97" w:rsidRDefault="004A2D97" w:rsidP="004A2D97">
      <w:pPr>
        <w:ind w:left="1440" w:firstLine="0"/>
        <w:rPr>
          <w:lang w:bidi="ar-SA"/>
        </w:rPr>
      </w:pPr>
      <w:r>
        <w:rPr>
          <w:lang w:bidi="ar-SA"/>
        </w:rPr>
        <w:t>This table contains the result files received from the CIF Checker web interface. An entry is made in this table when the CheckCIF web interface returns a results file.</w:t>
      </w:r>
    </w:p>
    <w:p w:rsidR="004A2D97" w:rsidRDefault="004A2D97" w:rsidP="004A2D97">
      <w:pPr>
        <w:ind w:left="1440" w:firstLine="0"/>
        <w:rPr>
          <w:lang w:bidi="ar-SA"/>
        </w:rPr>
      </w:pPr>
    </w:p>
    <w:p w:rsidR="004A2D97" w:rsidRDefault="004A2D97" w:rsidP="004A2D97">
      <w:pPr>
        <w:ind w:left="1440" w:firstLine="0"/>
        <w:rPr>
          <w:lang w:bidi="ar-SA"/>
        </w:rPr>
      </w:pPr>
      <w:r>
        <w:rPr>
          <w:lang w:bidi="ar-SA"/>
        </w:rPr>
        <w:t>SOURCE_FILE_CATALOGUE_ID (BIGINT, NOT NULL)</w:t>
      </w:r>
    </w:p>
    <w:p w:rsidR="004A2D97" w:rsidRDefault="004A2D97" w:rsidP="00511023">
      <w:pPr>
        <w:pStyle w:val="ListParagraph"/>
        <w:numPr>
          <w:ilvl w:val="2"/>
          <w:numId w:val="11"/>
        </w:numPr>
        <w:rPr>
          <w:lang w:bidi="ar-SA"/>
        </w:rPr>
      </w:pPr>
      <w:r>
        <w:rPr>
          <w:lang w:bidi="ar-SA"/>
        </w:rPr>
        <w:t xml:space="preserve">this is the ID of the file catalogue entry of the file that was submitted to CheckCIF. </w:t>
      </w:r>
    </w:p>
    <w:p w:rsidR="004A2D97" w:rsidRDefault="004A2D97" w:rsidP="00511023">
      <w:pPr>
        <w:pStyle w:val="ListParagraph"/>
        <w:numPr>
          <w:ilvl w:val="2"/>
          <w:numId w:val="11"/>
        </w:numPr>
        <w:rPr>
          <w:lang w:bidi="ar-SA"/>
        </w:rPr>
      </w:pPr>
      <w:r>
        <w:rPr>
          <w:lang w:bidi="ar-SA"/>
        </w:rPr>
        <w:t>Foreign key to FILE_CATALOGUE.  Cascade delete.</w:t>
      </w:r>
    </w:p>
    <w:p w:rsidR="004A2D97" w:rsidRDefault="004A2D97" w:rsidP="004A2D97">
      <w:pPr>
        <w:ind w:left="1440" w:firstLine="0"/>
        <w:rPr>
          <w:lang w:bidi="ar-SA"/>
        </w:rPr>
      </w:pPr>
      <w:r>
        <w:rPr>
          <w:lang w:bidi="ar-SA"/>
        </w:rPr>
        <w:t>RESULT_FILE_CATALOGUE_ID (BIGINT, NOT NULL)</w:t>
      </w:r>
    </w:p>
    <w:p w:rsidR="004A2D97" w:rsidRDefault="004A2D97" w:rsidP="00511023">
      <w:pPr>
        <w:pStyle w:val="ListParagraph"/>
        <w:numPr>
          <w:ilvl w:val="0"/>
          <w:numId w:val="10"/>
        </w:numPr>
        <w:rPr>
          <w:lang w:bidi="ar-SA"/>
        </w:rPr>
      </w:pPr>
      <w:r>
        <w:rPr>
          <w:lang w:bidi="ar-SA"/>
        </w:rPr>
        <w:t>this is the ID of the file catalogue entry of the file that was returned by CheckCIF.</w:t>
      </w:r>
      <w:r w:rsidRPr="00F20851">
        <w:rPr>
          <w:lang w:bidi="ar-SA"/>
        </w:rPr>
        <w:t xml:space="preserve"> </w:t>
      </w:r>
    </w:p>
    <w:p w:rsidR="004A2D97" w:rsidRDefault="004A2D97" w:rsidP="00511023">
      <w:pPr>
        <w:pStyle w:val="ListParagraph"/>
        <w:numPr>
          <w:ilvl w:val="0"/>
          <w:numId w:val="10"/>
        </w:numPr>
        <w:rPr>
          <w:lang w:bidi="ar-SA"/>
        </w:rPr>
      </w:pPr>
      <w:r>
        <w:rPr>
          <w:lang w:bidi="ar-SA"/>
        </w:rPr>
        <w:t>Foreign key to FILE_CATALOGUE. Cascade delete.</w:t>
      </w:r>
    </w:p>
    <w:p w:rsidR="004A2D97" w:rsidRDefault="004A2D97" w:rsidP="004A2D97">
      <w:pPr>
        <w:pStyle w:val="TableName"/>
        <w:rPr>
          <w:lang w:bidi="ar-SA"/>
        </w:rPr>
      </w:pPr>
      <w:bookmarkStart w:id="13" w:name="_Toc425840719"/>
      <w:r>
        <w:rPr>
          <w:lang w:bidi="ar-SA"/>
        </w:rPr>
        <w:t>+ TRG_CIF_RESULT_FILES_maintainFileCatalogueReferenceCount(trigger on CIF_RESULT_FILES)</w:t>
      </w:r>
      <w:bookmarkEnd w:id="13"/>
    </w:p>
    <w:p w:rsidR="004A2D97" w:rsidRDefault="004A2D97" w:rsidP="00511023">
      <w:pPr>
        <w:pStyle w:val="ListParagraph"/>
        <w:numPr>
          <w:ilvl w:val="0"/>
          <w:numId w:val="44"/>
        </w:numPr>
        <w:ind w:left="2160"/>
        <w:rPr>
          <w:lang w:bidi="ar-SA"/>
        </w:rPr>
      </w:pPr>
      <w:r>
        <w:rPr>
          <w:lang w:bidi="ar-SA"/>
        </w:rPr>
        <w:t xml:space="preserve">modeled after </w:t>
      </w:r>
      <w:r>
        <w:rPr>
          <w:noProof/>
          <w:lang w:bidi="ar-SA"/>
        </w:rPr>
        <w:t xml:space="preserve">trig_AMENDED_FILES_maintainFileCatalogueReferenceCount </w:t>
      </w:r>
      <w:r>
        <w:rPr>
          <w:lang w:bidi="ar-SA"/>
        </w:rPr>
        <w:t>for the AMENDED_FILES table.</w:t>
      </w:r>
    </w:p>
    <w:p w:rsidR="004A2D97" w:rsidRDefault="004A2D97" w:rsidP="004A2D97">
      <w:pPr>
        <w:rPr>
          <w:lang w:bidi="ar-SA"/>
        </w:rPr>
      </w:pPr>
      <w:r>
        <w:rPr>
          <w:lang w:bidi="ar-SA"/>
        </w:rPr>
        <w:br w:type="page"/>
      </w:r>
    </w:p>
    <w:p w:rsidR="004A2D97" w:rsidRDefault="004A2D97" w:rsidP="002720C6">
      <w:pPr>
        <w:pStyle w:val="TableName"/>
        <w:shd w:val="clear" w:color="auto" w:fill="9BBB59" w:themeFill="accent3"/>
        <w:rPr>
          <w:lang w:bidi="ar-SA"/>
        </w:rPr>
      </w:pPr>
      <w:bookmarkStart w:id="14" w:name="_Toc425840720"/>
      <w:r>
        <w:rPr>
          <w:lang w:bidi="ar-SA"/>
        </w:rPr>
        <w:lastRenderedPageBreak/>
        <w:t>+ CIF_CHECK_STATUS (table)</w:t>
      </w:r>
      <w:bookmarkEnd w:id="14"/>
    </w:p>
    <w:p w:rsidR="004A2D97" w:rsidRDefault="004A2D97" w:rsidP="004A2D97">
      <w:pPr>
        <w:ind w:left="1440" w:firstLine="0"/>
        <w:rPr>
          <w:lang w:bidi="ar-SA"/>
        </w:rPr>
      </w:pPr>
      <w:r>
        <w:rPr>
          <w:lang w:bidi="ar-SA"/>
        </w:rPr>
        <w:t>This table will contain the current status of all pending and completed CIF Checker requests.  Once a cif file is uploaded to the submission, a new record will be added to this table.</w:t>
      </w:r>
    </w:p>
    <w:p w:rsidR="004A2D97" w:rsidRDefault="004A2D97" w:rsidP="004A2D97">
      <w:pPr>
        <w:ind w:left="1440" w:firstLine="0"/>
        <w:rPr>
          <w:lang w:bidi="ar-SA"/>
        </w:rPr>
      </w:pPr>
      <w:r>
        <w:rPr>
          <w:lang w:bidi="ar-SA"/>
        </w:rPr>
        <w:t>SOURCE_FILE_CATALOGUE_ID (BIGINT, NOT NULL)</w:t>
      </w:r>
    </w:p>
    <w:p w:rsidR="004A2D97" w:rsidRDefault="004A2D97" w:rsidP="00511023">
      <w:pPr>
        <w:pStyle w:val="ListParagraph"/>
        <w:numPr>
          <w:ilvl w:val="0"/>
          <w:numId w:val="12"/>
        </w:numPr>
        <w:ind w:left="2160"/>
        <w:rPr>
          <w:lang w:bidi="ar-SA"/>
        </w:rPr>
      </w:pPr>
      <w:r>
        <w:rPr>
          <w:lang w:bidi="ar-SA"/>
        </w:rPr>
        <w:t xml:space="preserve">the file catalogue ID of the file being checked. </w:t>
      </w:r>
    </w:p>
    <w:p w:rsidR="004A2D97" w:rsidRDefault="004A2D97" w:rsidP="00511023">
      <w:pPr>
        <w:pStyle w:val="ListParagraph"/>
        <w:numPr>
          <w:ilvl w:val="0"/>
          <w:numId w:val="12"/>
        </w:numPr>
        <w:ind w:left="2160"/>
        <w:rPr>
          <w:lang w:bidi="ar-SA"/>
        </w:rPr>
      </w:pPr>
      <w:r>
        <w:rPr>
          <w:lang w:bidi="ar-SA"/>
        </w:rPr>
        <w:t>Foreign key to FILE_CATALOGUE, Cascade delete.</w:t>
      </w:r>
    </w:p>
    <w:p w:rsidR="004A2D97" w:rsidRDefault="004A2D97" w:rsidP="004A2D97">
      <w:pPr>
        <w:ind w:left="1440" w:firstLine="0"/>
        <w:rPr>
          <w:lang w:bidi="ar-SA"/>
        </w:rPr>
      </w:pPr>
      <w:r>
        <w:rPr>
          <w:lang w:bidi="ar-SA"/>
        </w:rPr>
        <w:t>STATUS (SMALLINT, NOT NULL)</w:t>
      </w:r>
    </w:p>
    <w:p w:rsidR="004A2D97" w:rsidRDefault="004A2D97" w:rsidP="00511023">
      <w:pPr>
        <w:pStyle w:val="ListParagraph"/>
        <w:numPr>
          <w:ilvl w:val="0"/>
          <w:numId w:val="13"/>
        </w:numPr>
        <w:rPr>
          <w:lang w:bidi="ar-SA"/>
        </w:rPr>
      </w:pPr>
      <w:r>
        <w:rPr>
          <w:lang w:bidi="ar-SA"/>
        </w:rPr>
        <w:t>the current status of the request</w:t>
      </w:r>
    </w:p>
    <w:p w:rsidR="004A2D97" w:rsidRDefault="004A2D97" w:rsidP="00511023">
      <w:pPr>
        <w:pStyle w:val="ListParagraph"/>
        <w:numPr>
          <w:ilvl w:val="1"/>
          <w:numId w:val="13"/>
        </w:numPr>
        <w:rPr>
          <w:lang w:bidi="ar-SA"/>
        </w:rPr>
      </w:pPr>
      <w:r>
        <w:rPr>
          <w:lang w:bidi="ar-SA"/>
        </w:rPr>
        <w:t>0 – Not sent out yet (most likely due to not having hit the trigger point yet)</w:t>
      </w:r>
    </w:p>
    <w:p w:rsidR="004A2D97" w:rsidRDefault="004A2D97" w:rsidP="00511023">
      <w:pPr>
        <w:pStyle w:val="ListParagraph"/>
        <w:numPr>
          <w:ilvl w:val="1"/>
          <w:numId w:val="13"/>
        </w:numPr>
        <w:rPr>
          <w:lang w:bidi="ar-SA"/>
        </w:rPr>
      </w:pPr>
      <w:r>
        <w:rPr>
          <w:lang w:bidi="ar-SA"/>
        </w:rPr>
        <w:t>1 – Sent out; no results</w:t>
      </w:r>
    </w:p>
    <w:p w:rsidR="004A2D97" w:rsidRDefault="004A2D97" w:rsidP="00511023">
      <w:pPr>
        <w:pStyle w:val="ListParagraph"/>
        <w:numPr>
          <w:ilvl w:val="1"/>
          <w:numId w:val="13"/>
        </w:numPr>
        <w:rPr>
          <w:lang w:bidi="ar-SA"/>
        </w:rPr>
      </w:pPr>
      <w:r>
        <w:rPr>
          <w:lang w:bidi="ar-SA"/>
        </w:rPr>
        <w:t>2 – Error</w:t>
      </w:r>
    </w:p>
    <w:p w:rsidR="004A2D97" w:rsidRDefault="004A2D97" w:rsidP="00511023">
      <w:pPr>
        <w:pStyle w:val="ListParagraph"/>
        <w:numPr>
          <w:ilvl w:val="1"/>
          <w:numId w:val="13"/>
        </w:numPr>
        <w:rPr>
          <w:lang w:bidi="ar-SA"/>
        </w:rPr>
      </w:pPr>
      <w:r>
        <w:rPr>
          <w:lang w:bidi="ar-SA"/>
        </w:rPr>
        <w:t>3 – Completed</w:t>
      </w:r>
    </w:p>
    <w:p w:rsidR="004A2D97" w:rsidRDefault="004A2D97" w:rsidP="004A2D97">
      <w:pPr>
        <w:ind w:left="1440" w:firstLine="0"/>
        <w:rPr>
          <w:lang w:bidi="ar-SA"/>
        </w:rPr>
      </w:pPr>
      <w:r w:rsidRPr="004C0E03">
        <w:rPr>
          <w:lang w:bidi="ar-SA"/>
        </w:rPr>
        <w:t xml:space="preserve">STATUS_DETAILS </w:t>
      </w:r>
      <w:r>
        <w:rPr>
          <w:lang w:bidi="ar-SA"/>
        </w:rPr>
        <w:t xml:space="preserve">(nvarchar(max), </w:t>
      </w:r>
      <w:r w:rsidRPr="004C0E03">
        <w:rPr>
          <w:lang w:bidi="ar-SA"/>
        </w:rPr>
        <w:t>NULL</w:t>
      </w:r>
      <w:r>
        <w:rPr>
          <w:lang w:bidi="ar-SA"/>
        </w:rPr>
        <w:t>)</w:t>
      </w:r>
    </w:p>
    <w:p w:rsidR="004A2D97" w:rsidRDefault="004A2D97" w:rsidP="00511023">
      <w:pPr>
        <w:pStyle w:val="ListParagraph"/>
        <w:numPr>
          <w:ilvl w:val="0"/>
          <w:numId w:val="13"/>
        </w:numPr>
        <w:rPr>
          <w:lang w:bidi="ar-SA"/>
        </w:rPr>
      </w:pPr>
      <w:r w:rsidRPr="004C0E03">
        <w:rPr>
          <w:lang w:bidi="ar-SA"/>
        </w:rPr>
        <w:t>the text of any mechanical problems</w:t>
      </w:r>
      <w:r>
        <w:rPr>
          <w:lang w:bidi="ar-SA"/>
        </w:rPr>
        <w:t xml:space="preserve"> encountered during the CIF Check job.</w:t>
      </w:r>
    </w:p>
    <w:p w:rsidR="004A2D97" w:rsidRDefault="004A2D97" w:rsidP="004A2D97">
      <w:pPr>
        <w:ind w:left="1440" w:firstLine="0"/>
        <w:rPr>
          <w:lang w:bidi="ar-SA"/>
        </w:rPr>
      </w:pPr>
      <w:r>
        <w:rPr>
          <w:lang w:bidi="ar-SA"/>
        </w:rPr>
        <w:t>DATE_TESTED (DATETIME, NOT NULL)</w:t>
      </w:r>
    </w:p>
    <w:p w:rsidR="004A2D97" w:rsidRDefault="004A2D97" w:rsidP="00511023">
      <w:pPr>
        <w:pStyle w:val="ListParagraph"/>
        <w:numPr>
          <w:ilvl w:val="0"/>
          <w:numId w:val="13"/>
        </w:numPr>
        <w:rPr>
          <w:lang w:bidi="ar-SA"/>
        </w:rPr>
      </w:pPr>
      <w:r>
        <w:rPr>
          <w:lang w:bidi="ar-SA"/>
        </w:rPr>
        <w:t>set when the CIF request was initiated</w:t>
      </w:r>
    </w:p>
    <w:p w:rsidR="004A2D97" w:rsidRDefault="004A2D97" w:rsidP="004A2D97">
      <w:pPr>
        <w:ind w:left="1440" w:firstLine="0"/>
        <w:rPr>
          <w:lang w:bidi="ar-SA"/>
        </w:rPr>
      </w:pPr>
      <w:r>
        <w:rPr>
          <w:lang w:bidi="ar-SA"/>
        </w:rPr>
        <w:t>DOCUMENTID (INT, NULL)</w:t>
      </w:r>
    </w:p>
    <w:p w:rsidR="004A2D97" w:rsidRDefault="004A2D97" w:rsidP="00511023">
      <w:pPr>
        <w:pStyle w:val="ListParagraph"/>
        <w:numPr>
          <w:ilvl w:val="0"/>
          <w:numId w:val="13"/>
        </w:numPr>
        <w:rPr>
          <w:lang w:bidi="ar-SA"/>
        </w:rPr>
      </w:pPr>
      <w:r>
        <w:rPr>
          <w:lang w:bidi="ar-SA"/>
        </w:rPr>
        <w:t xml:space="preserve">foreign key to DOCUMENT. Cascade delete. </w:t>
      </w:r>
    </w:p>
    <w:p w:rsidR="004A2D97" w:rsidRDefault="004A2D97" w:rsidP="00511023">
      <w:pPr>
        <w:pStyle w:val="ListParagraph"/>
        <w:numPr>
          <w:ilvl w:val="0"/>
          <w:numId w:val="13"/>
        </w:numPr>
        <w:rPr>
          <w:lang w:bidi="ar-SA"/>
        </w:rPr>
      </w:pPr>
      <w:r>
        <w:rPr>
          <w:lang w:bidi="ar-SA"/>
        </w:rPr>
        <w:t>The document ID (if one exists) associated with the file being CIF-checked.</w:t>
      </w:r>
    </w:p>
    <w:p w:rsidR="004A2D97" w:rsidRDefault="004A2D97" w:rsidP="004A2D97">
      <w:pPr>
        <w:ind w:left="1440" w:firstLine="0"/>
        <w:rPr>
          <w:lang w:bidi="ar-SA"/>
        </w:rPr>
      </w:pPr>
      <w:r>
        <w:rPr>
          <w:lang w:bidi="ar-SA"/>
        </w:rPr>
        <w:t xml:space="preserve">SCHEDULE_GROUP_ID (INT, NULL) </w:t>
      </w:r>
    </w:p>
    <w:p w:rsidR="004A2D97" w:rsidRDefault="004A2D97" w:rsidP="00511023">
      <w:pPr>
        <w:pStyle w:val="ListParagraph"/>
        <w:numPr>
          <w:ilvl w:val="0"/>
          <w:numId w:val="14"/>
        </w:numPr>
        <w:rPr>
          <w:lang w:bidi="ar-SA"/>
        </w:rPr>
      </w:pPr>
      <w:r>
        <w:rPr>
          <w:lang w:bidi="ar-SA"/>
        </w:rPr>
        <w:t xml:space="preserve">foreign key to SCHEDULE_GROUPS. Cascade delete. </w:t>
      </w:r>
    </w:p>
    <w:p w:rsidR="004A2D97" w:rsidRDefault="004A2D97" w:rsidP="00511023">
      <w:pPr>
        <w:pStyle w:val="ListParagraph"/>
        <w:numPr>
          <w:ilvl w:val="0"/>
          <w:numId w:val="14"/>
        </w:numPr>
        <w:rPr>
          <w:lang w:bidi="ar-SA"/>
        </w:rPr>
      </w:pPr>
      <w:r>
        <w:rPr>
          <w:lang w:bidi="ar-SA"/>
        </w:rPr>
        <w:t>The ID of the schedule group for which the CIF-checked file was uploaded.</w:t>
      </w:r>
    </w:p>
    <w:p w:rsidR="004A2D97" w:rsidRDefault="004A2D97" w:rsidP="004A2D97">
      <w:pPr>
        <w:ind w:left="1440" w:firstLine="0"/>
      </w:pPr>
    </w:p>
    <w:p w:rsidR="004A2D97" w:rsidRDefault="004A2D97" w:rsidP="004A2D97">
      <w:pPr>
        <w:pStyle w:val="TableName"/>
      </w:pPr>
      <w:bookmarkStart w:id="15" w:name="_Toc425840721"/>
      <w:r>
        <w:t>usp_GetCIFResultFiles</w:t>
      </w:r>
      <w:bookmarkEnd w:id="15"/>
    </w:p>
    <w:p w:rsidR="004A2D97" w:rsidRDefault="004A2D97" w:rsidP="00511023">
      <w:pPr>
        <w:pStyle w:val="ListParagraph"/>
        <w:numPr>
          <w:ilvl w:val="0"/>
          <w:numId w:val="8"/>
        </w:numPr>
      </w:pPr>
      <w:r>
        <w:t>Union query with SUBMISSION_FILES and COMPANION_FILES</w:t>
      </w:r>
    </w:p>
    <w:p w:rsidR="004A2D97" w:rsidRDefault="004A2D97" w:rsidP="004A2D97">
      <w:pPr>
        <w:pStyle w:val="ListParagraph"/>
        <w:ind w:left="1800" w:firstLine="0"/>
      </w:pPr>
    </w:p>
    <w:p w:rsidR="004A2D97" w:rsidRDefault="004A2D97" w:rsidP="004A2D97">
      <w:pPr>
        <w:ind w:left="1440" w:firstLine="0"/>
      </w:pPr>
      <w:r>
        <w:t>@ASSIGNMENT_TYPE  INT (1-SUBMISSION, 2-COMPANION)</w:t>
      </w:r>
    </w:p>
    <w:p w:rsidR="004A2D97" w:rsidRDefault="004A2D97" w:rsidP="004A2D97">
      <w:pPr>
        <w:ind w:left="1440" w:firstLine="0"/>
      </w:pPr>
      <w:r>
        <w:t>@CIF_FILE_IDS VARCHAR (comma-delimited list of CIF file_catalogue ids)</w:t>
      </w:r>
    </w:p>
    <w:p w:rsidR="004A2D97" w:rsidRDefault="004A2D97" w:rsidP="004A2D97">
      <w:pPr>
        <w:ind w:left="1440" w:firstLine="0"/>
      </w:pPr>
    </w:p>
    <w:p w:rsidR="004A2D97" w:rsidRDefault="004A2D97" w:rsidP="004A2D97">
      <w:pPr>
        <w:ind w:left="1440" w:firstLine="0"/>
      </w:pPr>
      <w:r>
        <w:t>FILE_CATALOGUE</w:t>
      </w:r>
    </w:p>
    <w:p w:rsidR="004A2D97" w:rsidRDefault="004A2D97" w:rsidP="004A2D97">
      <w:pPr>
        <w:ind w:left="2160" w:firstLine="0"/>
      </w:pPr>
      <w:r>
        <w:t>GUID</w:t>
      </w:r>
    </w:p>
    <w:p w:rsidR="004A2D97" w:rsidRDefault="004A2D97" w:rsidP="004A2D97">
      <w:pPr>
        <w:ind w:left="2160" w:firstLine="0"/>
      </w:pPr>
      <w:r>
        <w:t>FILENAME</w:t>
      </w:r>
    </w:p>
    <w:p w:rsidR="004A2D97" w:rsidRDefault="004A2D97" w:rsidP="004A2D97">
      <w:pPr>
        <w:ind w:left="2160" w:firstLine="0"/>
      </w:pPr>
      <w:r>
        <w:t>LAST_MODIFIED</w:t>
      </w:r>
    </w:p>
    <w:p w:rsidR="004A2D97" w:rsidRDefault="004A2D97" w:rsidP="004A2D97">
      <w:pPr>
        <w:ind w:left="2160" w:firstLine="0"/>
      </w:pPr>
      <w:r>
        <w:t>FILE_TYPE_ID</w:t>
      </w:r>
    </w:p>
    <w:p w:rsidR="004A2D97" w:rsidRDefault="004A2D97" w:rsidP="004A2D97">
      <w:pPr>
        <w:ind w:left="2160" w:firstLine="0"/>
      </w:pPr>
      <w:r>
        <w:t>STATUS</w:t>
      </w:r>
    </w:p>
    <w:p w:rsidR="004A2D97" w:rsidRDefault="004A2D97" w:rsidP="004A2D97">
      <w:pPr>
        <w:ind w:left="2160" w:firstLine="0"/>
      </w:pPr>
      <w:r>
        <w:t>EXTERNAL_RESOURCE_ID</w:t>
      </w:r>
    </w:p>
    <w:p w:rsidR="004A2D97" w:rsidRDefault="004A2D97" w:rsidP="004A2D97">
      <w:pPr>
        <w:ind w:left="2160" w:firstLine="0"/>
      </w:pPr>
    </w:p>
    <w:p w:rsidR="004A2D97" w:rsidRDefault="004A2D97" w:rsidP="004A2D97">
      <w:pPr>
        <w:ind w:left="1440" w:firstLine="0"/>
      </w:pPr>
      <w:r>
        <w:t>ASSIGNMENT_FILES</w:t>
      </w:r>
    </w:p>
    <w:p w:rsidR="004A2D97" w:rsidRDefault="004A2D97" w:rsidP="004A2D97">
      <w:pPr>
        <w:ind w:left="1440" w:firstLine="0"/>
      </w:pPr>
      <w:r>
        <w:tab/>
        <w:t>ASSIGNMENT_FILE_ID</w:t>
      </w:r>
    </w:p>
    <w:p w:rsidR="004A2D97" w:rsidRDefault="004A2D97" w:rsidP="004A2D97">
      <w:pPr>
        <w:ind w:left="1440" w:firstLine="0"/>
      </w:pPr>
      <w:r>
        <w:tab/>
        <w:t>DATE_LAST_DOWNLOADED</w:t>
      </w:r>
    </w:p>
    <w:p w:rsidR="004A2D97" w:rsidRDefault="004A2D97" w:rsidP="004A2D97">
      <w:pPr>
        <w:ind w:left="1440" w:firstLine="0"/>
      </w:pPr>
    </w:p>
    <w:p w:rsidR="004A2D97" w:rsidRDefault="004A2D97" w:rsidP="004A2D97">
      <w:pPr>
        <w:ind w:left="1440" w:firstLine="0"/>
      </w:pPr>
      <w:r>
        <w:t>CIF_RESULT_FILES</w:t>
      </w:r>
    </w:p>
    <w:p w:rsidR="004A2D97" w:rsidRDefault="004A2D97" w:rsidP="004A2D97">
      <w:pPr>
        <w:ind w:left="1440" w:firstLine="720"/>
      </w:pPr>
      <w:r>
        <w:t>RESULT_FILE_CATALOGUE_ID</w:t>
      </w:r>
    </w:p>
    <w:p w:rsidR="004A2D97" w:rsidRDefault="004A2D97" w:rsidP="004A2D97">
      <w:pPr>
        <w:ind w:left="1440" w:firstLine="720"/>
      </w:pPr>
    </w:p>
    <w:p w:rsidR="004A2D97" w:rsidRDefault="004A2D97" w:rsidP="004A2D97">
      <w:pPr>
        <w:ind w:left="1440" w:firstLine="0"/>
      </w:pPr>
      <w:r>
        <w:lastRenderedPageBreak/>
        <w:t>CIF_CHECK_STATUS</w:t>
      </w:r>
    </w:p>
    <w:p w:rsidR="004A2D97" w:rsidRDefault="004A2D97" w:rsidP="004A2D97">
      <w:pPr>
        <w:ind w:left="1440" w:firstLine="0"/>
      </w:pPr>
      <w:r>
        <w:tab/>
        <w:t>SOURCE_FILE_CATALOGUE_ID</w:t>
      </w:r>
    </w:p>
    <w:p w:rsidR="004A2D97" w:rsidRDefault="004A2D97" w:rsidP="004A2D97">
      <w:pPr>
        <w:ind w:left="1440" w:firstLine="0"/>
      </w:pPr>
      <w:r>
        <w:tab/>
        <w:t xml:space="preserve">STATUS (3 – completed, 2 – error, 1 – sent out, no results) </w:t>
      </w:r>
      <w:r w:rsidRPr="000F6A36">
        <w:rPr>
          <w:i/>
        </w:rPr>
        <w:t>CIF_CHECK_STATUS</w:t>
      </w:r>
    </w:p>
    <w:p w:rsidR="004A2D97" w:rsidRDefault="004A2D97" w:rsidP="004A2D97">
      <w:pPr>
        <w:ind w:left="1440" w:firstLine="0"/>
        <w:rPr>
          <w:i/>
        </w:rPr>
      </w:pPr>
      <w:r>
        <w:tab/>
        <w:t xml:space="preserve">STATUS_DETAILS </w:t>
      </w:r>
      <w:r>
        <w:rPr>
          <w:i/>
        </w:rPr>
        <w:t>CIF_CHECK_STATUS_DETAILS</w:t>
      </w:r>
    </w:p>
    <w:p w:rsidR="004A2D97" w:rsidRDefault="004A2D97" w:rsidP="004A2D97">
      <w:pPr>
        <w:ind w:left="1440" w:firstLine="0"/>
      </w:pPr>
    </w:p>
    <w:p w:rsidR="004A2D97" w:rsidRDefault="004A2D97" w:rsidP="004A2D97">
      <w:pPr>
        <w:ind w:left="1440" w:firstLine="0"/>
      </w:pPr>
      <w:r>
        <w:t>SUBMISSION_FILES</w:t>
      </w:r>
    </w:p>
    <w:p w:rsidR="004A2D97" w:rsidRDefault="004A2D97" w:rsidP="004A2D97">
      <w:pPr>
        <w:ind w:left="1440" w:firstLine="0"/>
      </w:pPr>
      <w:r>
        <w:tab/>
        <w:t>FILETYPE</w:t>
      </w:r>
    </w:p>
    <w:p w:rsidR="004A2D97" w:rsidRPr="00B418BF" w:rsidRDefault="004A2D97" w:rsidP="004A2D97">
      <w:pPr>
        <w:ind w:left="1440" w:firstLine="0"/>
      </w:pPr>
      <w:r>
        <w:tab/>
        <w:t xml:space="preserve">FILEDESC </w:t>
      </w:r>
      <w:r>
        <w:rPr>
          <w:i/>
        </w:rPr>
        <w:t>DESCRIPTION</w:t>
      </w:r>
    </w:p>
    <w:p w:rsidR="004A2D97" w:rsidRDefault="004A2D97" w:rsidP="004A2D97">
      <w:pPr>
        <w:ind w:left="1440" w:firstLine="0"/>
      </w:pPr>
      <w:r>
        <w:tab/>
        <w:t>OFFLINE</w:t>
      </w:r>
    </w:p>
    <w:p w:rsidR="004A2D97" w:rsidRDefault="004A2D97" w:rsidP="004A2D97">
      <w:pPr>
        <w:ind w:left="1440" w:firstLine="0"/>
      </w:pPr>
      <w:r>
        <w:tab/>
        <w:t>Row_LastModified_TimeStamp</w:t>
      </w:r>
    </w:p>
    <w:p w:rsidR="004A2D97" w:rsidRDefault="004A2D97" w:rsidP="004A2D97">
      <w:pPr>
        <w:ind w:left="1440" w:firstLine="0"/>
      </w:pPr>
    </w:p>
    <w:p w:rsidR="004A2D97" w:rsidRDefault="004A2D97" w:rsidP="004A2D97">
      <w:pPr>
        <w:ind w:left="1440" w:firstLine="0"/>
      </w:pPr>
      <w:r>
        <w:t>COMPANION_FILES</w:t>
      </w:r>
    </w:p>
    <w:p w:rsidR="004A2D97" w:rsidRDefault="004A2D97" w:rsidP="004A2D97">
      <w:pPr>
        <w:ind w:left="1440" w:firstLine="0"/>
      </w:pPr>
      <w:r>
        <w:tab/>
        <w:t>FILETYPE</w:t>
      </w:r>
    </w:p>
    <w:p w:rsidR="004A2D97" w:rsidRDefault="004A2D97" w:rsidP="004A2D97">
      <w:pPr>
        <w:ind w:left="1440" w:firstLine="0"/>
      </w:pPr>
      <w:r>
        <w:tab/>
        <w:t>DESCRIPTION</w:t>
      </w:r>
    </w:p>
    <w:p w:rsidR="004A2D97" w:rsidRDefault="004A2D97" w:rsidP="004A2D97">
      <w:pPr>
        <w:ind w:left="1440" w:firstLine="0"/>
      </w:pPr>
      <w:r>
        <w:tab/>
        <w:t>COMPANION_FILES_COLOR_CODE_ID</w:t>
      </w:r>
    </w:p>
    <w:p w:rsidR="004A2D97" w:rsidRDefault="004A2D97" w:rsidP="004A2D97">
      <w:pPr>
        <w:ind w:left="1440" w:firstLine="0"/>
      </w:pPr>
      <w:r>
        <w:tab/>
        <w:t>NO_COLOR_CODE_CHOSEN</w:t>
      </w:r>
    </w:p>
    <w:p w:rsidR="004A2D97" w:rsidRDefault="004A2D97" w:rsidP="004A2D97">
      <w:pPr>
        <w:ind w:left="1440" w:firstLine="0"/>
      </w:pPr>
      <w:r>
        <w:tab/>
        <w:t>Row_LastModified_TimeStamp</w:t>
      </w:r>
    </w:p>
    <w:p w:rsidR="004A2D97" w:rsidRDefault="004A2D97" w:rsidP="004A2D97">
      <w:pPr>
        <w:ind w:left="1440" w:firstLine="0"/>
      </w:pPr>
    </w:p>
    <w:p w:rsidR="004A2D97" w:rsidRDefault="004A2D97" w:rsidP="004A2D97">
      <w:pPr>
        <w:ind w:left="1440" w:firstLine="0"/>
      </w:pPr>
      <w:r>
        <w:t>DFILETYPE</w:t>
      </w:r>
    </w:p>
    <w:p w:rsidR="004A2D97" w:rsidRPr="00B418BF" w:rsidRDefault="004A2D97" w:rsidP="004A2D97">
      <w:pPr>
        <w:ind w:left="1440" w:firstLine="0"/>
        <w:rPr>
          <w:i/>
        </w:rPr>
      </w:pPr>
      <w:r>
        <w:tab/>
        <w:t xml:space="preserve">NAME </w:t>
      </w:r>
      <w:r>
        <w:rPr>
          <w:i/>
        </w:rPr>
        <w:t>FILETYPENAME</w:t>
      </w:r>
    </w:p>
    <w:p w:rsidR="004A2D97" w:rsidRPr="000F6A36" w:rsidRDefault="004A2D97" w:rsidP="004A2D97">
      <w:pPr>
        <w:ind w:left="1440" w:firstLine="0"/>
      </w:pPr>
      <w:r>
        <w:tab/>
      </w:r>
    </w:p>
    <w:p w:rsidR="004A2D97" w:rsidRPr="00F928F7" w:rsidRDefault="004A2D97" w:rsidP="004A2D97">
      <w:pPr>
        <w:ind w:left="1440" w:firstLine="0"/>
      </w:pPr>
    </w:p>
    <w:p w:rsidR="004A2D97" w:rsidRDefault="004A2D97" w:rsidP="004A2D97">
      <w:pPr>
        <w:rPr>
          <w:rFonts w:eastAsiaTheme="majorEastAsia" w:cstheme="majorBidi"/>
          <w:b/>
          <w:color w:val="595959" w:themeColor="text1" w:themeTint="A6"/>
          <w:szCs w:val="24"/>
        </w:rPr>
      </w:pPr>
      <w:r>
        <w:br w:type="page"/>
      </w:r>
    </w:p>
    <w:p w:rsidR="004A2D97" w:rsidRPr="0071421E" w:rsidRDefault="004A2D97" w:rsidP="004A2D97">
      <w:pPr>
        <w:pStyle w:val="Heading3"/>
      </w:pPr>
      <w:bookmarkStart w:id="16" w:name="_Toc425840722"/>
      <w:r>
        <w:lastRenderedPageBreak/>
        <w:t>Code</w:t>
      </w:r>
      <w:bookmarkEnd w:id="16"/>
      <w:r>
        <w:tab/>
      </w:r>
    </w:p>
    <w:p w:rsidR="004A2D97" w:rsidRDefault="004A2D97" w:rsidP="004A2D97">
      <w:pPr>
        <w:pStyle w:val="Heading5"/>
      </w:pPr>
      <w:bookmarkStart w:id="17" w:name="_Toc425840723"/>
      <w:r>
        <w:t>+ cifCheckFunctions.js</w:t>
      </w:r>
      <w:bookmarkEnd w:id="17"/>
    </w:p>
    <w:p w:rsidR="004A2D97" w:rsidRDefault="004A2D97" w:rsidP="00511023">
      <w:pPr>
        <w:pStyle w:val="ListParagraph"/>
        <w:numPr>
          <w:ilvl w:val="0"/>
          <w:numId w:val="7"/>
        </w:numPr>
        <w:ind w:left="2520"/>
      </w:pPr>
      <w:r>
        <w:t>createCIFResultsLink</w:t>
      </w:r>
    </w:p>
    <w:p w:rsidR="004A2D97" w:rsidRDefault="004A2D97" w:rsidP="00511023">
      <w:pPr>
        <w:pStyle w:val="ListParagraph"/>
        <w:numPr>
          <w:ilvl w:val="3"/>
          <w:numId w:val="7"/>
        </w:numPr>
      </w:pPr>
      <w:r>
        <w:t>create download link for CIF results file</w:t>
      </w:r>
    </w:p>
    <w:p w:rsidR="004A2D97" w:rsidRDefault="004A2D97" w:rsidP="00511023">
      <w:pPr>
        <w:pStyle w:val="ListParagraph"/>
        <w:numPr>
          <w:ilvl w:val="0"/>
          <w:numId w:val="7"/>
        </w:numPr>
        <w:ind w:left="2520"/>
      </w:pPr>
      <w:r>
        <w:t>getCIFResults (array of cif file catalogue ids)</w:t>
      </w:r>
    </w:p>
    <w:p w:rsidR="004A2D97" w:rsidRPr="00E11878" w:rsidRDefault="004A2D97" w:rsidP="00511023">
      <w:pPr>
        <w:pStyle w:val="ListParagraph"/>
        <w:numPr>
          <w:ilvl w:val="3"/>
          <w:numId w:val="7"/>
        </w:numPr>
        <w:rPr>
          <w:i/>
        </w:rPr>
      </w:pPr>
      <w:r>
        <w:t xml:space="preserve">use </w:t>
      </w:r>
      <w:r w:rsidRPr="00E11878">
        <w:rPr>
          <w:i/>
        </w:rPr>
        <w:t>usp_GetCIFResultFiles</w:t>
      </w:r>
    </w:p>
    <w:p w:rsidR="004A2D97" w:rsidRPr="00F928F7" w:rsidRDefault="004A2D97" w:rsidP="00511023">
      <w:pPr>
        <w:pStyle w:val="ListParagraph"/>
        <w:numPr>
          <w:ilvl w:val="3"/>
          <w:numId w:val="7"/>
        </w:numPr>
      </w:pPr>
      <w:r>
        <w:t xml:space="preserve">return array of </w:t>
      </w:r>
      <w:r w:rsidRPr="00E11878">
        <w:rPr>
          <w:i/>
        </w:rPr>
        <w:t>docFilesUtil.cifResultsFile</w:t>
      </w:r>
    </w:p>
    <w:p w:rsidR="004A2D97" w:rsidRDefault="004A2D97" w:rsidP="004A2D97">
      <w:pPr>
        <w:pStyle w:val="Heading5"/>
      </w:pPr>
      <w:bookmarkStart w:id="18" w:name="_Toc425840724"/>
      <w:r>
        <w:t>docFilesUtil.js</w:t>
      </w:r>
      <w:bookmarkEnd w:id="18"/>
    </w:p>
    <w:p w:rsidR="004A2D97" w:rsidRDefault="004A2D97" w:rsidP="00511023">
      <w:pPr>
        <w:pStyle w:val="ListParagraph"/>
        <w:numPr>
          <w:ilvl w:val="0"/>
          <w:numId w:val="9"/>
        </w:numPr>
      </w:pPr>
      <w:r>
        <w:t>cifResultsFile (struct from usp_GetCIFResultFiles)</w:t>
      </w:r>
    </w:p>
    <w:p w:rsidR="004A2D97" w:rsidRDefault="004A2D97" w:rsidP="004A2D97"/>
    <w:p w:rsidR="004A2D97" w:rsidRDefault="004A2D97" w:rsidP="004A2D97">
      <w:pPr>
        <w:pStyle w:val="Heading4"/>
      </w:pPr>
      <w:bookmarkStart w:id="19" w:name="_Toc425840725"/>
      <w:r>
        <w:t>+ Aries.EditorialManager.Framework.Journal.FileObjects.CIFResultFile</w:t>
      </w:r>
      <w:bookmarkEnd w:id="19"/>
    </w:p>
    <w:p w:rsidR="004A2D97" w:rsidRDefault="004A2D97" w:rsidP="00511023">
      <w:pPr>
        <w:pStyle w:val="ListParagraph"/>
        <w:numPr>
          <w:ilvl w:val="0"/>
          <w:numId w:val="9"/>
        </w:numPr>
        <w:rPr>
          <w:lang w:bidi="ar-SA"/>
        </w:rPr>
      </w:pPr>
      <w:r>
        <w:rPr>
          <w:lang w:bidi="ar-SA"/>
        </w:rPr>
        <w:t>We will need to create standard supporting framework objects for the CIF_RESULT_FILES table. The entity will inherit from [FWJ].FileObjects.FileEntity.</w:t>
      </w:r>
    </w:p>
    <w:p w:rsidR="004A2D97" w:rsidRDefault="004A2D97" w:rsidP="00511023">
      <w:pPr>
        <w:pStyle w:val="ListParagraph"/>
        <w:numPr>
          <w:ilvl w:val="0"/>
          <w:numId w:val="9"/>
        </w:numPr>
        <w:rPr>
          <w:lang w:bidi="ar-SA"/>
        </w:rPr>
      </w:pPr>
      <w:r>
        <w:rPr>
          <w:lang w:bidi="ar-SA"/>
        </w:rPr>
        <w:t>The SourceFileCatalogueID will need to be an IdentityReference to a FileCatalogue object.</w:t>
      </w:r>
    </w:p>
    <w:p w:rsidR="004A2D97" w:rsidRDefault="004A2D97" w:rsidP="00511023">
      <w:pPr>
        <w:pStyle w:val="ListParagraph"/>
        <w:numPr>
          <w:ilvl w:val="0"/>
          <w:numId w:val="9"/>
        </w:numPr>
        <w:rPr>
          <w:lang w:bidi="ar-SA"/>
        </w:rPr>
      </w:pPr>
      <w:r>
        <w:rPr>
          <w:lang w:bidi="ar-SA"/>
        </w:rPr>
        <w:t>The CatalogueEntry property of the base class will map to the RESULT_FILE_CATALOGUE_ID field in the database.</w:t>
      </w:r>
    </w:p>
    <w:p w:rsidR="004A2D97" w:rsidRDefault="004A2D97" w:rsidP="00511023">
      <w:pPr>
        <w:pStyle w:val="ListParagraph"/>
        <w:numPr>
          <w:ilvl w:val="0"/>
          <w:numId w:val="9"/>
        </w:numPr>
        <w:rPr>
          <w:lang w:bidi="ar-SA"/>
        </w:rPr>
      </w:pPr>
      <w:r>
        <w:rPr>
          <w:lang w:bidi="ar-SA"/>
        </w:rPr>
        <w:t>We will need to create a FindBySourceFileCatalogueIDs method for the mapper, which will take a list of file catalogue IDs and return CIFResultFileEntities with SourceFileCatalogueIDs that are in that list.</w:t>
      </w:r>
    </w:p>
    <w:p w:rsidR="004A2D97" w:rsidRDefault="004A2D97" w:rsidP="00511023">
      <w:pPr>
        <w:pStyle w:val="ListParagraph"/>
        <w:numPr>
          <w:ilvl w:val="0"/>
          <w:numId w:val="9"/>
        </w:numPr>
        <w:rPr>
          <w:lang w:bidi="ar-SA"/>
        </w:rPr>
      </w:pPr>
      <w:r>
        <w:rPr>
          <w:lang w:bidi="ar-SA"/>
        </w:rPr>
        <w:t>As standard, we will need to add the new mapper to the DatabaseMapperManager</w:t>
      </w:r>
    </w:p>
    <w:p w:rsidR="004A2D97" w:rsidRDefault="004A2D97" w:rsidP="004A2D97">
      <w:pPr>
        <w:rPr>
          <w:lang w:bidi="ar-SA"/>
        </w:rPr>
      </w:pPr>
      <w:r>
        <w:rPr>
          <w:lang w:bidi="ar-SA"/>
        </w:rPr>
        <w:br w:type="page"/>
      </w:r>
    </w:p>
    <w:p w:rsidR="004A2D97" w:rsidRDefault="004A2D97" w:rsidP="004A2D97">
      <w:pPr>
        <w:pStyle w:val="Heading4"/>
      </w:pPr>
      <w:bookmarkStart w:id="20" w:name="_Toc425840726"/>
      <w:r>
        <w:lastRenderedPageBreak/>
        <w:t>+ Aries.EditorialManager.Framework.Journal.CIFObjects.CIFCheckStatus</w:t>
      </w:r>
      <w:bookmarkEnd w:id="20"/>
    </w:p>
    <w:p w:rsidR="004A2D97" w:rsidRDefault="004A2D97" w:rsidP="00511023">
      <w:pPr>
        <w:pStyle w:val="ListParagraph"/>
        <w:numPr>
          <w:ilvl w:val="0"/>
          <w:numId w:val="16"/>
        </w:numPr>
        <w:ind w:left="1800"/>
        <w:rPr>
          <w:lang w:bidi="ar-SA"/>
        </w:rPr>
      </w:pPr>
      <w:r>
        <w:rPr>
          <w:lang w:bidi="ar-SA"/>
        </w:rPr>
        <w:t>We will need to create standard supporting framework objects for the CIF_REQUEST_STATUS table.</w:t>
      </w:r>
    </w:p>
    <w:p w:rsidR="004A2D97" w:rsidRPr="003D1BC3" w:rsidRDefault="004A2D97" w:rsidP="00511023">
      <w:pPr>
        <w:pStyle w:val="ListParagraph"/>
        <w:numPr>
          <w:ilvl w:val="0"/>
          <w:numId w:val="17"/>
        </w:numPr>
        <w:ind w:left="1800"/>
        <w:rPr>
          <w:b/>
          <w:bCs/>
          <w:color w:val="C00000"/>
        </w:rPr>
      </w:pPr>
      <w:r>
        <w:rPr>
          <w:lang w:bidi="ar-SA"/>
        </w:rPr>
        <w:t>We will need to create a FindByFileCatalogueIDs method and supporting stored proc, which will take a list of file catalogue IDs and return CIFCheckStatus records with SourceFileCatalogueIDs that are in that list.</w:t>
      </w:r>
    </w:p>
    <w:p w:rsidR="004A2D97" w:rsidRPr="003D1BC3" w:rsidRDefault="004A2D97" w:rsidP="00511023">
      <w:pPr>
        <w:pStyle w:val="ListParagraph"/>
        <w:numPr>
          <w:ilvl w:val="0"/>
          <w:numId w:val="16"/>
        </w:numPr>
        <w:ind w:left="1800"/>
        <w:rPr>
          <w:b/>
          <w:bCs/>
          <w:color w:val="C00000"/>
        </w:rPr>
      </w:pPr>
      <w:r>
        <w:rPr>
          <w:lang w:bidi="ar-SA"/>
        </w:rPr>
        <w:t>We will need to create a FindByDocumentID method and supporting stored proc, which will take a document ID (int) and return CIFCheckStatus records associated with that document.</w:t>
      </w:r>
    </w:p>
    <w:p w:rsidR="004A2D97" w:rsidRPr="003D1BC3" w:rsidRDefault="004A2D97" w:rsidP="00511023">
      <w:pPr>
        <w:pStyle w:val="ListParagraph"/>
        <w:numPr>
          <w:ilvl w:val="0"/>
          <w:numId w:val="16"/>
        </w:numPr>
        <w:ind w:left="1800"/>
        <w:rPr>
          <w:b/>
          <w:bCs/>
          <w:color w:val="C00000"/>
        </w:rPr>
      </w:pPr>
      <w:r>
        <w:rPr>
          <w:lang w:bidi="ar-SA"/>
        </w:rPr>
        <w:t>We will need to create a FindByScheduleGRoupID method and supporting stored proc, which will take a schedule group ID (int) and return CIFCheckStatus records associated with that schedule group.</w:t>
      </w:r>
    </w:p>
    <w:p w:rsidR="004A2D97" w:rsidRPr="003D1BC3" w:rsidRDefault="004A2D97" w:rsidP="00511023">
      <w:pPr>
        <w:pStyle w:val="ListParagraph"/>
        <w:numPr>
          <w:ilvl w:val="0"/>
          <w:numId w:val="16"/>
        </w:numPr>
        <w:ind w:left="1800"/>
        <w:rPr>
          <w:b/>
          <w:bCs/>
          <w:color w:val="C00000"/>
        </w:rPr>
      </w:pPr>
      <w:r>
        <w:rPr>
          <w:lang w:bidi="ar-SA"/>
        </w:rPr>
        <w:t>Add a function and supporting stored proc that determines whether any documents in the list of passed-in document IDs have CIF-Checker result files.</w:t>
      </w:r>
    </w:p>
    <w:p w:rsidR="004A2D97" w:rsidRDefault="004A2D97" w:rsidP="00511023">
      <w:pPr>
        <w:pStyle w:val="ListParagraph"/>
        <w:numPr>
          <w:ilvl w:val="0"/>
          <w:numId w:val="16"/>
        </w:numPr>
        <w:ind w:left="1800"/>
        <w:rPr>
          <w:lang w:bidi="ar-SA"/>
        </w:rPr>
      </w:pPr>
      <w:r>
        <w:rPr>
          <w:lang w:bidi="ar-SA"/>
        </w:rPr>
        <w:t>Name: DocumentIDsWithCIFCheckerResults</w:t>
      </w:r>
    </w:p>
    <w:p w:rsidR="004A2D97" w:rsidRDefault="004A2D97" w:rsidP="00511023">
      <w:pPr>
        <w:pStyle w:val="ListParagraph"/>
        <w:numPr>
          <w:ilvl w:val="0"/>
          <w:numId w:val="16"/>
        </w:numPr>
        <w:ind w:left="1800"/>
        <w:rPr>
          <w:lang w:bidi="ar-SA"/>
        </w:rPr>
      </w:pPr>
      <w:r>
        <w:rPr>
          <w:lang w:bidi="ar-SA"/>
        </w:rPr>
        <w:t>Input: List of document IDs. If empty, consider set of all document IDs.</w:t>
      </w:r>
    </w:p>
    <w:p w:rsidR="004A2D97" w:rsidRDefault="004A2D97" w:rsidP="00511023">
      <w:pPr>
        <w:pStyle w:val="ListParagraph"/>
        <w:numPr>
          <w:ilvl w:val="0"/>
          <w:numId w:val="16"/>
        </w:numPr>
        <w:ind w:left="1800"/>
        <w:rPr>
          <w:lang w:bidi="ar-SA"/>
        </w:rPr>
      </w:pPr>
      <w:r>
        <w:rPr>
          <w:lang w:bidi="ar-SA"/>
        </w:rPr>
        <w:t>Output: Dictionary mapping documentID to count of CIF Checker result files. If a document is not contained in the dictionary, then it does not have any result files associated with it. (CIF_CHECK_STATUS where DOCUMENTID in list and STATUS = Completed)</w:t>
      </w:r>
    </w:p>
    <w:p w:rsidR="004A2D97" w:rsidRPr="003D1BC3" w:rsidRDefault="004A2D97" w:rsidP="00511023">
      <w:pPr>
        <w:pStyle w:val="ListParagraph"/>
        <w:numPr>
          <w:ilvl w:val="0"/>
          <w:numId w:val="16"/>
        </w:numPr>
        <w:ind w:left="1800"/>
        <w:rPr>
          <w:b/>
          <w:bCs/>
          <w:color w:val="C00000"/>
        </w:rPr>
      </w:pPr>
      <w:r>
        <w:rPr>
          <w:lang w:bidi="ar-SA"/>
        </w:rPr>
        <w:t>Add a function and supporting stored proc that determines whether any schedule groups in the list of passed-in schedule group IDs have CIF-Checker result files.</w:t>
      </w:r>
    </w:p>
    <w:p w:rsidR="004A2D97" w:rsidRDefault="004A2D97" w:rsidP="00511023">
      <w:pPr>
        <w:pStyle w:val="ListParagraph"/>
        <w:numPr>
          <w:ilvl w:val="0"/>
          <w:numId w:val="16"/>
        </w:numPr>
        <w:ind w:left="1800"/>
        <w:rPr>
          <w:lang w:bidi="ar-SA"/>
        </w:rPr>
      </w:pPr>
      <w:r>
        <w:rPr>
          <w:lang w:bidi="ar-SA"/>
        </w:rPr>
        <w:t>Name: ScheduleGroupIDsWithCIFCheckerResults</w:t>
      </w:r>
    </w:p>
    <w:p w:rsidR="004A2D97" w:rsidRDefault="004A2D97" w:rsidP="00511023">
      <w:pPr>
        <w:pStyle w:val="ListParagraph"/>
        <w:numPr>
          <w:ilvl w:val="0"/>
          <w:numId w:val="16"/>
        </w:numPr>
        <w:ind w:left="1800"/>
        <w:rPr>
          <w:lang w:bidi="ar-SA"/>
        </w:rPr>
      </w:pPr>
      <w:r>
        <w:rPr>
          <w:lang w:bidi="ar-SA"/>
        </w:rPr>
        <w:t>Input: List of schedule group IDs. If empty, consider set of all schedule group IDs.</w:t>
      </w:r>
    </w:p>
    <w:p w:rsidR="004A2D97" w:rsidRPr="003D1BC3" w:rsidRDefault="004A2D97" w:rsidP="00511023">
      <w:pPr>
        <w:pStyle w:val="ListParagraph"/>
        <w:numPr>
          <w:ilvl w:val="0"/>
          <w:numId w:val="16"/>
        </w:numPr>
        <w:ind w:left="1800"/>
        <w:rPr>
          <w:b/>
          <w:bCs/>
          <w:color w:val="C00000"/>
        </w:rPr>
      </w:pPr>
      <w:r>
        <w:rPr>
          <w:lang w:bidi="ar-SA"/>
        </w:rPr>
        <w:t>Output: List of schedule group IDs with CIF Checker Result Files (CIF_CHECK_STATUS where SCHEDULE_GROUP_ID in list and STATUS = Completed)</w:t>
      </w:r>
    </w:p>
    <w:p w:rsidR="004A2D97" w:rsidRPr="003D1BC3" w:rsidRDefault="004A2D97" w:rsidP="00511023">
      <w:pPr>
        <w:pStyle w:val="ListParagraph"/>
        <w:numPr>
          <w:ilvl w:val="0"/>
          <w:numId w:val="16"/>
        </w:numPr>
        <w:ind w:left="1800"/>
        <w:rPr>
          <w:b/>
          <w:bCs/>
          <w:color w:val="C00000"/>
        </w:rPr>
      </w:pPr>
      <w:r>
        <w:rPr>
          <w:lang w:bidi="ar-SA"/>
        </w:rPr>
        <w:t>Add the new mapper to the DatabaseMapperManager</w:t>
      </w:r>
    </w:p>
    <w:p w:rsidR="004A2D97" w:rsidRPr="003D1BC3" w:rsidRDefault="004A2D97" w:rsidP="00511023">
      <w:pPr>
        <w:pStyle w:val="ListParagraph"/>
        <w:numPr>
          <w:ilvl w:val="0"/>
          <w:numId w:val="16"/>
        </w:numPr>
        <w:ind w:left="1800"/>
        <w:rPr>
          <w:b/>
          <w:bCs/>
          <w:color w:val="C00000"/>
        </w:rPr>
      </w:pPr>
      <w:r>
        <w:rPr>
          <w:lang w:bidi="ar-SA"/>
        </w:rPr>
        <w:t>Add a CIFCheckState enum to this namespace to enumerate the possible values of STATUS.</w:t>
      </w:r>
    </w:p>
    <w:p w:rsidR="004A2D97" w:rsidRDefault="004A2D97" w:rsidP="004A2D97">
      <w:pPr>
        <w:pStyle w:val="Heading4"/>
      </w:pPr>
      <w:bookmarkStart w:id="21" w:name="_Toc425840727"/>
      <w:r>
        <w:t>Aries.</w:t>
      </w:r>
      <w:r w:rsidRPr="00CB0C30">
        <w:t>EditorialManager</w:t>
      </w:r>
      <w:r>
        <w:t>.Framework.Journal.FileObjects.CompanionFile</w:t>
      </w:r>
      <w:bookmarkEnd w:id="21"/>
    </w:p>
    <w:p w:rsidR="004A2D97" w:rsidRDefault="004A2D97" w:rsidP="00511023">
      <w:pPr>
        <w:pStyle w:val="ListParagraph"/>
        <w:numPr>
          <w:ilvl w:val="0"/>
          <w:numId w:val="18"/>
        </w:numPr>
        <w:ind w:left="1800"/>
        <w:rPr>
          <w:lang w:bidi="ar-SA"/>
        </w:rPr>
      </w:pPr>
      <w:r>
        <w:rPr>
          <w:lang w:bidi="ar-SA"/>
        </w:rPr>
        <w:t xml:space="preserve">Mapper methods to fetch a list of all companion files that have CIF Checking turned on. </w:t>
      </w:r>
    </w:p>
    <w:p w:rsidR="004A2D97" w:rsidRDefault="004A2D97" w:rsidP="00511023">
      <w:pPr>
        <w:pStyle w:val="ListParagraph"/>
        <w:numPr>
          <w:ilvl w:val="0"/>
          <w:numId w:val="18"/>
        </w:numPr>
        <w:ind w:left="1800"/>
        <w:rPr>
          <w:lang w:bidi="ar-SA"/>
        </w:rPr>
      </w:pPr>
      <w:r>
        <w:rPr>
          <w:lang w:bidi="ar-SA"/>
        </w:rPr>
        <w:t>FindCIFEnabledFiles(int documentID, int revision).</w:t>
      </w:r>
    </w:p>
    <w:p w:rsidR="004A2D97" w:rsidRDefault="004A2D97" w:rsidP="00511023">
      <w:pPr>
        <w:pStyle w:val="ListParagraph"/>
        <w:numPr>
          <w:ilvl w:val="0"/>
          <w:numId w:val="19"/>
        </w:numPr>
        <w:ind w:left="1800"/>
        <w:rPr>
          <w:lang w:bidi="ar-SA"/>
        </w:rPr>
      </w:pPr>
      <w:r>
        <w:rPr>
          <w:lang w:bidi="ar-SA"/>
        </w:rPr>
        <w:t>Map new FILE_IS_CIF column.</w:t>
      </w:r>
    </w:p>
    <w:p w:rsidR="004A2D97" w:rsidRDefault="004A2D97" w:rsidP="004A2D97">
      <w:pPr>
        <w:pStyle w:val="Heading4"/>
      </w:pPr>
      <w:bookmarkStart w:id="22" w:name="_Toc425840728"/>
      <w:r>
        <w:t>Aries.EditorialManager.Framework.Journal.FileObjects.SubmissionFile</w:t>
      </w:r>
      <w:bookmarkEnd w:id="22"/>
    </w:p>
    <w:p w:rsidR="004A2D97" w:rsidRDefault="004A2D97" w:rsidP="00511023">
      <w:pPr>
        <w:pStyle w:val="ListParagraph"/>
        <w:numPr>
          <w:ilvl w:val="0"/>
          <w:numId w:val="18"/>
        </w:numPr>
        <w:ind w:left="1800"/>
        <w:rPr>
          <w:lang w:bidi="ar-SA"/>
        </w:rPr>
      </w:pPr>
      <w:r>
        <w:rPr>
          <w:lang w:bidi="ar-SA"/>
        </w:rPr>
        <w:t xml:space="preserve">Mapper methods to fetch a list of all companion files that have CIF Checking turned on. </w:t>
      </w:r>
    </w:p>
    <w:p w:rsidR="004A2D97" w:rsidRDefault="004A2D97" w:rsidP="00511023">
      <w:pPr>
        <w:pStyle w:val="ListParagraph"/>
        <w:numPr>
          <w:ilvl w:val="0"/>
          <w:numId w:val="18"/>
        </w:numPr>
        <w:ind w:left="1800"/>
        <w:rPr>
          <w:lang w:bidi="ar-SA"/>
        </w:rPr>
      </w:pPr>
      <w:r>
        <w:rPr>
          <w:lang w:bidi="ar-SA"/>
        </w:rPr>
        <w:t>FindCIFEnabledFiles(int documentID, int revision).</w:t>
      </w:r>
    </w:p>
    <w:p w:rsidR="004A2D97" w:rsidRPr="00E12685" w:rsidRDefault="004A2D97" w:rsidP="00511023">
      <w:pPr>
        <w:pStyle w:val="ListParagraph"/>
        <w:numPr>
          <w:ilvl w:val="0"/>
          <w:numId w:val="20"/>
        </w:numPr>
        <w:ind w:left="1800"/>
        <w:rPr>
          <w:b/>
          <w:color w:val="595959" w:themeColor="text1" w:themeTint="A6"/>
          <w:sz w:val="28"/>
        </w:rPr>
      </w:pPr>
      <w:r>
        <w:rPr>
          <w:lang w:bidi="ar-SA"/>
        </w:rPr>
        <w:t>Map new FILE_IS_CIF column.</w:t>
      </w:r>
      <w:r>
        <w:br w:type="page"/>
      </w:r>
    </w:p>
    <w:p w:rsidR="004A2D97" w:rsidRDefault="004A2D97" w:rsidP="004A2D97">
      <w:pPr>
        <w:pStyle w:val="Heading2"/>
      </w:pPr>
      <w:bookmarkStart w:id="23" w:name="_Toc425840729"/>
      <w:r>
        <w:lastRenderedPageBreak/>
        <w:t xml:space="preserve">Action </w:t>
      </w:r>
      <w:r w:rsidR="00016DA4">
        <w:t>Links</w:t>
      </w:r>
      <w:r w:rsidR="00007D48">
        <w:t xml:space="preserve"> (2.13.1)</w:t>
      </w:r>
      <w:bookmarkEnd w:id="23"/>
    </w:p>
    <w:p w:rsidR="00E54314" w:rsidRDefault="00E54314" w:rsidP="00E54314"/>
    <w:p w:rsidR="00FD33F2" w:rsidRDefault="00FD33F2" w:rsidP="00FD33F2">
      <w:pPr>
        <w:ind w:left="1260" w:firstLine="0"/>
      </w:pPr>
      <w:r>
        <w:t>Note:  Showing the results link in the search proposals results (SearchProposalResults.aspx) is kind of a bear.  The determination if an action link will be shown or not is determined in the data populating stored procedure (usp_SelectSearchProposalResults.sql).  Going to be a bit difficult to determine if link should be shown through query, although possible.  Revisit after everything else is done.</w:t>
      </w:r>
    </w:p>
    <w:p w:rsidR="00E54314" w:rsidRDefault="00E54314" w:rsidP="00E54314">
      <w:pPr>
        <w:pStyle w:val="Heading3"/>
      </w:pPr>
      <w:bookmarkStart w:id="24" w:name="_Toc425840730"/>
      <w:r>
        <w:t>Data</w:t>
      </w:r>
      <w:bookmarkEnd w:id="24"/>
    </w:p>
    <w:p w:rsidR="00E54314" w:rsidRDefault="00E54314" w:rsidP="00E54314">
      <w:pPr>
        <w:pStyle w:val="DatabaseName"/>
      </w:pPr>
      <w:r>
        <w:t>TRANSLATION</w:t>
      </w:r>
    </w:p>
    <w:p w:rsidR="00E54314" w:rsidRDefault="00E54314" w:rsidP="00FB6547">
      <w:pPr>
        <w:shd w:val="clear" w:color="auto" w:fill="9BBB59" w:themeFill="accent3"/>
        <w:ind w:left="1440" w:firstLine="0"/>
      </w:pPr>
      <w:r>
        <w:t>+ Common.ActionLinks.CIFCheckResults</w:t>
      </w:r>
    </w:p>
    <w:p w:rsidR="00E54314" w:rsidRDefault="00E54314" w:rsidP="00FB6547">
      <w:pPr>
        <w:shd w:val="clear" w:color="auto" w:fill="9BBB59" w:themeFill="accent3"/>
        <w:ind w:left="1440" w:firstLine="0"/>
      </w:pPr>
      <w:r>
        <w:t>“checkCIF Results”</w:t>
      </w:r>
    </w:p>
    <w:p w:rsidR="00427924" w:rsidRDefault="00427924" w:rsidP="00427924"/>
    <w:p w:rsidR="00427924" w:rsidRDefault="00427924" w:rsidP="00427924">
      <w:pPr>
        <w:pStyle w:val="DatabaseName"/>
      </w:pPr>
      <w:r>
        <w:t>JOURNAL</w:t>
      </w:r>
    </w:p>
    <w:p w:rsidR="00427924" w:rsidRDefault="00427924" w:rsidP="00427924">
      <w:pPr>
        <w:pStyle w:val="Heading4"/>
      </w:pPr>
      <w:bookmarkStart w:id="25" w:name="_Toc425840731"/>
      <w:r>
        <w:t>usp_SelectSearchProposalResults</w:t>
      </w:r>
      <w:r w:rsidR="002B5AFB">
        <w:t xml:space="preserve"> (used only in results from proposal search)</w:t>
      </w:r>
      <w:bookmarkEnd w:id="25"/>
    </w:p>
    <w:p w:rsidR="00FC7873" w:rsidRDefault="00FC7873" w:rsidP="00FC7873">
      <w:pPr>
        <w:pStyle w:val="ListParagraph"/>
        <w:numPr>
          <w:ilvl w:val="0"/>
          <w:numId w:val="55"/>
        </w:numPr>
        <w:shd w:val="clear" w:color="auto" w:fill="9BBB59" w:themeFill="accent3"/>
        <w:rPr>
          <w:lang w:bidi="ar-SA"/>
        </w:rPr>
      </w:pPr>
      <w:r>
        <w:rPr>
          <w:lang w:bidi="ar-SA"/>
        </w:rPr>
        <w:t>Add parameter to indicate role family</w:t>
      </w:r>
    </w:p>
    <w:p w:rsidR="00427924" w:rsidRDefault="00966359" w:rsidP="00FC7873">
      <w:pPr>
        <w:pStyle w:val="ListParagraph"/>
        <w:numPr>
          <w:ilvl w:val="0"/>
          <w:numId w:val="55"/>
        </w:numPr>
        <w:shd w:val="clear" w:color="auto" w:fill="9BBB59" w:themeFill="accent3"/>
        <w:rPr>
          <w:lang w:bidi="ar-SA"/>
        </w:rPr>
      </w:pPr>
      <w:r>
        <w:rPr>
          <w:lang w:bidi="ar-SA"/>
        </w:rPr>
        <w:t>add viewCIFResults</w:t>
      </w:r>
      <w:r w:rsidR="002B5AFB">
        <w:rPr>
          <w:lang w:bidi="ar-SA"/>
        </w:rPr>
        <w:t xml:space="preserve"> (BIT DEFAULT 0) to #searchProposalResultsPreSort table, after viewHistory.</w:t>
      </w:r>
    </w:p>
    <w:p w:rsidR="00427924" w:rsidRDefault="008033B7" w:rsidP="00FC7873">
      <w:pPr>
        <w:pStyle w:val="ListParagraph"/>
        <w:numPr>
          <w:ilvl w:val="0"/>
          <w:numId w:val="55"/>
        </w:numPr>
        <w:shd w:val="clear" w:color="auto" w:fill="9BBB59" w:themeFill="accent3"/>
      </w:pPr>
      <w:r>
        <w:rPr>
          <w:lang w:bidi="ar-SA"/>
        </w:rPr>
        <w:t>Create an update</w:t>
      </w:r>
      <w:r w:rsidR="00FC7873">
        <w:rPr>
          <w:lang w:bidi="ar-SA"/>
        </w:rPr>
        <w:t xml:space="preserve"> of viewCIFResults</w:t>
      </w:r>
      <w:r>
        <w:rPr>
          <w:lang w:bidi="ar-SA"/>
        </w:rPr>
        <w:t xml:space="preserve"> after table population</w:t>
      </w:r>
      <w:r w:rsidR="00FC7873">
        <w:rPr>
          <w:lang w:bidi="ar-SA"/>
        </w:rPr>
        <w:t xml:space="preserve"> based on passed in role family.</w:t>
      </w:r>
    </w:p>
    <w:p w:rsidR="0061615A" w:rsidRDefault="0061615A" w:rsidP="0061615A">
      <w:pPr>
        <w:pStyle w:val="ListParagraph"/>
        <w:ind w:left="1800" w:firstLine="0"/>
      </w:pPr>
    </w:p>
    <w:p w:rsidR="0061615A" w:rsidRDefault="0061615A" w:rsidP="0061615A">
      <w:pPr>
        <w:pStyle w:val="Heading4"/>
      </w:pPr>
      <w:r>
        <w:t>ACTION_LINKS</w:t>
      </w:r>
    </w:p>
    <w:p w:rsidR="0061615A" w:rsidRDefault="0061615A" w:rsidP="0061615A">
      <w:pPr>
        <w:ind w:left="1440" w:firstLine="0"/>
        <w:rPr>
          <w:lang w:bidi="ar-SA"/>
        </w:rPr>
      </w:pPr>
      <w:r>
        <w:rPr>
          <w:lang w:bidi="ar-SA"/>
        </w:rPr>
        <w:t>Add new record ID = 25</w:t>
      </w:r>
    </w:p>
    <w:p w:rsidR="0061615A" w:rsidRPr="0061615A" w:rsidRDefault="0061615A" w:rsidP="0061615A">
      <w:pPr>
        <w:pStyle w:val="Heading4"/>
      </w:pPr>
      <w:r>
        <w:t>ACTION_LINK_PAGE</w:t>
      </w:r>
    </w:p>
    <w:p w:rsidR="00E54314" w:rsidRDefault="0061615A" w:rsidP="0061615A">
      <w:pPr>
        <w:ind w:left="1440" w:firstLine="0"/>
      </w:pPr>
      <w:r>
        <w:t>PAGE_ID = 234,</w:t>
      </w:r>
    </w:p>
    <w:p w:rsidR="0061615A" w:rsidRDefault="0061615A" w:rsidP="0061615A">
      <w:pPr>
        <w:ind w:left="1440" w:firstLine="0"/>
      </w:pPr>
      <w:r>
        <w:t>ACTION_LINK_ID = 25,</w:t>
      </w:r>
    </w:p>
    <w:p w:rsidR="0061615A" w:rsidRPr="00E54314" w:rsidRDefault="0061615A" w:rsidP="0061615A">
      <w:pPr>
        <w:ind w:left="1440" w:firstLine="0"/>
      </w:pPr>
      <w:r>
        <w:t>RANK = 2</w:t>
      </w:r>
    </w:p>
    <w:p w:rsidR="0061615A" w:rsidRDefault="0061615A">
      <w:pPr>
        <w:rPr>
          <w:rFonts w:eastAsiaTheme="majorEastAsia" w:cstheme="majorBidi"/>
          <w:b/>
          <w:color w:val="595959" w:themeColor="text1" w:themeTint="A6"/>
          <w:szCs w:val="24"/>
        </w:rPr>
      </w:pPr>
      <w:bookmarkStart w:id="26" w:name="_Toc425840732"/>
      <w:r>
        <w:br w:type="page"/>
      </w:r>
    </w:p>
    <w:p w:rsidR="004A2D97" w:rsidRPr="00E900A7" w:rsidRDefault="004A2D97" w:rsidP="004A2D97">
      <w:pPr>
        <w:pStyle w:val="Heading3"/>
      </w:pPr>
      <w:r>
        <w:lastRenderedPageBreak/>
        <w:t>Code</w:t>
      </w:r>
      <w:bookmarkEnd w:id="26"/>
    </w:p>
    <w:p w:rsidR="000C27B9" w:rsidRDefault="000C27B9" w:rsidP="004A2D97">
      <w:pPr>
        <w:pStyle w:val="Heading4"/>
      </w:pPr>
      <w:bookmarkStart w:id="27" w:name="_Toc425840733"/>
      <w:r>
        <w:t>Aries.EditorialManager.Framework.Journal.ActionLinkPage</w:t>
      </w:r>
    </w:p>
    <w:p w:rsidR="000C27B9" w:rsidRDefault="000C27B9" w:rsidP="000C27B9">
      <w:pPr>
        <w:pStyle w:val="Heading5"/>
        <w:rPr>
          <w:lang w:bidi="ar-SA"/>
        </w:rPr>
      </w:pPr>
      <w:r>
        <w:rPr>
          <w:lang w:bidi="ar-SA"/>
        </w:rPr>
        <w:t>ActionLinkEnum.cs</w:t>
      </w:r>
    </w:p>
    <w:p w:rsidR="000C27B9" w:rsidRPr="000C27B9" w:rsidRDefault="000C27B9" w:rsidP="000C27B9">
      <w:pPr>
        <w:ind w:left="1800" w:firstLine="0"/>
        <w:rPr>
          <w:lang w:bidi="ar-SA"/>
        </w:rPr>
      </w:pPr>
      <w:r>
        <w:rPr>
          <w:lang w:bidi="ar-SA"/>
        </w:rPr>
        <w:t>+ CIFCheckResults = 25</w:t>
      </w:r>
    </w:p>
    <w:p w:rsidR="000C27B9" w:rsidRDefault="000C27B9" w:rsidP="000C27B9">
      <w:pPr>
        <w:pStyle w:val="Heading5"/>
        <w:ind w:left="1080"/>
        <w:rPr>
          <w:lang w:bidi="ar-SA"/>
        </w:rPr>
      </w:pPr>
      <w:r>
        <w:rPr>
          <w:lang w:bidi="ar-SA"/>
        </w:rPr>
        <w:t>AjaxActionLink.ashx</w:t>
      </w:r>
    </w:p>
    <w:p w:rsidR="000C27B9" w:rsidRPr="000C27B9" w:rsidRDefault="000C27B9" w:rsidP="000C27B9">
      <w:pPr>
        <w:ind w:left="720" w:firstLine="720"/>
        <w:rPr>
          <w:lang w:bidi="ar-SA"/>
        </w:rPr>
      </w:pPr>
      <w:r>
        <w:rPr>
          <w:lang w:bidi="ar-SA"/>
        </w:rPr>
        <w:t>+ Add case to get cif check results link</w:t>
      </w:r>
    </w:p>
    <w:p w:rsidR="00892F5A" w:rsidRDefault="00892F5A">
      <w:pPr>
        <w:rPr>
          <w:rFonts w:eastAsiaTheme="majorEastAsia" w:cstheme="majorBidi"/>
          <w:b/>
          <w:i/>
          <w:iCs/>
          <w:color w:val="7F7F7F" w:themeColor="text1" w:themeTint="80"/>
          <w:szCs w:val="24"/>
          <w:lang w:bidi="ar-SA"/>
        </w:rPr>
      </w:pPr>
      <w:r>
        <w:br w:type="page"/>
      </w:r>
    </w:p>
    <w:p w:rsidR="004A2D97" w:rsidRDefault="004A2D97" w:rsidP="004A2D97">
      <w:pPr>
        <w:pStyle w:val="Heading4"/>
      </w:pPr>
      <w:r>
        <w:lastRenderedPageBreak/>
        <w:t>Aries.EditorialManager.ActionLinkManager</w:t>
      </w:r>
      <w:bookmarkEnd w:id="27"/>
    </w:p>
    <w:p w:rsidR="00E54314" w:rsidRDefault="00E54314" w:rsidP="00B632C2">
      <w:pPr>
        <w:pStyle w:val="Heading5"/>
        <w:shd w:val="clear" w:color="auto" w:fill="9BBB59" w:themeFill="accent3"/>
      </w:pPr>
      <w:bookmarkStart w:id="28" w:name="_Toc425321661"/>
      <w:bookmarkStart w:id="29" w:name="_Toc425840734"/>
      <w:r>
        <w:t>ActionLinkManager.cs</w:t>
      </w:r>
      <w:bookmarkEnd w:id="28"/>
      <w:bookmarkEnd w:id="29"/>
    </w:p>
    <w:p w:rsidR="00E54314" w:rsidRDefault="00E54314" w:rsidP="002016B5">
      <w:pPr>
        <w:pStyle w:val="ListParagraph"/>
        <w:numPr>
          <w:ilvl w:val="0"/>
          <w:numId w:val="43"/>
        </w:numPr>
        <w:shd w:val="clear" w:color="auto" w:fill="9BBB59" w:themeFill="accent3"/>
        <w:ind w:left="2160"/>
      </w:pPr>
      <w:r>
        <w:t>Add a lazy-loaded CIFManager instance.</w:t>
      </w:r>
    </w:p>
    <w:p w:rsidR="00E54314" w:rsidRDefault="00E54314" w:rsidP="002016B5">
      <w:pPr>
        <w:pStyle w:val="ListParagraph"/>
        <w:numPr>
          <w:ilvl w:val="0"/>
          <w:numId w:val="43"/>
        </w:numPr>
        <w:shd w:val="clear" w:color="auto" w:fill="9BBB59" w:themeFill="accent3"/>
        <w:ind w:left="2160"/>
      </w:pPr>
      <w:r>
        <w:t>Reset the CIFManager instance in the DocumentIDsList property’s setter.</w:t>
      </w:r>
    </w:p>
    <w:p w:rsidR="00E54314" w:rsidRDefault="00E54314" w:rsidP="002016B5">
      <w:pPr>
        <w:pStyle w:val="ListParagraph"/>
        <w:numPr>
          <w:ilvl w:val="0"/>
          <w:numId w:val="43"/>
        </w:numPr>
        <w:shd w:val="clear" w:color="auto" w:fill="9BBB59" w:themeFill="accent3"/>
        <w:ind w:left="2160"/>
      </w:pPr>
      <w:r>
        <w:t xml:space="preserve">Add a GetCIFCheckResultsLink(documentID) method. </w:t>
      </w:r>
    </w:p>
    <w:p w:rsidR="00E54314" w:rsidRDefault="00E54314" w:rsidP="002016B5">
      <w:pPr>
        <w:pStyle w:val="ListParagraph"/>
        <w:numPr>
          <w:ilvl w:val="1"/>
          <w:numId w:val="48"/>
        </w:numPr>
        <w:shd w:val="clear" w:color="auto" w:fill="9BBB59" w:themeFill="accent3"/>
      </w:pPr>
      <w:r>
        <w:t>Call to CIFManager.DisplayCIFResultsLink(documentID) to determine if links can be shown.</w:t>
      </w:r>
    </w:p>
    <w:p w:rsidR="00E54314" w:rsidRDefault="00E54314" w:rsidP="002016B5">
      <w:pPr>
        <w:pStyle w:val="ListParagraph"/>
        <w:numPr>
          <w:ilvl w:val="1"/>
          <w:numId w:val="48"/>
        </w:numPr>
        <w:shd w:val="clear" w:color="auto" w:fill="9BBB59" w:themeFill="accent3"/>
      </w:pPr>
      <w:r>
        <w:t>If link cannot be shown, return empty string.</w:t>
      </w:r>
    </w:p>
    <w:p w:rsidR="00E54314" w:rsidRDefault="00E54314" w:rsidP="002016B5">
      <w:pPr>
        <w:pStyle w:val="ListParagraph"/>
        <w:numPr>
          <w:ilvl w:val="1"/>
          <w:numId w:val="48"/>
        </w:numPr>
        <w:shd w:val="clear" w:color="auto" w:fill="9BBB59" w:themeFill="accent3"/>
      </w:pPr>
      <w:r>
        <w:t>If there is just one related cif file and there is a cif results pdf file, return a download link to the pdf file.</w:t>
      </w:r>
    </w:p>
    <w:p w:rsidR="00E54314" w:rsidRDefault="00E54314" w:rsidP="002016B5">
      <w:pPr>
        <w:pStyle w:val="ListParagraph"/>
        <w:numPr>
          <w:ilvl w:val="1"/>
          <w:numId w:val="48"/>
        </w:numPr>
        <w:shd w:val="clear" w:color="auto" w:fill="9BBB59" w:themeFill="accent3"/>
      </w:pPr>
      <w:r>
        <w:t>If there are more than one related cif files, return a link to the cif check results page.</w:t>
      </w:r>
    </w:p>
    <w:p w:rsidR="00E54314" w:rsidRDefault="00E54314" w:rsidP="002016B5">
      <w:pPr>
        <w:pStyle w:val="ListParagraph"/>
        <w:numPr>
          <w:ilvl w:val="1"/>
          <w:numId w:val="48"/>
        </w:numPr>
        <w:shd w:val="clear" w:color="auto" w:fill="9BBB59" w:themeFill="accent3"/>
      </w:pPr>
      <w:r>
        <w:t>Use Common.ActionLinks.CIFCheckResults for text of link.</w:t>
      </w:r>
    </w:p>
    <w:p w:rsidR="004A2D97" w:rsidRDefault="00E54314" w:rsidP="002016B5">
      <w:pPr>
        <w:pStyle w:val="ListParagraph"/>
        <w:numPr>
          <w:ilvl w:val="0"/>
          <w:numId w:val="43"/>
        </w:numPr>
        <w:shd w:val="clear" w:color="auto" w:fill="9BBB59" w:themeFill="accent3"/>
        <w:ind w:left="2160"/>
      </w:pPr>
      <w:r>
        <w:t>If CIFManager.GetResultFileCount(documentID) == 1, then we display a link directly to the one CIF result file (ID obtained via CIFManager.GetOnlyResultFile(documentID).</w:t>
      </w:r>
    </w:p>
    <w:p w:rsidR="00066EA4" w:rsidRDefault="00066EA4" w:rsidP="00066EA4">
      <w:pPr>
        <w:pStyle w:val="ListParagraph"/>
        <w:ind w:left="2160" w:firstLine="0"/>
      </w:pPr>
    </w:p>
    <w:p w:rsidR="00FC13C6" w:rsidRDefault="00FC13C6" w:rsidP="00FC13C6">
      <w:pPr>
        <w:pStyle w:val="Heading4"/>
      </w:pPr>
      <w:bookmarkStart w:id="30" w:name="_Toc425840735"/>
      <w:r>
        <w:t>Aries.EditorialManager.Facade.Utility</w:t>
      </w:r>
      <w:bookmarkEnd w:id="30"/>
    </w:p>
    <w:p w:rsidR="00FC13C6" w:rsidRDefault="00FC13C6" w:rsidP="00B632C2">
      <w:pPr>
        <w:pStyle w:val="Heading5"/>
        <w:shd w:val="clear" w:color="auto" w:fill="9BBB59" w:themeFill="accent3"/>
      </w:pPr>
      <w:bookmarkStart w:id="31" w:name="_Toc425840736"/>
      <w:r>
        <w:t>ActionLinkManager.cs</w:t>
      </w:r>
      <w:bookmarkEnd w:id="31"/>
    </w:p>
    <w:p w:rsidR="00FC13C6" w:rsidRDefault="0094430B" w:rsidP="00B632C2">
      <w:pPr>
        <w:pStyle w:val="ListParagraph"/>
        <w:numPr>
          <w:ilvl w:val="0"/>
          <w:numId w:val="43"/>
        </w:numPr>
        <w:shd w:val="clear" w:color="auto" w:fill="9BBB59" w:themeFill="accent3"/>
        <w:ind w:left="2160"/>
      </w:pPr>
      <w:r>
        <w:t>string GetCIFCheckResultsLink(int documentID, bool collapsedActionLink) to interface.</w:t>
      </w:r>
    </w:p>
    <w:p w:rsidR="0094430B" w:rsidRDefault="0094430B" w:rsidP="00B632C2">
      <w:pPr>
        <w:pStyle w:val="ListParagraph"/>
        <w:numPr>
          <w:ilvl w:val="0"/>
          <w:numId w:val="43"/>
        </w:numPr>
        <w:shd w:val="clear" w:color="auto" w:fill="9BBB59" w:themeFill="accent3"/>
        <w:ind w:left="2160"/>
      </w:pPr>
      <w:r>
        <w:t>string GetCIFCheckResultsLink (int documentID, bool collapsedActionLink) to class.</w:t>
      </w:r>
    </w:p>
    <w:p w:rsidR="0094430B" w:rsidRPr="00FC13C6" w:rsidRDefault="0094430B" w:rsidP="00B632C2">
      <w:pPr>
        <w:pStyle w:val="ListParagraph"/>
        <w:numPr>
          <w:ilvl w:val="1"/>
          <w:numId w:val="43"/>
        </w:numPr>
        <w:shd w:val="clear" w:color="auto" w:fill="9BBB59" w:themeFill="accent3"/>
      </w:pPr>
      <w:r>
        <w:t>Call ActionLinkManager.GetCIFCheckResultsLink</w:t>
      </w:r>
    </w:p>
    <w:p w:rsidR="003E0604" w:rsidRDefault="003E0604" w:rsidP="003E0604"/>
    <w:p w:rsidR="00A70ABC" w:rsidRDefault="00A70ABC" w:rsidP="003E0604">
      <w:pPr>
        <w:pStyle w:val="Heading4"/>
      </w:pPr>
      <w:bookmarkStart w:id="32" w:name="_Toc425840737"/>
      <w:r>
        <w:t>Aries.EditorialManager.Framework.Journal.LayoutItems</w:t>
      </w:r>
      <w:bookmarkEnd w:id="32"/>
    </w:p>
    <w:p w:rsidR="00A70ABC" w:rsidRDefault="00A70ABC" w:rsidP="004C561A">
      <w:pPr>
        <w:pStyle w:val="Heading5"/>
        <w:shd w:val="clear" w:color="auto" w:fill="9BBB59" w:themeFill="accent3"/>
        <w:rPr>
          <w:lang w:bidi="ar-SA"/>
        </w:rPr>
      </w:pPr>
      <w:bookmarkStart w:id="33" w:name="_Toc425840738"/>
      <w:r>
        <w:rPr>
          <w:lang w:bidi="ar-SA"/>
        </w:rPr>
        <w:t>SectionItemDetails.cs</w:t>
      </w:r>
      <w:bookmarkEnd w:id="33"/>
    </w:p>
    <w:p w:rsidR="00FC13C6" w:rsidRDefault="00A70ABC" w:rsidP="004C561A">
      <w:pPr>
        <w:shd w:val="clear" w:color="auto" w:fill="9BBB59" w:themeFill="accent3"/>
        <w:ind w:left="1800" w:firstLine="0"/>
        <w:rPr>
          <w:lang w:bidi="ar-SA"/>
        </w:rPr>
      </w:pPr>
      <w:r>
        <w:rPr>
          <w:lang w:bidi="ar-SA"/>
        </w:rPr>
        <w:t xml:space="preserve">Add </w:t>
      </w:r>
      <w:r w:rsidRPr="00A70ABC">
        <w:rPr>
          <w:i/>
          <w:lang w:bidi="ar-SA"/>
        </w:rPr>
        <w:t>CIFResult</w:t>
      </w:r>
      <w:r w:rsidR="004C561A">
        <w:rPr>
          <w:i/>
          <w:lang w:bidi="ar-SA"/>
        </w:rPr>
        <w:t>s</w:t>
      </w:r>
      <w:r>
        <w:rPr>
          <w:lang w:bidi="ar-SA"/>
        </w:rPr>
        <w:t xml:space="preserve"> to enumeration.</w:t>
      </w:r>
    </w:p>
    <w:p w:rsidR="001E0D4E" w:rsidRDefault="001E0D4E" w:rsidP="001E0D4E">
      <w:pPr>
        <w:ind w:left="1800" w:firstLine="0"/>
        <w:rPr>
          <w:rFonts w:eastAsiaTheme="majorEastAsia" w:cstheme="majorBidi"/>
          <w:b/>
          <w:i/>
          <w:iCs/>
          <w:color w:val="7F7F7F" w:themeColor="text1" w:themeTint="80"/>
          <w:szCs w:val="24"/>
          <w:lang w:bidi="ar-SA"/>
        </w:rPr>
      </w:pPr>
    </w:p>
    <w:p w:rsidR="00E54314" w:rsidRDefault="00E54314" w:rsidP="00E54314">
      <w:pPr>
        <w:pStyle w:val="Heading4"/>
      </w:pPr>
      <w:bookmarkStart w:id="34" w:name="_Toc425840739"/>
      <w:r>
        <w:t>Folders.SearchSubmissions</w:t>
      </w:r>
      <w:r w:rsidR="00CB7EC4">
        <w:t>(2.8)</w:t>
      </w:r>
      <w:bookmarkEnd w:id="34"/>
    </w:p>
    <w:p w:rsidR="00E54314" w:rsidRDefault="00E54314" w:rsidP="000909A6">
      <w:pPr>
        <w:pStyle w:val="Heading5"/>
        <w:shd w:val="clear" w:color="auto" w:fill="9BBB59" w:themeFill="accent3"/>
      </w:pPr>
      <w:bookmarkStart w:id="35" w:name="_Toc425840740"/>
      <w:r>
        <w:t>Web\common\App_Code\Folders\SearchResults\Controller.cs</w:t>
      </w:r>
      <w:bookmarkEnd w:id="35"/>
    </w:p>
    <w:p w:rsidR="00E54314" w:rsidRDefault="00E54314" w:rsidP="000909A6">
      <w:pPr>
        <w:pStyle w:val="ListParagraph"/>
        <w:numPr>
          <w:ilvl w:val="0"/>
          <w:numId w:val="43"/>
        </w:numPr>
        <w:shd w:val="clear" w:color="auto" w:fill="9BBB59" w:themeFill="accent3"/>
        <w:ind w:left="2160"/>
      </w:pPr>
      <w:r>
        <w:t>Create var to hold link from call to ActionLinkManager.GetCIFCheckResultsLink</w:t>
      </w:r>
    </w:p>
    <w:p w:rsidR="00E54314" w:rsidRDefault="00E54314" w:rsidP="000909A6">
      <w:pPr>
        <w:pStyle w:val="ListParagraph"/>
        <w:numPr>
          <w:ilvl w:val="0"/>
          <w:numId w:val="43"/>
        </w:numPr>
        <w:shd w:val="clear" w:color="auto" w:fill="9BBB59" w:themeFill="accent3"/>
        <w:ind w:left="2160"/>
      </w:pPr>
      <w:r>
        <w:t>Check if returned link is not an empty string</w:t>
      </w:r>
    </w:p>
    <w:p w:rsidR="00E54314" w:rsidRPr="00A70ABC" w:rsidRDefault="00E54314" w:rsidP="000909A6">
      <w:pPr>
        <w:pStyle w:val="ListParagraph"/>
        <w:numPr>
          <w:ilvl w:val="0"/>
          <w:numId w:val="43"/>
        </w:numPr>
        <w:shd w:val="clear" w:color="auto" w:fill="9BBB59" w:themeFill="accent3"/>
        <w:ind w:left="2160"/>
        <w:rPr>
          <w:lang w:bidi="ar-SA"/>
        </w:rPr>
      </w:pPr>
      <w:r>
        <w:t>If link is not empty, write to the actionLinkWriter after cross check results link is written (line 1065).</w:t>
      </w:r>
    </w:p>
    <w:p w:rsidR="00892F5A" w:rsidRDefault="00892F5A">
      <w:pPr>
        <w:rPr>
          <w:rFonts w:eastAsiaTheme="majorEastAsia" w:cstheme="majorBidi"/>
          <w:b/>
          <w:i/>
          <w:iCs/>
          <w:color w:val="7F7F7F" w:themeColor="text1" w:themeTint="80"/>
          <w:szCs w:val="24"/>
          <w:lang w:bidi="ar-SA"/>
        </w:rPr>
      </w:pPr>
      <w:bookmarkStart w:id="36" w:name="_Toc425840741"/>
      <w:r>
        <w:br w:type="page"/>
      </w:r>
    </w:p>
    <w:p w:rsidR="003E0604" w:rsidRDefault="003E0604" w:rsidP="003E0604">
      <w:pPr>
        <w:pStyle w:val="Heading4"/>
      </w:pPr>
      <w:r>
        <w:lastRenderedPageBreak/>
        <w:t>Folders.AllAssignedSubmissions (2.13.1)</w:t>
      </w:r>
      <w:bookmarkEnd w:id="36"/>
    </w:p>
    <w:p w:rsidR="003E0604" w:rsidRDefault="003E0604" w:rsidP="000909A6">
      <w:pPr>
        <w:pStyle w:val="Heading5"/>
        <w:shd w:val="clear" w:color="auto" w:fill="9BBB59" w:themeFill="accent3"/>
      </w:pPr>
      <w:bookmarkStart w:id="37" w:name="_Toc425840742"/>
      <w:r>
        <w:t>Web\common\App_Code\Folders\AllAssignedSubmissions\Controller.cs</w:t>
      </w:r>
      <w:bookmarkEnd w:id="37"/>
    </w:p>
    <w:p w:rsidR="003E0604" w:rsidRDefault="003E0604" w:rsidP="000909A6">
      <w:pPr>
        <w:pStyle w:val="ListParagraph"/>
        <w:numPr>
          <w:ilvl w:val="0"/>
          <w:numId w:val="43"/>
        </w:numPr>
        <w:shd w:val="clear" w:color="auto" w:fill="9BBB59" w:themeFill="accent3"/>
        <w:ind w:left="2160"/>
      </w:pPr>
      <w:r>
        <w:t>Create var to hold link from call to ActionLinkManager.GetCIFCheckResultsLink</w:t>
      </w:r>
    </w:p>
    <w:p w:rsidR="003E0604" w:rsidRDefault="003E0604" w:rsidP="000909A6">
      <w:pPr>
        <w:pStyle w:val="ListParagraph"/>
        <w:numPr>
          <w:ilvl w:val="0"/>
          <w:numId w:val="43"/>
        </w:numPr>
        <w:shd w:val="clear" w:color="auto" w:fill="9BBB59" w:themeFill="accent3"/>
        <w:ind w:left="2160"/>
      </w:pPr>
      <w:r>
        <w:t>Check if returned link is not an empty string</w:t>
      </w:r>
    </w:p>
    <w:p w:rsidR="003E0604" w:rsidRDefault="003E0604" w:rsidP="000909A6">
      <w:pPr>
        <w:pStyle w:val="ListParagraph"/>
        <w:numPr>
          <w:ilvl w:val="0"/>
          <w:numId w:val="43"/>
        </w:numPr>
        <w:shd w:val="clear" w:color="auto" w:fill="9BBB59" w:themeFill="accent3"/>
        <w:ind w:left="2160"/>
        <w:rPr>
          <w:lang w:bidi="ar-SA"/>
        </w:rPr>
      </w:pPr>
      <w:r>
        <w:t>If link is not empty, write to the actionLinkWriter after cross check results link is written (line 1065).</w:t>
      </w:r>
    </w:p>
    <w:p w:rsidR="00190943" w:rsidRDefault="00190943" w:rsidP="00190943">
      <w:pPr>
        <w:pStyle w:val="Heading4"/>
      </w:pPr>
      <w:bookmarkStart w:id="38" w:name="_Toc425840743"/>
      <w:r>
        <w:t>Folders.NewSubmissions (2.13.1)</w:t>
      </w:r>
      <w:bookmarkEnd w:id="38"/>
    </w:p>
    <w:p w:rsidR="00190943" w:rsidRDefault="00190943" w:rsidP="000909A6">
      <w:pPr>
        <w:pStyle w:val="Heading5"/>
        <w:shd w:val="clear" w:color="auto" w:fill="9BBB59" w:themeFill="accent3"/>
      </w:pPr>
      <w:bookmarkStart w:id="39" w:name="_Toc425840744"/>
      <w:r>
        <w:t>Web\common\App_Code\Folders\NewSubmissions\Controller.cs</w:t>
      </w:r>
      <w:bookmarkEnd w:id="39"/>
    </w:p>
    <w:p w:rsidR="00190943" w:rsidRDefault="00190943" w:rsidP="000909A6">
      <w:pPr>
        <w:pStyle w:val="ListParagraph"/>
        <w:numPr>
          <w:ilvl w:val="0"/>
          <w:numId w:val="43"/>
        </w:numPr>
        <w:shd w:val="clear" w:color="auto" w:fill="9BBB59" w:themeFill="accent3"/>
        <w:ind w:left="2160"/>
      </w:pPr>
      <w:r>
        <w:t>Create var to hold link from call to ActionLinkManager.GetCIFCheckResultsLink</w:t>
      </w:r>
    </w:p>
    <w:p w:rsidR="00190943" w:rsidRDefault="00190943" w:rsidP="000909A6">
      <w:pPr>
        <w:pStyle w:val="ListParagraph"/>
        <w:numPr>
          <w:ilvl w:val="0"/>
          <w:numId w:val="43"/>
        </w:numPr>
        <w:shd w:val="clear" w:color="auto" w:fill="9BBB59" w:themeFill="accent3"/>
        <w:ind w:left="2160"/>
      </w:pPr>
      <w:r>
        <w:t>Check if returned link is not an empty string</w:t>
      </w:r>
    </w:p>
    <w:p w:rsidR="00190943" w:rsidRPr="00A70ABC" w:rsidRDefault="00190943" w:rsidP="000909A6">
      <w:pPr>
        <w:pStyle w:val="ListParagraph"/>
        <w:numPr>
          <w:ilvl w:val="0"/>
          <w:numId w:val="43"/>
        </w:numPr>
        <w:shd w:val="clear" w:color="auto" w:fill="9BBB59" w:themeFill="accent3"/>
        <w:ind w:left="2160"/>
        <w:rPr>
          <w:lang w:bidi="ar-SA"/>
        </w:rPr>
      </w:pPr>
      <w:r>
        <w:t>If link is not empty, write to the actionLinkWriter after cross check results link is written (line 1065).</w:t>
      </w:r>
    </w:p>
    <w:p w:rsidR="00190943" w:rsidRDefault="00190943" w:rsidP="00892F5A">
      <w:pPr>
        <w:pStyle w:val="Heading4"/>
      </w:pPr>
      <w:bookmarkStart w:id="40" w:name="_Toc425840745"/>
      <w:r>
        <w:t>Folders.RevisedSubmissions (2.13.1)</w:t>
      </w:r>
      <w:bookmarkEnd w:id="40"/>
    </w:p>
    <w:p w:rsidR="00190943" w:rsidRDefault="00190943" w:rsidP="000909A6">
      <w:pPr>
        <w:pStyle w:val="Heading5"/>
        <w:shd w:val="clear" w:color="auto" w:fill="9BBB59" w:themeFill="accent3"/>
      </w:pPr>
      <w:bookmarkStart w:id="41" w:name="_Toc425840746"/>
      <w:r>
        <w:t>Web\common\App_Code\Folders\RevisedSubmissions\Controller.cs</w:t>
      </w:r>
      <w:bookmarkEnd w:id="41"/>
    </w:p>
    <w:p w:rsidR="00190943" w:rsidRDefault="00190943" w:rsidP="000909A6">
      <w:pPr>
        <w:pStyle w:val="ListParagraph"/>
        <w:numPr>
          <w:ilvl w:val="0"/>
          <w:numId w:val="43"/>
        </w:numPr>
        <w:shd w:val="clear" w:color="auto" w:fill="9BBB59" w:themeFill="accent3"/>
        <w:ind w:left="2160"/>
      </w:pPr>
      <w:r>
        <w:t>Create var to hold link from call to ActionLinkManager.GetCIFCheckResultsLink</w:t>
      </w:r>
    </w:p>
    <w:p w:rsidR="00190943" w:rsidRDefault="00190943" w:rsidP="000909A6">
      <w:pPr>
        <w:pStyle w:val="ListParagraph"/>
        <w:numPr>
          <w:ilvl w:val="0"/>
          <w:numId w:val="43"/>
        </w:numPr>
        <w:shd w:val="clear" w:color="auto" w:fill="9BBB59" w:themeFill="accent3"/>
        <w:ind w:left="2160"/>
      </w:pPr>
      <w:r>
        <w:t>Check if returned link is not an empty string</w:t>
      </w:r>
    </w:p>
    <w:p w:rsidR="00190943" w:rsidRDefault="00190943" w:rsidP="000909A6">
      <w:pPr>
        <w:pStyle w:val="ListParagraph"/>
        <w:numPr>
          <w:ilvl w:val="0"/>
          <w:numId w:val="43"/>
        </w:numPr>
        <w:shd w:val="clear" w:color="auto" w:fill="9BBB59" w:themeFill="accent3"/>
        <w:ind w:left="2160"/>
        <w:rPr>
          <w:lang w:bidi="ar-SA"/>
        </w:rPr>
      </w:pPr>
      <w:r>
        <w:t>If link is not empty, write to the actionLinkWriter after cross check results link is written (line 1065).</w:t>
      </w:r>
    </w:p>
    <w:p w:rsidR="00190943" w:rsidRDefault="00190943" w:rsidP="00190943">
      <w:pPr>
        <w:pStyle w:val="Heading4"/>
      </w:pPr>
      <w:bookmarkStart w:id="42" w:name="_Toc425840747"/>
      <w:r>
        <w:t>Folders.RevisedSubmissionsReqAssign (2.13.1)</w:t>
      </w:r>
      <w:bookmarkEnd w:id="42"/>
    </w:p>
    <w:p w:rsidR="00190943" w:rsidRDefault="00190943" w:rsidP="000909A6">
      <w:pPr>
        <w:pStyle w:val="Heading5"/>
        <w:shd w:val="clear" w:color="auto" w:fill="9BBB59" w:themeFill="accent3"/>
      </w:pPr>
      <w:bookmarkStart w:id="43" w:name="_Toc425840748"/>
      <w:r>
        <w:t>Web\common\App_Code\Folders\RevisedSubmissionsReqAssign\Controller.cs</w:t>
      </w:r>
      <w:bookmarkEnd w:id="43"/>
    </w:p>
    <w:p w:rsidR="00190943" w:rsidRDefault="00190943" w:rsidP="000909A6">
      <w:pPr>
        <w:pStyle w:val="ListParagraph"/>
        <w:numPr>
          <w:ilvl w:val="0"/>
          <w:numId w:val="43"/>
        </w:numPr>
        <w:shd w:val="clear" w:color="auto" w:fill="9BBB59" w:themeFill="accent3"/>
        <w:ind w:left="2160"/>
      </w:pPr>
      <w:r>
        <w:t>Create var to hold link from call to ActionLinkManager.GetCIFCheckResultsLink</w:t>
      </w:r>
    </w:p>
    <w:p w:rsidR="00190943" w:rsidRDefault="00190943" w:rsidP="000909A6">
      <w:pPr>
        <w:pStyle w:val="ListParagraph"/>
        <w:numPr>
          <w:ilvl w:val="0"/>
          <w:numId w:val="43"/>
        </w:numPr>
        <w:shd w:val="clear" w:color="auto" w:fill="9BBB59" w:themeFill="accent3"/>
        <w:ind w:left="2160"/>
      </w:pPr>
      <w:r>
        <w:t>Check if returned link is not an empty string</w:t>
      </w:r>
    </w:p>
    <w:p w:rsidR="00190943" w:rsidRPr="00A70ABC" w:rsidRDefault="00190943" w:rsidP="000909A6">
      <w:pPr>
        <w:pStyle w:val="ListParagraph"/>
        <w:numPr>
          <w:ilvl w:val="0"/>
          <w:numId w:val="43"/>
        </w:numPr>
        <w:shd w:val="clear" w:color="auto" w:fill="9BBB59" w:themeFill="accent3"/>
        <w:ind w:left="2160"/>
        <w:rPr>
          <w:lang w:bidi="ar-SA"/>
        </w:rPr>
      </w:pPr>
      <w:r>
        <w:t>If link is not empty, write to the actionLinkWriter after cross check results link is written (line 1065).</w:t>
      </w:r>
    </w:p>
    <w:p w:rsidR="00190943" w:rsidRPr="00A70ABC" w:rsidRDefault="00190943" w:rsidP="00190943">
      <w:pPr>
        <w:rPr>
          <w:lang w:bidi="ar-SA"/>
        </w:rPr>
      </w:pPr>
    </w:p>
    <w:p w:rsidR="00190943" w:rsidRPr="00A70ABC" w:rsidRDefault="00190943" w:rsidP="00190943">
      <w:pPr>
        <w:pStyle w:val="ListParagraph"/>
        <w:ind w:left="2160" w:firstLine="0"/>
        <w:rPr>
          <w:lang w:bidi="ar-SA"/>
        </w:rPr>
      </w:pPr>
    </w:p>
    <w:p w:rsidR="004A2D97" w:rsidRDefault="004A2D97" w:rsidP="004A2D97"/>
    <w:p w:rsidR="00FC13C6" w:rsidRDefault="00FC13C6">
      <w:pPr>
        <w:rPr>
          <w:rFonts w:eastAsiaTheme="majorEastAsia" w:cstheme="majorBidi"/>
          <w:b/>
          <w:color w:val="595959" w:themeColor="text1" w:themeTint="A6"/>
          <w:szCs w:val="24"/>
        </w:rPr>
      </w:pPr>
      <w:r>
        <w:br w:type="page"/>
      </w:r>
    </w:p>
    <w:p w:rsidR="009176AE" w:rsidRPr="00E900A7" w:rsidRDefault="009176AE" w:rsidP="009176AE">
      <w:pPr>
        <w:pStyle w:val="Heading3"/>
      </w:pPr>
      <w:bookmarkStart w:id="44" w:name="_Toc425840749"/>
      <w:r>
        <w:lastRenderedPageBreak/>
        <w:t>Pages</w:t>
      </w:r>
      <w:bookmarkEnd w:id="44"/>
    </w:p>
    <w:p w:rsidR="00A35349" w:rsidRDefault="00A35349" w:rsidP="00A35349">
      <w:pPr>
        <w:pStyle w:val="Heading4"/>
      </w:pPr>
      <w:bookmarkStart w:id="45" w:name="_Toc425840750"/>
      <w:r>
        <w:t>General</w:t>
      </w:r>
    </w:p>
    <w:p w:rsidR="00A35349" w:rsidRDefault="00A35349" w:rsidP="00A35349">
      <w:pPr>
        <w:pStyle w:val="Heading5"/>
      </w:pPr>
      <w:r>
        <w:t>EMDetails.aspx/cs (2.5)</w:t>
      </w:r>
    </w:p>
    <w:p w:rsidR="00A35349" w:rsidRDefault="00A35349" w:rsidP="00A35349">
      <w:pPr>
        <w:pStyle w:val="ListParagraph"/>
        <w:numPr>
          <w:ilvl w:val="0"/>
          <w:numId w:val="47"/>
        </w:numPr>
        <w:shd w:val="clear" w:color="auto" w:fill="9BBB59" w:themeFill="accent3"/>
        <w:ind w:left="2160"/>
        <w:rPr>
          <w:lang w:bidi="ar-SA"/>
        </w:rPr>
      </w:pPr>
      <w:r>
        <w:rPr>
          <w:lang w:bidi="ar-SA"/>
        </w:rPr>
        <w:t>New function, CreateCIFResultsItem, that will create table row for cif results action link.  Get link html from ActionLinkManager.GetCIFCheckResultsLink.</w:t>
      </w:r>
    </w:p>
    <w:p w:rsidR="00A35349" w:rsidRDefault="00A35349" w:rsidP="00A35349">
      <w:pPr>
        <w:pStyle w:val="ListParagraph"/>
        <w:numPr>
          <w:ilvl w:val="0"/>
          <w:numId w:val="47"/>
        </w:numPr>
        <w:shd w:val="clear" w:color="auto" w:fill="9BBB59" w:themeFill="accent3"/>
        <w:ind w:left="2160"/>
        <w:rPr>
          <w:lang w:bidi="ar-SA"/>
        </w:rPr>
      </w:pPr>
      <w:r>
        <w:rPr>
          <w:lang w:bidi="ar-SA"/>
        </w:rPr>
        <w:t>Add CreatCIFResultsLink function pointer in FillDictionary function, using new SectionItemDetails enum (CIFResult).</w:t>
      </w:r>
    </w:p>
    <w:p w:rsidR="00A35349" w:rsidRDefault="00A35349" w:rsidP="00A35349">
      <w:pPr>
        <w:pStyle w:val="ListParagraph"/>
        <w:ind w:left="2160" w:firstLine="0"/>
        <w:rPr>
          <w:lang w:bidi="ar-SA"/>
        </w:rPr>
      </w:pPr>
    </w:p>
    <w:p w:rsidR="00A35349" w:rsidRPr="009176AE" w:rsidRDefault="00A35349" w:rsidP="00A35349">
      <w:pPr>
        <w:ind w:left="1800" w:firstLine="0"/>
        <w:rPr>
          <w:lang w:bidi="ar-SA"/>
        </w:rPr>
      </w:pPr>
      <w:r>
        <w:rPr>
          <w:noProof/>
          <w:lang w:bidi="ar-SA"/>
        </w:rPr>
        <w:drawing>
          <wp:inline distT="0" distB="0" distL="0" distR="0" wp14:anchorId="1F71D198" wp14:editId="6C8275B4">
            <wp:extent cx="4990843" cy="4743450"/>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1909" r="3374"/>
                    <a:stretch/>
                  </pic:blipFill>
                  <pic:spPr bwMode="auto">
                    <a:xfrm>
                      <a:off x="0" y="0"/>
                      <a:ext cx="4991362" cy="4743944"/>
                    </a:xfrm>
                    <a:prstGeom prst="rect">
                      <a:avLst/>
                    </a:prstGeom>
                    <a:ln>
                      <a:noFill/>
                    </a:ln>
                    <a:extLst>
                      <a:ext uri="{53640926-AAD7-44D8-BBD7-CCE9431645EC}">
                        <a14:shadowObscured xmlns:a14="http://schemas.microsoft.com/office/drawing/2010/main"/>
                      </a:ext>
                    </a:extLst>
                  </pic:spPr>
                </pic:pic>
              </a:graphicData>
            </a:graphic>
          </wp:inline>
        </w:drawing>
      </w:r>
    </w:p>
    <w:p w:rsidR="00BD7633" w:rsidRDefault="00BD7633">
      <w:pPr>
        <w:rPr>
          <w:rFonts w:eastAsiaTheme="majorEastAsia" w:cstheme="majorBidi"/>
          <w:b/>
          <w:color w:val="595959" w:themeColor="text1" w:themeTint="A6"/>
        </w:rPr>
      </w:pPr>
      <w:bookmarkStart w:id="46" w:name="_Toc425840752"/>
      <w:r>
        <w:br w:type="page"/>
      </w:r>
    </w:p>
    <w:p w:rsidR="00BD7633" w:rsidRDefault="00BD7633" w:rsidP="00BD7633">
      <w:pPr>
        <w:pStyle w:val="Heading5"/>
      </w:pPr>
      <w:r>
        <w:lastRenderedPageBreak/>
        <w:t>downloadSubFilesList.asp (2.7.2)</w:t>
      </w:r>
      <w:bookmarkEnd w:id="46"/>
    </w:p>
    <w:p w:rsidR="00BD7633" w:rsidRDefault="00BD7633" w:rsidP="00BD7633">
      <w:pPr>
        <w:pStyle w:val="ListParagraph"/>
        <w:numPr>
          <w:ilvl w:val="0"/>
          <w:numId w:val="51"/>
        </w:numPr>
        <w:shd w:val="clear" w:color="auto" w:fill="9BBB59" w:themeFill="accent3"/>
        <w:rPr>
          <w:lang w:bidi="ar-SA"/>
        </w:rPr>
      </w:pPr>
      <w:r>
        <w:rPr>
          <w:lang w:bidi="ar-SA"/>
        </w:rPr>
        <w:t>Create action link manager through HTMLUtility.InitializeActionLinkManager</w:t>
      </w:r>
    </w:p>
    <w:p w:rsidR="00BD7633" w:rsidRDefault="00BD7633" w:rsidP="00BD7633">
      <w:pPr>
        <w:pStyle w:val="ListParagraph"/>
        <w:numPr>
          <w:ilvl w:val="0"/>
          <w:numId w:val="51"/>
        </w:numPr>
        <w:shd w:val="clear" w:color="auto" w:fill="9BBB59" w:themeFill="accent3"/>
      </w:pPr>
      <w:r>
        <w:rPr>
          <w:lang w:bidi="ar-SA"/>
        </w:rPr>
        <w:t xml:space="preserve">After code for creation of cross check results link, write to response stream the results of </w:t>
      </w:r>
      <w:r w:rsidRPr="00F61FD4">
        <w:rPr>
          <w:i/>
          <w:lang w:bidi="ar-SA"/>
        </w:rPr>
        <w:t>ActionLinkManager.GetCIFCheckResultsLink</w:t>
      </w:r>
      <w:r>
        <w:rPr>
          <w:lang w:bidi="ar-SA"/>
        </w:rPr>
        <w:t>.</w:t>
      </w:r>
    </w:p>
    <w:p w:rsidR="00BD7633" w:rsidRDefault="00BD7633" w:rsidP="00BD7633">
      <w:pPr>
        <w:pStyle w:val="ListParagraph"/>
        <w:ind w:left="1800" w:firstLine="0"/>
      </w:pPr>
    </w:p>
    <w:p w:rsidR="00BD7633" w:rsidRDefault="00BD7633" w:rsidP="00BD7633">
      <w:pPr>
        <w:ind w:left="1080" w:firstLine="0"/>
        <w:rPr>
          <w:b/>
          <w:color w:val="595959" w:themeColor="text1" w:themeTint="A6"/>
          <w:sz w:val="28"/>
        </w:rPr>
      </w:pPr>
      <w:r>
        <w:rPr>
          <w:noProof/>
          <w:lang w:bidi="ar-SA"/>
        </w:rPr>
        <w:drawing>
          <wp:inline distT="0" distB="0" distL="0" distR="0" wp14:anchorId="04AFCDFC" wp14:editId="677DE83A">
            <wp:extent cx="5087226" cy="3228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1775"/>
                    <a:stretch/>
                  </pic:blipFill>
                  <pic:spPr bwMode="auto">
                    <a:xfrm>
                      <a:off x="0" y="0"/>
                      <a:ext cx="5088082" cy="3229519"/>
                    </a:xfrm>
                    <a:prstGeom prst="rect">
                      <a:avLst/>
                    </a:prstGeom>
                    <a:ln>
                      <a:noFill/>
                    </a:ln>
                    <a:extLst>
                      <a:ext uri="{53640926-AAD7-44D8-BBD7-CCE9431645EC}">
                        <a14:shadowObscured xmlns:a14="http://schemas.microsoft.com/office/drawing/2010/main"/>
                      </a:ext>
                    </a:extLst>
                  </pic:spPr>
                </pic:pic>
              </a:graphicData>
            </a:graphic>
          </wp:inline>
        </w:drawing>
      </w:r>
    </w:p>
    <w:p w:rsidR="00BD7633" w:rsidRDefault="00BD7633">
      <w:pPr>
        <w:rPr>
          <w:rFonts w:eastAsiaTheme="majorEastAsia" w:cstheme="majorBidi"/>
          <w:b/>
          <w:i/>
          <w:iCs/>
          <w:color w:val="7F7F7F" w:themeColor="text1" w:themeTint="80"/>
          <w:szCs w:val="24"/>
          <w:lang w:bidi="ar-SA"/>
        </w:rPr>
      </w:pPr>
      <w:r>
        <w:br w:type="page"/>
      </w:r>
    </w:p>
    <w:p w:rsidR="00A35349" w:rsidRDefault="00A35349" w:rsidP="00A35349">
      <w:pPr>
        <w:pStyle w:val="Heading4"/>
      </w:pPr>
      <w:r>
        <w:lastRenderedPageBreak/>
        <w:t>Author Facing</w:t>
      </w:r>
    </w:p>
    <w:p w:rsidR="00A35349" w:rsidRDefault="00A35349" w:rsidP="00A35349">
      <w:pPr>
        <w:pStyle w:val="Heading5"/>
        <w:shd w:val="clear" w:color="auto" w:fill="9BBB59" w:themeFill="accent3"/>
      </w:pPr>
      <w:r>
        <w:t>authorSubmissionsSentBack.asp</w:t>
      </w:r>
    </w:p>
    <w:p w:rsidR="00A35349" w:rsidRDefault="00A35349" w:rsidP="00A35349">
      <w:pPr>
        <w:pStyle w:val="Heading5"/>
        <w:shd w:val="clear" w:color="auto" w:fill="9BBB59" w:themeFill="accent3"/>
      </w:pPr>
      <w:r>
        <w:t>auth_ndauthApprove.asp</w:t>
      </w:r>
    </w:p>
    <w:p w:rsidR="00A35349" w:rsidRDefault="00A35349" w:rsidP="00A35349">
      <w:pPr>
        <w:pStyle w:val="Heading5"/>
        <w:shd w:val="clear" w:color="auto" w:fill="9BBB59" w:themeFill="accent3"/>
      </w:pPr>
      <w:r>
        <w:t>auth_pendSubmissions.asp</w:t>
      </w:r>
    </w:p>
    <w:p w:rsidR="00A35349" w:rsidRDefault="00A35349" w:rsidP="00A35349">
      <w:pPr>
        <w:pStyle w:val="Heading5"/>
        <w:shd w:val="clear" w:color="auto" w:fill="9BBB59" w:themeFill="accent3"/>
      </w:pPr>
      <w:r>
        <w:t>authorRevisionsSentBack.asp</w:t>
      </w:r>
    </w:p>
    <w:p w:rsidR="00A35349" w:rsidRDefault="00A35349" w:rsidP="00A35349">
      <w:pPr>
        <w:pStyle w:val="Heading5"/>
        <w:shd w:val="clear" w:color="auto" w:fill="9BBB59" w:themeFill="accent3"/>
      </w:pPr>
      <w:r>
        <w:t>auth_RevisionsNeedingApproval.asp</w:t>
      </w:r>
    </w:p>
    <w:p w:rsidR="00A35349" w:rsidRDefault="00A35349" w:rsidP="00A35349">
      <w:pPr>
        <w:pStyle w:val="Heading5"/>
        <w:shd w:val="clear" w:color="auto" w:fill="9BBB59" w:themeFill="accent3"/>
      </w:pPr>
      <w:r>
        <w:t>auth_RevisionsBeingProcessed.asp</w:t>
      </w:r>
    </w:p>
    <w:p w:rsidR="00A35349" w:rsidRDefault="00A35349" w:rsidP="00A35349">
      <w:pPr>
        <w:pStyle w:val="Heading5"/>
        <w:shd w:val="clear" w:color="auto" w:fill="9BBB59" w:themeFill="accent3"/>
      </w:pPr>
      <w:r>
        <w:t>process_submission_decision.asp</w:t>
      </w:r>
    </w:p>
    <w:p w:rsidR="00A35349" w:rsidRDefault="00A35349" w:rsidP="00A35349"/>
    <w:p w:rsidR="00A35349" w:rsidRPr="00A35349" w:rsidRDefault="00A35349" w:rsidP="00A35349">
      <w:pPr>
        <w:pStyle w:val="Heading4"/>
      </w:pPr>
      <w:r>
        <w:t>Reviewer Facing</w:t>
      </w:r>
    </w:p>
    <w:p w:rsidR="00A35349" w:rsidRDefault="00A35349" w:rsidP="00A35349">
      <w:pPr>
        <w:pStyle w:val="Heading5"/>
        <w:shd w:val="clear" w:color="auto" w:fill="9BBB59" w:themeFill="accent3"/>
      </w:pPr>
      <w:r>
        <w:t>reviewer_current.asp</w:t>
      </w:r>
    </w:p>
    <w:p w:rsidR="00A35349" w:rsidRPr="00A35349" w:rsidRDefault="00A35349" w:rsidP="00A35349">
      <w:pPr>
        <w:pStyle w:val="Heading5"/>
        <w:shd w:val="clear" w:color="auto" w:fill="9BBB59" w:themeFill="accent3"/>
        <w:rPr>
          <w:lang w:bidi="ar-SA"/>
        </w:rPr>
      </w:pPr>
      <w:r>
        <w:rPr>
          <w:lang w:bidi="ar-SA"/>
        </w:rPr>
        <w:t>reviewer_complete.asp</w:t>
      </w:r>
    </w:p>
    <w:p w:rsidR="00A35349" w:rsidRDefault="00A35349">
      <w:pPr>
        <w:rPr>
          <w:rFonts w:eastAsiaTheme="majorEastAsia" w:cstheme="majorBidi"/>
          <w:b/>
          <w:i/>
          <w:iCs/>
          <w:color w:val="7F7F7F" w:themeColor="text1" w:themeTint="80"/>
          <w:szCs w:val="24"/>
          <w:lang w:bidi="ar-SA"/>
        </w:rPr>
      </w:pPr>
      <w:r>
        <w:br w:type="page"/>
      </w:r>
    </w:p>
    <w:p w:rsidR="00A35349" w:rsidRDefault="00A35349" w:rsidP="00081A48">
      <w:pPr>
        <w:pStyle w:val="Heading4"/>
      </w:pPr>
      <w:r>
        <w:lastRenderedPageBreak/>
        <w:t>Editor Facing</w:t>
      </w:r>
    </w:p>
    <w:p w:rsidR="00081A48" w:rsidRDefault="00081A48" w:rsidP="00A35349">
      <w:pPr>
        <w:pStyle w:val="Heading5"/>
      </w:pPr>
      <w:r>
        <w:t>EditorNewRequiresAssignment.aspx.cs</w:t>
      </w:r>
    </w:p>
    <w:p w:rsidR="00A35349" w:rsidRDefault="00081A48" w:rsidP="00A35349">
      <w:pPr>
        <w:ind w:left="1800" w:firstLine="0"/>
        <w:rPr>
          <w:lang w:bidi="ar-SA"/>
        </w:rPr>
      </w:pPr>
      <w:r>
        <w:rPr>
          <w:lang w:bidi="ar-SA"/>
        </w:rPr>
        <w:t>Add link in BuildActionLinkMenu function.</w:t>
      </w:r>
      <w:bookmarkStart w:id="47" w:name="_Toc425840751"/>
      <w:bookmarkEnd w:id="45"/>
    </w:p>
    <w:p w:rsidR="00600FB2" w:rsidRDefault="00600FB2" w:rsidP="00A35349">
      <w:pPr>
        <w:pStyle w:val="Heading5"/>
      </w:pPr>
      <w:r>
        <w:t>TechnicalCheck.aspx/cs (2.6)</w:t>
      </w:r>
      <w:bookmarkEnd w:id="47"/>
    </w:p>
    <w:p w:rsidR="00600FB2" w:rsidRDefault="00600FB2" w:rsidP="00A35349">
      <w:pPr>
        <w:pStyle w:val="ListParagraph"/>
        <w:numPr>
          <w:ilvl w:val="0"/>
          <w:numId w:val="49"/>
        </w:numPr>
        <w:shd w:val="clear" w:color="auto" w:fill="9BBB59" w:themeFill="accent3"/>
        <w:ind w:left="2160"/>
      </w:pPr>
      <w:r>
        <w:t xml:space="preserve">New function </w:t>
      </w:r>
      <w:r w:rsidRPr="00D929EB">
        <w:rPr>
          <w:i/>
        </w:rPr>
        <w:t>ViewCIFCheckResultsURL</w:t>
      </w:r>
      <w:r>
        <w:t xml:space="preserve">, which will call new </w:t>
      </w:r>
      <w:r w:rsidRPr="00D929EB">
        <w:rPr>
          <w:i/>
        </w:rPr>
        <w:t>ActionLinkManager.GetCIFCheckResultsLink</w:t>
      </w:r>
      <w:r>
        <w:t>.</w:t>
      </w:r>
    </w:p>
    <w:p w:rsidR="00600FB2" w:rsidRDefault="00600FB2" w:rsidP="00A35349">
      <w:pPr>
        <w:pStyle w:val="ListParagraph"/>
        <w:numPr>
          <w:ilvl w:val="0"/>
          <w:numId w:val="49"/>
        </w:numPr>
        <w:shd w:val="clear" w:color="auto" w:fill="9BBB59" w:themeFill="accent3"/>
        <w:ind w:left="2160"/>
      </w:pPr>
      <w:r>
        <w:t xml:space="preserve">New TranslationLiteral to hold cifCheck results link and using </w:t>
      </w:r>
      <w:r w:rsidRPr="00DC02A6">
        <w:rPr>
          <w:i/>
        </w:rPr>
        <w:t>ViewCIFCheckResultsURL</w:t>
      </w:r>
      <w:r>
        <w:t xml:space="preserve"> as text attribute.</w:t>
      </w:r>
    </w:p>
    <w:p w:rsidR="00600FB2" w:rsidRDefault="00600FB2" w:rsidP="00600FB2">
      <w:pPr>
        <w:ind w:left="1440" w:firstLine="0"/>
      </w:pPr>
    </w:p>
    <w:p w:rsidR="007A18BE" w:rsidRPr="00A35349" w:rsidRDefault="00600FB2" w:rsidP="00A35349">
      <w:pPr>
        <w:ind w:left="1350" w:firstLine="0"/>
        <w:rPr>
          <w:rStyle w:val="Heading5Char"/>
        </w:rPr>
      </w:pPr>
      <w:r>
        <w:rPr>
          <w:noProof/>
          <w:lang w:bidi="ar-SA"/>
        </w:rPr>
        <w:drawing>
          <wp:inline distT="0" distB="0" distL="0" distR="0" wp14:anchorId="2FB82230" wp14:editId="460450F9">
            <wp:extent cx="5113715" cy="1981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5312" b="2830"/>
                    <a:stretch/>
                  </pic:blipFill>
                  <pic:spPr bwMode="auto">
                    <a:xfrm>
                      <a:off x="0" y="0"/>
                      <a:ext cx="5129745" cy="1987411"/>
                    </a:xfrm>
                    <a:prstGeom prst="rect">
                      <a:avLst/>
                    </a:prstGeom>
                    <a:ln>
                      <a:noFill/>
                    </a:ln>
                    <a:extLst>
                      <a:ext uri="{53640926-AAD7-44D8-BBD7-CCE9431645EC}">
                        <a14:shadowObscured xmlns:a14="http://schemas.microsoft.com/office/drawing/2010/main"/>
                      </a:ext>
                    </a:extLst>
                  </pic:spPr>
                </pic:pic>
              </a:graphicData>
            </a:graphic>
          </wp:inline>
        </w:drawing>
      </w:r>
      <w:r>
        <w:rPr>
          <w:noProof/>
          <w:lang w:bidi="ar-SA"/>
        </w:rPr>
        <w:drawing>
          <wp:inline distT="0" distB="0" distL="0" distR="0" wp14:anchorId="00C3BB97" wp14:editId="70004979">
            <wp:extent cx="5114925" cy="198148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8137"/>
                    <a:stretch/>
                  </pic:blipFill>
                  <pic:spPr bwMode="auto">
                    <a:xfrm>
                      <a:off x="0" y="0"/>
                      <a:ext cx="5114925" cy="1981487"/>
                    </a:xfrm>
                    <a:prstGeom prst="rect">
                      <a:avLst/>
                    </a:prstGeom>
                    <a:ln>
                      <a:noFill/>
                    </a:ln>
                    <a:extLst>
                      <a:ext uri="{53640926-AAD7-44D8-BBD7-CCE9431645EC}">
                        <a14:shadowObscured xmlns:a14="http://schemas.microsoft.com/office/drawing/2010/main"/>
                      </a:ext>
                    </a:extLst>
                  </pic:spPr>
                </pic:pic>
              </a:graphicData>
            </a:graphic>
          </wp:inline>
        </w:drawing>
      </w:r>
      <w:r>
        <w:br w:type="page"/>
      </w:r>
      <w:r w:rsidR="007A18BE" w:rsidRPr="00A35349">
        <w:rPr>
          <w:rStyle w:val="Heading5Char"/>
        </w:rPr>
        <w:lastRenderedPageBreak/>
        <w:t>ShortSubmissionConfirmation.aspx/cs (2.7.1)</w:t>
      </w:r>
    </w:p>
    <w:p w:rsidR="007A18BE" w:rsidRDefault="007A18BE" w:rsidP="0020664E">
      <w:pPr>
        <w:pStyle w:val="ListParagraph"/>
        <w:numPr>
          <w:ilvl w:val="0"/>
          <w:numId w:val="50"/>
        </w:numPr>
        <w:shd w:val="clear" w:color="auto" w:fill="9BBB59" w:themeFill="accent3"/>
        <w:ind w:left="2070"/>
        <w:rPr>
          <w:lang w:bidi="ar-SA"/>
        </w:rPr>
      </w:pPr>
      <w:r>
        <w:rPr>
          <w:lang w:bidi="ar-SA"/>
        </w:rPr>
        <w:t>New Literal control, id=litCIFCheckResults.</w:t>
      </w:r>
    </w:p>
    <w:p w:rsidR="007A18BE" w:rsidRDefault="007A18BE" w:rsidP="0020664E">
      <w:pPr>
        <w:pStyle w:val="ListParagraph"/>
        <w:numPr>
          <w:ilvl w:val="0"/>
          <w:numId w:val="50"/>
        </w:numPr>
        <w:shd w:val="clear" w:color="auto" w:fill="9BBB59" w:themeFill="accent3"/>
        <w:ind w:left="2070"/>
        <w:rPr>
          <w:lang w:bidi="ar-SA"/>
        </w:rPr>
      </w:pPr>
      <w:r>
        <w:rPr>
          <w:lang w:bidi="ar-SA"/>
        </w:rPr>
        <w:t>Add logic in function BuildNavLinks to call A</w:t>
      </w:r>
      <w:r w:rsidRPr="008733E2">
        <w:rPr>
          <w:i/>
          <w:lang w:bidi="ar-SA"/>
        </w:rPr>
        <w:t>ctionLinksManager</w:t>
      </w:r>
      <w:r>
        <w:rPr>
          <w:lang w:bidi="ar-SA"/>
        </w:rPr>
        <w:t>.</w:t>
      </w:r>
      <w:r w:rsidRPr="00D929EB">
        <w:rPr>
          <w:i/>
        </w:rPr>
        <w:t>GetCIFCheckResultsLink</w:t>
      </w:r>
      <w:r>
        <w:t xml:space="preserve"> and place resulting text into </w:t>
      </w:r>
      <w:r w:rsidRPr="00D64C5B">
        <w:rPr>
          <w:i/>
        </w:rPr>
        <w:t>litCIFCheckResults</w:t>
      </w:r>
      <w:r>
        <w:t xml:space="preserve">. </w:t>
      </w:r>
    </w:p>
    <w:p w:rsidR="007A18BE" w:rsidRDefault="007A18BE" w:rsidP="007A18BE">
      <w:pPr>
        <w:pStyle w:val="ListParagraph"/>
        <w:ind w:left="1800" w:firstLine="0"/>
        <w:rPr>
          <w:lang w:bidi="ar-SA"/>
        </w:rPr>
      </w:pPr>
    </w:p>
    <w:p w:rsidR="007A18BE" w:rsidRDefault="007A18BE" w:rsidP="007A18BE">
      <w:pPr>
        <w:ind w:left="1440" w:firstLine="0"/>
        <w:rPr>
          <w:lang w:bidi="ar-SA"/>
        </w:rPr>
      </w:pPr>
      <w:r>
        <w:rPr>
          <w:noProof/>
          <w:lang w:bidi="ar-SA"/>
        </w:rPr>
        <w:drawing>
          <wp:inline distT="0" distB="0" distL="0" distR="0" wp14:anchorId="48CF080E" wp14:editId="4974EE8E">
            <wp:extent cx="4965329" cy="1704975"/>
            <wp:effectExtent l="0" t="0" r="698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21738"/>
                    <a:stretch/>
                  </pic:blipFill>
                  <pic:spPr bwMode="auto">
                    <a:xfrm>
                      <a:off x="0" y="0"/>
                      <a:ext cx="4971516" cy="1707100"/>
                    </a:xfrm>
                    <a:prstGeom prst="rect">
                      <a:avLst/>
                    </a:prstGeom>
                    <a:ln>
                      <a:noFill/>
                    </a:ln>
                    <a:extLst>
                      <a:ext uri="{53640926-AAD7-44D8-BBD7-CCE9431645EC}">
                        <a14:shadowObscured xmlns:a14="http://schemas.microsoft.com/office/drawing/2010/main"/>
                      </a:ext>
                    </a:extLst>
                  </pic:spPr>
                </pic:pic>
              </a:graphicData>
            </a:graphic>
          </wp:inline>
        </w:drawing>
      </w:r>
    </w:p>
    <w:p w:rsidR="007A18BE" w:rsidRDefault="007A18BE" w:rsidP="007A18BE">
      <w:pPr>
        <w:rPr>
          <w:lang w:bidi="ar-SA"/>
        </w:rPr>
      </w:pPr>
    </w:p>
    <w:p w:rsidR="007A18BE" w:rsidRPr="00D313B0" w:rsidRDefault="007A18BE" w:rsidP="007A18BE">
      <w:pPr>
        <w:ind w:left="1440" w:firstLine="0"/>
        <w:rPr>
          <w:lang w:bidi="ar-SA"/>
        </w:rPr>
      </w:pPr>
      <w:r>
        <w:rPr>
          <w:noProof/>
          <w:lang w:bidi="ar-SA"/>
        </w:rPr>
        <w:drawing>
          <wp:inline distT="0" distB="0" distL="0" distR="0" wp14:anchorId="25F0A5E3" wp14:editId="1C18C950">
            <wp:extent cx="4964611" cy="1247775"/>
            <wp:effectExtent l="19050" t="19050" r="2667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22376" b="29109"/>
                    <a:stretch/>
                  </pic:blipFill>
                  <pic:spPr bwMode="auto">
                    <a:xfrm>
                      <a:off x="0" y="0"/>
                      <a:ext cx="4964611" cy="12477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1F4D7C" w:rsidRDefault="007A18BE" w:rsidP="00BD7633">
      <w:pPr>
        <w:pStyle w:val="Heading5"/>
        <w:rPr>
          <w:b w:val="0"/>
          <w:sz w:val="28"/>
        </w:rPr>
      </w:pPr>
      <w:r>
        <w:br w:type="page"/>
      </w:r>
    </w:p>
    <w:p w:rsidR="001F4D7C" w:rsidRDefault="001F4D7C" w:rsidP="00A35349">
      <w:pPr>
        <w:pStyle w:val="Heading5"/>
      </w:pPr>
      <w:bookmarkStart w:id="48" w:name="_Toc425840753"/>
      <w:r>
        <w:lastRenderedPageBreak/>
        <w:t>editor_invitation.asp (2.13.1)</w:t>
      </w:r>
      <w:bookmarkEnd w:id="48"/>
    </w:p>
    <w:p w:rsidR="001F4D7C" w:rsidRDefault="001F4D7C" w:rsidP="0020664E">
      <w:pPr>
        <w:shd w:val="clear" w:color="auto" w:fill="9BBB59" w:themeFill="accent3"/>
        <w:ind w:left="1800" w:firstLine="0"/>
        <w:rPr>
          <w:lang w:bidi="ar-SA"/>
        </w:rPr>
      </w:pPr>
      <w:r>
        <w:rPr>
          <w:lang w:bidi="ar-SA"/>
        </w:rPr>
        <w:t>after call to create CrossCheck Results Link</w:t>
      </w:r>
    </w:p>
    <w:p w:rsidR="001F4D7C" w:rsidRDefault="001F4D7C" w:rsidP="0020664E">
      <w:pPr>
        <w:pStyle w:val="ListParagraph"/>
        <w:numPr>
          <w:ilvl w:val="0"/>
          <w:numId w:val="54"/>
        </w:numPr>
        <w:shd w:val="clear" w:color="auto" w:fill="9BBB59" w:themeFill="accent3"/>
        <w:rPr>
          <w:lang w:bidi="ar-SA"/>
        </w:rPr>
      </w:pPr>
      <w:r>
        <w:rPr>
          <w:lang w:bidi="ar-SA"/>
        </w:rPr>
        <w:t>Create var to hold result of call to HTMLObject.GetCIFCheckResultsLink.</w:t>
      </w:r>
    </w:p>
    <w:p w:rsidR="001F4D7C" w:rsidRDefault="001F4D7C" w:rsidP="0020664E">
      <w:pPr>
        <w:pStyle w:val="ListParagraph"/>
        <w:numPr>
          <w:ilvl w:val="0"/>
          <w:numId w:val="54"/>
        </w:numPr>
        <w:shd w:val="clear" w:color="auto" w:fill="9BBB59" w:themeFill="accent3"/>
        <w:rPr>
          <w:lang w:bidi="ar-SA"/>
        </w:rPr>
      </w:pPr>
      <w:r>
        <w:rPr>
          <w:lang w:bidi="ar-SA"/>
        </w:rPr>
        <w:t>If var has value, write value to response stream.</w:t>
      </w:r>
    </w:p>
    <w:p w:rsidR="005A6EB9" w:rsidRDefault="005A6EB9" w:rsidP="00A35349">
      <w:pPr>
        <w:pStyle w:val="Heading5"/>
      </w:pPr>
      <w:bookmarkStart w:id="49" w:name="_Toc425840754"/>
      <w:r>
        <w:t>editor_new.asp (2.13.1)</w:t>
      </w:r>
      <w:bookmarkEnd w:id="49"/>
    </w:p>
    <w:p w:rsidR="005A6EB9" w:rsidRDefault="005A6EB9" w:rsidP="0020664E">
      <w:pPr>
        <w:shd w:val="clear" w:color="auto" w:fill="9BBB59" w:themeFill="accent3"/>
        <w:ind w:left="1800" w:firstLine="0"/>
        <w:rPr>
          <w:lang w:bidi="ar-SA"/>
        </w:rPr>
      </w:pPr>
      <w:r>
        <w:rPr>
          <w:lang w:bidi="ar-SA"/>
        </w:rPr>
        <w:t>after call to create CrossCheck Results Link</w:t>
      </w:r>
    </w:p>
    <w:p w:rsidR="005A6EB9" w:rsidRDefault="005A6EB9" w:rsidP="00CA157C">
      <w:pPr>
        <w:pStyle w:val="ListParagraph"/>
        <w:numPr>
          <w:ilvl w:val="0"/>
          <w:numId w:val="54"/>
        </w:numPr>
        <w:shd w:val="clear" w:color="auto" w:fill="9BBB59" w:themeFill="accent3"/>
        <w:rPr>
          <w:lang w:bidi="ar-SA"/>
        </w:rPr>
      </w:pPr>
      <w:r>
        <w:rPr>
          <w:lang w:bidi="ar-SA"/>
        </w:rPr>
        <w:t>Create var to hold result of call to HTMLObject.GetCIFCheckResultsLink.</w:t>
      </w:r>
    </w:p>
    <w:p w:rsidR="005A6EB9" w:rsidRDefault="005A6EB9" w:rsidP="00CA157C">
      <w:pPr>
        <w:pStyle w:val="ListParagraph"/>
        <w:numPr>
          <w:ilvl w:val="0"/>
          <w:numId w:val="54"/>
        </w:numPr>
        <w:shd w:val="clear" w:color="auto" w:fill="9BBB59" w:themeFill="accent3"/>
        <w:rPr>
          <w:lang w:bidi="ar-SA"/>
        </w:rPr>
      </w:pPr>
      <w:r>
        <w:rPr>
          <w:lang w:bidi="ar-SA"/>
        </w:rPr>
        <w:t>If var has value, write value to response stream.</w:t>
      </w:r>
    </w:p>
    <w:p w:rsidR="003A423E" w:rsidRDefault="003A423E" w:rsidP="00A35349">
      <w:pPr>
        <w:pStyle w:val="Heading5"/>
      </w:pPr>
      <w:bookmarkStart w:id="50" w:name="_Toc425840755"/>
      <w:r>
        <w:t>editorSubByAssign.asp (2.13.1)</w:t>
      </w:r>
      <w:bookmarkEnd w:id="50"/>
    </w:p>
    <w:p w:rsidR="003A423E" w:rsidRDefault="003A423E" w:rsidP="0020664E">
      <w:pPr>
        <w:shd w:val="clear" w:color="auto" w:fill="9BBB59" w:themeFill="accent3"/>
        <w:ind w:left="1440"/>
        <w:rPr>
          <w:lang w:bidi="ar-SA"/>
        </w:rPr>
      </w:pPr>
      <w:r>
        <w:rPr>
          <w:lang w:bidi="ar-SA"/>
        </w:rPr>
        <w:t>after call to create CrossCheck Results Link</w:t>
      </w:r>
    </w:p>
    <w:p w:rsidR="003A423E" w:rsidRDefault="003A423E" w:rsidP="00CA157C">
      <w:pPr>
        <w:pStyle w:val="ListParagraph"/>
        <w:numPr>
          <w:ilvl w:val="0"/>
          <w:numId w:val="54"/>
        </w:numPr>
        <w:shd w:val="clear" w:color="auto" w:fill="9BBB59" w:themeFill="accent3"/>
        <w:rPr>
          <w:lang w:bidi="ar-SA"/>
        </w:rPr>
      </w:pPr>
      <w:r>
        <w:rPr>
          <w:lang w:bidi="ar-SA"/>
        </w:rPr>
        <w:t>Create var to hold result of call to HTMLObject.GetCIFCheckResultsLink.</w:t>
      </w:r>
    </w:p>
    <w:p w:rsidR="003A423E" w:rsidRDefault="003A423E" w:rsidP="00CA157C">
      <w:pPr>
        <w:pStyle w:val="ListParagraph"/>
        <w:numPr>
          <w:ilvl w:val="0"/>
          <w:numId w:val="54"/>
        </w:numPr>
        <w:shd w:val="clear" w:color="auto" w:fill="9BBB59" w:themeFill="accent3"/>
        <w:rPr>
          <w:lang w:bidi="ar-SA"/>
        </w:rPr>
      </w:pPr>
      <w:r>
        <w:rPr>
          <w:lang w:bidi="ar-SA"/>
        </w:rPr>
        <w:t>If var has value, write value to response stream.</w:t>
      </w:r>
    </w:p>
    <w:p w:rsidR="003A423E" w:rsidRDefault="003A423E" w:rsidP="00BD7633">
      <w:pPr>
        <w:pStyle w:val="Heading5"/>
      </w:pPr>
      <w:bookmarkStart w:id="51" w:name="_Toc425840756"/>
      <w:r>
        <w:t>editorSubByCurEd.asp (2.13.1)</w:t>
      </w:r>
      <w:bookmarkEnd w:id="51"/>
    </w:p>
    <w:p w:rsidR="003A423E" w:rsidRDefault="003A423E" w:rsidP="0020664E">
      <w:pPr>
        <w:shd w:val="clear" w:color="auto" w:fill="9BBB59" w:themeFill="accent3"/>
        <w:ind w:left="1440"/>
        <w:rPr>
          <w:lang w:bidi="ar-SA"/>
        </w:rPr>
      </w:pPr>
      <w:r>
        <w:rPr>
          <w:lang w:bidi="ar-SA"/>
        </w:rPr>
        <w:t>after call to create CrossCheck Results Link</w:t>
      </w:r>
    </w:p>
    <w:p w:rsidR="003A423E" w:rsidRDefault="003A423E" w:rsidP="00CA157C">
      <w:pPr>
        <w:pStyle w:val="ListParagraph"/>
        <w:numPr>
          <w:ilvl w:val="0"/>
          <w:numId w:val="54"/>
        </w:numPr>
        <w:shd w:val="clear" w:color="auto" w:fill="9BBB59" w:themeFill="accent3"/>
        <w:rPr>
          <w:lang w:bidi="ar-SA"/>
        </w:rPr>
      </w:pPr>
      <w:r>
        <w:rPr>
          <w:lang w:bidi="ar-SA"/>
        </w:rPr>
        <w:t>Create var to hold result of call to HTMLObject.GetCIFCheckResultsLink.</w:t>
      </w:r>
    </w:p>
    <w:p w:rsidR="003A423E" w:rsidRDefault="003A423E" w:rsidP="00CA157C">
      <w:pPr>
        <w:pStyle w:val="ListParagraph"/>
        <w:numPr>
          <w:ilvl w:val="0"/>
          <w:numId w:val="54"/>
        </w:numPr>
        <w:shd w:val="clear" w:color="auto" w:fill="9BBB59" w:themeFill="accent3"/>
        <w:rPr>
          <w:lang w:bidi="ar-SA"/>
        </w:rPr>
      </w:pPr>
      <w:r>
        <w:rPr>
          <w:lang w:bidi="ar-SA"/>
        </w:rPr>
        <w:t>If var has value, write value to response stream.</w:t>
      </w:r>
    </w:p>
    <w:p w:rsidR="00EB4D78" w:rsidRDefault="00EB4D78" w:rsidP="00A35349">
      <w:pPr>
        <w:pStyle w:val="Heading5"/>
      </w:pPr>
      <w:bookmarkStart w:id="52" w:name="_Toc425840757"/>
      <w:r>
        <w:t>editorSubByStatus.asp (2.13.1)</w:t>
      </w:r>
      <w:bookmarkEnd w:id="52"/>
    </w:p>
    <w:p w:rsidR="00EB4D78" w:rsidRDefault="00EB4D78" w:rsidP="0020664E">
      <w:pPr>
        <w:shd w:val="clear" w:color="auto" w:fill="9BBB59" w:themeFill="accent3"/>
        <w:ind w:left="1440"/>
        <w:rPr>
          <w:lang w:bidi="ar-SA"/>
        </w:rPr>
      </w:pPr>
      <w:r>
        <w:rPr>
          <w:lang w:bidi="ar-SA"/>
        </w:rPr>
        <w:t>after call to create CrossCheck Results Link</w:t>
      </w:r>
    </w:p>
    <w:p w:rsidR="00EB4D78" w:rsidRDefault="00EB4D78" w:rsidP="00CA157C">
      <w:pPr>
        <w:pStyle w:val="ListParagraph"/>
        <w:numPr>
          <w:ilvl w:val="0"/>
          <w:numId w:val="54"/>
        </w:numPr>
        <w:shd w:val="clear" w:color="auto" w:fill="9BBB59" w:themeFill="accent3"/>
        <w:rPr>
          <w:lang w:bidi="ar-SA"/>
        </w:rPr>
      </w:pPr>
      <w:r>
        <w:rPr>
          <w:lang w:bidi="ar-SA"/>
        </w:rPr>
        <w:t>Create var to hold result of call to HTMLObject.GetCIFCheckResultsLink.</w:t>
      </w:r>
    </w:p>
    <w:p w:rsidR="00EB4D78" w:rsidRDefault="00EB4D78" w:rsidP="00CA157C">
      <w:pPr>
        <w:pStyle w:val="ListParagraph"/>
        <w:numPr>
          <w:ilvl w:val="0"/>
          <w:numId w:val="54"/>
        </w:numPr>
        <w:shd w:val="clear" w:color="auto" w:fill="9BBB59" w:themeFill="accent3"/>
        <w:rPr>
          <w:lang w:bidi="ar-SA"/>
        </w:rPr>
      </w:pPr>
      <w:r>
        <w:rPr>
          <w:lang w:bidi="ar-SA"/>
        </w:rPr>
        <w:t>If var has value, write value to response stream.</w:t>
      </w:r>
    </w:p>
    <w:p w:rsidR="00EB4D78" w:rsidRDefault="00EB4D78" w:rsidP="00A35349">
      <w:pPr>
        <w:pStyle w:val="Heading5"/>
      </w:pPr>
      <w:bookmarkStart w:id="53" w:name="_Toc425840758"/>
      <w:r>
        <w:t>editorOutForRevision.asp (2.13.1)</w:t>
      </w:r>
      <w:bookmarkEnd w:id="53"/>
    </w:p>
    <w:p w:rsidR="00EB4D78" w:rsidRDefault="00EB4D78" w:rsidP="0020664E">
      <w:pPr>
        <w:shd w:val="clear" w:color="auto" w:fill="9BBB59" w:themeFill="accent3"/>
        <w:ind w:left="1440"/>
        <w:rPr>
          <w:lang w:bidi="ar-SA"/>
        </w:rPr>
      </w:pPr>
      <w:r>
        <w:rPr>
          <w:lang w:bidi="ar-SA"/>
        </w:rPr>
        <w:t>after call to create CrossCheck Results Link</w:t>
      </w:r>
    </w:p>
    <w:p w:rsidR="00EB4D78" w:rsidRDefault="00EB4D78" w:rsidP="00CA157C">
      <w:pPr>
        <w:pStyle w:val="ListParagraph"/>
        <w:numPr>
          <w:ilvl w:val="0"/>
          <w:numId w:val="54"/>
        </w:numPr>
        <w:shd w:val="clear" w:color="auto" w:fill="9BBB59" w:themeFill="accent3"/>
        <w:rPr>
          <w:lang w:bidi="ar-SA"/>
        </w:rPr>
      </w:pPr>
      <w:r>
        <w:rPr>
          <w:lang w:bidi="ar-SA"/>
        </w:rPr>
        <w:t>Create var to hold result of call to HTMLObject.GetCIFCheckResultsLink.</w:t>
      </w:r>
    </w:p>
    <w:p w:rsidR="00EB4D78" w:rsidRDefault="00EB4D78" w:rsidP="00CA157C">
      <w:pPr>
        <w:pStyle w:val="ListParagraph"/>
        <w:numPr>
          <w:ilvl w:val="0"/>
          <w:numId w:val="54"/>
        </w:numPr>
        <w:shd w:val="clear" w:color="auto" w:fill="9BBB59" w:themeFill="accent3"/>
        <w:rPr>
          <w:lang w:bidi="ar-SA"/>
        </w:rPr>
      </w:pPr>
      <w:r>
        <w:rPr>
          <w:lang w:bidi="ar-SA"/>
        </w:rPr>
        <w:t>If var has value, write value to response stream.</w:t>
      </w:r>
    </w:p>
    <w:p w:rsidR="00EB4D78" w:rsidRDefault="00EB4D78" w:rsidP="00A35349">
      <w:pPr>
        <w:pStyle w:val="Heading5"/>
      </w:pPr>
      <w:bookmarkStart w:id="54" w:name="_Toc425840759"/>
      <w:r>
        <w:t>editor_assign_with_fd.asp (2.13.1)</w:t>
      </w:r>
      <w:bookmarkEnd w:id="54"/>
    </w:p>
    <w:p w:rsidR="00EB4D78" w:rsidRDefault="00EB4D78" w:rsidP="0020664E">
      <w:pPr>
        <w:shd w:val="clear" w:color="auto" w:fill="9BBB59" w:themeFill="accent3"/>
        <w:ind w:left="1440"/>
        <w:rPr>
          <w:lang w:bidi="ar-SA"/>
        </w:rPr>
      </w:pPr>
      <w:r>
        <w:rPr>
          <w:lang w:bidi="ar-SA"/>
        </w:rPr>
        <w:t>after call to create CrossCheck Results Link</w:t>
      </w:r>
    </w:p>
    <w:p w:rsidR="00EB4D78" w:rsidRDefault="00EB4D78" w:rsidP="00CA157C">
      <w:pPr>
        <w:pStyle w:val="ListParagraph"/>
        <w:numPr>
          <w:ilvl w:val="0"/>
          <w:numId w:val="54"/>
        </w:numPr>
        <w:shd w:val="clear" w:color="auto" w:fill="9BBB59" w:themeFill="accent3"/>
        <w:rPr>
          <w:lang w:bidi="ar-SA"/>
        </w:rPr>
      </w:pPr>
      <w:r>
        <w:rPr>
          <w:lang w:bidi="ar-SA"/>
        </w:rPr>
        <w:t>Create var to hold result of call to HTMLObject.GetCIFCheckResultsLink.</w:t>
      </w:r>
    </w:p>
    <w:p w:rsidR="00EB4D78" w:rsidRDefault="00EB4D78" w:rsidP="00CA157C">
      <w:pPr>
        <w:pStyle w:val="ListParagraph"/>
        <w:numPr>
          <w:ilvl w:val="0"/>
          <w:numId w:val="54"/>
        </w:numPr>
        <w:shd w:val="clear" w:color="auto" w:fill="9BBB59" w:themeFill="accent3"/>
        <w:rPr>
          <w:lang w:bidi="ar-SA"/>
        </w:rPr>
      </w:pPr>
      <w:r>
        <w:rPr>
          <w:lang w:bidi="ar-SA"/>
        </w:rPr>
        <w:t>If var has value, write value to response stream.</w:t>
      </w:r>
    </w:p>
    <w:p w:rsidR="005B69AF" w:rsidRDefault="005B69AF" w:rsidP="00A35349">
      <w:pPr>
        <w:pStyle w:val="Heading5"/>
      </w:pPr>
      <w:bookmarkStart w:id="55" w:name="_Toc425840760"/>
      <w:r>
        <w:t>editor_docs_with_fd.asp (2.13.1)</w:t>
      </w:r>
      <w:bookmarkEnd w:id="55"/>
    </w:p>
    <w:p w:rsidR="005B69AF" w:rsidRDefault="005B69AF" w:rsidP="0020664E">
      <w:pPr>
        <w:shd w:val="clear" w:color="auto" w:fill="9BBB59" w:themeFill="accent3"/>
        <w:ind w:left="1440"/>
        <w:rPr>
          <w:lang w:bidi="ar-SA"/>
        </w:rPr>
      </w:pPr>
      <w:r>
        <w:rPr>
          <w:lang w:bidi="ar-SA"/>
        </w:rPr>
        <w:t>after call to create CrossCheck Results Link</w:t>
      </w:r>
    </w:p>
    <w:p w:rsidR="005B69AF" w:rsidRDefault="005B69AF" w:rsidP="00CA157C">
      <w:pPr>
        <w:pStyle w:val="ListParagraph"/>
        <w:numPr>
          <w:ilvl w:val="0"/>
          <w:numId w:val="54"/>
        </w:numPr>
        <w:shd w:val="clear" w:color="auto" w:fill="9BBB59" w:themeFill="accent3"/>
        <w:rPr>
          <w:lang w:bidi="ar-SA"/>
        </w:rPr>
      </w:pPr>
      <w:r>
        <w:rPr>
          <w:lang w:bidi="ar-SA"/>
        </w:rPr>
        <w:t>Create var to hold result of call to HTMLObject.GetCIFCheckResultsLink.</w:t>
      </w:r>
    </w:p>
    <w:p w:rsidR="005B69AF" w:rsidRDefault="005B69AF" w:rsidP="00CA157C">
      <w:pPr>
        <w:pStyle w:val="ListParagraph"/>
        <w:numPr>
          <w:ilvl w:val="0"/>
          <w:numId w:val="54"/>
        </w:numPr>
        <w:shd w:val="clear" w:color="auto" w:fill="9BBB59" w:themeFill="accent3"/>
        <w:rPr>
          <w:lang w:bidi="ar-SA"/>
        </w:rPr>
      </w:pPr>
      <w:r>
        <w:rPr>
          <w:lang w:bidi="ar-SA"/>
        </w:rPr>
        <w:t>If var has value, write value to response stream.</w:t>
      </w:r>
    </w:p>
    <w:p w:rsidR="00EB4D78" w:rsidRDefault="009222C5" w:rsidP="00A35349">
      <w:pPr>
        <w:pStyle w:val="Heading5"/>
      </w:pPr>
      <w:r>
        <w:t>editorRevisedSubmissionsTechCheck.asp</w:t>
      </w:r>
    </w:p>
    <w:p w:rsidR="009222C5" w:rsidRDefault="009222C5" w:rsidP="0020664E">
      <w:pPr>
        <w:shd w:val="clear" w:color="auto" w:fill="9BBB59" w:themeFill="accent3"/>
        <w:ind w:left="1440"/>
        <w:rPr>
          <w:lang w:bidi="ar-SA"/>
        </w:rPr>
      </w:pPr>
      <w:r>
        <w:rPr>
          <w:lang w:bidi="ar-SA"/>
        </w:rPr>
        <w:t xml:space="preserve">within function </w:t>
      </w:r>
      <w:r w:rsidRPr="00C64C07">
        <w:rPr>
          <w:i/>
          <w:lang w:bidi="ar-SA"/>
        </w:rPr>
        <w:t>outputTableBody()</w:t>
      </w:r>
      <w:r w:rsidRPr="00C64C07">
        <w:rPr>
          <w:lang w:bidi="ar-SA"/>
        </w:rPr>
        <w:t>, after history link</w:t>
      </w:r>
    </w:p>
    <w:p w:rsidR="009222C5" w:rsidRDefault="009222C5" w:rsidP="009222C5">
      <w:pPr>
        <w:pStyle w:val="ListParagraph"/>
        <w:numPr>
          <w:ilvl w:val="0"/>
          <w:numId w:val="54"/>
        </w:numPr>
        <w:shd w:val="clear" w:color="auto" w:fill="9BBB59" w:themeFill="accent3"/>
        <w:rPr>
          <w:lang w:bidi="ar-SA"/>
        </w:rPr>
      </w:pPr>
      <w:r>
        <w:rPr>
          <w:lang w:bidi="ar-SA"/>
        </w:rPr>
        <w:t>Create var to hold result of call to HTMLObject.GetCIFCheckResultsLink.</w:t>
      </w:r>
    </w:p>
    <w:p w:rsidR="009222C5" w:rsidRDefault="009222C5" w:rsidP="009222C5">
      <w:pPr>
        <w:pStyle w:val="ListParagraph"/>
        <w:numPr>
          <w:ilvl w:val="0"/>
          <w:numId w:val="54"/>
        </w:numPr>
        <w:shd w:val="clear" w:color="auto" w:fill="9BBB59" w:themeFill="accent3"/>
        <w:rPr>
          <w:lang w:bidi="ar-SA"/>
        </w:rPr>
      </w:pPr>
      <w:r>
        <w:rPr>
          <w:lang w:bidi="ar-SA"/>
        </w:rPr>
        <w:t>If var has value, write value to response stream.</w:t>
      </w:r>
    </w:p>
    <w:p w:rsidR="003545CF" w:rsidRDefault="003545CF" w:rsidP="00A35349">
      <w:pPr>
        <w:pStyle w:val="Heading5"/>
      </w:pPr>
    </w:p>
    <w:p w:rsidR="009222C5" w:rsidRDefault="009222C5" w:rsidP="00A35349">
      <w:pPr>
        <w:pStyle w:val="Heading5"/>
      </w:pPr>
      <w:r>
        <w:lastRenderedPageBreak/>
        <w:t>editorRevisedSubmissions.asp</w:t>
      </w:r>
    </w:p>
    <w:p w:rsidR="009222C5" w:rsidRDefault="009222C5" w:rsidP="0020664E">
      <w:pPr>
        <w:shd w:val="clear" w:color="auto" w:fill="9BBB59" w:themeFill="accent3"/>
        <w:ind w:left="1440"/>
        <w:rPr>
          <w:lang w:bidi="ar-SA"/>
        </w:rPr>
      </w:pPr>
      <w:r>
        <w:rPr>
          <w:lang w:bidi="ar-SA"/>
        </w:rPr>
        <w:t xml:space="preserve">within function </w:t>
      </w:r>
      <w:r w:rsidRPr="00C64C07">
        <w:rPr>
          <w:i/>
          <w:lang w:bidi="ar-SA"/>
        </w:rPr>
        <w:t>outputTableBody()</w:t>
      </w:r>
      <w:r w:rsidRPr="00C64C07">
        <w:rPr>
          <w:lang w:bidi="ar-SA"/>
        </w:rPr>
        <w:t>, after history link</w:t>
      </w:r>
    </w:p>
    <w:p w:rsidR="009222C5" w:rsidRDefault="009222C5" w:rsidP="009222C5">
      <w:pPr>
        <w:pStyle w:val="ListParagraph"/>
        <w:numPr>
          <w:ilvl w:val="0"/>
          <w:numId w:val="54"/>
        </w:numPr>
        <w:shd w:val="clear" w:color="auto" w:fill="9BBB59" w:themeFill="accent3"/>
        <w:rPr>
          <w:lang w:bidi="ar-SA"/>
        </w:rPr>
      </w:pPr>
      <w:r>
        <w:rPr>
          <w:lang w:bidi="ar-SA"/>
        </w:rPr>
        <w:t>Create var to hold result of call to HTMLObject.GetCIFCheckResultsLink.</w:t>
      </w:r>
    </w:p>
    <w:p w:rsidR="009222C5" w:rsidRDefault="009222C5" w:rsidP="009222C5">
      <w:pPr>
        <w:pStyle w:val="ListParagraph"/>
        <w:numPr>
          <w:ilvl w:val="0"/>
          <w:numId w:val="54"/>
        </w:numPr>
        <w:shd w:val="clear" w:color="auto" w:fill="9BBB59" w:themeFill="accent3"/>
        <w:rPr>
          <w:lang w:bidi="ar-SA"/>
        </w:rPr>
      </w:pPr>
      <w:r>
        <w:rPr>
          <w:lang w:bidi="ar-SA"/>
        </w:rPr>
        <w:t>If var has value, write value to response stream.</w:t>
      </w:r>
    </w:p>
    <w:p w:rsidR="00F0389B" w:rsidRDefault="00F0389B" w:rsidP="00A35349">
      <w:pPr>
        <w:pStyle w:val="Heading5"/>
      </w:pPr>
      <w:r>
        <w:t>editor_assigned_docs.asp</w:t>
      </w:r>
    </w:p>
    <w:p w:rsidR="00F0389B" w:rsidRDefault="00F0389B" w:rsidP="0020664E">
      <w:pPr>
        <w:shd w:val="clear" w:color="auto" w:fill="9BBB59" w:themeFill="accent3"/>
        <w:ind w:left="1440"/>
        <w:rPr>
          <w:lang w:bidi="ar-SA"/>
        </w:rPr>
      </w:pPr>
      <w:r>
        <w:rPr>
          <w:lang w:bidi="ar-SA"/>
        </w:rPr>
        <w:t xml:space="preserve">within function </w:t>
      </w:r>
      <w:r w:rsidRPr="00C64C07">
        <w:rPr>
          <w:i/>
          <w:lang w:bidi="ar-SA"/>
        </w:rPr>
        <w:t>outputTableBody()</w:t>
      </w:r>
      <w:r w:rsidRPr="00C64C07">
        <w:rPr>
          <w:lang w:bidi="ar-SA"/>
        </w:rPr>
        <w:t>, after history link</w:t>
      </w:r>
    </w:p>
    <w:p w:rsidR="00F0389B" w:rsidRDefault="00F0389B" w:rsidP="00F0389B">
      <w:pPr>
        <w:pStyle w:val="ListParagraph"/>
        <w:numPr>
          <w:ilvl w:val="0"/>
          <w:numId w:val="54"/>
        </w:numPr>
        <w:shd w:val="clear" w:color="auto" w:fill="9BBB59" w:themeFill="accent3"/>
        <w:rPr>
          <w:lang w:bidi="ar-SA"/>
        </w:rPr>
      </w:pPr>
      <w:r>
        <w:rPr>
          <w:lang w:bidi="ar-SA"/>
        </w:rPr>
        <w:t>Create var to hold result of call to HTMLObject.GetCIFCheckResultsLink.</w:t>
      </w:r>
    </w:p>
    <w:p w:rsidR="00F0389B" w:rsidRDefault="00F0389B" w:rsidP="00F0389B">
      <w:pPr>
        <w:pStyle w:val="ListParagraph"/>
        <w:numPr>
          <w:ilvl w:val="0"/>
          <w:numId w:val="54"/>
        </w:numPr>
        <w:shd w:val="clear" w:color="auto" w:fill="9BBB59" w:themeFill="accent3"/>
        <w:rPr>
          <w:lang w:bidi="ar-SA"/>
        </w:rPr>
      </w:pPr>
      <w:r>
        <w:rPr>
          <w:lang w:bidi="ar-SA"/>
        </w:rPr>
        <w:t>If var has value, write value to response stream.</w:t>
      </w:r>
    </w:p>
    <w:p w:rsidR="007A18BE" w:rsidRDefault="007A18BE" w:rsidP="007A18BE">
      <w:pPr>
        <w:rPr>
          <w:rFonts w:eastAsiaTheme="majorEastAsia" w:cstheme="majorBidi"/>
          <w:b/>
          <w:i/>
          <w:iCs/>
          <w:color w:val="7F7F7F" w:themeColor="text1" w:themeTint="80"/>
          <w:szCs w:val="24"/>
          <w:lang w:bidi="ar-SA"/>
        </w:rPr>
      </w:pPr>
    </w:p>
    <w:p w:rsidR="003545CF" w:rsidRDefault="0019213A" w:rsidP="003545CF">
      <w:pPr>
        <w:pStyle w:val="Heading4"/>
      </w:pPr>
      <w:r>
        <w:t>Publisher Facing</w:t>
      </w:r>
      <w:bookmarkStart w:id="56" w:name="_Toc425840763"/>
      <w:bookmarkStart w:id="57" w:name="_Toc425840764"/>
    </w:p>
    <w:p w:rsidR="003545CF" w:rsidRDefault="003545CF" w:rsidP="003545CF">
      <w:pPr>
        <w:pStyle w:val="Heading5"/>
      </w:pPr>
      <w:r>
        <w:t>publisherAcceptedManuscripts.asp (2.13.1)</w:t>
      </w:r>
      <w:bookmarkEnd w:id="56"/>
    </w:p>
    <w:p w:rsidR="003545CF" w:rsidRDefault="003545CF" w:rsidP="0020664E">
      <w:pPr>
        <w:shd w:val="clear" w:color="auto" w:fill="9BBB59" w:themeFill="accent3"/>
        <w:ind w:left="1440"/>
        <w:rPr>
          <w:lang w:bidi="ar-SA"/>
        </w:rPr>
      </w:pPr>
      <w:r>
        <w:rPr>
          <w:lang w:bidi="ar-SA"/>
        </w:rPr>
        <w:t xml:space="preserve">within function </w:t>
      </w:r>
      <w:r w:rsidRPr="00C64C07">
        <w:rPr>
          <w:i/>
          <w:lang w:bidi="ar-SA"/>
        </w:rPr>
        <w:t>outputTableBody()</w:t>
      </w:r>
      <w:r w:rsidRPr="00C64C07">
        <w:rPr>
          <w:lang w:bidi="ar-SA"/>
        </w:rPr>
        <w:t>, after history link</w:t>
      </w:r>
    </w:p>
    <w:p w:rsidR="003545CF" w:rsidRDefault="003545CF" w:rsidP="003545CF">
      <w:pPr>
        <w:pStyle w:val="ListParagraph"/>
        <w:numPr>
          <w:ilvl w:val="0"/>
          <w:numId w:val="54"/>
        </w:numPr>
        <w:shd w:val="clear" w:color="auto" w:fill="9BBB59" w:themeFill="accent3"/>
        <w:rPr>
          <w:lang w:bidi="ar-SA"/>
        </w:rPr>
      </w:pPr>
      <w:r>
        <w:rPr>
          <w:lang w:bidi="ar-SA"/>
        </w:rPr>
        <w:t>Create var to hold result of call to HTMLObject.GetCIFCheckResultsLink.</w:t>
      </w:r>
    </w:p>
    <w:p w:rsidR="003545CF" w:rsidRDefault="003545CF" w:rsidP="003545CF">
      <w:pPr>
        <w:pStyle w:val="ListParagraph"/>
        <w:numPr>
          <w:ilvl w:val="0"/>
          <w:numId w:val="54"/>
        </w:numPr>
        <w:shd w:val="clear" w:color="auto" w:fill="9BBB59" w:themeFill="accent3"/>
        <w:rPr>
          <w:lang w:bidi="ar-SA"/>
        </w:rPr>
      </w:pPr>
      <w:r>
        <w:rPr>
          <w:lang w:bidi="ar-SA"/>
        </w:rPr>
        <w:t>If var has value, write value to response stream.</w:t>
      </w:r>
    </w:p>
    <w:p w:rsidR="003545CF" w:rsidRDefault="003545CF" w:rsidP="003545CF">
      <w:pPr>
        <w:pStyle w:val="Heading5"/>
      </w:pPr>
      <w:r>
        <w:t>viewAllSubmissionsInProduction.asp (2.13.1)</w:t>
      </w:r>
    </w:p>
    <w:p w:rsidR="003545CF" w:rsidRDefault="003545CF" w:rsidP="0020664E">
      <w:pPr>
        <w:shd w:val="clear" w:color="auto" w:fill="9BBB59" w:themeFill="accent3"/>
        <w:ind w:left="1440"/>
        <w:rPr>
          <w:lang w:bidi="ar-SA"/>
        </w:rPr>
      </w:pPr>
      <w:r>
        <w:rPr>
          <w:lang w:bidi="ar-SA"/>
        </w:rPr>
        <w:t xml:space="preserve">within function </w:t>
      </w:r>
      <w:r w:rsidRPr="00C64C07">
        <w:rPr>
          <w:i/>
          <w:lang w:bidi="ar-SA"/>
        </w:rPr>
        <w:t>outputTableBody()</w:t>
      </w:r>
      <w:r w:rsidRPr="00C64C07">
        <w:rPr>
          <w:lang w:bidi="ar-SA"/>
        </w:rPr>
        <w:t>, after history link</w:t>
      </w:r>
    </w:p>
    <w:p w:rsidR="003545CF" w:rsidRDefault="003545CF" w:rsidP="003545CF">
      <w:pPr>
        <w:pStyle w:val="ListParagraph"/>
        <w:numPr>
          <w:ilvl w:val="0"/>
          <w:numId w:val="54"/>
        </w:numPr>
        <w:shd w:val="clear" w:color="auto" w:fill="9BBB59" w:themeFill="accent3"/>
        <w:rPr>
          <w:lang w:bidi="ar-SA"/>
        </w:rPr>
      </w:pPr>
      <w:r>
        <w:rPr>
          <w:lang w:bidi="ar-SA"/>
        </w:rPr>
        <w:t>Create var to hold result of call to HTMLObject.GetCIFCheckResultsLink.</w:t>
      </w:r>
    </w:p>
    <w:p w:rsidR="003545CF" w:rsidRDefault="003545CF" w:rsidP="003545CF">
      <w:pPr>
        <w:pStyle w:val="ListParagraph"/>
        <w:numPr>
          <w:ilvl w:val="0"/>
          <w:numId w:val="54"/>
        </w:numPr>
        <w:shd w:val="clear" w:color="auto" w:fill="9BBB59" w:themeFill="accent3"/>
        <w:rPr>
          <w:lang w:bidi="ar-SA"/>
        </w:rPr>
      </w:pPr>
      <w:r>
        <w:rPr>
          <w:lang w:bidi="ar-SA"/>
        </w:rPr>
        <w:t>If var has value, write value to response stream.</w:t>
      </w:r>
    </w:p>
    <w:p w:rsidR="003545CF" w:rsidRDefault="003545CF" w:rsidP="003545CF">
      <w:pPr>
        <w:pStyle w:val="Heading5"/>
      </w:pPr>
      <w:bookmarkStart w:id="58" w:name="_Toc425840761"/>
      <w:r>
        <w:t>productionInitiatedNoTasksAssigned.asp (2.13.1)</w:t>
      </w:r>
      <w:bookmarkEnd w:id="58"/>
    </w:p>
    <w:p w:rsidR="003545CF" w:rsidRDefault="003545CF" w:rsidP="0020664E">
      <w:pPr>
        <w:shd w:val="clear" w:color="auto" w:fill="9BBB59" w:themeFill="accent3"/>
        <w:ind w:left="1440"/>
        <w:rPr>
          <w:lang w:bidi="ar-SA"/>
        </w:rPr>
      </w:pPr>
      <w:r>
        <w:rPr>
          <w:lang w:bidi="ar-SA"/>
        </w:rPr>
        <w:t xml:space="preserve">within function </w:t>
      </w:r>
      <w:r w:rsidRPr="00C64C07">
        <w:rPr>
          <w:i/>
          <w:lang w:bidi="ar-SA"/>
        </w:rPr>
        <w:t>outputTableBody()</w:t>
      </w:r>
      <w:r w:rsidRPr="00C64C07">
        <w:rPr>
          <w:lang w:bidi="ar-SA"/>
        </w:rPr>
        <w:t>, after history link</w:t>
      </w:r>
    </w:p>
    <w:p w:rsidR="003545CF" w:rsidRDefault="003545CF" w:rsidP="003545CF">
      <w:pPr>
        <w:pStyle w:val="ListParagraph"/>
        <w:numPr>
          <w:ilvl w:val="0"/>
          <w:numId w:val="54"/>
        </w:numPr>
        <w:shd w:val="clear" w:color="auto" w:fill="9BBB59" w:themeFill="accent3"/>
        <w:rPr>
          <w:lang w:bidi="ar-SA"/>
        </w:rPr>
      </w:pPr>
      <w:r>
        <w:rPr>
          <w:lang w:bidi="ar-SA"/>
        </w:rPr>
        <w:t>Create var to hold result of call to HTMLObject.GetCIFCheckResultsLink.</w:t>
      </w:r>
    </w:p>
    <w:p w:rsidR="003545CF" w:rsidRDefault="003545CF" w:rsidP="003545CF">
      <w:pPr>
        <w:pStyle w:val="ListParagraph"/>
        <w:numPr>
          <w:ilvl w:val="0"/>
          <w:numId w:val="54"/>
        </w:numPr>
        <w:shd w:val="clear" w:color="auto" w:fill="9BBB59" w:themeFill="accent3"/>
        <w:rPr>
          <w:lang w:bidi="ar-SA"/>
        </w:rPr>
      </w:pPr>
      <w:r>
        <w:rPr>
          <w:lang w:bidi="ar-SA"/>
        </w:rPr>
        <w:t>If var has value, write value to response stream.</w:t>
      </w:r>
    </w:p>
    <w:p w:rsidR="003545CF" w:rsidRDefault="003545CF">
      <w:pPr>
        <w:rPr>
          <w:b/>
          <w:color w:val="595959" w:themeColor="text1" w:themeTint="A6"/>
          <w:sz w:val="28"/>
        </w:rPr>
      </w:pPr>
      <w:r>
        <w:br w:type="page"/>
      </w:r>
    </w:p>
    <w:p w:rsidR="00016DA4" w:rsidRDefault="00016DA4" w:rsidP="00016DA4">
      <w:pPr>
        <w:pStyle w:val="Heading2"/>
      </w:pPr>
      <w:r>
        <w:lastRenderedPageBreak/>
        <w:t>Archiving</w:t>
      </w:r>
      <w:bookmarkEnd w:id="57"/>
    </w:p>
    <w:p w:rsidR="00016DA4" w:rsidRDefault="00016DA4" w:rsidP="00016DA4">
      <w:pPr>
        <w:pStyle w:val="Heading3"/>
        <w:rPr>
          <w:rFonts w:asciiTheme="majorHAnsi" w:hAnsiTheme="majorHAnsi"/>
          <w:bCs/>
          <w:color w:val="365F91" w:themeColor="accent1" w:themeShade="BF"/>
          <w:sz w:val="24"/>
        </w:rPr>
      </w:pPr>
      <w:bookmarkStart w:id="59" w:name="_Toc425840765"/>
      <w:r>
        <w:t>Data</w:t>
      </w:r>
      <w:bookmarkEnd w:id="59"/>
    </w:p>
    <w:p w:rsidR="00016DA4" w:rsidRDefault="00016DA4" w:rsidP="00016DA4"/>
    <w:p w:rsidR="00912670" w:rsidRDefault="00912670" w:rsidP="001B6335">
      <w:pPr>
        <w:ind w:left="1080" w:firstLine="0"/>
      </w:pPr>
      <w:r>
        <w:t xml:space="preserve">Implement usp_SelectAllCIFResultFilesForArchiving, which should be a union of two joins: </w:t>
      </w:r>
      <w:r>
        <w:rPr>
          <w:bCs/>
        </w:rPr>
        <w:t>FILEVIEW_CIF_RESULT_FILES</w:t>
      </w:r>
      <w:r>
        <w:t xml:space="preserve">  with SUBMISSION and COMPANION_FILES, making sure to capture DOCUMENTID.</w:t>
      </w:r>
    </w:p>
    <w:p w:rsidR="00912670" w:rsidRDefault="00912670" w:rsidP="00016DA4"/>
    <w:p w:rsidR="00912670" w:rsidRDefault="00912670" w:rsidP="00912670">
      <w:pPr>
        <w:pStyle w:val="Heading3"/>
        <w:rPr>
          <w:rFonts w:asciiTheme="majorHAnsi" w:hAnsiTheme="majorHAnsi"/>
          <w:bCs/>
          <w:color w:val="365F91" w:themeColor="accent1" w:themeShade="BF"/>
          <w:sz w:val="24"/>
        </w:rPr>
      </w:pPr>
      <w:bookmarkStart w:id="60" w:name="_Toc425840766"/>
      <w:r>
        <w:t>Code</w:t>
      </w:r>
      <w:bookmarkEnd w:id="60"/>
    </w:p>
    <w:p w:rsidR="00912670" w:rsidRDefault="00912670" w:rsidP="00912670"/>
    <w:p w:rsidR="00016DA4" w:rsidRDefault="00912670" w:rsidP="001B6335">
      <w:pPr>
        <w:ind w:left="1080" w:firstLine="0"/>
      </w:pPr>
      <w:r>
        <w:t>Add an invocation of usp_SelectAllCIFResultFilesForArchiving to the FileArchivingEligibilityWeb constructor, passing the results to LoadFileList.</w:t>
      </w:r>
      <w:r w:rsidR="00016DA4">
        <w:br w:type="page"/>
      </w:r>
    </w:p>
    <w:p w:rsidR="004A2D97" w:rsidRDefault="004A2D97" w:rsidP="004A2D97">
      <w:pPr>
        <w:pStyle w:val="Heading2"/>
      </w:pPr>
      <w:bookmarkStart w:id="61" w:name="_Toc425840767"/>
      <w:r>
        <w:lastRenderedPageBreak/>
        <w:t>Asynch</w:t>
      </w:r>
      <w:bookmarkEnd w:id="61"/>
    </w:p>
    <w:p w:rsidR="004A2D97" w:rsidRDefault="004A2D97" w:rsidP="004A2D97">
      <w:pPr>
        <w:pStyle w:val="Heading3"/>
      </w:pPr>
      <w:bookmarkStart w:id="62" w:name="_Toc425840768"/>
      <w:r>
        <w:t>Data</w:t>
      </w:r>
      <w:bookmarkEnd w:id="62"/>
    </w:p>
    <w:p w:rsidR="004A2D97" w:rsidRDefault="004A2D97" w:rsidP="004A2D97">
      <w:pPr>
        <w:pStyle w:val="DatabaseName"/>
      </w:pPr>
      <w:r>
        <w:t>JOURNAL</w:t>
      </w:r>
    </w:p>
    <w:p w:rsidR="004A2D97" w:rsidRDefault="004A2D97" w:rsidP="004A2D97">
      <w:pPr>
        <w:pStyle w:val="TableName"/>
      </w:pPr>
      <w:bookmarkStart w:id="63" w:name="_Toc425840769"/>
      <w:r>
        <w:t>CIF_FILE_TRAFFIC_LOG (new)</w:t>
      </w:r>
      <w:bookmarkEnd w:id="63"/>
    </w:p>
    <w:p w:rsidR="004A2D97" w:rsidRDefault="004A2D97" w:rsidP="004A2D97">
      <w:pPr>
        <w:ind w:left="1800" w:firstLine="0"/>
      </w:pPr>
      <w:r>
        <w:t>TRAFFIC_LOG_ID (PK)</w:t>
      </w:r>
    </w:p>
    <w:p w:rsidR="004A2D97" w:rsidRDefault="004A2D97" w:rsidP="004A2D97">
      <w:pPr>
        <w:ind w:left="1800" w:firstLine="0"/>
      </w:pPr>
      <w:r>
        <w:t>FILE_CATALOGUE_ID (FK to FILE_CATALOGUE)</w:t>
      </w:r>
    </w:p>
    <w:p w:rsidR="004A2D97" w:rsidRDefault="004A2D97" w:rsidP="004A2D97">
      <w:pPr>
        <w:ind w:left="1800" w:firstLine="0"/>
      </w:pPr>
      <w:r>
        <w:t>START_TIME (datetime) – time asynch server sent cifCheck request</w:t>
      </w:r>
    </w:p>
    <w:p w:rsidR="004A2D97" w:rsidRDefault="004A2D97" w:rsidP="004A2D97">
      <w:pPr>
        <w:ind w:left="1800" w:firstLine="0"/>
      </w:pPr>
      <w:r>
        <w:t>END_TIME (datetime) – time asynch server received cifCheck result</w:t>
      </w:r>
    </w:p>
    <w:p w:rsidR="004A2D97" w:rsidRDefault="004A2D97" w:rsidP="004A2D97">
      <w:pPr>
        <w:ind w:left="1800" w:firstLine="0"/>
      </w:pPr>
      <w:r>
        <w:t xml:space="preserve">SENT_BYTES (float) </w:t>
      </w:r>
    </w:p>
    <w:p w:rsidR="004A2D97" w:rsidRDefault="004A2D97" w:rsidP="004A2D97">
      <w:pPr>
        <w:ind w:left="1800" w:firstLine="0"/>
      </w:pPr>
      <w:r>
        <w:t>RECEIVE_BYTES (float)</w:t>
      </w:r>
    </w:p>
    <w:p w:rsidR="008D43CF" w:rsidRDefault="008D43CF" w:rsidP="004A2D97">
      <w:pPr>
        <w:ind w:left="1800" w:firstLine="0"/>
      </w:pPr>
    </w:p>
    <w:p w:rsidR="008D43CF" w:rsidRDefault="008D43CF" w:rsidP="00157CBE">
      <w:pPr>
        <w:pStyle w:val="TableName"/>
      </w:pPr>
      <w:bookmarkStart w:id="64" w:name="_Toc425840770"/>
      <w:r>
        <w:t>usp_</w:t>
      </w:r>
      <w:r w:rsidR="00157CBE">
        <w:t>ProcessCIFFileResultRequest (new)</w:t>
      </w:r>
      <w:bookmarkEnd w:id="64"/>
    </w:p>
    <w:p w:rsidR="00157CBE" w:rsidRDefault="00157CBE" w:rsidP="00157CBE">
      <w:pPr>
        <w:ind w:left="1440" w:firstLine="0"/>
      </w:pPr>
      <w:r>
        <w:t>Updates/Inserts to CIF_FILE_TRAFFIC_LOG</w:t>
      </w:r>
    </w:p>
    <w:p w:rsidR="00157CBE" w:rsidRDefault="00157CBE" w:rsidP="00157CBE">
      <w:pPr>
        <w:ind w:left="1440" w:firstLine="0"/>
      </w:pPr>
    </w:p>
    <w:p w:rsidR="00157CBE" w:rsidRDefault="00157CBE" w:rsidP="00511023">
      <w:pPr>
        <w:pStyle w:val="ListParagraph"/>
        <w:numPr>
          <w:ilvl w:val="0"/>
          <w:numId w:val="56"/>
        </w:numPr>
      </w:pPr>
      <w:r>
        <w:t>@trafficLogID (BIGINT)</w:t>
      </w:r>
    </w:p>
    <w:p w:rsidR="00157CBE" w:rsidRDefault="00157CBE" w:rsidP="00511023">
      <w:pPr>
        <w:pStyle w:val="ListParagraph"/>
        <w:numPr>
          <w:ilvl w:val="0"/>
          <w:numId w:val="56"/>
        </w:numPr>
      </w:pPr>
      <w:r>
        <w:t>@fileCatalogueID (BIGINT)</w:t>
      </w:r>
    </w:p>
    <w:p w:rsidR="00157CBE" w:rsidRDefault="00157CBE" w:rsidP="00511023">
      <w:pPr>
        <w:pStyle w:val="ListParagraph"/>
        <w:numPr>
          <w:ilvl w:val="0"/>
          <w:numId w:val="56"/>
        </w:numPr>
      </w:pPr>
      <w:r>
        <w:t>@startTime (DATETIME)</w:t>
      </w:r>
    </w:p>
    <w:p w:rsidR="00157CBE" w:rsidRDefault="00157CBE" w:rsidP="00511023">
      <w:pPr>
        <w:pStyle w:val="ListParagraph"/>
        <w:numPr>
          <w:ilvl w:val="0"/>
          <w:numId w:val="56"/>
        </w:numPr>
      </w:pPr>
      <w:r>
        <w:t>@endTime (DATETIME)</w:t>
      </w:r>
    </w:p>
    <w:p w:rsidR="00157CBE" w:rsidRDefault="00157CBE" w:rsidP="00511023">
      <w:pPr>
        <w:pStyle w:val="ListParagraph"/>
        <w:numPr>
          <w:ilvl w:val="0"/>
          <w:numId w:val="56"/>
        </w:numPr>
      </w:pPr>
      <w:r>
        <w:t>@sentBytes (FLOAT)</w:t>
      </w:r>
    </w:p>
    <w:p w:rsidR="00157CBE" w:rsidRDefault="00157CBE" w:rsidP="00511023">
      <w:pPr>
        <w:pStyle w:val="ListParagraph"/>
        <w:numPr>
          <w:ilvl w:val="0"/>
          <w:numId w:val="56"/>
        </w:numPr>
      </w:pPr>
      <w:r>
        <w:t>@receiveBytes (FLOAT)</w:t>
      </w:r>
    </w:p>
    <w:p w:rsidR="004A2D97" w:rsidRPr="00A221F6" w:rsidRDefault="004A2D97" w:rsidP="004A2D97">
      <w:pPr>
        <w:pStyle w:val="DatabaseName"/>
      </w:pPr>
      <w:r>
        <w:t>PDFBUILDER</w:t>
      </w:r>
    </w:p>
    <w:p w:rsidR="004A2D97" w:rsidRDefault="004A2D97" w:rsidP="004A2D97">
      <w:pPr>
        <w:pStyle w:val="TableName"/>
      </w:pPr>
      <w:bookmarkStart w:id="65" w:name="_Toc425840771"/>
      <w:r>
        <w:t>REQUEST_TYPES (new record)</w:t>
      </w:r>
      <w:bookmarkEnd w:id="65"/>
    </w:p>
    <w:p w:rsidR="004A2D97" w:rsidRPr="0015136E" w:rsidRDefault="004A2D97" w:rsidP="004A2D97">
      <w:pPr>
        <w:pStyle w:val="DataLabel"/>
      </w:pPr>
      <w:r w:rsidRPr="0015136E">
        <w:t>Description:</w:t>
      </w:r>
    </w:p>
    <w:p w:rsidR="004A2D97" w:rsidRPr="0015136E" w:rsidRDefault="004A2D97" w:rsidP="004A2D97">
      <w:pPr>
        <w:pStyle w:val="DataDescription"/>
      </w:pPr>
      <w:r>
        <w:t>Request type for CIF checks.</w:t>
      </w:r>
    </w:p>
    <w:p w:rsidR="004A2D97" w:rsidRPr="007D0C8B" w:rsidRDefault="004A2D97" w:rsidP="004A2D97">
      <w:pPr>
        <w:pStyle w:val="DataLabel"/>
      </w:pPr>
      <w:r w:rsidRPr="007D0C8B">
        <w:t>Data:</w:t>
      </w:r>
    </w:p>
    <w:p w:rsidR="004A2D97" w:rsidRDefault="004A2D97" w:rsidP="004A2D97">
      <w:pPr>
        <w:pStyle w:val="Data"/>
        <w:ind w:left="5760" w:hanging="3600"/>
      </w:pPr>
      <w:r>
        <w:t>NAME</w:t>
      </w:r>
      <w:r w:rsidRPr="0015136E">
        <w:t>:</w:t>
      </w:r>
      <w:r w:rsidRPr="0015136E">
        <w:tab/>
      </w:r>
      <w:r>
        <w:t>CheckCIF Task</w:t>
      </w:r>
    </w:p>
    <w:p w:rsidR="004A2D97" w:rsidRDefault="004A2D97" w:rsidP="004A2D97">
      <w:pPr>
        <w:pStyle w:val="Data"/>
        <w:ind w:left="5760" w:hanging="3600"/>
      </w:pPr>
      <w:r>
        <w:t>ACTION_NAME:</w:t>
      </w:r>
      <w:r>
        <w:tab/>
        <w:t>Validating CIF File</w:t>
      </w:r>
    </w:p>
    <w:p w:rsidR="004A2D97" w:rsidRDefault="004A2D97" w:rsidP="004A2D97">
      <w:pPr>
        <w:pStyle w:val="Data"/>
        <w:ind w:left="5760" w:hanging="3600"/>
      </w:pPr>
      <w:r>
        <w:t>MAX_ATTEMPTS:</w:t>
      </w:r>
      <w:r>
        <w:tab/>
        <w:t>3</w:t>
      </w:r>
    </w:p>
    <w:p w:rsidR="004A2D97" w:rsidRDefault="004A2D97" w:rsidP="004A2D97">
      <w:pPr>
        <w:pStyle w:val="Data"/>
        <w:ind w:left="5760" w:hanging="3600"/>
      </w:pPr>
      <w:r>
        <w:t>WAIT_INTERVAL_BASE:</w:t>
      </w:r>
      <w:r>
        <w:tab/>
        <w:t>0</w:t>
      </w:r>
    </w:p>
    <w:p w:rsidR="004A2D97" w:rsidRDefault="004A2D97" w:rsidP="004A2D97">
      <w:pPr>
        <w:pStyle w:val="Data"/>
        <w:ind w:left="5760" w:hanging="3600"/>
      </w:pPr>
      <w:r>
        <w:t>DESTABILIZATION_SCORE:</w:t>
      </w:r>
      <w:r>
        <w:tab/>
        <w:t>0</w:t>
      </w:r>
    </w:p>
    <w:p w:rsidR="004A2D97" w:rsidRDefault="004A2D97" w:rsidP="004A2D97">
      <w:pPr>
        <w:pStyle w:val="Data"/>
        <w:ind w:left="5760" w:hanging="3600"/>
      </w:pPr>
      <w:r>
        <w:t>ERROR_INTERVAL:</w:t>
      </w:r>
      <w:r>
        <w:tab/>
        <w:t>120</w:t>
      </w:r>
    </w:p>
    <w:p w:rsidR="004A2D97" w:rsidRDefault="004A2D97" w:rsidP="004A2D97">
      <w:pPr>
        <w:pStyle w:val="Data"/>
        <w:ind w:left="5760" w:hanging="3600"/>
      </w:pPr>
      <w:r>
        <w:t>DELAY_TIME:</w:t>
      </w:r>
      <w:r>
        <w:tab/>
        <w:t>0</w:t>
      </w:r>
    </w:p>
    <w:p w:rsidR="004A2D97" w:rsidRDefault="004A2D97" w:rsidP="004A2D97">
      <w:pPr>
        <w:pStyle w:val="Data"/>
        <w:ind w:left="5760" w:hanging="3600"/>
      </w:pPr>
      <w:r>
        <w:t>RELEASE_INTERVAL:</w:t>
      </w:r>
      <w:r>
        <w:tab/>
        <w:t>0</w:t>
      </w:r>
    </w:p>
    <w:p w:rsidR="004A2D97" w:rsidRDefault="004A2D97" w:rsidP="004A2D97">
      <w:pPr>
        <w:pStyle w:val="Data"/>
        <w:ind w:left="5760" w:hanging="3600"/>
      </w:pPr>
      <w:r>
        <w:t>FOLLOWUP_REQUEST_ID:</w:t>
      </w:r>
      <w:r>
        <w:tab/>
        <w:t>0</w:t>
      </w:r>
    </w:p>
    <w:p w:rsidR="004A2D97" w:rsidRDefault="004A2D97" w:rsidP="004A2D97">
      <w:pPr>
        <w:pStyle w:val="Data"/>
        <w:ind w:left="5760" w:hanging="3600"/>
      </w:pPr>
    </w:p>
    <w:p w:rsidR="004A2D97" w:rsidRDefault="004A2D97" w:rsidP="004A2D97">
      <w:pPr>
        <w:pStyle w:val="TableName"/>
      </w:pPr>
      <w:bookmarkStart w:id="66" w:name="_Toc425840772"/>
      <w:r>
        <w:t>REQUEST_PRIORITIES (new records)</w:t>
      </w:r>
      <w:bookmarkEnd w:id="66"/>
    </w:p>
    <w:p w:rsidR="004A2D97" w:rsidRDefault="004A2D97" w:rsidP="004A2D97">
      <w:pPr>
        <w:ind w:left="1800" w:firstLine="0"/>
        <w:rPr>
          <w:rFonts w:eastAsiaTheme="majorEastAsia"/>
        </w:rPr>
      </w:pPr>
      <w:r>
        <w:rPr>
          <w:rFonts w:eastAsiaTheme="majorEastAsia"/>
        </w:rPr>
        <w:t>Add one record for each record in PDF_BUILDERS, for the request type id returned when adding the new record to REQUEST_TYPES.</w:t>
      </w:r>
    </w:p>
    <w:p w:rsidR="004A2D97" w:rsidRDefault="004A2D97" w:rsidP="004A2D97">
      <w:pPr>
        <w:rPr>
          <w:rFonts w:eastAsiaTheme="majorEastAsia"/>
        </w:rPr>
      </w:pPr>
      <w:r>
        <w:rPr>
          <w:rFonts w:eastAsiaTheme="majorEastAsia"/>
        </w:rPr>
        <w:br w:type="page"/>
      </w:r>
    </w:p>
    <w:p w:rsidR="004A2D97" w:rsidRPr="00DD2E0F" w:rsidRDefault="004A2D97" w:rsidP="004A2D97">
      <w:pPr>
        <w:pStyle w:val="DatabaseName"/>
      </w:pPr>
      <w:r w:rsidRPr="00DD2E0F">
        <w:lastRenderedPageBreak/>
        <w:t>EM_SITE_MGNT</w:t>
      </w:r>
    </w:p>
    <w:p w:rsidR="004A2D97" w:rsidRDefault="004A2D97" w:rsidP="004A2D97">
      <w:pPr>
        <w:pStyle w:val="TableName"/>
      </w:pPr>
      <w:bookmarkStart w:id="67" w:name="_Toc425840773"/>
      <w:r>
        <w:t>MASTER_CONFIG (New Records)</w:t>
      </w:r>
      <w:bookmarkEnd w:id="67"/>
    </w:p>
    <w:p w:rsidR="004A2D97" w:rsidRPr="007E42D3" w:rsidRDefault="004A2D97" w:rsidP="004A2D97">
      <w:pPr>
        <w:pStyle w:val="TableName"/>
        <w:rPr>
          <w:rStyle w:val="Emphasis"/>
          <w:b/>
          <w:i w:val="0"/>
          <w:u w:val="single"/>
        </w:rPr>
      </w:pPr>
      <w:bookmarkStart w:id="68" w:name="_Toc425840774"/>
      <w:r>
        <w:rPr>
          <w:rStyle w:val="Emphasis"/>
          <w:b/>
          <w:i w:val="0"/>
          <w:u w:val="single"/>
        </w:rPr>
        <w:t>URL</w:t>
      </w:r>
      <w:bookmarkEnd w:id="68"/>
    </w:p>
    <w:p w:rsidR="004A2D97" w:rsidRPr="0015136E" w:rsidRDefault="004A2D97" w:rsidP="004A2D97">
      <w:pPr>
        <w:pStyle w:val="DataLabel"/>
      </w:pPr>
      <w:r w:rsidRPr="0015136E">
        <w:t>Description:</w:t>
      </w:r>
    </w:p>
    <w:p w:rsidR="004A2D97" w:rsidRPr="0015136E" w:rsidRDefault="004A2D97" w:rsidP="004A2D97">
      <w:pPr>
        <w:pStyle w:val="DataDescription"/>
      </w:pPr>
      <w:r>
        <w:t>URL to call to request CIF check.</w:t>
      </w:r>
    </w:p>
    <w:p w:rsidR="004A2D97" w:rsidRPr="007D0C8B" w:rsidRDefault="004A2D97" w:rsidP="004A2D97">
      <w:pPr>
        <w:pStyle w:val="DataLabel"/>
      </w:pPr>
      <w:r w:rsidRPr="007D0C8B">
        <w:t>Data:</w:t>
      </w:r>
    </w:p>
    <w:p w:rsidR="004A2D97" w:rsidRPr="0015136E" w:rsidRDefault="004A2D97" w:rsidP="004A2D97">
      <w:pPr>
        <w:pStyle w:val="Data"/>
        <w:ind w:left="5760" w:hanging="3600"/>
      </w:pPr>
      <w:r>
        <w:t>DESCRIPTION</w:t>
      </w:r>
      <w:r w:rsidRPr="0015136E">
        <w:t>:</w:t>
      </w:r>
      <w:r w:rsidRPr="0015136E">
        <w:tab/>
      </w:r>
      <w:r>
        <w:t>cifCheck URL</w:t>
      </w:r>
    </w:p>
    <w:p w:rsidR="004A2D97" w:rsidRDefault="004A2D97" w:rsidP="004A2D97">
      <w:pPr>
        <w:pStyle w:val="Data"/>
      </w:pPr>
      <w:r>
        <w:t>VALUE:</w:t>
      </w:r>
      <w:r>
        <w:tab/>
      </w:r>
      <w:r>
        <w:tab/>
      </w:r>
      <w:r>
        <w:tab/>
      </w:r>
      <w:hyperlink r:id="rId18" w:history="1">
        <w:r w:rsidRPr="00DC3B45">
          <w:rPr>
            <w:rStyle w:val="Hyperlink"/>
            <w:lang w:val="en-GB"/>
          </w:rPr>
          <w:t>http://publ</w:t>
        </w:r>
        <w:r>
          <w:rPr>
            <w:rStyle w:val="Hyperlink"/>
            <w:lang w:val="en-GB"/>
          </w:rPr>
          <w:t>.cif</w:t>
        </w:r>
        <w:r w:rsidRPr="00DC3B45">
          <w:rPr>
            <w:rStyle w:val="Hyperlink"/>
            <w:lang w:val="en-GB"/>
          </w:rPr>
          <w:t>.co.uk/</w:t>
        </w:r>
        <w:r>
          <w:rPr>
            <w:rStyle w:val="Hyperlink"/>
            <w:lang w:val="en-GB"/>
          </w:rPr>
          <w:t>checkCIF</w:t>
        </w:r>
        <w:r w:rsidRPr="00DC3B45">
          <w:rPr>
            <w:rStyle w:val="Hyperlink"/>
            <w:lang w:val="en-GB"/>
          </w:rPr>
          <w:t>.html</w:t>
        </w:r>
      </w:hyperlink>
      <w:r>
        <w:rPr>
          <w:lang w:val="en-GB"/>
        </w:rPr>
        <w:t xml:space="preserve"> </w:t>
      </w:r>
    </w:p>
    <w:p w:rsidR="004A2D97" w:rsidRPr="007E42D3" w:rsidRDefault="004A2D97" w:rsidP="004A2D97">
      <w:pPr>
        <w:pStyle w:val="TableName"/>
        <w:rPr>
          <w:rStyle w:val="Emphasis"/>
          <w:b/>
          <w:i w:val="0"/>
          <w:u w:val="single"/>
        </w:rPr>
      </w:pPr>
      <w:bookmarkStart w:id="69" w:name="_Toc425840775"/>
      <w:r>
        <w:rPr>
          <w:rStyle w:val="Emphasis"/>
          <w:b/>
          <w:i w:val="0"/>
          <w:u w:val="single"/>
        </w:rPr>
        <w:t>Timeout</w:t>
      </w:r>
      <w:bookmarkEnd w:id="69"/>
    </w:p>
    <w:p w:rsidR="004A2D97" w:rsidRPr="0015136E" w:rsidRDefault="004A2D97" w:rsidP="004A2D97">
      <w:pPr>
        <w:pStyle w:val="DataLabel"/>
      </w:pPr>
      <w:r w:rsidRPr="0015136E">
        <w:t>Description:</w:t>
      </w:r>
    </w:p>
    <w:p w:rsidR="004A2D97" w:rsidRPr="0015136E" w:rsidRDefault="004A2D97" w:rsidP="004A2D97">
      <w:pPr>
        <w:pStyle w:val="DataDescription"/>
      </w:pPr>
      <w:r>
        <w:t>Seconds to wait for a response from chkCIF url.</w:t>
      </w:r>
    </w:p>
    <w:p w:rsidR="004A2D97" w:rsidRDefault="004A2D97" w:rsidP="004A2D97">
      <w:pPr>
        <w:pStyle w:val="DataLabel"/>
      </w:pPr>
      <w:r w:rsidRPr="007D0C8B">
        <w:t>Data:</w:t>
      </w:r>
    </w:p>
    <w:p w:rsidR="004A2D97" w:rsidRPr="0015136E" w:rsidRDefault="004A2D97" w:rsidP="004A2D97">
      <w:pPr>
        <w:pStyle w:val="Data"/>
        <w:ind w:left="5760" w:hanging="3600"/>
      </w:pPr>
      <w:r>
        <w:t>DESCRIPTION</w:t>
      </w:r>
      <w:r w:rsidRPr="0015136E">
        <w:t>:</w:t>
      </w:r>
      <w:r w:rsidRPr="0015136E">
        <w:tab/>
      </w:r>
      <w:r>
        <w:t>cifCheck Timeout</w:t>
      </w:r>
    </w:p>
    <w:p w:rsidR="004A2D97" w:rsidRDefault="004A2D97" w:rsidP="004A2D97">
      <w:pPr>
        <w:ind w:left="5760" w:hanging="3600"/>
      </w:pPr>
      <w:r>
        <w:t>VALUE:</w:t>
      </w:r>
      <w:r>
        <w:tab/>
        <w:t>?</w:t>
      </w:r>
    </w:p>
    <w:p w:rsidR="004A2D97" w:rsidRPr="007E42D3" w:rsidRDefault="004A2D97" w:rsidP="004A2D97">
      <w:pPr>
        <w:pStyle w:val="TableName"/>
        <w:rPr>
          <w:rStyle w:val="Emphasis"/>
          <w:b/>
          <w:i w:val="0"/>
          <w:u w:val="single"/>
        </w:rPr>
      </w:pPr>
      <w:bookmarkStart w:id="70" w:name="_Toc425840776"/>
      <w:r>
        <w:rPr>
          <w:rStyle w:val="Emphasis"/>
          <w:b/>
          <w:i w:val="0"/>
          <w:u w:val="single"/>
        </w:rPr>
        <w:t>User Name</w:t>
      </w:r>
      <w:bookmarkEnd w:id="70"/>
    </w:p>
    <w:p w:rsidR="004A2D97" w:rsidRPr="0015136E" w:rsidRDefault="004A2D97" w:rsidP="004A2D97">
      <w:pPr>
        <w:pStyle w:val="DataLabel"/>
      </w:pPr>
      <w:r w:rsidRPr="0015136E">
        <w:t>Description:</w:t>
      </w:r>
    </w:p>
    <w:p w:rsidR="004A2D97" w:rsidRPr="0015136E" w:rsidRDefault="004A2D97" w:rsidP="004A2D97">
      <w:pPr>
        <w:pStyle w:val="DataDescription"/>
      </w:pPr>
      <w:r>
        <w:t>User name provided to log into cifCheck.</w:t>
      </w:r>
    </w:p>
    <w:p w:rsidR="004A2D97" w:rsidRDefault="004A2D97" w:rsidP="004A2D97">
      <w:pPr>
        <w:pStyle w:val="DataLabel"/>
      </w:pPr>
      <w:r w:rsidRPr="007D0C8B">
        <w:t>Data:</w:t>
      </w:r>
    </w:p>
    <w:p w:rsidR="004A2D97" w:rsidRPr="0015136E" w:rsidRDefault="004A2D97" w:rsidP="004A2D97">
      <w:pPr>
        <w:pStyle w:val="Data"/>
        <w:ind w:left="5760" w:hanging="3600"/>
      </w:pPr>
      <w:r>
        <w:t>DESCRIPTION</w:t>
      </w:r>
      <w:r w:rsidRPr="0015136E">
        <w:t>:</w:t>
      </w:r>
      <w:r w:rsidRPr="0015136E">
        <w:tab/>
      </w:r>
      <w:r>
        <w:t>cifCheck User Name</w:t>
      </w:r>
    </w:p>
    <w:p w:rsidR="004A2D97" w:rsidRDefault="004A2D97" w:rsidP="004A2D97">
      <w:pPr>
        <w:ind w:left="5760" w:hanging="3600"/>
      </w:pPr>
      <w:r>
        <w:t>VALUE:</w:t>
      </w:r>
      <w:r>
        <w:tab/>
        <w:t>?</w:t>
      </w:r>
    </w:p>
    <w:p w:rsidR="004A2D97" w:rsidRPr="007E42D3" w:rsidRDefault="004A2D97" w:rsidP="004A2D97">
      <w:pPr>
        <w:pStyle w:val="TableName"/>
        <w:rPr>
          <w:rStyle w:val="Emphasis"/>
          <w:b/>
          <w:i w:val="0"/>
          <w:u w:val="single"/>
        </w:rPr>
      </w:pPr>
      <w:bookmarkStart w:id="71" w:name="_Toc425840777"/>
      <w:r>
        <w:rPr>
          <w:rStyle w:val="Emphasis"/>
          <w:b/>
          <w:i w:val="0"/>
          <w:u w:val="single"/>
        </w:rPr>
        <w:t>Password</w:t>
      </w:r>
      <w:bookmarkEnd w:id="71"/>
    </w:p>
    <w:p w:rsidR="004A2D97" w:rsidRPr="0015136E" w:rsidRDefault="004A2D97" w:rsidP="004A2D97">
      <w:pPr>
        <w:pStyle w:val="DataLabel"/>
      </w:pPr>
      <w:r w:rsidRPr="0015136E">
        <w:t>Description:</w:t>
      </w:r>
    </w:p>
    <w:p w:rsidR="004A2D97" w:rsidRPr="0015136E" w:rsidRDefault="004A2D97" w:rsidP="004A2D97">
      <w:pPr>
        <w:pStyle w:val="DataDescription"/>
      </w:pPr>
      <w:r>
        <w:t>Password provided to log into cifCheck.</w:t>
      </w:r>
    </w:p>
    <w:p w:rsidR="004A2D97" w:rsidRDefault="004A2D97" w:rsidP="004A2D97">
      <w:pPr>
        <w:pStyle w:val="DataLabel"/>
      </w:pPr>
      <w:r w:rsidRPr="007D0C8B">
        <w:t>Data:</w:t>
      </w:r>
    </w:p>
    <w:p w:rsidR="004A2D97" w:rsidRPr="0015136E" w:rsidRDefault="004A2D97" w:rsidP="004A2D97">
      <w:pPr>
        <w:pStyle w:val="Data"/>
        <w:ind w:left="5760" w:hanging="3600"/>
      </w:pPr>
      <w:r>
        <w:t>DESCRIPTION</w:t>
      </w:r>
      <w:r w:rsidRPr="0015136E">
        <w:t>:</w:t>
      </w:r>
      <w:r w:rsidRPr="0015136E">
        <w:tab/>
      </w:r>
      <w:r>
        <w:t>cifCheck Password</w:t>
      </w:r>
    </w:p>
    <w:p w:rsidR="004A2D97" w:rsidRDefault="004A2D97" w:rsidP="004A2D97">
      <w:pPr>
        <w:ind w:left="5760" w:hanging="3600"/>
      </w:pPr>
      <w:r>
        <w:t>VALUE:</w:t>
      </w:r>
      <w:r>
        <w:tab/>
        <w:t>?</w:t>
      </w:r>
    </w:p>
    <w:p w:rsidR="004A2D97" w:rsidRDefault="004A2D97" w:rsidP="004A2D97">
      <w:pPr>
        <w:ind w:left="1800" w:firstLine="0"/>
      </w:pPr>
    </w:p>
    <w:p w:rsidR="004A2D97" w:rsidRPr="006836D8" w:rsidRDefault="004A2D97" w:rsidP="004A2D97"/>
    <w:p w:rsidR="004A2D97" w:rsidRDefault="004A2D97" w:rsidP="004A2D97">
      <w:pPr>
        <w:rPr>
          <w:rFonts w:eastAsiaTheme="majorEastAsia" w:cstheme="majorBidi"/>
          <w:b/>
          <w:color w:val="595959" w:themeColor="text1" w:themeTint="A6"/>
          <w:szCs w:val="24"/>
        </w:rPr>
      </w:pPr>
      <w:r>
        <w:br w:type="page"/>
      </w:r>
    </w:p>
    <w:p w:rsidR="004A2D97" w:rsidRPr="0071421E" w:rsidRDefault="004A2D97" w:rsidP="004A2D97">
      <w:pPr>
        <w:pStyle w:val="Heading3"/>
      </w:pPr>
      <w:bookmarkStart w:id="72" w:name="_Toc425840778"/>
      <w:r>
        <w:lastRenderedPageBreak/>
        <w:t>Code</w:t>
      </w:r>
      <w:bookmarkEnd w:id="72"/>
    </w:p>
    <w:p w:rsidR="004A2D97" w:rsidRDefault="004A2D97" w:rsidP="004A2D97">
      <w:pPr>
        <w:pStyle w:val="Heading4"/>
      </w:pPr>
      <w:bookmarkStart w:id="73" w:name="_Toc425840779"/>
      <w:r>
        <w:t>A</w:t>
      </w:r>
      <w:r w:rsidR="00616664">
        <w:t>s</w:t>
      </w:r>
      <w:r>
        <w:t>ynch Executable</w:t>
      </w:r>
      <w:bookmarkEnd w:id="73"/>
    </w:p>
    <w:p w:rsidR="004A2D97" w:rsidRDefault="004A2D97" w:rsidP="004A2D97">
      <w:pPr>
        <w:pStyle w:val="Heading5"/>
      </w:pPr>
      <w:bookmarkStart w:id="74" w:name="_Toc425840780"/>
      <w:r w:rsidRPr="00772903">
        <w:t>AsynchObject_CIF_Check</w:t>
      </w:r>
      <w:r>
        <w:t>.cpp/h,</w:t>
      </w:r>
      <w:bookmarkEnd w:id="74"/>
      <w:r>
        <w:t xml:space="preserve"> </w:t>
      </w:r>
    </w:p>
    <w:p w:rsidR="004A2D97" w:rsidRDefault="004A2D97" w:rsidP="004A2D97">
      <w:pPr>
        <w:ind w:left="1710" w:firstLine="0"/>
        <w:rPr>
          <w:lang w:bidi="ar-SA"/>
        </w:rPr>
      </w:pPr>
      <w:r>
        <w:rPr>
          <w:lang w:bidi="ar-SA"/>
        </w:rPr>
        <w:t>Create a new class, modeled after AsynchObject_Sanitize. This class will handle the submission of a single CIF file to the CIF checker by invoking .NET code via wrapper. The class will inherit from AsynchObject. It will need to implement the following functions and variables:</w:t>
      </w:r>
    </w:p>
    <w:p w:rsidR="004A2D97" w:rsidRDefault="004A2D97" w:rsidP="004A2D97">
      <w:pPr>
        <w:ind w:firstLine="0"/>
        <w:rPr>
          <w:lang w:bidi="ar-SA"/>
        </w:rPr>
      </w:pPr>
      <w:r>
        <w:rPr>
          <w:lang w:bidi="ar-SA"/>
        </w:rPr>
        <w:tab/>
      </w:r>
    </w:p>
    <w:p w:rsidR="004A2D97" w:rsidRDefault="004A2D97" w:rsidP="00511023">
      <w:pPr>
        <w:pStyle w:val="ListParagraph"/>
        <w:numPr>
          <w:ilvl w:val="1"/>
          <w:numId w:val="38"/>
        </w:numPr>
        <w:rPr>
          <w:lang w:bidi="ar-SA"/>
        </w:rPr>
      </w:pPr>
      <w:r>
        <w:rPr>
          <w:lang w:bidi="ar-SA"/>
        </w:rPr>
        <w:t>fileCatalogueID - int</w:t>
      </w:r>
    </w:p>
    <w:p w:rsidR="004A2D97" w:rsidRDefault="004A2D97" w:rsidP="00511023">
      <w:pPr>
        <w:pStyle w:val="ListParagraph"/>
        <w:numPr>
          <w:ilvl w:val="1"/>
          <w:numId w:val="38"/>
        </w:numPr>
        <w:rPr>
          <w:lang w:bidi="ar-SA"/>
        </w:rPr>
      </w:pPr>
      <w:r>
        <w:rPr>
          <w:lang w:bidi="ar-SA"/>
        </w:rPr>
        <w:t>SetFileCatalogueID() – calls GetValueFromCommandXML(“requesting-app/cifcheck/catalogueID/@value”, fileCatalogueID) to extract the file catalogue ID of the target file from the asynch request XML.</w:t>
      </w:r>
    </w:p>
    <w:p w:rsidR="004A2D97" w:rsidRDefault="004A2D97" w:rsidP="00511023">
      <w:pPr>
        <w:pStyle w:val="ListParagraph"/>
        <w:numPr>
          <w:ilvl w:val="1"/>
          <w:numId w:val="38"/>
        </w:numPr>
        <w:rPr>
          <w:lang w:bidi="ar-SA"/>
        </w:rPr>
      </w:pPr>
      <w:r>
        <w:rPr>
          <w:lang w:bidi="ar-SA"/>
        </w:rPr>
        <w:t>doParseCommand() – needs to invoke SetJournalCode(), SetJournalVersion() and SetFileCatalogueID(), loading data from asynch request XML into member variables. SetJournalCode() and SetJournalVersion() are implemented by the base class.</w:t>
      </w:r>
    </w:p>
    <w:p w:rsidR="004A2D97" w:rsidRDefault="004A2D97" w:rsidP="00511023">
      <w:pPr>
        <w:pStyle w:val="ListParagraph"/>
        <w:numPr>
          <w:ilvl w:val="1"/>
          <w:numId w:val="38"/>
        </w:numPr>
        <w:rPr>
          <w:lang w:bidi="ar-SA"/>
        </w:rPr>
      </w:pPr>
      <w:r>
        <w:rPr>
          <w:lang w:bidi="ar-SA"/>
        </w:rPr>
        <w:t>storeMetadataVariable – model after AsynchObject_Sanitize::storeMetadataVariable, but substitute fileCatalogueID for fileGUID and smptServer. Stores current asynch request metadata within the database.</w:t>
      </w:r>
    </w:p>
    <w:p w:rsidR="004A2D97" w:rsidRDefault="004A2D97" w:rsidP="00511023">
      <w:pPr>
        <w:pStyle w:val="ListParagraph"/>
        <w:numPr>
          <w:ilvl w:val="1"/>
          <w:numId w:val="38"/>
        </w:numPr>
        <w:rPr>
          <w:lang w:bidi="ar-SA"/>
        </w:rPr>
      </w:pPr>
      <w:r>
        <w:rPr>
          <w:lang w:bidi="ar-SA"/>
        </w:rPr>
        <w:t>doExecute() – invokes ServicesHelper()-&gt;submitFileForCIFCheck(m_sJournalCode, fileCatalogueID, m_sTempDir, m_iAttemptNum, m_iMaxAttempts) within a try/catch block similar to AsynchObject_Sanitize::doExecute(). TempDir, AttemptNum and MaxAttempts are loaded by base class functionality.</w:t>
      </w:r>
    </w:p>
    <w:p w:rsidR="004A2D97" w:rsidRDefault="004A2D97" w:rsidP="004A2D97">
      <w:pPr>
        <w:pStyle w:val="Heading5"/>
        <w:rPr>
          <w:lang w:bidi="ar-SA"/>
        </w:rPr>
      </w:pPr>
      <w:bookmarkStart w:id="75" w:name="_Toc425840781"/>
      <w:r w:rsidRPr="00772903">
        <w:rPr>
          <w:lang w:bidi="ar-SA"/>
        </w:rPr>
        <w:t>ServicesHelper.cpp/h</w:t>
      </w:r>
      <w:r>
        <w:rPr>
          <w:lang w:bidi="ar-SA"/>
        </w:rPr>
        <w:t xml:space="preserve"> –</w:t>
      </w:r>
      <w:bookmarkEnd w:id="75"/>
      <w:r>
        <w:rPr>
          <w:lang w:bidi="ar-SA"/>
        </w:rPr>
        <w:t xml:space="preserve"> </w:t>
      </w:r>
    </w:p>
    <w:p w:rsidR="004A2D97" w:rsidRDefault="004A2D97" w:rsidP="00511023">
      <w:pPr>
        <w:pStyle w:val="NoSpacing"/>
        <w:numPr>
          <w:ilvl w:val="0"/>
          <w:numId w:val="39"/>
        </w:numPr>
        <w:ind w:left="2160"/>
        <w:rPr>
          <w:lang w:bidi="ar-SA"/>
        </w:rPr>
      </w:pPr>
      <w:r>
        <w:rPr>
          <w:lang w:bidi="ar-SA"/>
        </w:rPr>
        <w:t xml:space="preserve">ServicesHelper::submitFileForCIFCheck(wchar_t* journal, int fileCatalogueID, wchar_t* directory, int attemptNum, int maxAttempts) </w:t>
      </w:r>
    </w:p>
    <w:p w:rsidR="004A2D97" w:rsidRDefault="004A2D97" w:rsidP="00511023">
      <w:pPr>
        <w:pStyle w:val="NoSpacing"/>
        <w:numPr>
          <w:ilvl w:val="0"/>
          <w:numId w:val="39"/>
        </w:numPr>
        <w:ind w:left="2160"/>
        <w:rPr>
          <w:lang w:bidi="ar-SA"/>
        </w:rPr>
      </w:pPr>
      <w:r>
        <w:rPr>
          <w:lang w:bidi="ar-SA"/>
        </w:rPr>
        <w:t>method that invokes ServicesHelperFactory::Instance().submitFileForCIFCheck (same parameter list)</w:t>
      </w:r>
    </w:p>
    <w:p w:rsidR="004A2D97" w:rsidRDefault="004A2D97" w:rsidP="00511023">
      <w:pPr>
        <w:pStyle w:val="NoSpacing"/>
        <w:numPr>
          <w:ilvl w:val="0"/>
          <w:numId w:val="39"/>
        </w:numPr>
        <w:ind w:left="2160"/>
        <w:rPr>
          <w:lang w:bidi="ar-SA"/>
        </w:rPr>
      </w:pPr>
      <w:r>
        <w:rPr>
          <w:lang w:bidi="ar-SA"/>
        </w:rPr>
        <w:t>ServicesHelperFactory::submitFileForCIFCheck() follows the generateSanitizedFile model to invoke the SubmitFileForCIFCheck function in the wrapper.</w:t>
      </w:r>
    </w:p>
    <w:p w:rsidR="004A2D97" w:rsidRDefault="004A2D97" w:rsidP="004A2D97">
      <w:pPr>
        <w:pStyle w:val="Heading5"/>
      </w:pPr>
      <w:bookmarkStart w:id="76" w:name="_Toc425840782"/>
      <w:r>
        <w:t>Core/Source/Wrappers/ServicesHelperWrapper.cpp</w:t>
      </w:r>
      <w:bookmarkEnd w:id="76"/>
    </w:p>
    <w:p w:rsidR="004A2D97" w:rsidRDefault="004A2D97" w:rsidP="00511023">
      <w:pPr>
        <w:pStyle w:val="NoSpacing"/>
        <w:numPr>
          <w:ilvl w:val="0"/>
          <w:numId w:val="40"/>
        </w:numPr>
        <w:ind w:left="2160"/>
        <w:rPr>
          <w:lang w:bidi="ar-SA"/>
        </w:rPr>
      </w:pPr>
      <w:r>
        <w:rPr>
          <w:bCs/>
        </w:rPr>
        <w:t xml:space="preserve">Add a </w:t>
      </w:r>
      <w:r>
        <w:rPr>
          <w:lang w:bidi="ar-SA"/>
        </w:rPr>
        <w:t>SubmitFileForCIFCheck method following existing examples (such as the ProcessExport method). The interior of the function simply needs to invoke CIFCheckTask::ProcessCIFCheck(journalCode, fileCatalogueID)</w:t>
      </w:r>
    </w:p>
    <w:p w:rsidR="004A2D97" w:rsidRDefault="004A2D97" w:rsidP="004A2D97">
      <w:pPr>
        <w:rPr>
          <w:b/>
          <w:lang w:bidi="ar-SA"/>
        </w:rPr>
      </w:pPr>
      <w:r>
        <w:rPr>
          <w:b/>
          <w:lang w:bidi="ar-SA"/>
        </w:rPr>
        <w:br w:type="page"/>
      </w:r>
    </w:p>
    <w:p w:rsidR="004A2D97" w:rsidRDefault="004A2D97" w:rsidP="004A2D97">
      <w:pPr>
        <w:pStyle w:val="Heading4"/>
      </w:pPr>
      <w:bookmarkStart w:id="77" w:name="_Toc425840783"/>
      <w:r>
        <w:lastRenderedPageBreak/>
        <w:t>+ Aries.EditorialManager.CIFChecker</w:t>
      </w:r>
      <w:bookmarkEnd w:id="77"/>
    </w:p>
    <w:p w:rsidR="004A2D97" w:rsidRDefault="004A2D97" w:rsidP="004A2D97">
      <w:pPr>
        <w:pStyle w:val="Heading5"/>
        <w:rPr>
          <w:lang w:bidi="ar-SA"/>
        </w:rPr>
      </w:pPr>
      <w:bookmarkStart w:id="78" w:name="_Toc425840784"/>
      <w:r>
        <w:rPr>
          <w:lang w:bidi="ar-SA"/>
        </w:rPr>
        <w:t>+ CIFCheckTask.cs</w:t>
      </w:r>
      <w:bookmarkEnd w:id="78"/>
    </w:p>
    <w:p w:rsidR="004A2D97" w:rsidRDefault="004A2D97" w:rsidP="00511023">
      <w:pPr>
        <w:pStyle w:val="NoSpacing"/>
        <w:numPr>
          <w:ilvl w:val="0"/>
          <w:numId w:val="40"/>
        </w:numPr>
        <w:ind w:left="2160"/>
        <w:rPr>
          <w:lang w:bidi="ar-SA"/>
        </w:rPr>
      </w:pPr>
      <w:r>
        <w:rPr>
          <w:lang w:bidi="ar-SA"/>
        </w:rPr>
        <w:t>This class will do the actual work of submitting a file to the CIFChecker, waiting for and processing a response. This also includes recording the outgoing file size and incoming file size in the CIF_FILE_TRAFFIC_LOG table.</w:t>
      </w:r>
    </w:p>
    <w:p w:rsidR="00DC7C81" w:rsidRDefault="00DC7C81" w:rsidP="00DC7C81">
      <w:pPr>
        <w:pStyle w:val="Heading4"/>
      </w:pPr>
      <w:bookmarkStart w:id="79" w:name="_Toc425840785"/>
      <w:r>
        <w:t>Aries.EditorialManager.TransferRecorders</w:t>
      </w:r>
      <w:bookmarkEnd w:id="79"/>
    </w:p>
    <w:p w:rsidR="00DC7C81" w:rsidRPr="00DC7C81" w:rsidRDefault="00DC7C81" w:rsidP="00DC7C81">
      <w:pPr>
        <w:pStyle w:val="Heading5"/>
      </w:pPr>
      <w:bookmarkStart w:id="80" w:name="_Toc425840786"/>
      <w:r>
        <w:t xml:space="preserve">+ </w:t>
      </w:r>
      <w:r w:rsidR="00F26D20">
        <w:t>CIF</w:t>
      </w:r>
      <w:r>
        <w:t>TransferRecorder</w:t>
      </w:r>
      <w:r w:rsidR="00B015F0">
        <w:t>.cs</w:t>
      </w:r>
      <w:bookmarkEnd w:id="80"/>
    </w:p>
    <w:p w:rsidR="008E687B" w:rsidRPr="008E687B" w:rsidRDefault="008E687B" w:rsidP="00511023">
      <w:pPr>
        <w:pStyle w:val="ListParagraph"/>
        <w:numPr>
          <w:ilvl w:val="0"/>
          <w:numId w:val="40"/>
        </w:numPr>
        <w:autoSpaceDE w:val="0"/>
        <w:autoSpaceDN w:val="0"/>
        <w:adjustRightInd w:val="0"/>
        <w:rPr>
          <w:rFonts w:ascii="Consolas" w:hAnsi="Consolas" w:cs="Consolas"/>
          <w:color w:val="000000"/>
          <w:sz w:val="19"/>
          <w:szCs w:val="19"/>
          <w:highlight w:val="white"/>
          <w:lang w:bidi="ar-SA"/>
        </w:rPr>
      </w:pPr>
      <w:r w:rsidRPr="008E687B">
        <w:rPr>
          <w:rFonts w:ascii="Consolas" w:hAnsi="Consolas" w:cs="Consolas"/>
          <w:color w:val="0000FF"/>
          <w:sz w:val="19"/>
          <w:szCs w:val="19"/>
          <w:highlight w:val="white"/>
          <w:lang w:bidi="ar-SA"/>
        </w:rPr>
        <w:t>public</w:t>
      </w:r>
      <w:r w:rsidRPr="008E687B">
        <w:rPr>
          <w:rFonts w:ascii="Consolas" w:hAnsi="Consolas" w:cs="Consolas"/>
          <w:color w:val="000000"/>
          <w:sz w:val="19"/>
          <w:szCs w:val="19"/>
          <w:highlight w:val="white"/>
          <w:lang w:bidi="ar-SA"/>
        </w:rPr>
        <w:t xml:space="preserve"> </w:t>
      </w:r>
      <w:r w:rsidRPr="008E687B">
        <w:rPr>
          <w:rFonts w:ascii="Consolas" w:hAnsi="Consolas" w:cs="Consolas"/>
          <w:color w:val="0000FF"/>
          <w:sz w:val="19"/>
          <w:szCs w:val="19"/>
          <w:highlight w:val="white"/>
          <w:lang w:bidi="ar-SA"/>
        </w:rPr>
        <w:t>int</w:t>
      </w:r>
      <w:r w:rsidRPr="008E687B">
        <w:rPr>
          <w:rFonts w:ascii="Consolas" w:hAnsi="Consolas" w:cs="Consolas"/>
          <w:color w:val="000000"/>
          <w:sz w:val="19"/>
          <w:szCs w:val="19"/>
          <w:highlight w:val="white"/>
          <w:lang w:bidi="ar-SA"/>
        </w:rPr>
        <w:t xml:space="preserve"> </w:t>
      </w:r>
      <w:r w:rsidRPr="008E687B">
        <w:rPr>
          <w:rFonts w:ascii="Consolas" w:hAnsi="Consolas" w:cs="Consolas"/>
          <w:color w:val="008B8B"/>
          <w:sz w:val="19"/>
          <w:szCs w:val="19"/>
          <w:highlight w:val="white"/>
          <w:lang w:bidi="ar-SA"/>
        </w:rPr>
        <w:t>LogCIFResultRequest</w:t>
      </w:r>
      <w:r w:rsidRPr="008E687B">
        <w:rPr>
          <w:rFonts w:ascii="Consolas" w:hAnsi="Consolas" w:cs="Consolas"/>
          <w:color w:val="000000"/>
          <w:sz w:val="19"/>
          <w:szCs w:val="19"/>
          <w:highlight w:val="white"/>
          <w:lang w:bidi="ar-SA"/>
        </w:rPr>
        <w:t>(</w:t>
      </w:r>
      <w:r w:rsidRPr="008E687B">
        <w:rPr>
          <w:rFonts w:ascii="Consolas" w:hAnsi="Consolas" w:cs="Consolas"/>
          <w:color w:val="0000FF"/>
          <w:sz w:val="19"/>
          <w:szCs w:val="19"/>
          <w:highlight w:val="white"/>
          <w:lang w:bidi="ar-SA"/>
        </w:rPr>
        <w:t>int</w:t>
      </w:r>
      <w:r w:rsidRPr="008E687B">
        <w:rPr>
          <w:rFonts w:ascii="Consolas" w:hAnsi="Consolas" w:cs="Consolas"/>
          <w:color w:val="000000"/>
          <w:sz w:val="19"/>
          <w:szCs w:val="19"/>
          <w:highlight w:val="white"/>
          <w:lang w:bidi="ar-SA"/>
        </w:rPr>
        <w:t xml:space="preserve">? trafficLogID, </w:t>
      </w:r>
      <w:r w:rsidRPr="008E687B">
        <w:rPr>
          <w:rFonts w:ascii="Consolas" w:hAnsi="Consolas" w:cs="Consolas"/>
          <w:color w:val="0000FF"/>
          <w:sz w:val="19"/>
          <w:szCs w:val="19"/>
          <w:highlight w:val="white"/>
          <w:lang w:bidi="ar-SA"/>
        </w:rPr>
        <w:t>int</w:t>
      </w:r>
      <w:r w:rsidRPr="008E687B">
        <w:rPr>
          <w:rFonts w:ascii="Consolas" w:hAnsi="Consolas" w:cs="Consolas"/>
          <w:color w:val="000000"/>
          <w:sz w:val="19"/>
          <w:szCs w:val="19"/>
          <w:highlight w:val="white"/>
          <w:lang w:bidi="ar-SA"/>
        </w:rPr>
        <w:t xml:space="preserve">? </w:t>
      </w:r>
    </w:p>
    <w:p w:rsidR="008E687B" w:rsidRPr="008E687B" w:rsidRDefault="008E687B" w:rsidP="008E687B">
      <w:pPr>
        <w:pStyle w:val="ListParagraph"/>
        <w:autoSpaceDE w:val="0"/>
        <w:autoSpaceDN w:val="0"/>
        <w:adjustRightInd w:val="0"/>
        <w:ind w:left="1800" w:firstLine="0"/>
        <w:rPr>
          <w:rFonts w:ascii="Consolas" w:hAnsi="Consolas" w:cs="Consolas"/>
          <w:color w:val="000000"/>
          <w:sz w:val="19"/>
          <w:szCs w:val="19"/>
          <w:highlight w:val="white"/>
          <w:lang w:bidi="ar-SA"/>
        </w:rPr>
      </w:pPr>
      <w:r w:rsidRPr="008E687B">
        <w:rPr>
          <w:rFonts w:ascii="Consolas" w:hAnsi="Consolas" w:cs="Consolas"/>
          <w:color w:val="000000"/>
          <w:sz w:val="19"/>
          <w:szCs w:val="19"/>
          <w:highlight w:val="white"/>
          <w:lang w:bidi="ar-SA"/>
        </w:rPr>
        <w:t xml:space="preserve">fileCatalogueId, </w:t>
      </w:r>
      <w:r w:rsidRPr="008E687B">
        <w:rPr>
          <w:rFonts w:ascii="Consolas" w:hAnsi="Consolas" w:cs="Consolas"/>
          <w:color w:val="00008B"/>
          <w:sz w:val="19"/>
          <w:szCs w:val="19"/>
          <w:highlight w:val="white"/>
          <w:lang w:bidi="ar-SA"/>
        </w:rPr>
        <w:t>DateTime</w:t>
      </w:r>
      <w:r w:rsidRPr="008E687B">
        <w:rPr>
          <w:rFonts w:ascii="Consolas" w:hAnsi="Consolas" w:cs="Consolas"/>
          <w:color w:val="000000"/>
          <w:sz w:val="19"/>
          <w:szCs w:val="19"/>
          <w:highlight w:val="white"/>
          <w:lang w:bidi="ar-SA"/>
        </w:rPr>
        <w:t xml:space="preserve">? startTime, </w:t>
      </w:r>
    </w:p>
    <w:p w:rsidR="00DC7C81" w:rsidRDefault="008E687B" w:rsidP="008E687B">
      <w:pPr>
        <w:pStyle w:val="NoSpacing"/>
        <w:ind w:left="1800"/>
        <w:rPr>
          <w:rFonts w:ascii="Consolas" w:hAnsi="Consolas" w:cs="Consolas"/>
          <w:color w:val="000000"/>
          <w:sz w:val="19"/>
          <w:szCs w:val="19"/>
          <w:highlight w:val="white"/>
          <w:lang w:bidi="ar-SA"/>
        </w:rPr>
      </w:pPr>
      <w:r>
        <w:rPr>
          <w:rFonts w:ascii="Consolas" w:hAnsi="Consolas" w:cs="Consolas"/>
          <w:color w:val="00008B"/>
          <w:sz w:val="19"/>
          <w:szCs w:val="19"/>
          <w:highlight w:val="white"/>
          <w:lang w:bidi="ar-SA"/>
        </w:rPr>
        <w:t>DateTime</w:t>
      </w:r>
      <w:r>
        <w:rPr>
          <w:rFonts w:ascii="Consolas" w:hAnsi="Consolas" w:cs="Consolas"/>
          <w:color w:val="000000"/>
          <w:sz w:val="19"/>
          <w:szCs w:val="19"/>
          <w:highlight w:val="white"/>
          <w:lang w:bidi="ar-SA"/>
        </w:rPr>
        <w:t>? endTime,</w:t>
      </w:r>
      <w:r>
        <w:rPr>
          <w:rFonts w:ascii="Consolas" w:hAnsi="Consolas" w:cs="Consolas"/>
          <w:color w:val="0000FF"/>
          <w:sz w:val="19"/>
          <w:szCs w:val="19"/>
          <w:highlight w:val="white"/>
          <w:lang w:bidi="ar-SA"/>
        </w:rPr>
        <w:t>float</w:t>
      </w:r>
      <w:r>
        <w:rPr>
          <w:rFonts w:ascii="Consolas" w:hAnsi="Consolas" w:cs="Consolas"/>
          <w:color w:val="000000"/>
          <w:sz w:val="19"/>
          <w:szCs w:val="19"/>
          <w:highlight w:val="white"/>
          <w:lang w:bidi="ar-SA"/>
        </w:rPr>
        <w:t>? sentBytes,</w:t>
      </w:r>
      <w:r>
        <w:rPr>
          <w:rFonts w:ascii="Consolas" w:hAnsi="Consolas" w:cs="Consolas"/>
          <w:color w:val="0000FF"/>
          <w:sz w:val="19"/>
          <w:szCs w:val="19"/>
          <w:highlight w:val="white"/>
          <w:lang w:bidi="ar-SA"/>
        </w:rPr>
        <w:t>float</w:t>
      </w:r>
      <w:r>
        <w:rPr>
          <w:rFonts w:ascii="Consolas" w:hAnsi="Consolas" w:cs="Consolas"/>
          <w:color w:val="000000"/>
          <w:sz w:val="19"/>
          <w:szCs w:val="19"/>
          <w:highlight w:val="white"/>
          <w:lang w:bidi="ar-SA"/>
        </w:rPr>
        <w:t>? receiveBytes)</w:t>
      </w:r>
    </w:p>
    <w:p w:rsidR="004A2D97" w:rsidRPr="008E687B" w:rsidRDefault="008E687B" w:rsidP="00511023">
      <w:pPr>
        <w:pStyle w:val="ListParagraph"/>
        <w:numPr>
          <w:ilvl w:val="0"/>
          <w:numId w:val="40"/>
        </w:numPr>
        <w:autoSpaceDE w:val="0"/>
        <w:autoSpaceDN w:val="0"/>
        <w:adjustRightInd w:val="0"/>
        <w:rPr>
          <w:rFonts w:ascii="Consolas" w:hAnsi="Consolas" w:cs="Consolas"/>
          <w:color w:val="000000"/>
          <w:sz w:val="19"/>
          <w:szCs w:val="19"/>
          <w:lang w:bidi="ar-SA"/>
        </w:rPr>
      </w:pPr>
      <w:r w:rsidRPr="008E687B">
        <w:rPr>
          <w:rFonts w:ascii="Consolas" w:hAnsi="Consolas" w:cs="Consolas"/>
          <w:color w:val="0000FF"/>
          <w:sz w:val="19"/>
          <w:szCs w:val="19"/>
          <w:highlight w:val="white"/>
          <w:lang w:bidi="ar-SA"/>
        </w:rPr>
        <w:t>private</w:t>
      </w:r>
      <w:r w:rsidRPr="008E687B">
        <w:rPr>
          <w:rFonts w:ascii="Consolas" w:hAnsi="Consolas" w:cs="Consolas"/>
          <w:color w:val="000000"/>
          <w:sz w:val="19"/>
          <w:szCs w:val="19"/>
          <w:highlight w:val="white"/>
          <w:lang w:bidi="ar-SA"/>
        </w:rPr>
        <w:t xml:space="preserve"> </w:t>
      </w:r>
      <w:r w:rsidRPr="008E687B">
        <w:rPr>
          <w:rFonts w:ascii="Consolas" w:hAnsi="Consolas" w:cs="Consolas"/>
          <w:color w:val="00008B"/>
          <w:sz w:val="19"/>
          <w:szCs w:val="19"/>
          <w:highlight w:val="white"/>
          <w:lang w:bidi="ar-SA"/>
        </w:rPr>
        <w:t>CIFTransferRecorder</w:t>
      </w:r>
      <w:r w:rsidRPr="008E687B">
        <w:rPr>
          <w:rFonts w:ascii="Consolas" w:hAnsi="Consolas" w:cs="Consolas"/>
          <w:color w:val="000000"/>
          <w:sz w:val="19"/>
          <w:szCs w:val="19"/>
          <w:highlight w:val="white"/>
          <w:lang w:bidi="ar-SA"/>
        </w:rPr>
        <w:t>(</w:t>
      </w:r>
      <w:r w:rsidRPr="008E687B">
        <w:rPr>
          <w:rFonts w:ascii="Consolas" w:hAnsi="Consolas" w:cs="Consolas"/>
          <w:color w:val="0000FF"/>
          <w:sz w:val="19"/>
          <w:szCs w:val="19"/>
          <w:highlight w:val="white"/>
          <w:lang w:bidi="ar-SA"/>
        </w:rPr>
        <w:t>string</w:t>
      </w:r>
      <w:r w:rsidRPr="008E687B">
        <w:rPr>
          <w:rFonts w:ascii="Consolas" w:hAnsi="Consolas" w:cs="Consolas"/>
          <w:color w:val="000000"/>
          <w:sz w:val="19"/>
          <w:szCs w:val="19"/>
          <w:highlight w:val="white"/>
          <w:lang w:bidi="ar-SA"/>
        </w:rPr>
        <w:t xml:space="preserve"> journalConnectionString)</w:t>
      </w:r>
    </w:p>
    <w:p w:rsidR="008E687B" w:rsidRDefault="008E687B" w:rsidP="00511023">
      <w:pPr>
        <w:pStyle w:val="ListParagraph"/>
        <w:numPr>
          <w:ilvl w:val="0"/>
          <w:numId w:val="40"/>
        </w:numPr>
        <w:autoSpaceDE w:val="0"/>
        <w:autoSpaceDN w:val="0"/>
        <w:adjustRightInd w:val="0"/>
        <w:rPr>
          <w:lang w:bidi="ar-SA"/>
        </w:rPr>
      </w:pPr>
      <w:r w:rsidRPr="008E687B">
        <w:rPr>
          <w:rFonts w:ascii="Consolas" w:hAnsi="Consolas" w:cs="Consolas"/>
          <w:color w:val="0000FF"/>
          <w:sz w:val="19"/>
          <w:szCs w:val="19"/>
          <w:highlight w:val="white"/>
          <w:lang w:bidi="ar-SA"/>
        </w:rPr>
        <w:t>protected</w:t>
      </w:r>
      <w:r w:rsidRPr="008E687B">
        <w:rPr>
          <w:rFonts w:ascii="Consolas" w:hAnsi="Consolas" w:cs="Consolas"/>
          <w:color w:val="000000"/>
          <w:sz w:val="19"/>
          <w:szCs w:val="19"/>
          <w:highlight w:val="white"/>
          <w:lang w:bidi="ar-SA"/>
        </w:rPr>
        <w:t xml:space="preserve"> </w:t>
      </w:r>
      <w:r w:rsidRPr="008E687B">
        <w:rPr>
          <w:rFonts w:ascii="Consolas" w:hAnsi="Consolas" w:cs="Consolas"/>
          <w:color w:val="0000FF"/>
          <w:sz w:val="19"/>
          <w:szCs w:val="19"/>
          <w:highlight w:val="white"/>
          <w:lang w:bidi="ar-SA"/>
        </w:rPr>
        <w:t>const</w:t>
      </w:r>
      <w:r w:rsidRPr="008E687B">
        <w:rPr>
          <w:rFonts w:ascii="Consolas" w:hAnsi="Consolas" w:cs="Consolas"/>
          <w:color w:val="000000"/>
          <w:sz w:val="19"/>
          <w:szCs w:val="19"/>
          <w:highlight w:val="white"/>
          <w:lang w:bidi="ar-SA"/>
        </w:rPr>
        <w:t xml:space="preserve"> </w:t>
      </w:r>
      <w:r w:rsidRPr="008E687B">
        <w:rPr>
          <w:rFonts w:ascii="Consolas" w:hAnsi="Consolas" w:cs="Consolas"/>
          <w:color w:val="0000FF"/>
          <w:sz w:val="19"/>
          <w:szCs w:val="19"/>
          <w:highlight w:val="white"/>
          <w:lang w:bidi="ar-SA"/>
        </w:rPr>
        <w:t>string</w:t>
      </w:r>
      <w:r w:rsidRPr="008E687B">
        <w:rPr>
          <w:rFonts w:ascii="Consolas" w:hAnsi="Consolas" w:cs="Consolas"/>
          <w:color w:val="000000"/>
          <w:sz w:val="19"/>
          <w:szCs w:val="19"/>
          <w:highlight w:val="white"/>
          <w:lang w:bidi="ar-SA"/>
        </w:rPr>
        <w:t xml:space="preserve"> </w:t>
      </w:r>
      <w:r w:rsidRPr="008E687B">
        <w:rPr>
          <w:rFonts w:ascii="Consolas" w:hAnsi="Consolas" w:cs="Consolas"/>
          <w:b/>
          <w:bCs/>
          <w:color w:val="800080"/>
          <w:sz w:val="19"/>
          <w:szCs w:val="19"/>
          <w:highlight w:val="white"/>
          <w:lang w:bidi="ar-SA"/>
        </w:rPr>
        <w:t>_storedProcName</w:t>
      </w:r>
      <w:r w:rsidRPr="008E687B">
        <w:rPr>
          <w:rFonts w:ascii="Consolas" w:hAnsi="Consolas" w:cs="Consolas"/>
          <w:color w:val="000000"/>
          <w:sz w:val="19"/>
          <w:szCs w:val="19"/>
          <w:highlight w:val="white"/>
          <w:lang w:bidi="ar-SA"/>
        </w:rPr>
        <w:t xml:space="preserve"> =  </w:t>
      </w:r>
      <w:r w:rsidRPr="008E687B">
        <w:rPr>
          <w:rFonts w:ascii="Consolas" w:hAnsi="Consolas" w:cs="Consolas"/>
          <w:color w:val="A31515"/>
          <w:sz w:val="19"/>
          <w:szCs w:val="19"/>
          <w:highlight w:val="white"/>
          <w:lang w:bidi="ar-SA"/>
        </w:rPr>
        <w:t>"usp_ProcessCIFFileResultRequest"</w:t>
      </w:r>
      <w:r w:rsidRPr="008E687B">
        <w:rPr>
          <w:rFonts w:ascii="Consolas" w:hAnsi="Consolas" w:cs="Consolas"/>
          <w:color w:val="000000"/>
          <w:sz w:val="19"/>
          <w:szCs w:val="19"/>
          <w:highlight w:val="white"/>
          <w:lang w:bidi="ar-SA"/>
        </w:rPr>
        <w:t>;</w:t>
      </w:r>
    </w:p>
    <w:p w:rsidR="004A2D97" w:rsidRDefault="004A2D97" w:rsidP="004A2D97">
      <w:pPr>
        <w:pStyle w:val="Heading4"/>
      </w:pPr>
      <w:bookmarkStart w:id="81" w:name="_Toc425840787"/>
      <w:r>
        <w:t>+ Aries.EditorialManager.AsynchServices.CIFCheck</w:t>
      </w:r>
      <w:bookmarkEnd w:id="81"/>
    </w:p>
    <w:p w:rsidR="004A2D97" w:rsidRDefault="004A2D97" w:rsidP="004A2D97">
      <w:pPr>
        <w:pStyle w:val="Heading5"/>
        <w:rPr>
          <w:lang w:bidi="ar-SA"/>
        </w:rPr>
      </w:pPr>
      <w:bookmarkStart w:id="82" w:name="_Toc425840788"/>
      <w:r>
        <w:rPr>
          <w:lang w:bidi="ar-SA"/>
        </w:rPr>
        <w:t>+ CIFCheck.cs</w:t>
      </w:r>
      <w:bookmarkEnd w:id="82"/>
    </w:p>
    <w:p w:rsidR="004A2D97" w:rsidRDefault="004A2D97" w:rsidP="004A2D97">
      <w:pPr>
        <w:ind w:left="1800" w:firstLine="0"/>
        <w:rPr>
          <w:lang w:bidi="ar-SA"/>
        </w:rPr>
      </w:pPr>
      <w:r>
        <w:t>This class is modeled on [AEM].AsynchServices.Transfer.Transfer.cs. It contains three auto-properties: JournalCode, Version and CatalogueID (mapped to “</w:t>
      </w:r>
      <w:r>
        <w:rPr>
          <w:lang w:bidi="ar-SA"/>
        </w:rPr>
        <w:t>catalogueID” so the asynch processor can extract it).</w:t>
      </w:r>
    </w:p>
    <w:p w:rsidR="004A2D97" w:rsidRDefault="004A2D97" w:rsidP="004A2D97">
      <w:pPr>
        <w:ind w:left="1800" w:firstLine="0"/>
        <w:rPr>
          <w:lang w:bidi="ar-SA"/>
        </w:rPr>
      </w:pPr>
    </w:p>
    <w:p w:rsidR="004A2D97" w:rsidRDefault="004A2D97" w:rsidP="004A2D97">
      <w:pPr>
        <w:pStyle w:val="Heading5"/>
      </w:pPr>
      <w:bookmarkStart w:id="83" w:name="_Toc425840789"/>
      <w:r>
        <w:t>+ CIFCheckProcessingRequest.cs</w:t>
      </w:r>
      <w:bookmarkEnd w:id="83"/>
    </w:p>
    <w:p w:rsidR="004A2D97" w:rsidRDefault="004A2D97" w:rsidP="004A2D97">
      <w:pPr>
        <w:ind w:left="1800" w:firstLine="0"/>
        <w:rPr>
          <w:b/>
        </w:rPr>
      </w:pPr>
      <w:r>
        <w:t>This class is modeled on [AEM].AsynchServices.Transfer.TransferProcessingRequest.cs.</w:t>
      </w:r>
    </w:p>
    <w:p w:rsidR="004A2D97" w:rsidRDefault="004A2D97" w:rsidP="004A2D97">
      <w:pPr>
        <w:ind w:left="1800" w:firstLine="0"/>
        <w:rPr>
          <w:lang w:bidi="ar-SA"/>
        </w:rPr>
      </w:pPr>
    </w:p>
    <w:p w:rsidR="004A2D97" w:rsidRDefault="004A2D97" w:rsidP="004A2D97">
      <w:pPr>
        <w:pStyle w:val="Heading5"/>
        <w:rPr>
          <w:lang w:bidi="ar-SA"/>
        </w:rPr>
      </w:pPr>
      <w:bookmarkStart w:id="84" w:name="_Toc425840790"/>
      <w:r>
        <w:rPr>
          <w:lang w:bidi="ar-SA"/>
        </w:rPr>
        <w:t>+ CIFCheckRequestingApplication.cs</w:t>
      </w:r>
      <w:bookmarkEnd w:id="84"/>
    </w:p>
    <w:p w:rsidR="004A2D97" w:rsidRDefault="004A2D97" w:rsidP="004A2D97">
      <w:pPr>
        <w:ind w:left="1800" w:firstLine="0"/>
      </w:pPr>
      <w:r>
        <w:t>This class is modeled on [AEM].AsynchServices.Transfer.TransferRequestingApplication.cs. It contains an instance of the CIFCheck class (with the XMLElementAttribute “cifcheck”) and an Identifier that is set to “transfer” during the constructor”.</w:t>
      </w:r>
    </w:p>
    <w:p w:rsidR="004A2D97" w:rsidRDefault="004A2D97" w:rsidP="004A2D97">
      <w:pPr>
        <w:rPr>
          <w:lang w:bidi="ar-SA"/>
        </w:rPr>
      </w:pPr>
    </w:p>
    <w:p w:rsidR="004A2D97" w:rsidRDefault="004A2D97" w:rsidP="004A2D97">
      <w:pPr>
        <w:pStyle w:val="Heading4"/>
      </w:pPr>
      <w:bookmarkStart w:id="85" w:name="_Toc425840791"/>
      <w:r>
        <w:t>Aries.EditorialManager.AsynchServices</w:t>
      </w:r>
      <w:bookmarkEnd w:id="85"/>
    </w:p>
    <w:p w:rsidR="004A2D97" w:rsidRDefault="004A2D97" w:rsidP="004A2D97">
      <w:pPr>
        <w:pStyle w:val="Heading5"/>
        <w:rPr>
          <w:lang w:bidi="ar-SA"/>
        </w:rPr>
      </w:pPr>
      <w:bookmarkStart w:id="86" w:name="_Toc425840792"/>
      <w:r>
        <w:rPr>
          <w:lang w:bidi="ar-SA"/>
        </w:rPr>
        <w:t>RequestType.cs</w:t>
      </w:r>
      <w:bookmarkEnd w:id="86"/>
    </w:p>
    <w:p w:rsidR="004A2D97" w:rsidRDefault="004A2D97" w:rsidP="004A2D97">
      <w:pPr>
        <w:ind w:left="1800" w:firstLine="0"/>
      </w:pPr>
      <w:r>
        <w:t>Add CIFCheck to the enum.</w:t>
      </w:r>
    </w:p>
    <w:p w:rsidR="004A2D97" w:rsidRDefault="004A2D97" w:rsidP="004A2D97">
      <w:pPr>
        <w:pStyle w:val="Heading5"/>
      </w:pPr>
      <w:bookmarkStart w:id="87" w:name="_Toc425840793"/>
      <w:r>
        <w:t>ProcessingRequest.cs</w:t>
      </w:r>
      <w:bookmarkEnd w:id="87"/>
    </w:p>
    <w:p w:rsidR="004A2D97" w:rsidRDefault="004A2D97" w:rsidP="004A2D97">
      <w:pPr>
        <w:pStyle w:val="NoSpacing"/>
        <w:ind w:left="1800"/>
        <w:rPr>
          <w:bCs/>
        </w:rPr>
      </w:pPr>
      <w:r>
        <w:rPr>
          <w:bCs/>
        </w:rPr>
        <w:t>Add CIFCheckProcessingRequest to the list of XmlIncludes above the class declaration.</w:t>
      </w:r>
    </w:p>
    <w:p w:rsidR="004A2D97" w:rsidRDefault="004A2D97" w:rsidP="004A2D97">
      <w:pPr>
        <w:pStyle w:val="Heading5"/>
      </w:pPr>
      <w:bookmarkStart w:id="88" w:name="_Toc425840794"/>
      <w:r>
        <w:t>RequestSubmitter.cs</w:t>
      </w:r>
      <w:bookmarkEnd w:id="88"/>
    </w:p>
    <w:p w:rsidR="004A2D97" w:rsidRDefault="004A2D97" w:rsidP="00511023">
      <w:pPr>
        <w:pStyle w:val="ListParagraph"/>
        <w:numPr>
          <w:ilvl w:val="0"/>
          <w:numId w:val="41"/>
        </w:numPr>
        <w:ind w:left="2160"/>
      </w:pPr>
      <w:r w:rsidRPr="00FD1FEA">
        <w:rPr>
          <w:b/>
        </w:rPr>
        <w:t>SubmitCIFCheckJob</w:t>
      </w:r>
      <w:r>
        <w:t xml:space="preserve">(string journal, int catalogueID). </w:t>
      </w:r>
    </w:p>
    <w:p w:rsidR="004A2D97" w:rsidRDefault="004A2D97" w:rsidP="00511023">
      <w:pPr>
        <w:pStyle w:val="ListParagraph"/>
        <w:numPr>
          <w:ilvl w:val="1"/>
          <w:numId w:val="42"/>
        </w:numPr>
      </w:pPr>
      <w:r>
        <w:lastRenderedPageBreak/>
        <w:t>“journal” being the journal containing the file to check</w:t>
      </w:r>
    </w:p>
    <w:p w:rsidR="004A2D97" w:rsidRDefault="004A2D97" w:rsidP="00511023">
      <w:pPr>
        <w:pStyle w:val="ListParagraph"/>
        <w:numPr>
          <w:ilvl w:val="1"/>
          <w:numId w:val="42"/>
        </w:numPr>
      </w:pPr>
      <w:r>
        <w:t xml:space="preserve">catalogueID being the ID of the file being checked (not the GUID!). </w:t>
      </w:r>
    </w:p>
    <w:p w:rsidR="004A2D97" w:rsidRDefault="004A2D97" w:rsidP="00511023">
      <w:pPr>
        <w:pStyle w:val="ListParagraph"/>
        <w:numPr>
          <w:ilvl w:val="1"/>
          <w:numId w:val="42"/>
        </w:numPr>
      </w:pPr>
      <w:r>
        <w:t>This method will initialize a CIFCheckProcessingRequest and invoke AsynchRequestsQueue.InsertRequest on it.</w:t>
      </w:r>
    </w:p>
    <w:p w:rsidR="004A2D97" w:rsidRDefault="004A2D97" w:rsidP="004A2D97">
      <w:pPr>
        <w:rPr>
          <w:rFonts w:eastAsiaTheme="majorEastAsia" w:cstheme="majorBidi"/>
          <w:b/>
          <w:i/>
          <w:iCs/>
          <w:color w:val="7F7F7F" w:themeColor="text1" w:themeTint="80"/>
          <w:szCs w:val="24"/>
          <w:lang w:bidi="ar-SA"/>
        </w:rPr>
      </w:pPr>
      <w:r>
        <w:br w:type="page"/>
      </w:r>
    </w:p>
    <w:p w:rsidR="004A2D97" w:rsidRDefault="004A2D97" w:rsidP="004A2D97">
      <w:pPr>
        <w:pStyle w:val="Heading4"/>
      </w:pPr>
      <w:bookmarkStart w:id="89" w:name="_Toc425840795"/>
      <w:r>
        <w:lastRenderedPageBreak/>
        <w:t>Aries.EditorialManager</w:t>
      </w:r>
      <w:bookmarkEnd w:id="89"/>
    </w:p>
    <w:p w:rsidR="004A2D97" w:rsidRDefault="004A2D97" w:rsidP="004A2D97">
      <w:pPr>
        <w:pStyle w:val="Heading5"/>
      </w:pPr>
      <w:bookmarkStart w:id="90" w:name="_Toc425840796"/>
      <w:r>
        <w:t>SiteManagement.cs</w:t>
      </w:r>
      <w:bookmarkEnd w:id="90"/>
    </w:p>
    <w:p w:rsidR="004A2D97" w:rsidRDefault="004A2D97" w:rsidP="004A2D97">
      <w:pPr>
        <w:ind w:left="2160" w:firstLine="0"/>
      </w:pPr>
      <w:r>
        <w:t xml:space="preserve">Add item to </w:t>
      </w:r>
      <w:r w:rsidRPr="00A739A7">
        <w:rPr>
          <w:i/>
        </w:rPr>
        <w:t>ConfigItemEnum</w:t>
      </w:r>
      <w:r>
        <w:t xml:space="preserve"> for each MASTER_CONFIG item added previously, and correspond the table assigned id in the enum.</w:t>
      </w:r>
    </w:p>
    <w:p w:rsidR="004A2D97" w:rsidRDefault="004A2D97" w:rsidP="004A2D97">
      <w:pPr>
        <w:ind w:left="2160" w:firstLine="0"/>
      </w:pPr>
    </w:p>
    <w:p w:rsidR="004A2D97" w:rsidRDefault="004A2D97" w:rsidP="004A2D97">
      <w:pPr>
        <w:ind w:left="2160" w:firstLine="0"/>
      </w:pPr>
      <w:r>
        <w:t>cifCheck URL</w:t>
      </w:r>
      <w:r>
        <w:tab/>
      </w:r>
      <w:r>
        <w:tab/>
        <w:t>CIF_CHECK_URL</w:t>
      </w:r>
    </w:p>
    <w:p w:rsidR="004A2D97" w:rsidRDefault="004A2D97" w:rsidP="004A2D97">
      <w:pPr>
        <w:ind w:left="2160" w:firstLine="0"/>
      </w:pPr>
      <w:r>
        <w:t>cifCheckTimeout</w:t>
      </w:r>
      <w:r>
        <w:tab/>
        <w:t>CIF_CHECK_TIMEOUT</w:t>
      </w:r>
    </w:p>
    <w:p w:rsidR="004A2D97" w:rsidRDefault="004A2D97" w:rsidP="004A2D97">
      <w:pPr>
        <w:ind w:left="2160" w:firstLine="0"/>
      </w:pPr>
      <w:r>
        <w:t>cifCheck User Name</w:t>
      </w:r>
      <w:r>
        <w:tab/>
        <w:t>CIF_CHECK_USER_NAME</w:t>
      </w:r>
    </w:p>
    <w:p w:rsidR="004A2D97" w:rsidRDefault="004A2D97" w:rsidP="004A2D97">
      <w:pPr>
        <w:ind w:left="2160" w:firstLine="0"/>
      </w:pPr>
      <w:r>
        <w:t>cifCheck Password</w:t>
      </w:r>
      <w:r>
        <w:tab/>
        <w:t>CIF_CHECK_PASSWORD</w:t>
      </w:r>
    </w:p>
    <w:p w:rsidR="004A2D97" w:rsidRDefault="004A2D97" w:rsidP="004A2D97">
      <w:pPr>
        <w:ind w:left="2160" w:firstLine="0"/>
      </w:pPr>
    </w:p>
    <w:p w:rsidR="004A2D97" w:rsidRDefault="004A2D97" w:rsidP="004A2D97">
      <w:pPr>
        <w:ind w:left="2160" w:firstLine="0"/>
      </w:pPr>
      <w:r>
        <w:t>NOTE:  Asynch Server should be able to get the values by calling SiteManagement.GetMasterConfigValue.</w:t>
      </w:r>
    </w:p>
    <w:p w:rsidR="004A2D97" w:rsidRPr="00A27CE7" w:rsidRDefault="004A2D97" w:rsidP="004A2D97"/>
    <w:p w:rsidR="004A2D97" w:rsidRPr="001922D6" w:rsidRDefault="004A2D97" w:rsidP="004A2D97">
      <w:pPr>
        <w:rPr>
          <w:lang w:bidi="ar-SA"/>
        </w:rPr>
      </w:pPr>
    </w:p>
    <w:p w:rsidR="004A2D97" w:rsidRPr="001922D6" w:rsidRDefault="004A2D97" w:rsidP="004A2D97">
      <w:pPr>
        <w:rPr>
          <w:lang w:bidi="ar-SA"/>
        </w:rPr>
      </w:pPr>
    </w:p>
    <w:p w:rsidR="004A2D97" w:rsidRDefault="004A2D97" w:rsidP="004A2D97"/>
    <w:p w:rsidR="004A2D97" w:rsidRDefault="004A2D97" w:rsidP="004A2D97">
      <w:pPr>
        <w:rPr>
          <w:b/>
          <w:color w:val="595959" w:themeColor="text1" w:themeTint="A6"/>
          <w:sz w:val="28"/>
        </w:rPr>
      </w:pPr>
      <w:r>
        <w:br w:type="page"/>
      </w:r>
    </w:p>
    <w:p w:rsidR="004A2D97" w:rsidRDefault="004A2D97" w:rsidP="004A2D97">
      <w:pPr>
        <w:pStyle w:val="Heading2"/>
      </w:pPr>
      <w:bookmarkStart w:id="91" w:name="_Toc425840797"/>
      <w:r>
        <w:lastRenderedPageBreak/>
        <w:t>CIF Results</w:t>
      </w:r>
      <w:r w:rsidR="00064D8F">
        <w:t xml:space="preserve"> (2.13.3)</w:t>
      </w:r>
      <w:bookmarkEnd w:id="91"/>
    </w:p>
    <w:p w:rsidR="00642A91" w:rsidRDefault="00642A91" w:rsidP="00642A91"/>
    <w:p w:rsidR="00642A91" w:rsidRDefault="00642A91" w:rsidP="00642A91">
      <w:pPr>
        <w:pStyle w:val="Heading3"/>
      </w:pPr>
      <w:r>
        <w:t>Data</w:t>
      </w:r>
    </w:p>
    <w:p w:rsidR="00642A91" w:rsidRDefault="00642A91" w:rsidP="00642A91">
      <w:pPr>
        <w:pStyle w:val="DatabaseName"/>
      </w:pPr>
      <w:r>
        <w:t>TRANSLATION</w:t>
      </w:r>
    </w:p>
    <w:p w:rsidR="00642A91" w:rsidRDefault="00642A91" w:rsidP="005555C2">
      <w:pPr>
        <w:shd w:val="clear" w:color="auto" w:fill="9BBB59" w:themeFill="accent3"/>
        <w:ind w:left="1080" w:firstLine="0"/>
        <w:rPr>
          <w:rStyle w:val="Emphasis"/>
          <w:b w:val="0"/>
          <w:bCs w:val="0"/>
          <w:i w:val="0"/>
          <w:iCs w:val="0"/>
          <w:color w:val="auto"/>
        </w:rPr>
      </w:pPr>
      <w:r w:rsidRPr="0008791A">
        <w:rPr>
          <w:rStyle w:val="Emphasis"/>
          <w:b w:val="0"/>
          <w:bCs w:val="0"/>
          <w:i w:val="0"/>
          <w:iCs w:val="0"/>
          <w:color w:val="auto"/>
        </w:rPr>
        <w:t>(add)</w:t>
      </w:r>
      <w:r w:rsidRPr="0008791A">
        <w:rPr>
          <w:rStyle w:val="Emphasis"/>
          <w:b w:val="0"/>
          <w:bCs w:val="0"/>
          <w:i w:val="0"/>
          <w:iCs w:val="0"/>
          <w:color w:val="auto"/>
        </w:rPr>
        <w:tab/>
      </w:r>
      <w:r>
        <w:rPr>
          <w:rStyle w:val="Emphasis"/>
          <w:b w:val="0"/>
          <w:bCs w:val="0"/>
          <w:i w:val="0"/>
          <w:iCs w:val="0"/>
          <w:color w:val="auto"/>
        </w:rPr>
        <w:t>Pages.Editorial.CIFResults.Instructions</w:t>
      </w:r>
    </w:p>
    <w:p w:rsidR="00642A91" w:rsidRDefault="00642A91" w:rsidP="00315E7E">
      <w:pPr>
        <w:shd w:val="clear" w:color="auto" w:fill="9BBB59" w:themeFill="accent3"/>
        <w:ind w:left="2160" w:firstLine="0"/>
        <w:rPr>
          <w:noProof/>
        </w:rPr>
      </w:pPr>
      <w:r>
        <w:rPr>
          <w:noProof/>
        </w:rPr>
        <w:t>“</w:t>
      </w:r>
      <w:r w:rsidRPr="003D3CE1">
        <w:rPr>
          <w:noProof/>
        </w:rPr>
        <w:t xml:space="preserve">Items associated with the current revision of the Submission, and configured to be sent to the </w:t>
      </w:r>
      <w:r>
        <w:rPr>
          <w:noProof/>
        </w:rPr>
        <w:t>checkCIF</w:t>
      </w:r>
      <w:r w:rsidRPr="003D3CE1">
        <w:rPr>
          <w:noProof/>
        </w:rPr>
        <w:t xml:space="preserve"> tool, are listed below. Click the 'Completed' link to see a PDF of the results. </w:t>
      </w:r>
    </w:p>
    <w:p w:rsidR="00642A91" w:rsidRPr="003D3CE1" w:rsidRDefault="00642A91" w:rsidP="00315E7E">
      <w:pPr>
        <w:shd w:val="clear" w:color="auto" w:fill="9BBB59" w:themeFill="accent3"/>
        <w:ind w:left="2160" w:firstLine="0"/>
        <w:rPr>
          <w:rFonts w:ascii="Verdana" w:hAnsi="Verdana"/>
          <w:noProof/>
          <w:sz w:val="20"/>
        </w:rPr>
      </w:pPr>
    </w:p>
    <w:p w:rsidR="00642A91" w:rsidRDefault="00642A91" w:rsidP="00315E7E">
      <w:pPr>
        <w:shd w:val="clear" w:color="auto" w:fill="9BBB59" w:themeFill="accent3"/>
        <w:ind w:left="2160" w:firstLine="0"/>
        <w:rPr>
          <w:noProof/>
        </w:rPr>
      </w:pPr>
      <w:r w:rsidRPr="003D3CE1">
        <w:rPr>
          <w:noProof/>
        </w:rPr>
        <w:t xml:space="preserve">Items that have not yet been sent to the tool are marked as 'Not yet tested'. Items that are currently being tested are marked as 'In Progress'. If an Item has errored out, the error message can be seen by clicking the </w:t>
      </w:r>
      <w:r>
        <w:rPr>
          <w:noProof/>
        </w:rPr>
        <w:t>checkCIF</w:t>
      </w:r>
      <w:r w:rsidRPr="003D3CE1">
        <w:rPr>
          <w:noProof/>
        </w:rPr>
        <w:t xml:space="preserve"> error hyperlink.</w:t>
      </w:r>
      <w:r>
        <w:rPr>
          <w:noProof/>
        </w:rPr>
        <w:t>”</w:t>
      </w:r>
    </w:p>
    <w:p w:rsidR="00642A91" w:rsidRDefault="00642A91" w:rsidP="00642A91">
      <w:pPr>
        <w:ind w:left="2160" w:firstLine="0"/>
        <w:rPr>
          <w:rFonts w:ascii="Verdana" w:hAnsi="Verdana"/>
          <w:noProof/>
          <w:sz w:val="20"/>
        </w:rPr>
      </w:pPr>
    </w:p>
    <w:p w:rsidR="00642A91" w:rsidRDefault="00642A91" w:rsidP="00542B0C">
      <w:pPr>
        <w:shd w:val="clear" w:color="auto" w:fill="9BBB59" w:themeFill="accent3"/>
        <w:ind w:left="1080" w:firstLine="0"/>
        <w:rPr>
          <w:rStyle w:val="Emphasis"/>
          <w:b w:val="0"/>
          <w:bCs w:val="0"/>
          <w:i w:val="0"/>
          <w:iCs w:val="0"/>
          <w:color w:val="auto"/>
        </w:rPr>
      </w:pPr>
      <w:r w:rsidRPr="0008791A">
        <w:rPr>
          <w:rStyle w:val="Emphasis"/>
          <w:b w:val="0"/>
          <w:bCs w:val="0"/>
          <w:i w:val="0"/>
          <w:iCs w:val="0"/>
          <w:color w:val="auto"/>
        </w:rPr>
        <w:t>(add)</w:t>
      </w:r>
      <w:r w:rsidRPr="0008791A">
        <w:rPr>
          <w:rStyle w:val="Emphasis"/>
          <w:b w:val="0"/>
          <w:bCs w:val="0"/>
          <w:i w:val="0"/>
          <w:iCs w:val="0"/>
          <w:color w:val="auto"/>
        </w:rPr>
        <w:tab/>
      </w:r>
      <w:r>
        <w:rPr>
          <w:rStyle w:val="Emphasis"/>
          <w:b w:val="0"/>
          <w:bCs w:val="0"/>
          <w:i w:val="0"/>
          <w:iCs w:val="0"/>
          <w:color w:val="auto"/>
        </w:rPr>
        <w:t>Pages.Editorial.CIFResults.ShortInstructions</w:t>
      </w:r>
    </w:p>
    <w:p w:rsidR="00642A91" w:rsidRDefault="00642A91" w:rsidP="00542B0C">
      <w:pPr>
        <w:shd w:val="clear" w:color="auto" w:fill="9BBB59" w:themeFill="accent3"/>
        <w:ind w:left="2160" w:firstLine="0"/>
        <w:rPr>
          <w:noProof/>
        </w:rPr>
      </w:pPr>
      <w:r>
        <w:rPr>
          <w:noProof/>
        </w:rPr>
        <w:t>“</w:t>
      </w:r>
      <w:r w:rsidRPr="003D3CE1">
        <w:rPr>
          <w:noProof/>
        </w:rPr>
        <w:t xml:space="preserve">Items associated with the current revision of the Submission, and configured to be sent to the </w:t>
      </w:r>
      <w:r>
        <w:rPr>
          <w:noProof/>
        </w:rPr>
        <w:t>checkCIF</w:t>
      </w:r>
      <w:r w:rsidRPr="003D3CE1">
        <w:rPr>
          <w:noProof/>
        </w:rPr>
        <w:t xml:space="preserve"> tool, are listed below. Click the 'Completed' link to see a PDF of the results.</w:t>
      </w:r>
      <w:r>
        <w:rPr>
          <w:noProof/>
        </w:rPr>
        <w:t>”</w:t>
      </w:r>
    </w:p>
    <w:p w:rsidR="00127758" w:rsidRDefault="00127758" w:rsidP="00127758">
      <w:pPr>
        <w:rPr>
          <w:rFonts w:ascii="Verdana" w:hAnsi="Verdana"/>
          <w:noProof/>
          <w:sz w:val="20"/>
        </w:rPr>
      </w:pPr>
    </w:p>
    <w:p w:rsidR="00127758" w:rsidRDefault="00127758" w:rsidP="00542B0C">
      <w:pPr>
        <w:shd w:val="clear" w:color="auto" w:fill="9BBB59" w:themeFill="accent3"/>
        <w:ind w:left="1080" w:firstLine="0"/>
        <w:rPr>
          <w:noProof/>
        </w:rPr>
      </w:pPr>
      <w:r>
        <w:rPr>
          <w:noProof/>
        </w:rPr>
        <w:t>(add)</w:t>
      </w:r>
      <w:r>
        <w:rPr>
          <w:noProof/>
        </w:rPr>
        <w:tab/>
        <w:t>Pages.Editorial.CIFResults.CheckCIFResultsText</w:t>
      </w:r>
    </w:p>
    <w:p w:rsidR="00127758" w:rsidRDefault="00127758" w:rsidP="00542B0C">
      <w:pPr>
        <w:shd w:val="clear" w:color="auto" w:fill="9BBB59" w:themeFill="accent3"/>
        <w:ind w:left="1080" w:firstLine="1080"/>
        <w:rPr>
          <w:noProof/>
        </w:rPr>
      </w:pPr>
      <w:r>
        <w:rPr>
          <w:noProof/>
        </w:rPr>
        <w:t>“checkCIF Results”</w:t>
      </w:r>
    </w:p>
    <w:p w:rsidR="00127758" w:rsidRDefault="00127758" w:rsidP="00315E7E">
      <w:pPr>
        <w:rPr>
          <w:noProof/>
        </w:rPr>
      </w:pPr>
    </w:p>
    <w:p w:rsidR="00127758" w:rsidRDefault="00127758" w:rsidP="00542B0C">
      <w:pPr>
        <w:shd w:val="clear" w:color="auto" w:fill="9BBB59" w:themeFill="accent3"/>
        <w:ind w:left="1080" w:firstLine="0"/>
        <w:rPr>
          <w:noProof/>
        </w:rPr>
      </w:pPr>
      <w:r>
        <w:rPr>
          <w:noProof/>
        </w:rPr>
        <w:t>(add)</w:t>
      </w:r>
      <w:r>
        <w:rPr>
          <w:noProof/>
        </w:rPr>
        <w:tab/>
        <w:t>Pages.Editorial.CIFResults.SendFilesButton</w:t>
      </w:r>
    </w:p>
    <w:p w:rsidR="00127758" w:rsidRDefault="00127758" w:rsidP="00542B0C">
      <w:pPr>
        <w:shd w:val="clear" w:color="auto" w:fill="9BBB59" w:themeFill="accent3"/>
        <w:ind w:left="2160" w:firstLine="0"/>
        <w:rPr>
          <w:noProof/>
        </w:rPr>
      </w:pPr>
      <w:r>
        <w:rPr>
          <w:noProof/>
        </w:rPr>
        <w:t>“checkCIF : Selected Files”</w:t>
      </w:r>
    </w:p>
    <w:p w:rsidR="00127758" w:rsidRDefault="00127758" w:rsidP="00315E7E">
      <w:pPr>
        <w:ind w:left="1080" w:firstLine="0"/>
        <w:rPr>
          <w:noProof/>
        </w:rPr>
      </w:pPr>
    </w:p>
    <w:p w:rsidR="00127758" w:rsidRDefault="00127758" w:rsidP="00542B0C">
      <w:pPr>
        <w:shd w:val="clear" w:color="auto" w:fill="9BBB59" w:themeFill="accent3"/>
        <w:ind w:left="1080" w:firstLine="0"/>
        <w:rPr>
          <w:noProof/>
        </w:rPr>
      </w:pPr>
      <w:r>
        <w:rPr>
          <w:noProof/>
        </w:rPr>
        <w:t>(add)</w:t>
      </w:r>
      <w:r>
        <w:rPr>
          <w:noProof/>
        </w:rPr>
        <w:tab/>
        <w:t>Pages.Editorial.CIFResults.CrystallographicFileText</w:t>
      </w:r>
    </w:p>
    <w:p w:rsidR="00127758" w:rsidRDefault="00127758" w:rsidP="00542B0C">
      <w:pPr>
        <w:shd w:val="clear" w:color="auto" w:fill="9BBB59" w:themeFill="accent3"/>
        <w:ind w:left="1080" w:firstLine="0"/>
        <w:rPr>
          <w:noProof/>
        </w:rPr>
      </w:pPr>
      <w:r>
        <w:rPr>
          <w:noProof/>
        </w:rPr>
        <w:tab/>
      </w:r>
      <w:r>
        <w:rPr>
          <w:noProof/>
        </w:rPr>
        <w:tab/>
        <w:t>“Crystallographic File”;</w:t>
      </w:r>
    </w:p>
    <w:p w:rsidR="00127758" w:rsidRDefault="00127758" w:rsidP="00315E7E">
      <w:pPr>
        <w:ind w:left="1080" w:firstLine="0"/>
        <w:rPr>
          <w:noProof/>
        </w:rPr>
      </w:pPr>
    </w:p>
    <w:p w:rsidR="00127758" w:rsidRDefault="00127758" w:rsidP="00542B0C">
      <w:pPr>
        <w:shd w:val="clear" w:color="auto" w:fill="9BBB59" w:themeFill="accent3"/>
        <w:ind w:left="1080" w:firstLine="0"/>
        <w:rPr>
          <w:noProof/>
        </w:rPr>
      </w:pPr>
      <w:r>
        <w:rPr>
          <w:noProof/>
        </w:rPr>
        <w:t>(add)</w:t>
      </w:r>
      <w:r>
        <w:rPr>
          <w:noProof/>
        </w:rPr>
        <w:tab/>
        <w:t>Pages.Editorial.CIFResults.ResultNotTestedLinkText</w:t>
      </w:r>
    </w:p>
    <w:p w:rsidR="00127758" w:rsidRDefault="00127758" w:rsidP="00542B0C">
      <w:pPr>
        <w:shd w:val="clear" w:color="auto" w:fill="9BBB59" w:themeFill="accent3"/>
        <w:ind w:left="1080" w:firstLine="0"/>
        <w:rPr>
          <w:noProof/>
        </w:rPr>
      </w:pPr>
      <w:r>
        <w:rPr>
          <w:noProof/>
        </w:rPr>
        <w:tab/>
      </w:r>
      <w:r>
        <w:rPr>
          <w:noProof/>
        </w:rPr>
        <w:tab/>
        <w:t>“Not yet tested”</w:t>
      </w:r>
    </w:p>
    <w:p w:rsidR="00127758" w:rsidRDefault="00127758" w:rsidP="00315E7E">
      <w:pPr>
        <w:ind w:left="1080" w:firstLine="0"/>
        <w:rPr>
          <w:noProof/>
        </w:rPr>
      </w:pPr>
    </w:p>
    <w:p w:rsidR="00127758" w:rsidRDefault="00127758" w:rsidP="00542B0C">
      <w:pPr>
        <w:shd w:val="clear" w:color="auto" w:fill="9BBB59" w:themeFill="accent3"/>
        <w:ind w:left="1080" w:firstLine="0"/>
        <w:rPr>
          <w:noProof/>
        </w:rPr>
      </w:pPr>
      <w:r>
        <w:rPr>
          <w:noProof/>
        </w:rPr>
        <w:t>(add)</w:t>
      </w:r>
      <w:r>
        <w:rPr>
          <w:noProof/>
        </w:rPr>
        <w:tab/>
        <w:t>Pages.Editorial.CIFResults.ResultErrorLinkText</w:t>
      </w:r>
    </w:p>
    <w:p w:rsidR="00127758" w:rsidRDefault="00127758" w:rsidP="00542B0C">
      <w:pPr>
        <w:shd w:val="clear" w:color="auto" w:fill="9BBB59" w:themeFill="accent3"/>
        <w:ind w:left="1080" w:firstLine="0"/>
        <w:rPr>
          <w:noProof/>
        </w:rPr>
      </w:pPr>
      <w:r>
        <w:rPr>
          <w:noProof/>
        </w:rPr>
        <w:tab/>
      </w:r>
      <w:r>
        <w:rPr>
          <w:noProof/>
        </w:rPr>
        <w:tab/>
        <w:t>“cifCheck Error”</w:t>
      </w:r>
    </w:p>
    <w:p w:rsidR="00127758" w:rsidRDefault="00127758" w:rsidP="00315E7E">
      <w:pPr>
        <w:ind w:left="1080" w:firstLine="0"/>
        <w:rPr>
          <w:noProof/>
        </w:rPr>
      </w:pPr>
    </w:p>
    <w:p w:rsidR="00127758" w:rsidRDefault="00127758" w:rsidP="00542B0C">
      <w:pPr>
        <w:shd w:val="clear" w:color="auto" w:fill="9BBB59" w:themeFill="accent3"/>
        <w:ind w:left="1080" w:firstLine="0"/>
        <w:rPr>
          <w:noProof/>
        </w:rPr>
      </w:pPr>
      <w:r>
        <w:rPr>
          <w:noProof/>
        </w:rPr>
        <w:t>(add)</w:t>
      </w:r>
      <w:r>
        <w:rPr>
          <w:noProof/>
        </w:rPr>
        <w:tab/>
        <w:t>Pages.Editorial.CIFResults.ResultInProgressLinkText</w:t>
      </w:r>
    </w:p>
    <w:p w:rsidR="00127758" w:rsidRDefault="00127758" w:rsidP="00542B0C">
      <w:pPr>
        <w:shd w:val="clear" w:color="auto" w:fill="9BBB59" w:themeFill="accent3"/>
        <w:ind w:left="1080" w:firstLine="0"/>
        <w:rPr>
          <w:noProof/>
        </w:rPr>
      </w:pPr>
      <w:r>
        <w:rPr>
          <w:noProof/>
        </w:rPr>
        <w:tab/>
      </w:r>
      <w:r>
        <w:rPr>
          <w:noProof/>
        </w:rPr>
        <w:tab/>
        <w:t>“Testing in progress”</w:t>
      </w:r>
    </w:p>
    <w:p w:rsidR="00127758" w:rsidRDefault="00127758" w:rsidP="00315E7E">
      <w:pPr>
        <w:ind w:left="1080" w:firstLine="0"/>
        <w:rPr>
          <w:noProof/>
        </w:rPr>
      </w:pPr>
    </w:p>
    <w:p w:rsidR="00127758" w:rsidRDefault="00127758" w:rsidP="00542B0C">
      <w:pPr>
        <w:shd w:val="clear" w:color="auto" w:fill="9BBB59" w:themeFill="accent3"/>
        <w:ind w:left="1080" w:firstLine="0"/>
        <w:rPr>
          <w:noProof/>
        </w:rPr>
      </w:pPr>
      <w:r>
        <w:rPr>
          <w:noProof/>
        </w:rPr>
        <w:t>(add)</w:t>
      </w:r>
      <w:r>
        <w:rPr>
          <w:noProof/>
        </w:rPr>
        <w:tab/>
        <w:t>Pages.Editorial.CIFResults.ResultCompletedLinkText</w:t>
      </w:r>
    </w:p>
    <w:p w:rsidR="00127758" w:rsidRDefault="00127758" w:rsidP="00542B0C">
      <w:pPr>
        <w:shd w:val="clear" w:color="auto" w:fill="9BBB59" w:themeFill="accent3"/>
        <w:ind w:left="1080" w:firstLine="0"/>
        <w:rPr>
          <w:noProof/>
        </w:rPr>
      </w:pPr>
      <w:r>
        <w:rPr>
          <w:noProof/>
        </w:rPr>
        <w:tab/>
      </w:r>
      <w:r>
        <w:rPr>
          <w:noProof/>
        </w:rPr>
        <w:tab/>
        <w:t>“Completed”</w:t>
      </w:r>
      <w:r>
        <w:rPr>
          <w:noProof/>
        </w:rPr>
        <w:tab/>
      </w:r>
    </w:p>
    <w:p w:rsidR="0054042A" w:rsidRDefault="0054042A" w:rsidP="00315E7E">
      <w:pPr>
        <w:ind w:left="1080" w:firstLine="0"/>
        <w:rPr>
          <w:noProof/>
        </w:rPr>
      </w:pPr>
    </w:p>
    <w:p w:rsidR="0054042A" w:rsidRDefault="0054042A" w:rsidP="00542B0C">
      <w:pPr>
        <w:shd w:val="clear" w:color="auto" w:fill="9BBB59" w:themeFill="accent3"/>
        <w:ind w:left="1080" w:firstLine="0"/>
        <w:rPr>
          <w:rStyle w:val="Emphasis"/>
          <w:b w:val="0"/>
          <w:bCs w:val="0"/>
          <w:i w:val="0"/>
          <w:iCs w:val="0"/>
          <w:color w:val="auto"/>
        </w:rPr>
      </w:pPr>
      <w:r>
        <w:rPr>
          <w:rStyle w:val="Emphasis"/>
          <w:b w:val="0"/>
          <w:bCs w:val="0"/>
          <w:i w:val="0"/>
          <w:iCs w:val="0"/>
          <w:color w:val="auto"/>
        </w:rPr>
        <w:t>(add)</w:t>
      </w:r>
      <w:r>
        <w:rPr>
          <w:rStyle w:val="Emphasis"/>
          <w:b w:val="0"/>
          <w:bCs w:val="0"/>
          <w:i w:val="0"/>
          <w:iCs w:val="0"/>
          <w:color w:val="auto"/>
        </w:rPr>
        <w:tab/>
        <w:t>Pages.Editorial.CIFResults.ReturnToResultsPage</w:t>
      </w:r>
    </w:p>
    <w:p w:rsidR="0054042A" w:rsidRDefault="0054042A" w:rsidP="00542B0C">
      <w:pPr>
        <w:shd w:val="clear" w:color="auto" w:fill="9BBB59" w:themeFill="accent3"/>
        <w:ind w:left="1080" w:firstLine="0"/>
        <w:rPr>
          <w:rStyle w:val="Emphasis"/>
          <w:b w:val="0"/>
          <w:bCs w:val="0"/>
          <w:i w:val="0"/>
          <w:iCs w:val="0"/>
          <w:color w:val="auto"/>
        </w:rPr>
      </w:pPr>
      <w:r>
        <w:rPr>
          <w:rStyle w:val="Emphasis"/>
          <w:b w:val="0"/>
          <w:bCs w:val="0"/>
          <w:i w:val="0"/>
          <w:iCs w:val="0"/>
          <w:color w:val="auto"/>
        </w:rPr>
        <w:tab/>
      </w:r>
      <w:r>
        <w:rPr>
          <w:rStyle w:val="Emphasis"/>
          <w:b w:val="0"/>
          <w:bCs w:val="0"/>
          <w:i w:val="0"/>
          <w:iCs w:val="0"/>
          <w:color w:val="auto"/>
        </w:rPr>
        <w:tab/>
        <w:t>“Return to Results Page.</w:t>
      </w:r>
    </w:p>
    <w:p w:rsidR="0054042A" w:rsidRDefault="0054042A" w:rsidP="00315E7E">
      <w:pPr>
        <w:ind w:left="1080" w:firstLine="0"/>
        <w:rPr>
          <w:rStyle w:val="Emphasis"/>
          <w:b w:val="0"/>
          <w:bCs w:val="0"/>
          <w:i w:val="0"/>
          <w:iCs w:val="0"/>
          <w:color w:val="auto"/>
        </w:rPr>
      </w:pPr>
    </w:p>
    <w:p w:rsidR="0054042A" w:rsidRDefault="0054042A" w:rsidP="00542B0C">
      <w:pPr>
        <w:shd w:val="clear" w:color="auto" w:fill="9BBB59" w:themeFill="accent3"/>
        <w:ind w:left="1080" w:firstLine="0"/>
        <w:rPr>
          <w:rStyle w:val="Emphasis"/>
          <w:b w:val="0"/>
          <w:bCs w:val="0"/>
          <w:i w:val="0"/>
          <w:iCs w:val="0"/>
          <w:color w:val="auto"/>
        </w:rPr>
      </w:pPr>
      <w:r>
        <w:rPr>
          <w:rStyle w:val="Emphasis"/>
          <w:b w:val="0"/>
          <w:bCs w:val="0"/>
          <w:i w:val="0"/>
          <w:iCs w:val="0"/>
          <w:color w:val="auto"/>
        </w:rPr>
        <w:t>(add)</w:t>
      </w:r>
      <w:r>
        <w:rPr>
          <w:rStyle w:val="Emphasis"/>
          <w:b w:val="0"/>
          <w:bCs w:val="0"/>
          <w:i w:val="0"/>
          <w:iCs w:val="0"/>
          <w:color w:val="auto"/>
        </w:rPr>
        <w:tab/>
        <w:t>Pages.Editorial.CIFResults.SendFilesButton</w:t>
      </w:r>
    </w:p>
    <w:p w:rsidR="0054042A" w:rsidRDefault="0054042A" w:rsidP="00542B0C">
      <w:pPr>
        <w:shd w:val="clear" w:color="auto" w:fill="9BBB59" w:themeFill="accent3"/>
        <w:ind w:left="1080" w:firstLine="0"/>
        <w:rPr>
          <w:rStyle w:val="Emphasis"/>
          <w:b w:val="0"/>
          <w:bCs w:val="0"/>
          <w:i w:val="0"/>
          <w:iCs w:val="0"/>
          <w:color w:val="auto"/>
        </w:rPr>
      </w:pPr>
      <w:r>
        <w:rPr>
          <w:rStyle w:val="Emphasis"/>
          <w:b w:val="0"/>
          <w:bCs w:val="0"/>
          <w:i w:val="0"/>
          <w:iCs w:val="0"/>
          <w:color w:val="auto"/>
        </w:rPr>
        <w:tab/>
      </w:r>
      <w:r>
        <w:rPr>
          <w:rStyle w:val="Emphasis"/>
          <w:b w:val="0"/>
          <w:bCs w:val="0"/>
          <w:i w:val="0"/>
          <w:iCs w:val="0"/>
          <w:color w:val="auto"/>
        </w:rPr>
        <w:tab/>
        <w:t>“checkCIF : Send Files”</w:t>
      </w:r>
    </w:p>
    <w:p w:rsidR="0054042A" w:rsidRDefault="0054042A" w:rsidP="0054042A">
      <w:pPr>
        <w:ind w:left="1080" w:firstLine="0"/>
        <w:rPr>
          <w:rStyle w:val="Emphasis"/>
          <w:b w:val="0"/>
          <w:bCs w:val="0"/>
          <w:i w:val="0"/>
          <w:iCs w:val="0"/>
          <w:color w:val="auto"/>
        </w:rPr>
      </w:pPr>
    </w:p>
    <w:p w:rsidR="0054042A" w:rsidRDefault="0054042A" w:rsidP="0054042A">
      <w:pPr>
        <w:ind w:left="1080" w:firstLine="0"/>
        <w:rPr>
          <w:rStyle w:val="Emphasis"/>
          <w:b w:val="0"/>
          <w:bCs w:val="0"/>
          <w:i w:val="0"/>
          <w:iCs w:val="0"/>
          <w:color w:val="auto"/>
        </w:rPr>
      </w:pPr>
    </w:p>
    <w:p w:rsidR="0054042A" w:rsidRDefault="0054042A" w:rsidP="0054042A">
      <w:pPr>
        <w:ind w:left="1080" w:firstLine="0"/>
        <w:rPr>
          <w:rStyle w:val="Emphasis"/>
          <w:b w:val="0"/>
          <w:bCs w:val="0"/>
          <w:i w:val="0"/>
          <w:iCs w:val="0"/>
          <w:color w:val="auto"/>
        </w:rPr>
      </w:pPr>
    </w:p>
    <w:p w:rsidR="0054042A" w:rsidRDefault="0054042A" w:rsidP="00081AA2">
      <w:pPr>
        <w:shd w:val="clear" w:color="auto" w:fill="9BBB59" w:themeFill="accent3"/>
        <w:ind w:left="1080" w:firstLine="0"/>
        <w:rPr>
          <w:rStyle w:val="Emphasis"/>
          <w:b w:val="0"/>
          <w:bCs w:val="0"/>
          <w:i w:val="0"/>
          <w:iCs w:val="0"/>
          <w:color w:val="auto"/>
        </w:rPr>
      </w:pPr>
      <w:r>
        <w:rPr>
          <w:rStyle w:val="Emphasis"/>
          <w:b w:val="0"/>
          <w:bCs w:val="0"/>
          <w:i w:val="0"/>
          <w:iCs w:val="0"/>
          <w:color w:val="auto"/>
        </w:rPr>
        <w:t>(add)</w:t>
      </w:r>
      <w:r>
        <w:rPr>
          <w:rStyle w:val="Emphasis"/>
          <w:b w:val="0"/>
          <w:bCs w:val="0"/>
          <w:i w:val="0"/>
          <w:iCs w:val="0"/>
          <w:color w:val="auto"/>
        </w:rPr>
        <w:tab/>
        <w:t>Pages.Editorial.CIFResults.</w:t>
      </w:r>
      <w:r w:rsidR="00081AA2">
        <w:rPr>
          <w:rStyle w:val="Emphasis"/>
          <w:b w:val="0"/>
          <w:bCs w:val="0"/>
          <w:i w:val="0"/>
          <w:iCs w:val="0"/>
          <w:color w:val="auto"/>
        </w:rPr>
        <w:t>LeaveResultsPage</w:t>
      </w:r>
    </w:p>
    <w:p w:rsidR="00081AA2" w:rsidRDefault="00081AA2" w:rsidP="00081AA2">
      <w:pPr>
        <w:shd w:val="clear" w:color="auto" w:fill="9BBB59" w:themeFill="accent3"/>
        <w:ind w:left="1080" w:firstLine="0"/>
        <w:rPr>
          <w:rStyle w:val="Emphasis"/>
          <w:b w:val="0"/>
          <w:bCs w:val="0"/>
          <w:i w:val="0"/>
          <w:iCs w:val="0"/>
          <w:color w:val="auto"/>
        </w:rPr>
      </w:pPr>
      <w:r>
        <w:rPr>
          <w:rStyle w:val="Emphasis"/>
          <w:b w:val="0"/>
          <w:bCs w:val="0"/>
          <w:i w:val="0"/>
          <w:iCs w:val="0"/>
          <w:color w:val="auto"/>
        </w:rPr>
        <w:tab/>
      </w:r>
      <w:r>
        <w:rPr>
          <w:rStyle w:val="Emphasis"/>
          <w:b w:val="0"/>
          <w:bCs w:val="0"/>
          <w:i w:val="0"/>
          <w:iCs w:val="0"/>
          <w:color w:val="auto"/>
        </w:rPr>
        <w:tab/>
        <w:t>“Leave Results Page”</w:t>
      </w:r>
    </w:p>
    <w:p w:rsidR="00081AA2" w:rsidRDefault="00081AA2" w:rsidP="0054042A">
      <w:pPr>
        <w:ind w:left="1080" w:firstLine="0"/>
        <w:rPr>
          <w:rStyle w:val="Emphasis"/>
          <w:b w:val="0"/>
          <w:bCs w:val="0"/>
          <w:i w:val="0"/>
          <w:iCs w:val="0"/>
          <w:color w:val="auto"/>
        </w:rPr>
      </w:pPr>
    </w:p>
    <w:p w:rsidR="00081AA2" w:rsidRDefault="00081AA2" w:rsidP="00D374CD">
      <w:pPr>
        <w:shd w:val="clear" w:color="auto" w:fill="9BBB59" w:themeFill="accent3"/>
        <w:ind w:left="1080" w:firstLine="0"/>
        <w:rPr>
          <w:rStyle w:val="Emphasis"/>
          <w:b w:val="0"/>
          <w:bCs w:val="0"/>
          <w:i w:val="0"/>
          <w:iCs w:val="0"/>
          <w:color w:val="auto"/>
        </w:rPr>
      </w:pPr>
      <w:r>
        <w:rPr>
          <w:rStyle w:val="Emphasis"/>
          <w:b w:val="0"/>
          <w:bCs w:val="0"/>
          <w:i w:val="0"/>
          <w:iCs w:val="0"/>
          <w:color w:val="auto"/>
        </w:rPr>
        <w:t>(add)</w:t>
      </w:r>
      <w:r>
        <w:rPr>
          <w:rStyle w:val="Emphasis"/>
          <w:b w:val="0"/>
          <w:bCs w:val="0"/>
          <w:i w:val="0"/>
          <w:iCs w:val="0"/>
          <w:color w:val="auto"/>
        </w:rPr>
        <w:tab/>
      </w:r>
      <w:r w:rsidR="00D374CD">
        <w:rPr>
          <w:rStyle w:val="Emphasis"/>
          <w:b w:val="0"/>
          <w:bCs w:val="0"/>
          <w:i w:val="0"/>
          <w:iCs w:val="0"/>
          <w:color w:val="auto"/>
        </w:rPr>
        <w:t>Pages.Editorial.CIFResults.CloseWarning</w:t>
      </w:r>
    </w:p>
    <w:p w:rsidR="00D374CD" w:rsidRDefault="00D374CD" w:rsidP="00D374CD">
      <w:pPr>
        <w:shd w:val="clear" w:color="auto" w:fill="9BBB59" w:themeFill="accent3"/>
        <w:ind w:left="2160" w:firstLine="0"/>
        <w:rPr>
          <w:lang w:bidi="ar-SA"/>
        </w:rPr>
      </w:pPr>
      <w:r>
        <w:rPr>
          <w:lang w:bidi="ar-SA"/>
        </w:rPr>
        <w:t>“One or more of the cif files was not checked or is in an error status.  To send these files to the checkCIF tool, click the 'Return to Results Page' button below and then select the file(s) using the checkboxes and click the 'Selected File: checkCIF' button.  To close this result page, click the 'Leave Results Page' button below.”</w:t>
      </w:r>
    </w:p>
    <w:p w:rsidR="00A221DF" w:rsidRDefault="00A221DF" w:rsidP="00A221DF">
      <w:pPr>
        <w:ind w:left="1080" w:firstLine="0"/>
        <w:rPr>
          <w:lang w:bidi="ar-SA"/>
        </w:rPr>
      </w:pPr>
    </w:p>
    <w:p w:rsidR="00A221DF" w:rsidRDefault="00A221DF" w:rsidP="00A221DF">
      <w:pPr>
        <w:shd w:val="clear" w:color="auto" w:fill="9BBB59" w:themeFill="accent3"/>
        <w:ind w:left="1080" w:firstLine="0"/>
        <w:rPr>
          <w:lang w:bidi="ar-SA"/>
        </w:rPr>
      </w:pPr>
      <w:r>
        <w:rPr>
          <w:lang w:bidi="ar-SA"/>
        </w:rPr>
        <w:t>(add)</w:t>
      </w:r>
      <w:r>
        <w:rPr>
          <w:lang w:bidi="ar-SA"/>
        </w:rPr>
        <w:tab/>
        <w:t>Pages.Editorial.CIFResults.SendFilesError</w:t>
      </w:r>
    </w:p>
    <w:p w:rsidR="00A221DF" w:rsidRPr="0008791A" w:rsidRDefault="00A221DF" w:rsidP="00A221DF">
      <w:pPr>
        <w:shd w:val="clear" w:color="auto" w:fill="9BBB59" w:themeFill="accent3"/>
        <w:ind w:left="1080" w:firstLine="0"/>
        <w:rPr>
          <w:rStyle w:val="Emphasis"/>
          <w:b w:val="0"/>
          <w:bCs w:val="0"/>
          <w:i w:val="0"/>
          <w:iCs w:val="0"/>
          <w:color w:val="auto"/>
        </w:rPr>
      </w:pPr>
      <w:r>
        <w:rPr>
          <w:lang w:bidi="ar-SA"/>
        </w:rPr>
        <w:tab/>
      </w:r>
      <w:r>
        <w:rPr>
          <w:lang w:bidi="ar-SA"/>
        </w:rPr>
        <w:tab/>
        <w:t>“Error occurred sending files to server to be checked.\n Error:”</w:t>
      </w:r>
    </w:p>
    <w:p w:rsidR="00642A91" w:rsidRDefault="00642A91" w:rsidP="00642A91">
      <w:pPr>
        <w:pStyle w:val="DatabaseName"/>
      </w:pPr>
    </w:p>
    <w:p w:rsidR="00642A91" w:rsidRPr="00642A91" w:rsidRDefault="00642A91" w:rsidP="00642A91">
      <w:pPr>
        <w:pStyle w:val="DatabaseName"/>
      </w:pPr>
    </w:p>
    <w:p w:rsidR="0054042A" w:rsidRDefault="0054042A">
      <w:pPr>
        <w:rPr>
          <w:rStyle w:val="Heading3Char"/>
        </w:rPr>
      </w:pPr>
      <w:bookmarkStart w:id="92" w:name="_Toc425840798"/>
      <w:r>
        <w:rPr>
          <w:rStyle w:val="Heading3Char"/>
          <w:b w:val="0"/>
        </w:rPr>
        <w:br w:type="page"/>
      </w:r>
    </w:p>
    <w:p w:rsidR="004A2D97" w:rsidRDefault="004A2D97" w:rsidP="004A2D97">
      <w:pPr>
        <w:pStyle w:val="Heading3"/>
        <w:rPr>
          <w:rStyle w:val="Heading3Char"/>
          <w:b/>
        </w:rPr>
      </w:pPr>
      <w:r w:rsidRPr="00103E18">
        <w:rPr>
          <w:rStyle w:val="Heading3Char"/>
          <w:b/>
        </w:rPr>
        <w:lastRenderedPageBreak/>
        <w:t>Pages</w:t>
      </w:r>
      <w:bookmarkEnd w:id="92"/>
    </w:p>
    <w:p w:rsidR="004A2D97" w:rsidRDefault="004A2D97" w:rsidP="00730422">
      <w:pPr>
        <w:pStyle w:val="Heading4"/>
        <w:shd w:val="clear" w:color="auto" w:fill="9BBB59" w:themeFill="accent3"/>
      </w:pPr>
      <w:bookmarkStart w:id="93" w:name="_Toc425840799"/>
      <w:r>
        <w:t>Web/Common/CIFResults.aspx/cs</w:t>
      </w:r>
      <w:bookmarkEnd w:id="93"/>
    </w:p>
    <w:p w:rsidR="004A2D97" w:rsidRDefault="004A2D97" w:rsidP="004A2D97">
      <w:pPr>
        <w:ind w:left="1440" w:firstLine="0"/>
      </w:pPr>
      <w:r>
        <w:t>This page displays the results of any CIF checking operations conducted for a given document. Page layout should be drawn from the functional specification. The page elements are as follows:</w:t>
      </w:r>
    </w:p>
    <w:p w:rsidR="004A2D97" w:rsidRDefault="004A2D97" w:rsidP="004A2D97"/>
    <w:p w:rsidR="004A2D97" w:rsidRDefault="004A2D97" w:rsidP="00511023">
      <w:pPr>
        <w:pStyle w:val="ListParagraph"/>
        <w:numPr>
          <w:ilvl w:val="0"/>
          <w:numId w:val="22"/>
        </w:numPr>
        <w:ind w:left="1800"/>
      </w:pPr>
      <w:r>
        <w:t>Header. Contains manuscript number and article title.</w:t>
      </w:r>
    </w:p>
    <w:p w:rsidR="004A2D97" w:rsidRDefault="004A2D97" w:rsidP="00511023">
      <w:pPr>
        <w:pStyle w:val="ListParagraph"/>
        <w:numPr>
          <w:ilvl w:val="0"/>
          <w:numId w:val="22"/>
        </w:numPr>
        <w:ind w:left="1800"/>
      </w:pPr>
      <w:r>
        <w:t xml:space="preserve">Instructions. Have an expanded and collapsed version. Text depends on user’s role and permissions (authors and reviewers see different instructions than editors and publishers), and possibly if </w:t>
      </w:r>
    </w:p>
    <w:p w:rsidR="004A2D97" w:rsidRDefault="004A2D97" w:rsidP="00511023">
      <w:pPr>
        <w:pStyle w:val="ListParagraph"/>
        <w:numPr>
          <w:ilvl w:val="0"/>
          <w:numId w:val="22"/>
        </w:numPr>
        <w:ind w:left="1800"/>
      </w:pPr>
      <w:r>
        <w:t>Close Button – annoys users with popup confirmation when clicked if checkCIF button is visible.</w:t>
      </w:r>
    </w:p>
    <w:p w:rsidR="004A2D97" w:rsidRDefault="004A2D97" w:rsidP="00511023">
      <w:pPr>
        <w:pStyle w:val="ListParagraph"/>
        <w:numPr>
          <w:ilvl w:val="0"/>
          <w:numId w:val="22"/>
        </w:numPr>
        <w:ind w:left="1800"/>
      </w:pPr>
      <w:r>
        <w:t>checkCIF button – uses AsynchServices.RequestSubmitter to submit CIF check jobs for each selected item in both submission and companion file grids.</w:t>
      </w:r>
    </w:p>
    <w:p w:rsidR="004A2D97" w:rsidRDefault="004A2D97" w:rsidP="00511023">
      <w:pPr>
        <w:pStyle w:val="ListParagraph"/>
        <w:numPr>
          <w:ilvl w:val="0"/>
          <w:numId w:val="22"/>
        </w:numPr>
        <w:ind w:left="1800"/>
      </w:pPr>
      <w:r>
        <w:t>Submission Files grid – data can be retrieved by invoking [FWJ].SubmissionFile.Database.Mapper.FindByDocIdAndRevisionQuery(documentID, revision), filtering down just the ones with a SubmissionItemType that has CIF  checked off. After that, we invoke CIFCheckStatusMapper.FindByCatalogueIDs and CIFCheckResultsMapper.FindByCatalogueIDs to get the results files. Columns have a 1 to 1 mapping. Select checkbox is available if status is ‘error’ or ‘not yet tested’. CheckCIF results errors are links to the error for publishers/editors.</w:t>
      </w:r>
    </w:p>
    <w:p w:rsidR="004A2D97" w:rsidRDefault="004A2D97" w:rsidP="00511023">
      <w:pPr>
        <w:pStyle w:val="ListParagraph"/>
        <w:numPr>
          <w:ilvl w:val="0"/>
          <w:numId w:val="22"/>
        </w:numPr>
        <w:ind w:left="1800"/>
      </w:pPr>
      <w:r>
        <w:t>Compaion Files grid – repeat procedure for Submission Files grid.</w:t>
      </w:r>
    </w:p>
    <w:p w:rsidR="001E3DE2" w:rsidRDefault="001E3DE2">
      <w:pPr>
        <w:rPr>
          <w:rFonts w:eastAsiaTheme="majorEastAsia" w:cstheme="majorBidi"/>
          <w:b/>
          <w:color w:val="595959" w:themeColor="text1" w:themeTint="A6"/>
          <w:szCs w:val="24"/>
        </w:rPr>
      </w:pPr>
      <w:r>
        <w:br w:type="page"/>
      </w:r>
    </w:p>
    <w:p w:rsidR="001E3DE2" w:rsidRDefault="001E3DE2" w:rsidP="001E3DE2">
      <w:pPr>
        <w:pStyle w:val="Heading3"/>
      </w:pPr>
      <w:r>
        <w:lastRenderedPageBreak/>
        <w:t>Code</w:t>
      </w:r>
    </w:p>
    <w:p w:rsidR="004A2D97" w:rsidRDefault="001E3DE2" w:rsidP="001E3DE2">
      <w:pPr>
        <w:pStyle w:val="Heading4"/>
      </w:pPr>
      <w:r>
        <w:t>Aries.EditorialManager</w:t>
      </w:r>
    </w:p>
    <w:p w:rsidR="001E3DE2" w:rsidRDefault="001E3DE2" w:rsidP="00730422">
      <w:pPr>
        <w:pStyle w:val="Heading5"/>
        <w:shd w:val="clear" w:color="auto" w:fill="9BBB59" w:themeFill="accent3"/>
      </w:pPr>
      <w:r>
        <w:t>SubmissionFileUtility.cs</w:t>
      </w:r>
    </w:p>
    <w:p w:rsidR="001E3DE2" w:rsidRDefault="0098580D" w:rsidP="00511023">
      <w:pPr>
        <w:pStyle w:val="ListParagraph"/>
        <w:numPr>
          <w:ilvl w:val="0"/>
          <w:numId w:val="64"/>
        </w:numPr>
        <w:ind w:left="2070"/>
      </w:pPr>
      <w:r>
        <w:t xml:space="preserve">GetCIFFiles </w:t>
      </w:r>
      <w:r w:rsidR="001E3DE2">
        <w:t xml:space="preserve"> – return status of cif files gathered</w:t>
      </w:r>
      <w:r>
        <w:t xml:space="preserve"> and any result files</w:t>
      </w:r>
      <w:r w:rsidR="001E3DE2">
        <w:t xml:space="preserve"> – both submission files and companion files.</w:t>
      </w:r>
    </w:p>
    <w:p w:rsidR="0098580D" w:rsidRDefault="0098580D" w:rsidP="00511023">
      <w:pPr>
        <w:pStyle w:val="ListParagraph"/>
        <w:numPr>
          <w:ilvl w:val="0"/>
          <w:numId w:val="64"/>
        </w:numPr>
        <w:ind w:left="2070"/>
      </w:pPr>
      <w:r>
        <w:t xml:space="preserve">New class </w:t>
      </w:r>
      <w:r>
        <w:rPr>
          <w:i/>
        </w:rPr>
        <w:t>CIFFile</w:t>
      </w:r>
      <w:r>
        <w:t xml:space="preserve"> that combines status and result file.</w:t>
      </w:r>
    </w:p>
    <w:p w:rsidR="0098580D" w:rsidRDefault="0098580D" w:rsidP="00511023">
      <w:pPr>
        <w:pStyle w:val="ListParagraph"/>
        <w:numPr>
          <w:ilvl w:val="0"/>
          <w:numId w:val="64"/>
        </w:numPr>
        <w:ind w:left="2070"/>
      </w:pPr>
      <w:r>
        <w:t>SubmissionCIFFiles – collection of CIFFile.</w:t>
      </w:r>
    </w:p>
    <w:p w:rsidR="001E3DE2" w:rsidRDefault="0098580D" w:rsidP="00511023">
      <w:pPr>
        <w:pStyle w:val="ListParagraph"/>
        <w:numPr>
          <w:ilvl w:val="0"/>
          <w:numId w:val="64"/>
        </w:numPr>
        <w:ind w:left="2070"/>
        <w:rPr>
          <w:b/>
          <w:color w:val="595959" w:themeColor="text1" w:themeTint="A6"/>
          <w:sz w:val="28"/>
        </w:rPr>
      </w:pPr>
      <w:r>
        <w:t>CompanionCIFFile – collection of CIFFile.</w:t>
      </w:r>
      <w:bookmarkStart w:id="94" w:name="_Toc425840800"/>
      <w:r w:rsidR="001E3DE2">
        <w:br w:type="page"/>
      </w:r>
    </w:p>
    <w:p w:rsidR="004A2D97" w:rsidRDefault="004A2D97" w:rsidP="004A2D97">
      <w:pPr>
        <w:pStyle w:val="Heading2"/>
      </w:pPr>
      <w:r>
        <w:lastRenderedPageBreak/>
        <w:t>Configuration</w:t>
      </w:r>
      <w:bookmarkEnd w:id="94"/>
    </w:p>
    <w:p w:rsidR="004A2D97" w:rsidRDefault="004A2D97" w:rsidP="004A2D97">
      <w:pPr>
        <w:pStyle w:val="Heading3"/>
      </w:pPr>
      <w:bookmarkStart w:id="95" w:name="_Toc424744128"/>
      <w:bookmarkStart w:id="96" w:name="_Toc425840801"/>
      <w:r w:rsidRPr="001013FE">
        <w:t>Code</w:t>
      </w:r>
      <w:bookmarkEnd w:id="95"/>
      <w:bookmarkEnd w:id="96"/>
    </w:p>
    <w:p w:rsidR="004A2D97" w:rsidRDefault="004A2D97" w:rsidP="004A2D97">
      <w:pPr>
        <w:pStyle w:val="Heading4"/>
      </w:pPr>
      <w:bookmarkStart w:id="97" w:name="_Toc424744131"/>
      <w:bookmarkStart w:id="98" w:name="_Toc425840802"/>
      <w:r>
        <w:t>Aries.EditorialManager.Framework.Journal.ConfigObjects.ConfigItem</w:t>
      </w:r>
      <w:bookmarkEnd w:id="97"/>
      <w:bookmarkEnd w:id="98"/>
    </w:p>
    <w:p w:rsidR="004A2D97" w:rsidRPr="0075462F" w:rsidRDefault="00D01F14" w:rsidP="00755BB5">
      <w:pPr>
        <w:pStyle w:val="Heading5"/>
        <w:shd w:val="clear" w:color="auto" w:fill="9BBB59" w:themeFill="accent3"/>
      </w:pPr>
      <w:bookmarkStart w:id="99" w:name="_Toc424744132"/>
      <w:bookmarkStart w:id="100" w:name="_Toc425840803"/>
      <w:r>
        <w:t>CIFConfig</w:t>
      </w:r>
      <w:r w:rsidR="004A2D97">
        <w:t>.cs (new)</w:t>
      </w:r>
      <w:bookmarkEnd w:id="99"/>
      <w:bookmarkEnd w:id="100"/>
    </w:p>
    <w:p w:rsidR="004A2D97" w:rsidRDefault="004A2D97" w:rsidP="004A2D97">
      <w:pPr>
        <w:ind w:left="1800"/>
      </w:pPr>
      <w:r>
        <w:t xml:space="preserve">Inherit from </w:t>
      </w:r>
      <w:r w:rsidRPr="00EB6667">
        <w:t>AbstractConfigSettings</w:t>
      </w:r>
      <w:r>
        <w:t>.</w:t>
      </w:r>
    </w:p>
    <w:p w:rsidR="004A2D97" w:rsidRDefault="004A2D97" w:rsidP="004A2D97">
      <w:pPr>
        <w:ind w:left="1800"/>
      </w:pPr>
      <w:r>
        <w:t>Properties:</w:t>
      </w:r>
    </w:p>
    <w:p w:rsidR="004A2D97" w:rsidRDefault="00181342" w:rsidP="00511023">
      <w:pPr>
        <w:pStyle w:val="ListParagraph"/>
        <w:numPr>
          <w:ilvl w:val="0"/>
          <w:numId w:val="2"/>
        </w:numPr>
      </w:pPr>
      <w:r>
        <w:t>CIFCheckEnabled</w:t>
      </w:r>
      <w:r w:rsidR="004A2D97">
        <w:t xml:space="preserve"> (bool, default to TRUE)</w:t>
      </w:r>
    </w:p>
    <w:p w:rsidR="004A2D97" w:rsidRDefault="004A2D97" w:rsidP="00511023">
      <w:pPr>
        <w:pStyle w:val="ListParagraph"/>
        <w:numPr>
          <w:ilvl w:val="0"/>
          <w:numId w:val="2"/>
        </w:numPr>
      </w:pPr>
      <w:r>
        <w:t>Trigger_OriginalPDFBuildByAuthor (bool, default to FALSE)</w:t>
      </w:r>
    </w:p>
    <w:p w:rsidR="004A2D97" w:rsidRDefault="004A2D97" w:rsidP="00511023">
      <w:pPr>
        <w:pStyle w:val="ListParagraph"/>
        <w:numPr>
          <w:ilvl w:val="0"/>
          <w:numId w:val="2"/>
        </w:numPr>
      </w:pPr>
      <w:r>
        <w:t>Trigger_OriginalPDFBuildByEditor (bool, default to FALSE)</w:t>
      </w:r>
    </w:p>
    <w:p w:rsidR="004A2D97" w:rsidRDefault="004A2D97" w:rsidP="00511023">
      <w:pPr>
        <w:pStyle w:val="ListParagraph"/>
        <w:numPr>
          <w:ilvl w:val="0"/>
          <w:numId w:val="2"/>
        </w:numPr>
      </w:pPr>
      <w:r>
        <w:t>Trigger_FirstReviewer (bool, default to FALSE)</w:t>
      </w:r>
    </w:p>
    <w:p w:rsidR="004A2D97" w:rsidRDefault="004A2D97" w:rsidP="00511023">
      <w:pPr>
        <w:pStyle w:val="ListParagraph"/>
        <w:numPr>
          <w:ilvl w:val="0"/>
          <w:numId w:val="2"/>
        </w:numPr>
      </w:pPr>
      <w:r>
        <w:t>Trigger_RevisedPDFBuildByAuthor (bool, default to FALSE)</w:t>
      </w:r>
    </w:p>
    <w:p w:rsidR="004A2D97" w:rsidRDefault="004A2D97" w:rsidP="00511023">
      <w:pPr>
        <w:pStyle w:val="ListParagraph"/>
        <w:numPr>
          <w:ilvl w:val="0"/>
          <w:numId w:val="2"/>
        </w:numPr>
      </w:pPr>
      <w:r>
        <w:t>Trigger_RevisedPDFBuildByEditor (bool, default to FALSE)</w:t>
      </w:r>
    </w:p>
    <w:p w:rsidR="004A2D97" w:rsidRDefault="004A2D97" w:rsidP="00511023">
      <w:pPr>
        <w:pStyle w:val="ListParagraph"/>
        <w:numPr>
          <w:ilvl w:val="0"/>
          <w:numId w:val="2"/>
        </w:numPr>
      </w:pPr>
      <w:r>
        <w:t>Trigger_AuthorNotifiedOfAccept (bool, default to FALSE)</w:t>
      </w:r>
    </w:p>
    <w:p w:rsidR="004A2D97" w:rsidRDefault="004A2D97" w:rsidP="00511023">
      <w:pPr>
        <w:pStyle w:val="ListParagraph"/>
        <w:numPr>
          <w:ilvl w:val="0"/>
          <w:numId w:val="2"/>
        </w:numPr>
      </w:pPr>
      <w:r>
        <w:t>Trigger_AuthorNotifiedOfRevise (bool, default to FALSE)</w:t>
      </w:r>
    </w:p>
    <w:p w:rsidR="004A2D97" w:rsidRDefault="004A2D97" w:rsidP="00511023">
      <w:pPr>
        <w:pStyle w:val="ListParagraph"/>
        <w:numPr>
          <w:ilvl w:val="0"/>
          <w:numId w:val="2"/>
        </w:numPr>
      </w:pPr>
      <w:r>
        <w:t>Trigger_CreateSubmission (bool, default to FALSE)</w:t>
      </w:r>
    </w:p>
    <w:p w:rsidR="004A2D97" w:rsidRDefault="004A2D97" w:rsidP="0004102F">
      <w:pPr>
        <w:pStyle w:val="Heading5"/>
        <w:shd w:val="clear" w:color="auto" w:fill="9BBB59" w:themeFill="accent3"/>
      </w:pPr>
      <w:bookmarkStart w:id="101" w:name="_Toc424744133"/>
      <w:bookmarkStart w:id="102" w:name="_Toc425840804"/>
      <w:r>
        <w:t>ConfigItemEnum.cs (additions to enum)</w:t>
      </w:r>
      <w:bookmarkEnd w:id="101"/>
      <w:bookmarkEnd w:id="102"/>
    </w:p>
    <w:p w:rsidR="004A2D97" w:rsidRDefault="004A2D97" w:rsidP="00511023">
      <w:pPr>
        <w:pStyle w:val="ListParagraph"/>
        <w:numPr>
          <w:ilvl w:val="0"/>
          <w:numId w:val="1"/>
        </w:numPr>
      </w:pPr>
      <w:bookmarkStart w:id="103" w:name="OLE_LINK1"/>
      <w:bookmarkStart w:id="104" w:name="OLE_LINK2"/>
      <w:r>
        <w:t>CIFCheckEnabled</w:t>
      </w:r>
      <w:r>
        <w:tab/>
      </w:r>
      <w:r>
        <w:tab/>
      </w:r>
      <w:r>
        <w:tab/>
      </w:r>
      <w:r>
        <w:tab/>
      </w:r>
      <w:r w:rsidR="00755BB5">
        <w:t>301</w:t>
      </w:r>
    </w:p>
    <w:p w:rsidR="004A2D97" w:rsidRDefault="004A2D97" w:rsidP="00511023">
      <w:pPr>
        <w:pStyle w:val="ListParagraph"/>
        <w:numPr>
          <w:ilvl w:val="0"/>
          <w:numId w:val="1"/>
        </w:numPr>
      </w:pPr>
      <w:r>
        <w:t>CIFCheckTriggerOriginalPDFBuildByAuthor</w:t>
      </w:r>
      <w:r>
        <w:tab/>
      </w:r>
      <w:r w:rsidR="00755BB5">
        <w:t>302</w:t>
      </w:r>
    </w:p>
    <w:p w:rsidR="004A2D97" w:rsidRDefault="004A2D97" w:rsidP="00511023">
      <w:pPr>
        <w:pStyle w:val="ListParagraph"/>
        <w:numPr>
          <w:ilvl w:val="0"/>
          <w:numId w:val="1"/>
        </w:numPr>
      </w:pPr>
      <w:r>
        <w:t>CIFCheckTriggerOriginalPDFBuildByEditor</w:t>
      </w:r>
      <w:r>
        <w:tab/>
      </w:r>
      <w:r w:rsidR="00755BB5">
        <w:t>303</w:t>
      </w:r>
    </w:p>
    <w:p w:rsidR="004A2D97" w:rsidRDefault="004A2D97" w:rsidP="00511023">
      <w:pPr>
        <w:pStyle w:val="ListParagraph"/>
        <w:numPr>
          <w:ilvl w:val="0"/>
          <w:numId w:val="1"/>
        </w:numPr>
      </w:pPr>
      <w:r>
        <w:t>CIFCheckTriggerFirstReviewer</w:t>
      </w:r>
      <w:r>
        <w:tab/>
      </w:r>
      <w:r>
        <w:tab/>
      </w:r>
      <w:r>
        <w:tab/>
      </w:r>
      <w:r w:rsidR="00755BB5">
        <w:t>304</w:t>
      </w:r>
    </w:p>
    <w:p w:rsidR="004A2D97" w:rsidRDefault="004A2D97" w:rsidP="00511023">
      <w:pPr>
        <w:pStyle w:val="ListParagraph"/>
        <w:numPr>
          <w:ilvl w:val="0"/>
          <w:numId w:val="1"/>
        </w:numPr>
      </w:pPr>
      <w:r>
        <w:t>CIFCheckTriggerRevisedPDFBuildByAuthor</w:t>
      </w:r>
      <w:r>
        <w:tab/>
      </w:r>
      <w:r w:rsidR="00755BB5">
        <w:t>305</w:t>
      </w:r>
    </w:p>
    <w:p w:rsidR="004A2D97" w:rsidRDefault="004A2D97" w:rsidP="00511023">
      <w:pPr>
        <w:pStyle w:val="ListParagraph"/>
        <w:numPr>
          <w:ilvl w:val="0"/>
          <w:numId w:val="1"/>
        </w:numPr>
      </w:pPr>
      <w:r>
        <w:t>CIFCheckTriggerRevisedPDFBuildByEditor</w:t>
      </w:r>
      <w:r>
        <w:tab/>
      </w:r>
      <w:r w:rsidR="00755BB5">
        <w:t>306</w:t>
      </w:r>
    </w:p>
    <w:p w:rsidR="004A2D97" w:rsidRDefault="004A2D97" w:rsidP="00511023">
      <w:pPr>
        <w:pStyle w:val="ListParagraph"/>
        <w:numPr>
          <w:ilvl w:val="0"/>
          <w:numId w:val="1"/>
        </w:numPr>
      </w:pPr>
      <w:r>
        <w:t>CIFCheckTriggerAuthorNotifiedOfAccept</w:t>
      </w:r>
      <w:r>
        <w:tab/>
      </w:r>
      <w:r w:rsidR="00755BB5">
        <w:t>307</w:t>
      </w:r>
    </w:p>
    <w:p w:rsidR="004A2D97" w:rsidRDefault="004A2D97" w:rsidP="00511023">
      <w:pPr>
        <w:pStyle w:val="ListParagraph"/>
        <w:numPr>
          <w:ilvl w:val="0"/>
          <w:numId w:val="1"/>
        </w:numPr>
      </w:pPr>
      <w:r>
        <w:t>CIFCheckTriggerAuthorNotifiedOfRevise</w:t>
      </w:r>
      <w:r>
        <w:tab/>
      </w:r>
      <w:r>
        <w:tab/>
      </w:r>
      <w:r w:rsidR="00755BB5">
        <w:t>308</w:t>
      </w:r>
    </w:p>
    <w:p w:rsidR="004A2D97" w:rsidRDefault="004A2D97" w:rsidP="00511023">
      <w:pPr>
        <w:pStyle w:val="ListParagraph"/>
        <w:numPr>
          <w:ilvl w:val="0"/>
          <w:numId w:val="1"/>
        </w:numPr>
      </w:pPr>
      <w:r>
        <w:t>CIFCheckTriggerCreateSubmission</w:t>
      </w:r>
      <w:r>
        <w:tab/>
      </w:r>
      <w:r>
        <w:tab/>
      </w:r>
      <w:r w:rsidR="00755BB5">
        <w:t>309</w:t>
      </w:r>
    </w:p>
    <w:p w:rsidR="004A2D97" w:rsidRDefault="004A2D97" w:rsidP="004A2D97">
      <w:pPr>
        <w:pStyle w:val="Heading4"/>
      </w:pPr>
      <w:bookmarkStart w:id="105" w:name="_Toc424744134"/>
      <w:bookmarkStart w:id="106" w:name="_Toc425840805"/>
      <w:bookmarkEnd w:id="103"/>
      <w:bookmarkEnd w:id="104"/>
      <w:r>
        <w:t>Aries.EditorialManager.Framework.Journal.ConfigObjects.CustomInstructions</w:t>
      </w:r>
      <w:bookmarkEnd w:id="105"/>
      <w:bookmarkEnd w:id="106"/>
    </w:p>
    <w:p w:rsidR="004A2D97" w:rsidRDefault="004A2D97" w:rsidP="00CB7469">
      <w:pPr>
        <w:pStyle w:val="Heading5"/>
        <w:shd w:val="clear" w:color="auto" w:fill="9BBB59" w:themeFill="accent3"/>
      </w:pPr>
      <w:bookmarkStart w:id="107" w:name="_Toc424744135"/>
      <w:bookmarkStart w:id="108" w:name="_Toc425840806"/>
      <w:r>
        <w:t>CustomInstructionGroupType.cs (additions to enum)</w:t>
      </w:r>
      <w:bookmarkEnd w:id="107"/>
      <w:bookmarkEnd w:id="108"/>
    </w:p>
    <w:p w:rsidR="004A2D97" w:rsidRDefault="004A2D97" w:rsidP="004A2D97">
      <w:pPr>
        <w:ind w:left="720"/>
      </w:pPr>
      <w:r>
        <w:tab/>
      </w:r>
      <w:r>
        <w:tab/>
        <w:t>ConfigureCheckCIFInstructions</w:t>
      </w:r>
      <w:r>
        <w:tab/>
      </w:r>
      <w:r>
        <w:tab/>
      </w:r>
      <w:r w:rsidR="00A141BC">
        <w:t>23</w:t>
      </w:r>
    </w:p>
    <w:p w:rsidR="004A2D97" w:rsidRDefault="004A2D97" w:rsidP="00CB7469">
      <w:pPr>
        <w:pStyle w:val="Heading5"/>
        <w:shd w:val="clear" w:color="auto" w:fill="9BBB59" w:themeFill="accent3"/>
      </w:pPr>
      <w:bookmarkStart w:id="109" w:name="_Toc424744136"/>
      <w:bookmarkStart w:id="110" w:name="_Toc425840807"/>
      <w:r>
        <w:t>CustomInstructionObjectType.cs (additions to enum)</w:t>
      </w:r>
      <w:bookmarkEnd w:id="109"/>
      <w:bookmarkEnd w:id="110"/>
    </w:p>
    <w:p w:rsidR="004A2D97" w:rsidRDefault="004A2D97" w:rsidP="004A2D97">
      <w:pPr>
        <w:ind w:left="1440" w:firstLine="720"/>
      </w:pPr>
      <w:r>
        <w:t>ViewCheckCIFResultsInstructions</w:t>
      </w:r>
      <w:r>
        <w:tab/>
        <w:t>51</w:t>
      </w:r>
    </w:p>
    <w:p w:rsidR="004A2D97" w:rsidRDefault="004A2D97" w:rsidP="004A2D97">
      <w:pPr>
        <w:pStyle w:val="Heading4"/>
      </w:pPr>
      <w:bookmarkStart w:id="111" w:name="_Toc425840808"/>
      <w:r>
        <w:t>Aries.EditorialManager.Facade.Utility</w:t>
      </w:r>
      <w:bookmarkEnd w:id="111"/>
    </w:p>
    <w:p w:rsidR="004A2D97" w:rsidRDefault="004A2D97" w:rsidP="002F4ACD">
      <w:pPr>
        <w:pStyle w:val="Heading5"/>
      </w:pPr>
      <w:bookmarkStart w:id="112" w:name="_Toc425840809"/>
      <w:r>
        <w:t>HTMLUtilityCIFCheck.cs (new)</w:t>
      </w:r>
      <w:bookmarkEnd w:id="112"/>
    </w:p>
    <w:p w:rsidR="004A2D97" w:rsidRDefault="004A2D97" w:rsidP="004A2D97">
      <w:pPr>
        <w:ind w:left="2160" w:firstLine="0"/>
      </w:pPr>
      <w:r>
        <w:t xml:space="preserve">New HTMLUtility façade object.  Should expose new CIFCheckManager and </w:t>
      </w:r>
      <w:r w:rsidRPr="002F4ACD">
        <w:t>properties from new Aries.EditorialManager.Framework.Journal.ConfigObjects.ConfigItem. CheckCIFSettings</w:t>
      </w:r>
    </w:p>
    <w:p w:rsidR="004A2D97" w:rsidRPr="008E5F3C" w:rsidRDefault="004A2D97" w:rsidP="004A2D97"/>
    <w:p w:rsidR="004A2D97" w:rsidRDefault="004A2D97" w:rsidP="004A2D97">
      <w:pPr>
        <w:pStyle w:val="Heading3"/>
      </w:pPr>
      <w:bookmarkStart w:id="113" w:name="_Toc424744137"/>
      <w:bookmarkStart w:id="114" w:name="_Toc425840810"/>
      <w:r>
        <w:lastRenderedPageBreak/>
        <w:t>Pages</w:t>
      </w:r>
      <w:bookmarkEnd w:id="113"/>
      <w:bookmarkEnd w:id="114"/>
    </w:p>
    <w:p w:rsidR="004A2D97" w:rsidRDefault="008A5AC8" w:rsidP="00730422">
      <w:pPr>
        <w:pStyle w:val="Heading4"/>
        <w:shd w:val="clear" w:color="auto" w:fill="9BBB59" w:themeFill="accent3"/>
      </w:pPr>
      <w:bookmarkStart w:id="115" w:name="_Toc424744138"/>
      <w:bookmarkStart w:id="116" w:name="_Toc425840811"/>
      <w:r>
        <w:t>ConfigureCheckCIF</w:t>
      </w:r>
      <w:r w:rsidR="004A2D97">
        <w:t>.aspx.cs (new)</w:t>
      </w:r>
      <w:bookmarkEnd w:id="115"/>
      <w:r w:rsidR="001968EB">
        <w:t xml:space="preserve"> (2.3.1.1)</w:t>
      </w:r>
      <w:bookmarkEnd w:id="116"/>
    </w:p>
    <w:p w:rsidR="004A2D97" w:rsidRPr="008D4B7C" w:rsidRDefault="004A2D97" w:rsidP="001B6335">
      <w:pPr>
        <w:pStyle w:val="ListParagraph"/>
        <w:ind w:left="1440" w:firstLine="0"/>
        <w:rPr>
          <w:rFonts w:eastAsiaTheme="majorEastAsia"/>
          <w:b/>
        </w:rPr>
      </w:pPr>
      <w:r>
        <w:t>Properties:</w:t>
      </w:r>
    </w:p>
    <w:p w:rsidR="004A2D97" w:rsidRDefault="004A2D97" w:rsidP="00511023">
      <w:pPr>
        <w:pStyle w:val="ListParagraph"/>
        <w:numPr>
          <w:ilvl w:val="0"/>
          <w:numId w:val="3"/>
        </w:numPr>
        <w:ind w:left="1800"/>
      </w:pPr>
      <w:r>
        <w:t>CustomInstructionsMananager (Aries.EditorialManager.CustomInstructionsManager)</w:t>
      </w:r>
    </w:p>
    <w:p w:rsidR="004A2D97" w:rsidRDefault="004A2D97" w:rsidP="004A2D97">
      <w:pPr>
        <w:pStyle w:val="Heading3"/>
      </w:pPr>
      <w:bookmarkStart w:id="117" w:name="_Toc424744139"/>
      <w:bookmarkStart w:id="118" w:name="_Toc425840812"/>
      <w:r>
        <w:t>Data</w:t>
      </w:r>
      <w:bookmarkEnd w:id="117"/>
      <w:bookmarkEnd w:id="118"/>
    </w:p>
    <w:p w:rsidR="004A2D97" w:rsidRPr="0071421E" w:rsidRDefault="004A2D97" w:rsidP="004A2D97">
      <w:pPr>
        <w:pStyle w:val="DatabaseName"/>
      </w:pPr>
      <w:bookmarkStart w:id="119" w:name="_Toc424744140"/>
      <w:r w:rsidRPr="0071421E">
        <w:t>JOURNAL</w:t>
      </w:r>
      <w:bookmarkEnd w:id="119"/>
    </w:p>
    <w:p w:rsidR="004A2D97" w:rsidRPr="0071421E" w:rsidRDefault="004A2D97" w:rsidP="002720C6">
      <w:pPr>
        <w:pStyle w:val="TableName"/>
        <w:shd w:val="clear" w:color="auto" w:fill="9BBB59" w:themeFill="accent3"/>
      </w:pPr>
      <w:bookmarkStart w:id="120" w:name="_Toc424744141"/>
      <w:bookmarkStart w:id="121" w:name="_Toc425840813"/>
      <w:r w:rsidRPr="0071421E">
        <w:t>MASTER_CONFIG (New Records)</w:t>
      </w:r>
      <w:bookmarkEnd w:id="120"/>
      <w:bookmarkEnd w:id="121"/>
    </w:p>
    <w:p w:rsidR="004A2D97" w:rsidRPr="0060064C" w:rsidRDefault="004A2D97" w:rsidP="004A2D97">
      <w:pPr>
        <w:ind w:left="1440" w:firstLine="0"/>
        <w:rPr>
          <w:b/>
          <w:color w:val="595959" w:themeColor="text1" w:themeTint="A6"/>
          <w:u w:val="single"/>
        </w:rPr>
      </w:pPr>
      <w:bookmarkStart w:id="122" w:name="_Toc424744142"/>
      <w:bookmarkStart w:id="123" w:name="_Toc424745604"/>
      <w:r w:rsidRPr="0060064C">
        <w:rPr>
          <w:b/>
          <w:color w:val="595959" w:themeColor="text1" w:themeTint="A6"/>
          <w:u w:val="single"/>
        </w:rPr>
        <w:t>Enable CIF Check</w:t>
      </w:r>
      <w:bookmarkEnd w:id="122"/>
      <w:bookmarkEnd w:id="123"/>
    </w:p>
    <w:p w:rsidR="004A2D97" w:rsidRPr="0071421E" w:rsidRDefault="004A2D97" w:rsidP="004A2D97">
      <w:pPr>
        <w:pStyle w:val="DataLabel"/>
        <w:rPr>
          <w:rStyle w:val="Emphasis"/>
          <w:b/>
          <w:bCs w:val="0"/>
          <w:i w:val="0"/>
          <w:iCs w:val="0"/>
          <w:color w:val="595959" w:themeColor="text1" w:themeTint="A6"/>
        </w:rPr>
      </w:pPr>
      <w:r w:rsidRPr="0071421E">
        <w:rPr>
          <w:rStyle w:val="Emphasis"/>
          <w:b/>
          <w:bCs w:val="0"/>
          <w:i w:val="0"/>
          <w:iCs w:val="0"/>
          <w:color w:val="595959" w:themeColor="text1" w:themeTint="A6"/>
        </w:rPr>
        <w:t xml:space="preserve">Description: </w:t>
      </w:r>
    </w:p>
    <w:p w:rsidR="004A2D97" w:rsidRPr="00452B86" w:rsidRDefault="004A2D97" w:rsidP="004A2D97">
      <w:pPr>
        <w:pStyle w:val="DataDescription"/>
      </w:pPr>
      <w:r w:rsidRPr="00452B86">
        <w:t>Config record indicating if cifCheck is enabled for Journal.</w:t>
      </w:r>
    </w:p>
    <w:p w:rsidR="004A2D97" w:rsidRPr="007C2C6D" w:rsidRDefault="004A2D97" w:rsidP="004A2D97">
      <w:pPr>
        <w:pStyle w:val="DataLabel"/>
      </w:pPr>
      <w:r w:rsidRPr="007C2C6D">
        <w:t xml:space="preserve">Data: </w:t>
      </w:r>
    </w:p>
    <w:p w:rsidR="004A2D97" w:rsidRPr="00452B86" w:rsidRDefault="004A2D97" w:rsidP="004A2D97">
      <w:pPr>
        <w:pStyle w:val="Data"/>
      </w:pPr>
      <w:r w:rsidRPr="00452B86">
        <w:t>CONFIG_ID:</w:t>
      </w:r>
      <w:r w:rsidRPr="00452B86">
        <w:tab/>
      </w:r>
      <w:r w:rsidR="00712B0C">
        <w:t>301</w:t>
      </w:r>
    </w:p>
    <w:p w:rsidR="004A2D97" w:rsidRPr="00452B86" w:rsidRDefault="004A2D97" w:rsidP="004A2D97">
      <w:pPr>
        <w:pStyle w:val="Data"/>
      </w:pPr>
      <w:r w:rsidRPr="00452B86">
        <w:t>DESCRIPTION:</w:t>
      </w:r>
      <w:r w:rsidRPr="00452B86">
        <w:tab/>
        <w:t>Enable CIF Check</w:t>
      </w:r>
    </w:p>
    <w:p w:rsidR="004A2D97" w:rsidRPr="00452B86" w:rsidRDefault="004A2D97" w:rsidP="004A2D97">
      <w:pPr>
        <w:pStyle w:val="Data"/>
      </w:pPr>
      <w:r w:rsidRPr="00452B86">
        <w:t>VALUE:</w:t>
      </w:r>
      <w:r w:rsidRPr="00452B86">
        <w:tab/>
        <w:t>True/False (default to True)</w:t>
      </w:r>
    </w:p>
    <w:p w:rsidR="004A2D97" w:rsidRDefault="004A2D97" w:rsidP="004A2D97">
      <w:pPr>
        <w:ind w:left="2160"/>
        <w:rPr>
          <w:rStyle w:val="Emphasis"/>
          <w:b w:val="0"/>
          <w:bCs w:val="0"/>
          <w:i w:val="0"/>
          <w:iCs w:val="0"/>
        </w:rPr>
      </w:pPr>
    </w:p>
    <w:p w:rsidR="004A2D97" w:rsidRPr="006B3E01" w:rsidRDefault="004A2D97" w:rsidP="002720C6">
      <w:pPr>
        <w:shd w:val="clear" w:color="auto" w:fill="9BBB59" w:themeFill="accent3"/>
        <w:ind w:left="1440" w:firstLine="0"/>
        <w:rPr>
          <w:rStyle w:val="Emphasis"/>
          <w:bCs w:val="0"/>
          <w:i w:val="0"/>
          <w:iCs w:val="0"/>
          <w:u w:val="single"/>
        </w:rPr>
      </w:pPr>
      <w:r w:rsidRPr="006B3E01">
        <w:rPr>
          <w:rStyle w:val="Emphasis"/>
          <w:bCs w:val="0"/>
          <w:i w:val="0"/>
          <w:iCs w:val="0"/>
          <w:u w:val="single"/>
        </w:rPr>
        <w:t>CIF Check Trigger – Original PDF Building By Author</w:t>
      </w:r>
    </w:p>
    <w:p w:rsidR="004A2D97" w:rsidRPr="007C2C6D" w:rsidRDefault="004A2D97" w:rsidP="004A2D97">
      <w:pPr>
        <w:pStyle w:val="DataLabel"/>
      </w:pPr>
      <w:r w:rsidRPr="007C2C6D">
        <w:t xml:space="preserve">Description: </w:t>
      </w:r>
    </w:p>
    <w:p w:rsidR="004A2D97" w:rsidRPr="008F1443" w:rsidRDefault="004A2D97" w:rsidP="004A2D97">
      <w:pPr>
        <w:pStyle w:val="DataDescription"/>
      </w:pPr>
      <w:r w:rsidRPr="008F1443">
        <w:t>Config record indicating that cifCheck should be triggered if configured and if.cif file is uploaded as part of the submission at this trigger point, and a cifCheck pdf file has not yet been received/sent for, send the .cif file to cifCheck now.</w:t>
      </w:r>
    </w:p>
    <w:p w:rsidR="004A2D97" w:rsidRPr="007C2C6D" w:rsidRDefault="004A2D97" w:rsidP="004A2D97">
      <w:pPr>
        <w:pStyle w:val="DataLabel"/>
      </w:pPr>
      <w:r w:rsidRPr="007C2C6D">
        <w:t xml:space="preserve">Data: </w:t>
      </w:r>
    </w:p>
    <w:p w:rsidR="004A2D97" w:rsidRPr="00452B86" w:rsidRDefault="004A2D97" w:rsidP="004A2D97">
      <w:pPr>
        <w:pStyle w:val="Data"/>
      </w:pPr>
      <w:r w:rsidRPr="00452B86">
        <w:t>CONFIG_ID:</w:t>
      </w:r>
      <w:r w:rsidRPr="00452B86">
        <w:tab/>
      </w:r>
      <w:r w:rsidR="00712B0C">
        <w:t>302</w:t>
      </w:r>
    </w:p>
    <w:p w:rsidR="004A2D97" w:rsidRPr="00452B86" w:rsidRDefault="004A2D97" w:rsidP="004A2D97">
      <w:pPr>
        <w:pStyle w:val="Data"/>
      </w:pPr>
      <w:r w:rsidRPr="00452B86">
        <w:t>DESCRIPTION:</w:t>
      </w:r>
      <w:r w:rsidRPr="00452B86">
        <w:tab/>
        <w:t>CIF Check Trigger – Original PDF Building By Author</w:t>
      </w:r>
    </w:p>
    <w:p w:rsidR="004A2D97" w:rsidRPr="00452B86" w:rsidRDefault="004A2D97" w:rsidP="004A2D97">
      <w:pPr>
        <w:pStyle w:val="Data"/>
      </w:pPr>
      <w:r w:rsidRPr="00452B86">
        <w:t>VALUE:</w:t>
      </w:r>
      <w:r w:rsidRPr="00452B86">
        <w:tab/>
        <w:t>True/False (default to False)</w:t>
      </w:r>
    </w:p>
    <w:p w:rsidR="004A2D97" w:rsidRDefault="004A2D97" w:rsidP="004A2D97">
      <w:pPr>
        <w:ind w:left="2160"/>
        <w:rPr>
          <w:rStyle w:val="Emphasis"/>
          <w:b w:val="0"/>
          <w:bCs w:val="0"/>
          <w:i w:val="0"/>
          <w:iCs w:val="0"/>
        </w:rPr>
      </w:pPr>
    </w:p>
    <w:p w:rsidR="004A2D97" w:rsidRPr="006B3E01" w:rsidRDefault="004A2D97" w:rsidP="002720C6">
      <w:pPr>
        <w:shd w:val="clear" w:color="auto" w:fill="9BBB59" w:themeFill="accent3"/>
        <w:ind w:left="1440" w:firstLine="0"/>
        <w:rPr>
          <w:rStyle w:val="Emphasis"/>
          <w:bCs w:val="0"/>
          <w:i w:val="0"/>
          <w:iCs w:val="0"/>
          <w:u w:val="single"/>
        </w:rPr>
      </w:pPr>
      <w:r w:rsidRPr="006B3E01">
        <w:rPr>
          <w:rStyle w:val="Emphasis"/>
          <w:bCs w:val="0"/>
          <w:i w:val="0"/>
          <w:iCs w:val="0"/>
          <w:u w:val="single"/>
        </w:rPr>
        <w:t>CIF Check Trigger – Original PDF Building By Editor</w:t>
      </w:r>
    </w:p>
    <w:p w:rsidR="004A2D97" w:rsidRPr="007C2C6D" w:rsidRDefault="004A2D97" w:rsidP="004A2D97">
      <w:pPr>
        <w:pStyle w:val="DataLabel"/>
      </w:pPr>
      <w:r w:rsidRPr="007C2C6D">
        <w:t xml:space="preserve">Description: </w:t>
      </w:r>
    </w:p>
    <w:p w:rsidR="004A2D97" w:rsidRPr="008F1443" w:rsidRDefault="004A2D97" w:rsidP="004A2D97">
      <w:pPr>
        <w:pStyle w:val="DataDescription"/>
      </w:pPr>
      <w:r w:rsidRPr="008F1443">
        <w:t>Config record indicating that cifCheck should be triggered if configured and if.cif file is uploaded as part of the submission at this trigger point, and a cifCheck pdf file has not yet been received/sent for, send the .cif file to cifCheck now.</w:t>
      </w:r>
    </w:p>
    <w:p w:rsidR="004A2D97" w:rsidRPr="007C2C6D" w:rsidRDefault="004A2D97" w:rsidP="004A2D97">
      <w:pPr>
        <w:pStyle w:val="DataLabel"/>
      </w:pPr>
      <w:r w:rsidRPr="007C2C6D">
        <w:t xml:space="preserve">Data: </w:t>
      </w:r>
    </w:p>
    <w:p w:rsidR="004A2D97" w:rsidRPr="008F1443" w:rsidRDefault="004A2D97" w:rsidP="004A2D97">
      <w:pPr>
        <w:pStyle w:val="Data"/>
      </w:pPr>
      <w:r w:rsidRPr="008F1443">
        <w:t>CONFIG_ID:</w:t>
      </w:r>
      <w:r w:rsidRPr="008F1443">
        <w:tab/>
      </w:r>
      <w:r w:rsidR="00712B0C">
        <w:t>303</w:t>
      </w:r>
    </w:p>
    <w:p w:rsidR="004A2D97" w:rsidRPr="008F1443" w:rsidRDefault="004A2D97" w:rsidP="004A2D97">
      <w:pPr>
        <w:pStyle w:val="Data"/>
      </w:pPr>
      <w:r w:rsidRPr="008F1443">
        <w:t>DESCRIPTION:</w:t>
      </w:r>
      <w:r w:rsidRPr="008F1443">
        <w:tab/>
        <w:t>CIF Check Trigger – Original PDF Building By Editor</w:t>
      </w:r>
    </w:p>
    <w:p w:rsidR="004A2D97" w:rsidRPr="008F1443" w:rsidRDefault="004A2D97" w:rsidP="004A2D97">
      <w:pPr>
        <w:pStyle w:val="Data"/>
      </w:pPr>
      <w:r w:rsidRPr="008F1443">
        <w:t>VALUE:</w:t>
      </w:r>
      <w:r w:rsidRPr="008F1443">
        <w:tab/>
        <w:t>True/False (default to False)</w:t>
      </w:r>
    </w:p>
    <w:p w:rsidR="004A2D97" w:rsidRDefault="004A2D97" w:rsidP="004A2D97">
      <w:pPr>
        <w:ind w:left="720"/>
        <w:rPr>
          <w:rStyle w:val="Emphasis"/>
          <w:b w:val="0"/>
          <w:bCs w:val="0"/>
          <w:i w:val="0"/>
          <w:iCs w:val="0"/>
        </w:rPr>
      </w:pPr>
    </w:p>
    <w:p w:rsidR="004A2D97" w:rsidRPr="006B3E01" w:rsidRDefault="004A2D97" w:rsidP="002720C6">
      <w:pPr>
        <w:shd w:val="clear" w:color="auto" w:fill="9BBB59" w:themeFill="accent3"/>
        <w:ind w:left="1440" w:firstLine="0"/>
        <w:rPr>
          <w:rStyle w:val="Emphasis"/>
          <w:bCs w:val="0"/>
          <w:i w:val="0"/>
          <w:iCs w:val="0"/>
          <w:u w:val="single"/>
        </w:rPr>
      </w:pPr>
      <w:r>
        <w:rPr>
          <w:rStyle w:val="Emphasis"/>
          <w:bCs w:val="0"/>
          <w:i w:val="0"/>
          <w:iCs w:val="0"/>
          <w:u w:val="single"/>
        </w:rPr>
        <w:br w:type="page"/>
      </w:r>
      <w:r w:rsidRPr="006B3E01">
        <w:rPr>
          <w:rStyle w:val="Emphasis"/>
          <w:bCs w:val="0"/>
          <w:i w:val="0"/>
          <w:iCs w:val="0"/>
          <w:u w:val="single"/>
        </w:rPr>
        <w:lastRenderedPageBreak/>
        <w:t xml:space="preserve">CIF Check Trigger – </w:t>
      </w:r>
      <w:r>
        <w:rPr>
          <w:rStyle w:val="Emphasis"/>
          <w:bCs w:val="0"/>
          <w:i w:val="0"/>
          <w:iCs w:val="0"/>
          <w:u w:val="single"/>
        </w:rPr>
        <w:t>First Reviewer Invited/Assigned</w:t>
      </w:r>
    </w:p>
    <w:p w:rsidR="004A2D97" w:rsidRPr="007C2C6D" w:rsidRDefault="004A2D97" w:rsidP="004A2D97">
      <w:pPr>
        <w:pStyle w:val="DataLabel"/>
      </w:pPr>
      <w:r w:rsidRPr="007C2C6D">
        <w:t xml:space="preserve">Description: </w:t>
      </w:r>
    </w:p>
    <w:p w:rsidR="004A2D97" w:rsidRPr="008F1443" w:rsidRDefault="004A2D97" w:rsidP="004A2D97">
      <w:pPr>
        <w:pStyle w:val="DataDescription"/>
      </w:pPr>
      <w:r w:rsidRPr="008F1443">
        <w:t>Config record indicating that cifCheck should be triggered if configured and if.cif file is uploaded as part of the submission at this trigger point, and a cifCheck pdf file has not yet been received/sent for, send the .cif file to cifCheck now.</w:t>
      </w:r>
    </w:p>
    <w:p w:rsidR="004A2D97" w:rsidRPr="007C2C6D" w:rsidRDefault="004A2D97" w:rsidP="004A2D97">
      <w:pPr>
        <w:pStyle w:val="DataLabel"/>
      </w:pPr>
      <w:r w:rsidRPr="007C2C6D">
        <w:t xml:space="preserve">Data: </w:t>
      </w:r>
    </w:p>
    <w:p w:rsidR="004A2D97" w:rsidRPr="008F1443" w:rsidRDefault="004A2D97" w:rsidP="004A2D97">
      <w:pPr>
        <w:pStyle w:val="Data"/>
      </w:pPr>
      <w:r w:rsidRPr="008F1443">
        <w:t>CONFIG_ID:</w:t>
      </w:r>
      <w:r w:rsidRPr="008F1443">
        <w:tab/>
      </w:r>
      <w:r w:rsidR="00712B0C">
        <w:t>304</w:t>
      </w:r>
    </w:p>
    <w:p w:rsidR="004A2D97" w:rsidRPr="008F1443" w:rsidRDefault="004A2D97" w:rsidP="004A2D97">
      <w:pPr>
        <w:pStyle w:val="Data"/>
      </w:pPr>
      <w:r w:rsidRPr="008F1443">
        <w:t>DESCRIPTION:</w:t>
      </w:r>
      <w:r w:rsidRPr="008F1443">
        <w:tab/>
        <w:t>CIF Check Trigger – First Reviewer Invited/Assigned</w:t>
      </w:r>
    </w:p>
    <w:p w:rsidR="004A2D97" w:rsidRPr="008F1443" w:rsidRDefault="004A2D97" w:rsidP="004A2D97">
      <w:pPr>
        <w:pStyle w:val="Data"/>
      </w:pPr>
      <w:r>
        <w:t>VALUE:</w:t>
      </w:r>
      <w:r>
        <w:tab/>
      </w:r>
      <w:r w:rsidRPr="008F1443">
        <w:t>True/False (default to False)</w:t>
      </w:r>
    </w:p>
    <w:p w:rsidR="004A2D97" w:rsidRDefault="004A2D97" w:rsidP="004A2D97">
      <w:pPr>
        <w:ind w:left="720"/>
        <w:rPr>
          <w:rStyle w:val="Emphasis"/>
          <w:b w:val="0"/>
          <w:bCs w:val="0"/>
          <w:i w:val="0"/>
          <w:iCs w:val="0"/>
        </w:rPr>
      </w:pPr>
    </w:p>
    <w:p w:rsidR="004A2D97" w:rsidRPr="006B3E01" w:rsidRDefault="004A2D97" w:rsidP="002720C6">
      <w:pPr>
        <w:shd w:val="clear" w:color="auto" w:fill="9BBB59" w:themeFill="accent3"/>
        <w:ind w:left="1440" w:firstLine="0"/>
        <w:rPr>
          <w:rStyle w:val="Emphasis"/>
          <w:bCs w:val="0"/>
          <w:i w:val="0"/>
          <w:iCs w:val="0"/>
          <w:u w:val="single"/>
        </w:rPr>
      </w:pPr>
      <w:r w:rsidRPr="006B3E01">
        <w:rPr>
          <w:rStyle w:val="Emphasis"/>
          <w:bCs w:val="0"/>
          <w:i w:val="0"/>
          <w:iCs w:val="0"/>
          <w:u w:val="single"/>
        </w:rPr>
        <w:t xml:space="preserve">CIF Check Trigger – </w:t>
      </w:r>
      <w:r>
        <w:rPr>
          <w:rStyle w:val="Emphasis"/>
          <w:bCs w:val="0"/>
          <w:i w:val="0"/>
          <w:iCs w:val="0"/>
          <w:u w:val="single"/>
        </w:rPr>
        <w:t>Revised PDF Building by Author</w:t>
      </w:r>
    </w:p>
    <w:p w:rsidR="004A2D97" w:rsidRPr="007C2C6D" w:rsidRDefault="004A2D97" w:rsidP="004A2D97">
      <w:pPr>
        <w:pStyle w:val="DataLabel"/>
      </w:pPr>
      <w:r w:rsidRPr="007C2C6D">
        <w:t xml:space="preserve">Description: </w:t>
      </w:r>
    </w:p>
    <w:p w:rsidR="004A2D97" w:rsidRPr="008F1443" w:rsidRDefault="004A2D97" w:rsidP="004A2D97">
      <w:pPr>
        <w:pStyle w:val="DataDescription"/>
      </w:pPr>
      <w:r w:rsidRPr="008F1443">
        <w:t>Config record indicating that cifCheck should be triggered if configured and if.cif file is uploaded as part of the submission at this trigger point, and a cifCheck pdf file has not yet been received/sent for, send the .cif file to cifCheck now.</w:t>
      </w:r>
    </w:p>
    <w:p w:rsidR="004A2D97" w:rsidRPr="007C2C6D" w:rsidRDefault="004A2D97" w:rsidP="004A2D97">
      <w:pPr>
        <w:pStyle w:val="DataLabel"/>
      </w:pPr>
      <w:r w:rsidRPr="007C2C6D">
        <w:t xml:space="preserve">Data: </w:t>
      </w:r>
    </w:p>
    <w:p w:rsidR="004A2D97" w:rsidRPr="008F1443" w:rsidRDefault="004A2D97" w:rsidP="004A2D97">
      <w:pPr>
        <w:pStyle w:val="Data"/>
      </w:pPr>
      <w:r w:rsidRPr="008F1443">
        <w:t>CONFIG_ID:</w:t>
      </w:r>
      <w:r w:rsidRPr="008F1443">
        <w:tab/>
      </w:r>
      <w:r w:rsidR="00712B0C">
        <w:t>305</w:t>
      </w:r>
    </w:p>
    <w:p w:rsidR="004A2D97" w:rsidRPr="008F1443" w:rsidRDefault="004A2D97" w:rsidP="004A2D97">
      <w:pPr>
        <w:pStyle w:val="Data"/>
      </w:pPr>
      <w:r w:rsidRPr="008F1443">
        <w:t>DESCRIPTION:</w:t>
      </w:r>
      <w:r w:rsidRPr="008F1443">
        <w:tab/>
        <w:t>CIF Check Trigger – Revised PDF Building by Author</w:t>
      </w:r>
    </w:p>
    <w:p w:rsidR="004A2D97" w:rsidRPr="008F1443" w:rsidRDefault="004A2D97" w:rsidP="004A2D97">
      <w:pPr>
        <w:pStyle w:val="Data"/>
      </w:pPr>
      <w:r>
        <w:t>VALUE:</w:t>
      </w:r>
      <w:r>
        <w:tab/>
      </w:r>
      <w:r w:rsidRPr="008F1443">
        <w:t>True/False (default to False)</w:t>
      </w:r>
    </w:p>
    <w:p w:rsidR="004A2D97" w:rsidRDefault="004A2D97" w:rsidP="004A2D97">
      <w:pPr>
        <w:ind w:left="720"/>
        <w:rPr>
          <w:rStyle w:val="Emphasis"/>
          <w:b w:val="0"/>
          <w:bCs w:val="0"/>
          <w:i w:val="0"/>
          <w:iCs w:val="0"/>
        </w:rPr>
      </w:pPr>
    </w:p>
    <w:p w:rsidR="004A2D97" w:rsidRPr="006B3E01" w:rsidRDefault="004A2D97" w:rsidP="002720C6">
      <w:pPr>
        <w:shd w:val="clear" w:color="auto" w:fill="9BBB59" w:themeFill="accent3"/>
        <w:ind w:left="1440" w:firstLine="0"/>
        <w:rPr>
          <w:rStyle w:val="Emphasis"/>
          <w:bCs w:val="0"/>
          <w:i w:val="0"/>
          <w:iCs w:val="0"/>
          <w:u w:val="single"/>
        </w:rPr>
      </w:pPr>
      <w:r w:rsidRPr="006B3E01">
        <w:rPr>
          <w:rStyle w:val="Emphasis"/>
          <w:bCs w:val="0"/>
          <w:i w:val="0"/>
          <w:iCs w:val="0"/>
          <w:u w:val="single"/>
        </w:rPr>
        <w:t xml:space="preserve">CIF Check Trigger – </w:t>
      </w:r>
      <w:r>
        <w:rPr>
          <w:rStyle w:val="Emphasis"/>
          <w:bCs w:val="0"/>
          <w:i w:val="0"/>
          <w:iCs w:val="0"/>
          <w:u w:val="single"/>
        </w:rPr>
        <w:t>Revised PDF Building by Editor</w:t>
      </w:r>
    </w:p>
    <w:p w:rsidR="004A2D97" w:rsidRPr="007C2C6D" w:rsidRDefault="004A2D97" w:rsidP="004A2D97">
      <w:pPr>
        <w:pStyle w:val="DataLabel"/>
      </w:pPr>
      <w:r w:rsidRPr="007C2C6D">
        <w:t xml:space="preserve">Description: </w:t>
      </w:r>
    </w:p>
    <w:p w:rsidR="004A2D97" w:rsidRPr="00393B6F" w:rsidRDefault="004A2D97" w:rsidP="004A2D97">
      <w:pPr>
        <w:pStyle w:val="DataDescription"/>
      </w:pPr>
      <w:r w:rsidRPr="00393B6F">
        <w:t>Config record indicating that cifCheck should be triggered if configured and if.cif file is uploaded as part of the submission at this trigger point, and a cifCheck pdf file has not yet been received/sent for, send the .cif file to cifCheck now.</w:t>
      </w:r>
    </w:p>
    <w:p w:rsidR="004A2D97" w:rsidRPr="007C2C6D" w:rsidRDefault="004A2D97" w:rsidP="004A2D97">
      <w:pPr>
        <w:pStyle w:val="DataLabel"/>
      </w:pPr>
      <w:r w:rsidRPr="007C2C6D">
        <w:t xml:space="preserve">Data: </w:t>
      </w:r>
    </w:p>
    <w:p w:rsidR="004A2D97" w:rsidRPr="00393B6F" w:rsidRDefault="004A2D97" w:rsidP="004A2D97">
      <w:pPr>
        <w:pStyle w:val="Data"/>
      </w:pPr>
      <w:r w:rsidRPr="00393B6F">
        <w:t>CONFIG_ID:</w:t>
      </w:r>
      <w:r w:rsidRPr="00393B6F">
        <w:tab/>
      </w:r>
      <w:r w:rsidR="00712B0C">
        <w:t>306</w:t>
      </w:r>
    </w:p>
    <w:p w:rsidR="004A2D97" w:rsidRPr="00393B6F" w:rsidRDefault="004A2D97" w:rsidP="004A2D97">
      <w:pPr>
        <w:pStyle w:val="Data"/>
      </w:pPr>
      <w:r w:rsidRPr="00393B6F">
        <w:t>DESCRIPTION:</w:t>
      </w:r>
      <w:r w:rsidRPr="00393B6F">
        <w:tab/>
        <w:t>CIF Check Trigger – Revised PDF Building by Editor</w:t>
      </w:r>
    </w:p>
    <w:p w:rsidR="004A2D97" w:rsidRPr="00393B6F" w:rsidRDefault="004A2D97" w:rsidP="004A2D97">
      <w:pPr>
        <w:pStyle w:val="Data"/>
      </w:pPr>
      <w:r>
        <w:t>VALUE:</w:t>
      </w:r>
      <w:r>
        <w:tab/>
      </w:r>
      <w:r w:rsidRPr="00393B6F">
        <w:t>True/False (default to False)</w:t>
      </w:r>
    </w:p>
    <w:p w:rsidR="004A2D97" w:rsidRDefault="004A2D97" w:rsidP="004A2D97">
      <w:pPr>
        <w:ind w:left="2880"/>
        <w:rPr>
          <w:rStyle w:val="Emphasis"/>
          <w:b w:val="0"/>
          <w:bCs w:val="0"/>
          <w:i w:val="0"/>
          <w:iCs w:val="0"/>
        </w:rPr>
      </w:pPr>
    </w:p>
    <w:p w:rsidR="004A2D97" w:rsidRPr="006B3E01" w:rsidRDefault="004A2D97" w:rsidP="002720C6">
      <w:pPr>
        <w:shd w:val="clear" w:color="auto" w:fill="9BBB59" w:themeFill="accent3"/>
        <w:ind w:left="1440" w:firstLine="0"/>
        <w:rPr>
          <w:rStyle w:val="Emphasis"/>
          <w:bCs w:val="0"/>
          <w:i w:val="0"/>
          <w:iCs w:val="0"/>
          <w:u w:val="single"/>
        </w:rPr>
      </w:pPr>
      <w:r w:rsidRPr="006B3E01">
        <w:rPr>
          <w:rStyle w:val="Emphasis"/>
          <w:bCs w:val="0"/>
          <w:i w:val="0"/>
          <w:iCs w:val="0"/>
          <w:u w:val="single"/>
        </w:rPr>
        <w:t xml:space="preserve">CIF Check Trigger – </w:t>
      </w:r>
      <w:r>
        <w:rPr>
          <w:rStyle w:val="Emphasis"/>
          <w:bCs w:val="0"/>
          <w:i w:val="0"/>
          <w:iCs w:val="0"/>
          <w:u w:val="single"/>
        </w:rPr>
        <w:t>Author Notified of Accept</w:t>
      </w:r>
    </w:p>
    <w:p w:rsidR="004A2D97" w:rsidRPr="007C2C6D" w:rsidRDefault="004A2D97" w:rsidP="004A2D97">
      <w:pPr>
        <w:pStyle w:val="DataLabel"/>
      </w:pPr>
      <w:r w:rsidRPr="007C2C6D">
        <w:t xml:space="preserve">Description: </w:t>
      </w:r>
    </w:p>
    <w:p w:rsidR="004A2D97" w:rsidRPr="00393B6F" w:rsidRDefault="004A2D97" w:rsidP="004A2D97">
      <w:pPr>
        <w:pStyle w:val="DataDescription"/>
      </w:pPr>
      <w:r w:rsidRPr="00393B6F">
        <w:t>Config record indicating that cifCheck should be triggered if configured and if.cif file is uploaded as part of the submission at this trigger point, and a cifCheck pdf file has not yet been received/sent for, send the .cif file to cifCheck now.</w:t>
      </w:r>
    </w:p>
    <w:p w:rsidR="004A2D97" w:rsidRPr="007C2C6D" w:rsidRDefault="004A2D97" w:rsidP="004A2D97">
      <w:pPr>
        <w:pStyle w:val="DataLabel"/>
      </w:pPr>
      <w:r w:rsidRPr="007C2C6D">
        <w:t xml:space="preserve">Data: </w:t>
      </w:r>
    </w:p>
    <w:p w:rsidR="004A2D97" w:rsidRPr="00393B6F" w:rsidRDefault="004A2D97" w:rsidP="004A2D97">
      <w:pPr>
        <w:pStyle w:val="Data"/>
      </w:pPr>
      <w:r w:rsidRPr="00393B6F">
        <w:t>CONFIG_ID:</w:t>
      </w:r>
      <w:r w:rsidRPr="00393B6F">
        <w:tab/>
      </w:r>
      <w:r w:rsidR="00712B0C">
        <w:t>307</w:t>
      </w:r>
    </w:p>
    <w:p w:rsidR="004A2D97" w:rsidRPr="00393B6F" w:rsidRDefault="004A2D97" w:rsidP="004A2D97">
      <w:pPr>
        <w:pStyle w:val="Data"/>
      </w:pPr>
      <w:r w:rsidRPr="00393B6F">
        <w:t>DESCRIPTION:</w:t>
      </w:r>
      <w:r w:rsidRPr="00393B6F">
        <w:tab/>
        <w:t>CIF Check Trigger – Author Notified of Accept</w:t>
      </w:r>
    </w:p>
    <w:p w:rsidR="004A2D97" w:rsidRPr="00393B6F" w:rsidRDefault="004A2D97" w:rsidP="004A2D97">
      <w:pPr>
        <w:pStyle w:val="Data"/>
      </w:pPr>
      <w:r>
        <w:t>VALUE:</w:t>
      </w:r>
      <w:r>
        <w:tab/>
      </w:r>
      <w:r w:rsidRPr="00393B6F">
        <w:t>True/False (default to False)</w:t>
      </w:r>
    </w:p>
    <w:p w:rsidR="004A2D97" w:rsidRDefault="004A2D97" w:rsidP="004A2D97">
      <w:pPr>
        <w:rPr>
          <w:rStyle w:val="Emphasis"/>
          <w:b w:val="0"/>
          <w:bCs w:val="0"/>
          <w:i w:val="0"/>
          <w:iCs w:val="0"/>
        </w:rPr>
      </w:pPr>
      <w:r>
        <w:rPr>
          <w:rStyle w:val="Emphasis"/>
          <w:b w:val="0"/>
          <w:bCs w:val="0"/>
          <w:i w:val="0"/>
          <w:iCs w:val="0"/>
        </w:rPr>
        <w:br w:type="page"/>
      </w:r>
    </w:p>
    <w:p w:rsidR="004A2D97" w:rsidRPr="006B3E01" w:rsidRDefault="004A2D97" w:rsidP="002720C6">
      <w:pPr>
        <w:shd w:val="clear" w:color="auto" w:fill="9BBB59" w:themeFill="accent3"/>
        <w:ind w:left="1440" w:firstLine="0"/>
        <w:rPr>
          <w:rStyle w:val="Emphasis"/>
          <w:bCs w:val="0"/>
          <w:i w:val="0"/>
          <w:iCs w:val="0"/>
          <w:u w:val="single"/>
        </w:rPr>
      </w:pPr>
      <w:r w:rsidRPr="006B3E01">
        <w:rPr>
          <w:rStyle w:val="Emphasis"/>
          <w:bCs w:val="0"/>
          <w:i w:val="0"/>
          <w:iCs w:val="0"/>
          <w:u w:val="single"/>
        </w:rPr>
        <w:lastRenderedPageBreak/>
        <w:t xml:space="preserve">CIF Check Trigger – </w:t>
      </w:r>
      <w:r>
        <w:rPr>
          <w:rStyle w:val="Emphasis"/>
          <w:bCs w:val="0"/>
          <w:i w:val="0"/>
          <w:iCs w:val="0"/>
          <w:u w:val="single"/>
        </w:rPr>
        <w:t>Author Notified of Revise</w:t>
      </w:r>
    </w:p>
    <w:p w:rsidR="004A2D97" w:rsidRPr="007C2C6D" w:rsidRDefault="004A2D97" w:rsidP="004A2D97">
      <w:pPr>
        <w:pStyle w:val="DataLabel"/>
      </w:pPr>
      <w:r w:rsidRPr="007C2C6D">
        <w:t xml:space="preserve">Description: </w:t>
      </w:r>
    </w:p>
    <w:p w:rsidR="004A2D97" w:rsidRPr="00393B6F" w:rsidRDefault="004A2D97" w:rsidP="004A2D97">
      <w:pPr>
        <w:pStyle w:val="DataDescription"/>
      </w:pPr>
      <w:r w:rsidRPr="00393B6F">
        <w:t>Config record indicating that cifCheck should be triggered if configured and if.cif file is uploaded as part of the submission at this trigger point, and a cifCheck pdf file has not yet been received/sent for, send the .cif file to cifCheck now.</w:t>
      </w:r>
    </w:p>
    <w:p w:rsidR="004A2D97" w:rsidRPr="007C2C6D" w:rsidRDefault="004A2D97" w:rsidP="004A2D97">
      <w:pPr>
        <w:pStyle w:val="DataLabel"/>
      </w:pPr>
      <w:r w:rsidRPr="007C2C6D">
        <w:t xml:space="preserve">Data: </w:t>
      </w:r>
    </w:p>
    <w:p w:rsidR="004A2D97" w:rsidRPr="00393B6F" w:rsidRDefault="004A2D97" w:rsidP="004A2D97">
      <w:pPr>
        <w:pStyle w:val="Data"/>
      </w:pPr>
      <w:r w:rsidRPr="00393B6F">
        <w:t>CONFIG_ID:</w:t>
      </w:r>
      <w:r w:rsidRPr="00393B6F">
        <w:tab/>
      </w:r>
      <w:r w:rsidR="00712B0C">
        <w:t>308</w:t>
      </w:r>
    </w:p>
    <w:p w:rsidR="004A2D97" w:rsidRPr="00393B6F" w:rsidRDefault="004A2D97" w:rsidP="004A2D97">
      <w:pPr>
        <w:pStyle w:val="Data"/>
      </w:pPr>
      <w:r w:rsidRPr="00393B6F">
        <w:t>DESCRIPTION:</w:t>
      </w:r>
      <w:r w:rsidRPr="00393B6F">
        <w:tab/>
        <w:t>CIF Check Trigger – Author Notified of Revise</w:t>
      </w:r>
    </w:p>
    <w:p w:rsidR="004A2D97" w:rsidRPr="00393B6F" w:rsidRDefault="004A2D97" w:rsidP="004A2D97">
      <w:pPr>
        <w:pStyle w:val="Data"/>
      </w:pPr>
      <w:r>
        <w:t>VALUE:</w:t>
      </w:r>
      <w:r>
        <w:tab/>
      </w:r>
      <w:r w:rsidRPr="00393B6F">
        <w:t>True/False (default to False)</w:t>
      </w:r>
    </w:p>
    <w:p w:rsidR="004A2D97" w:rsidRDefault="004A2D97" w:rsidP="004A2D97">
      <w:pPr>
        <w:ind w:left="720"/>
        <w:rPr>
          <w:rStyle w:val="Emphasis"/>
          <w:b w:val="0"/>
          <w:bCs w:val="0"/>
          <w:i w:val="0"/>
          <w:iCs w:val="0"/>
        </w:rPr>
      </w:pPr>
    </w:p>
    <w:p w:rsidR="004A2D97" w:rsidRPr="006B3E01" w:rsidRDefault="004A2D97" w:rsidP="002720C6">
      <w:pPr>
        <w:shd w:val="clear" w:color="auto" w:fill="9BBB59" w:themeFill="accent3"/>
        <w:ind w:left="1440" w:firstLine="0"/>
        <w:rPr>
          <w:rStyle w:val="Emphasis"/>
          <w:bCs w:val="0"/>
          <w:i w:val="0"/>
          <w:iCs w:val="0"/>
          <w:u w:val="single"/>
        </w:rPr>
      </w:pPr>
      <w:r w:rsidRPr="006B3E01">
        <w:rPr>
          <w:rStyle w:val="Emphasis"/>
          <w:bCs w:val="0"/>
          <w:i w:val="0"/>
          <w:iCs w:val="0"/>
          <w:u w:val="single"/>
        </w:rPr>
        <w:t xml:space="preserve">CIF Check Trigger – </w:t>
      </w:r>
      <w:r>
        <w:rPr>
          <w:rStyle w:val="Emphasis"/>
          <w:bCs w:val="0"/>
          <w:i w:val="0"/>
          <w:iCs w:val="0"/>
          <w:u w:val="single"/>
        </w:rPr>
        <w:t>Create Submission</w:t>
      </w:r>
    </w:p>
    <w:p w:rsidR="004A2D97" w:rsidRPr="007C2C6D" w:rsidRDefault="004A2D97" w:rsidP="004A2D97">
      <w:pPr>
        <w:pStyle w:val="DataLabel"/>
      </w:pPr>
      <w:r w:rsidRPr="007C2C6D">
        <w:t xml:space="preserve">Description: </w:t>
      </w:r>
    </w:p>
    <w:p w:rsidR="004A2D97" w:rsidRPr="00393B6F" w:rsidRDefault="004A2D97" w:rsidP="004A2D97">
      <w:pPr>
        <w:pStyle w:val="DataDescription"/>
      </w:pPr>
      <w:r w:rsidRPr="00393B6F">
        <w:t>Config record indicating that cifCheck should be triggered if configured and if.cif file is uploaded as part of the submission at this trigger point, and a cifCheck pdf file has not yet been received/sent for, send the .cif file to cifCheck now.</w:t>
      </w:r>
    </w:p>
    <w:p w:rsidR="004A2D97" w:rsidRPr="007C2C6D" w:rsidRDefault="004A2D97" w:rsidP="004A2D97">
      <w:pPr>
        <w:pStyle w:val="DataLabel"/>
      </w:pPr>
      <w:r w:rsidRPr="007C2C6D">
        <w:t xml:space="preserve">Data: </w:t>
      </w:r>
    </w:p>
    <w:p w:rsidR="004A2D97" w:rsidRPr="00393B6F" w:rsidRDefault="004A2D97" w:rsidP="004A2D97">
      <w:pPr>
        <w:pStyle w:val="Data"/>
      </w:pPr>
      <w:r w:rsidRPr="00393B6F">
        <w:t>CONFIG_ID:</w:t>
      </w:r>
      <w:r w:rsidRPr="00393B6F">
        <w:tab/>
      </w:r>
      <w:r w:rsidR="00712B0C">
        <w:t>309</w:t>
      </w:r>
    </w:p>
    <w:p w:rsidR="004A2D97" w:rsidRPr="00393B6F" w:rsidRDefault="004A2D97" w:rsidP="004A2D97">
      <w:pPr>
        <w:pStyle w:val="Data"/>
      </w:pPr>
      <w:r w:rsidRPr="00393B6F">
        <w:t>DESCRIPTION:</w:t>
      </w:r>
      <w:r w:rsidRPr="00393B6F">
        <w:tab/>
        <w:t>CIF Check Trigger – Create Submission</w:t>
      </w:r>
    </w:p>
    <w:p w:rsidR="004A2D97" w:rsidRDefault="004A2D97" w:rsidP="004A2D97">
      <w:pPr>
        <w:pStyle w:val="Data"/>
      </w:pPr>
      <w:r>
        <w:t>VALUE:</w:t>
      </w:r>
      <w:r>
        <w:tab/>
      </w:r>
      <w:r w:rsidRPr="00393B6F">
        <w:t>True/False (default to False)</w:t>
      </w:r>
    </w:p>
    <w:p w:rsidR="004A2D97" w:rsidRDefault="004A2D97" w:rsidP="004A2D97">
      <w:pPr>
        <w:pStyle w:val="Data"/>
        <w:rPr>
          <w:rFonts w:eastAsiaTheme="majorEastAsia" w:cstheme="majorBidi"/>
          <w:b/>
          <w:color w:val="7F7F7F" w:themeColor="text1" w:themeTint="80"/>
          <w:szCs w:val="24"/>
        </w:rPr>
      </w:pPr>
    </w:p>
    <w:p w:rsidR="00957968" w:rsidRDefault="00957968">
      <w:pPr>
        <w:rPr>
          <w:rFonts w:eastAsiaTheme="majorEastAsia" w:cstheme="majorBidi"/>
          <w:b/>
          <w:color w:val="595959" w:themeColor="text1" w:themeTint="A6"/>
        </w:rPr>
      </w:pPr>
      <w:bookmarkStart w:id="124" w:name="_Toc424744143"/>
      <w:bookmarkStart w:id="125" w:name="_Toc425840814"/>
      <w:r>
        <w:br w:type="page"/>
      </w:r>
    </w:p>
    <w:p w:rsidR="004A2D97" w:rsidRPr="0071421E" w:rsidRDefault="004A2D97" w:rsidP="00143D2D">
      <w:pPr>
        <w:pStyle w:val="TableName"/>
        <w:shd w:val="clear" w:color="auto" w:fill="9BBB59" w:themeFill="accent3"/>
      </w:pPr>
      <w:r w:rsidRPr="0071421E">
        <w:lastRenderedPageBreak/>
        <w:t>ADMINACCESSFUNCTIONS (Policy Manager - New Records)</w:t>
      </w:r>
      <w:bookmarkEnd w:id="124"/>
      <w:bookmarkEnd w:id="125"/>
    </w:p>
    <w:p w:rsidR="004A2D97" w:rsidRPr="002267B8" w:rsidRDefault="004A2D97" w:rsidP="004A2D97"/>
    <w:p w:rsidR="004A2D97" w:rsidRDefault="004A2D97" w:rsidP="004A2D97">
      <w:pPr>
        <w:ind w:left="1440" w:firstLine="0"/>
        <w:rPr>
          <w:rStyle w:val="Emphasis"/>
          <w:i w:val="0"/>
        </w:rPr>
      </w:pPr>
      <w:r w:rsidRPr="00022CD7">
        <w:rPr>
          <w:rStyle w:val="Emphasis"/>
          <w:i w:val="0"/>
          <w:u w:val="single"/>
        </w:rPr>
        <w:t>Configur</w:t>
      </w:r>
      <w:r>
        <w:rPr>
          <w:rStyle w:val="Emphasis"/>
          <w:i w:val="0"/>
          <w:u w:val="single"/>
        </w:rPr>
        <w:t>e checkCIF – new Policy Manager Option</w:t>
      </w:r>
    </w:p>
    <w:p w:rsidR="004A2D97" w:rsidRPr="007C2C6D" w:rsidRDefault="004A2D97" w:rsidP="004A2D97">
      <w:pPr>
        <w:pStyle w:val="DataLabel"/>
      </w:pPr>
      <w:r w:rsidRPr="007C2C6D">
        <w:t>Description:</w:t>
      </w:r>
    </w:p>
    <w:p w:rsidR="004A2D97" w:rsidRPr="00D439C6" w:rsidRDefault="004A2D97" w:rsidP="004A2D97">
      <w:pPr>
        <w:pStyle w:val="DataDescription"/>
      </w:pPr>
      <w:r w:rsidRPr="00D439C6">
        <w:t xml:space="preserve">Brings up link to new configuration page for checkCIF settings under Submission Policies header after Configure Similarity Check.  </w:t>
      </w:r>
    </w:p>
    <w:p w:rsidR="004A2D97" w:rsidRDefault="004A2D97" w:rsidP="004A2D97">
      <w:pPr>
        <w:ind w:left="3330" w:firstLine="0"/>
        <w:rPr>
          <w:rStyle w:val="Emphasis"/>
          <w:b w:val="0"/>
          <w:i w:val="0"/>
        </w:rPr>
      </w:pPr>
    </w:p>
    <w:p w:rsidR="004A2D97" w:rsidRPr="00D439C6" w:rsidRDefault="004A2D97" w:rsidP="004A2D97">
      <w:pPr>
        <w:pStyle w:val="DataDescription"/>
      </w:pPr>
      <w:r w:rsidRPr="00D439C6">
        <w:t>NOTE:</w:t>
      </w:r>
    </w:p>
    <w:p w:rsidR="004A2D97" w:rsidRPr="00D439C6" w:rsidRDefault="004A2D97" w:rsidP="00511023">
      <w:pPr>
        <w:pStyle w:val="DataDescription"/>
        <w:numPr>
          <w:ilvl w:val="0"/>
          <w:numId w:val="4"/>
        </w:numPr>
      </w:pPr>
      <w:r w:rsidRPr="00D439C6">
        <w:t>Because item order for this grouping is inconsistent, will have to reset the item order with script to ensure that this setting is placed appropriately in the listing.</w:t>
      </w:r>
    </w:p>
    <w:p w:rsidR="004A2D97" w:rsidRPr="00D439C6" w:rsidRDefault="004A2D97" w:rsidP="00511023">
      <w:pPr>
        <w:pStyle w:val="DataDescription"/>
        <w:numPr>
          <w:ilvl w:val="0"/>
          <w:numId w:val="4"/>
        </w:numPr>
      </w:pPr>
      <w:r w:rsidRPr="00D439C6">
        <w:t>Need to add new resource to Translation Database.</w:t>
      </w:r>
    </w:p>
    <w:p w:rsidR="004A2D97" w:rsidRPr="007C2C6D" w:rsidRDefault="004A2D97" w:rsidP="004A2D97">
      <w:pPr>
        <w:pStyle w:val="DataLabel"/>
      </w:pPr>
      <w:r w:rsidRPr="007C2C6D">
        <w:t>Data:</w:t>
      </w:r>
    </w:p>
    <w:p w:rsidR="004A2D97" w:rsidRPr="00D439C6" w:rsidRDefault="004A2D97" w:rsidP="004A2D97">
      <w:pPr>
        <w:pStyle w:val="Data"/>
        <w:ind w:left="5040" w:hanging="2880"/>
      </w:pPr>
      <w:r>
        <w:t>PAGEID:</w:t>
      </w:r>
      <w:r>
        <w:tab/>
      </w:r>
      <w:r w:rsidRPr="00D439C6">
        <w:t>4</w:t>
      </w:r>
    </w:p>
    <w:p w:rsidR="004A2D97" w:rsidRPr="00D439C6" w:rsidRDefault="004A2D97" w:rsidP="004A2D97">
      <w:pPr>
        <w:pStyle w:val="Data"/>
        <w:ind w:left="5040" w:hanging="2880"/>
      </w:pPr>
      <w:r w:rsidRPr="00D439C6">
        <w:t>SECTIONID:</w:t>
      </w:r>
      <w:r w:rsidRPr="00D439C6">
        <w:tab/>
        <w:t>3</w:t>
      </w:r>
    </w:p>
    <w:p w:rsidR="004A2D97" w:rsidRPr="00D439C6" w:rsidRDefault="004A2D97" w:rsidP="004A2D97">
      <w:pPr>
        <w:pStyle w:val="Data"/>
        <w:ind w:left="5040" w:hanging="2880"/>
      </w:pPr>
      <w:r w:rsidRPr="00D439C6">
        <w:t>GROUPID:</w:t>
      </w:r>
      <w:r w:rsidRPr="00D439C6">
        <w:tab/>
        <w:t>3</w:t>
      </w:r>
    </w:p>
    <w:p w:rsidR="004A2D97" w:rsidRPr="00D439C6" w:rsidRDefault="004A2D97" w:rsidP="004A2D97">
      <w:pPr>
        <w:pStyle w:val="Data"/>
        <w:ind w:left="5040" w:hanging="2880"/>
      </w:pPr>
      <w:r w:rsidRPr="00D439C6">
        <w:t>ITEMORDER:</w:t>
      </w:r>
      <w:r w:rsidRPr="00D439C6">
        <w:tab/>
        <w:t>?</w:t>
      </w:r>
    </w:p>
    <w:p w:rsidR="004A2D97" w:rsidRPr="00D439C6" w:rsidRDefault="004A2D97" w:rsidP="004A2D97">
      <w:pPr>
        <w:pStyle w:val="Data"/>
        <w:ind w:left="5040" w:hanging="2880"/>
      </w:pPr>
      <w:r>
        <w:t>PRODUCTID:</w:t>
      </w:r>
      <w:r>
        <w:tab/>
      </w:r>
      <w:r w:rsidRPr="00D439C6">
        <w:t>1</w:t>
      </w:r>
    </w:p>
    <w:p w:rsidR="004A2D97" w:rsidRPr="00D439C6" w:rsidRDefault="004A2D97" w:rsidP="004A2D97">
      <w:pPr>
        <w:pStyle w:val="Data"/>
        <w:ind w:left="5040" w:hanging="2880"/>
      </w:pPr>
      <w:r w:rsidRPr="00D439C6">
        <w:t>ITEMTEXT:</w:t>
      </w:r>
      <w:r w:rsidRPr="00D439C6">
        <w:tab/>
        <w:t>Configure checkCIF</w:t>
      </w:r>
    </w:p>
    <w:p w:rsidR="004A2D97" w:rsidRPr="00D439C6" w:rsidRDefault="004A2D97" w:rsidP="00957968">
      <w:pPr>
        <w:pStyle w:val="Data"/>
        <w:tabs>
          <w:tab w:val="left" w:pos="5040"/>
        </w:tabs>
        <w:ind w:left="5040" w:hanging="2880"/>
      </w:pPr>
      <w:r w:rsidRPr="00D439C6">
        <w:t>WEBPAGENAME:</w:t>
      </w:r>
      <w:r w:rsidR="00957968">
        <w:tab/>
      </w:r>
      <w:r w:rsidRPr="00D439C6">
        <w:t>CheckCIFSettings.aspx</w:t>
      </w:r>
      <w:r w:rsidR="00957968">
        <w:t>? customInstructionsGroupType= CheckCIFInstructions&amp; policy=SubmissionPolicies</w:t>
      </w:r>
    </w:p>
    <w:p w:rsidR="004A2D97" w:rsidRPr="00D439C6" w:rsidRDefault="004A2D97" w:rsidP="004A2D97">
      <w:pPr>
        <w:pStyle w:val="Data"/>
        <w:ind w:left="5040" w:hanging="2880"/>
      </w:pPr>
      <w:r>
        <w:t>ACTIVE:</w:t>
      </w:r>
      <w:r>
        <w:tab/>
      </w:r>
      <w:r w:rsidRPr="00D439C6">
        <w:t>1</w:t>
      </w:r>
    </w:p>
    <w:p w:rsidR="004A2D97" w:rsidRPr="00D439C6" w:rsidRDefault="004A2D97" w:rsidP="004A2D97">
      <w:pPr>
        <w:pStyle w:val="Data"/>
        <w:ind w:left="5040" w:hanging="2880"/>
      </w:pPr>
      <w:r w:rsidRPr="00D439C6">
        <w:t>ADMINRESTRICTEDACTIVE:</w:t>
      </w:r>
      <w:r w:rsidRPr="00D439C6">
        <w:tab/>
        <w:t>0</w:t>
      </w:r>
    </w:p>
    <w:p w:rsidR="004A2D97" w:rsidRPr="00D439C6" w:rsidRDefault="004A2D97" w:rsidP="004A2D97">
      <w:pPr>
        <w:pStyle w:val="Data"/>
        <w:ind w:left="5040" w:hanging="2880"/>
      </w:pPr>
      <w:r>
        <w:t>ELIGIBLEADMINACCESS:</w:t>
      </w:r>
      <w:r>
        <w:tab/>
      </w:r>
      <w:r w:rsidRPr="00D439C6">
        <w:t>1</w:t>
      </w:r>
    </w:p>
    <w:p w:rsidR="004A2D97" w:rsidRDefault="004A2D97" w:rsidP="004A2D97">
      <w:pPr>
        <w:pStyle w:val="Data"/>
        <w:ind w:left="5040" w:hanging="2880"/>
      </w:pPr>
      <w:r>
        <w:t>POLICYDISPLAYRULES:</w:t>
      </w:r>
      <w:r>
        <w:tab/>
      </w:r>
      <w:r w:rsidR="00DA374B">
        <w:t>0</w:t>
      </w:r>
    </w:p>
    <w:p w:rsidR="004A2D97" w:rsidRDefault="004A2D97" w:rsidP="004A2D97">
      <w:pPr>
        <w:pStyle w:val="Data"/>
        <w:ind w:left="5040" w:hanging="2880"/>
        <w:rPr>
          <w:rStyle w:val="Emphasis"/>
          <w:rFonts w:eastAsiaTheme="majorEastAsia" w:cstheme="majorBidi"/>
          <w:bCs w:val="0"/>
          <w:i w:val="0"/>
          <w:iCs w:val="0"/>
          <w:color w:val="7F7F7F" w:themeColor="text1" w:themeTint="80"/>
          <w:szCs w:val="24"/>
        </w:rPr>
      </w:pPr>
      <w:r>
        <w:t>RESOURCEID:</w:t>
      </w:r>
      <w:r>
        <w:tab/>
      </w:r>
      <w:r w:rsidRPr="00D439C6">
        <w:t>Pages.Admin.PolicyManager.</w:t>
      </w:r>
      <w:r>
        <w:t xml:space="preserve"> </w:t>
      </w:r>
      <w:r w:rsidRPr="00D439C6">
        <w:t xml:space="preserve">LinkConfigureCIFCheck </w:t>
      </w:r>
      <w:r>
        <w:t xml:space="preserve"> </w:t>
      </w:r>
      <w:r w:rsidRPr="00D439C6">
        <w:t>(Configure checkCIF)</w:t>
      </w:r>
      <w:r>
        <w:rPr>
          <w:rStyle w:val="Emphasis"/>
          <w:b w:val="0"/>
          <w:bCs w:val="0"/>
          <w:i w:val="0"/>
          <w:iCs w:val="0"/>
          <w:color w:val="7F7F7F" w:themeColor="text1" w:themeTint="80"/>
        </w:rPr>
        <w:br w:type="page"/>
      </w:r>
    </w:p>
    <w:p w:rsidR="004A2D97" w:rsidRDefault="004A2D97" w:rsidP="00143D2D">
      <w:pPr>
        <w:pStyle w:val="TableName"/>
        <w:shd w:val="clear" w:color="auto" w:fill="9BBB59" w:themeFill="accent3"/>
      </w:pPr>
      <w:bookmarkStart w:id="126" w:name="_Toc424744144"/>
      <w:bookmarkStart w:id="127" w:name="_Toc425840815"/>
      <w:r w:rsidRPr="0015136E">
        <w:lastRenderedPageBreak/>
        <w:t>CUSTOM_INSTRUCTIONS</w:t>
      </w:r>
      <w:r>
        <w:t xml:space="preserve"> (New Records)</w:t>
      </w:r>
      <w:bookmarkEnd w:id="126"/>
      <w:bookmarkEnd w:id="127"/>
    </w:p>
    <w:p w:rsidR="004A2D97" w:rsidRDefault="004A2D97" w:rsidP="00730422">
      <w:pPr>
        <w:shd w:val="clear" w:color="auto" w:fill="9BBB59" w:themeFill="accent3"/>
        <w:ind w:left="1440" w:firstLine="0"/>
        <w:rPr>
          <w:rStyle w:val="Emphasis"/>
          <w:i w:val="0"/>
          <w:u w:val="single"/>
        </w:rPr>
      </w:pPr>
      <w:r>
        <w:rPr>
          <w:rStyle w:val="Emphasis"/>
          <w:i w:val="0"/>
          <w:u w:val="single"/>
        </w:rPr>
        <w:t>View Check CIF Results Instructions</w:t>
      </w:r>
    </w:p>
    <w:p w:rsidR="004A2D97" w:rsidRPr="0015136E" w:rsidRDefault="004A2D97" w:rsidP="004A2D97">
      <w:pPr>
        <w:pStyle w:val="DataLabel"/>
      </w:pPr>
      <w:r w:rsidRPr="0015136E">
        <w:t>Description:</w:t>
      </w:r>
    </w:p>
    <w:p w:rsidR="004A2D97" w:rsidRPr="0015136E" w:rsidRDefault="004A2D97" w:rsidP="004A2D97">
      <w:pPr>
        <w:pStyle w:val="DataDescription"/>
      </w:pPr>
      <w:r w:rsidRPr="0015136E">
        <w:t>Instructions to be used in ConfigureCheckCIF.aspx and displayed ?</w:t>
      </w:r>
    </w:p>
    <w:p w:rsidR="004A2D97" w:rsidRPr="007D0C8B" w:rsidRDefault="004A2D97" w:rsidP="004A2D97">
      <w:pPr>
        <w:pStyle w:val="DataLabel"/>
      </w:pPr>
      <w:r w:rsidRPr="007D0C8B">
        <w:t>Data:</w:t>
      </w:r>
    </w:p>
    <w:p w:rsidR="004A2D97" w:rsidRPr="0015136E" w:rsidRDefault="004A2D97" w:rsidP="004A2D97">
      <w:pPr>
        <w:pStyle w:val="Data"/>
        <w:ind w:left="5760" w:hanging="3600"/>
      </w:pPr>
      <w:r w:rsidRPr="0015136E">
        <w:t>CUSTOM_INSTRUCTION_ID:</w:t>
      </w:r>
      <w:r w:rsidRPr="0015136E">
        <w:tab/>
        <w:t>51</w:t>
      </w:r>
    </w:p>
    <w:p w:rsidR="00DB3A42" w:rsidRDefault="004A2D97" w:rsidP="004A2D97">
      <w:pPr>
        <w:pStyle w:val="Data"/>
        <w:rPr>
          <w:rFonts w:ascii="Verdana" w:hAnsi="Verdana"/>
          <w:sz w:val="20"/>
          <w:lang w:val="en-GB"/>
        </w:rPr>
      </w:pPr>
      <w:r w:rsidRPr="0015136E">
        <w:t>DEFAULT_INSTRUCTIONS</w:t>
      </w:r>
      <w:r>
        <w:t>:</w:t>
      </w:r>
      <w:r>
        <w:tab/>
      </w:r>
      <w:r>
        <w:tab/>
      </w:r>
      <w:r>
        <w:tab/>
      </w:r>
      <w:r w:rsidR="00DB3A42">
        <w:t>“</w:t>
      </w:r>
      <w:r w:rsidR="00DB3A42" w:rsidRPr="009146BA">
        <w:rPr>
          <w:rFonts w:ascii="Verdana" w:hAnsi="Verdana"/>
          <w:sz w:val="20"/>
          <w:lang w:val="en-GB"/>
        </w:rPr>
        <w:t xml:space="preserve">Configure the options below. </w:t>
      </w:r>
    </w:p>
    <w:p w:rsidR="004A2D97" w:rsidRPr="0015136E" w:rsidRDefault="00DB3A42" w:rsidP="00DB3A42">
      <w:pPr>
        <w:pStyle w:val="Data"/>
        <w:ind w:left="5760" w:firstLine="0"/>
      </w:pPr>
      <w:r w:rsidRPr="009146BA">
        <w:rPr>
          <w:rFonts w:ascii="Verdana" w:hAnsi="Verdana"/>
          <w:sz w:val="20"/>
          <w:lang w:val="en-GB"/>
        </w:rPr>
        <w:t xml:space="preserve">Submit this page, then click the </w:t>
      </w:r>
      <w:r>
        <w:rPr>
          <w:rFonts w:ascii="Verdana" w:hAnsi="Verdana"/>
          <w:sz w:val="20"/>
          <w:lang w:val="en-GB"/>
        </w:rPr>
        <w:t>'</w:t>
      </w:r>
      <w:r w:rsidRPr="009146BA">
        <w:rPr>
          <w:rFonts w:ascii="Verdana" w:hAnsi="Verdana"/>
          <w:sz w:val="20"/>
          <w:lang w:val="en-GB"/>
        </w:rPr>
        <w:t>Edit Submission Item Types</w:t>
      </w:r>
      <w:r>
        <w:rPr>
          <w:rFonts w:ascii="Verdana" w:hAnsi="Verdana"/>
          <w:sz w:val="20"/>
          <w:lang w:val="en-GB"/>
        </w:rPr>
        <w:t>'</w:t>
      </w:r>
      <w:r w:rsidRPr="009146BA">
        <w:rPr>
          <w:rFonts w:ascii="Verdana" w:hAnsi="Verdana"/>
          <w:sz w:val="20"/>
          <w:lang w:val="en-GB"/>
        </w:rPr>
        <w:t xml:space="preserve"> link to select at least one Submission Item to be sent to the </w:t>
      </w:r>
      <w:r>
        <w:rPr>
          <w:rFonts w:ascii="Verdana" w:hAnsi="Verdana"/>
          <w:sz w:val="20"/>
          <w:lang w:val="en-GB"/>
        </w:rPr>
        <w:t>checkCIF</w:t>
      </w:r>
      <w:r w:rsidRPr="009146BA">
        <w:rPr>
          <w:rFonts w:ascii="Verdana" w:hAnsi="Verdana"/>
          <w:sz w:val="20"/>
          <w:lang w:val="en-GB"/>
        </w:rPr>
        <w:t xml:space="preserve"> tool.</w:t>
      </w:r>
      <w:r>
        <w:rPr>
          <w:rFonts w:ascii="Verdana" w:hAnsi="Verdana"/>
          <w:sz w:val="20"/>
          <w:lang w:val="en-GB"/>
        </w:rPr>
        <w:t xml:space="preserve"> If you need to disable checkCIF, please unselect the checkbox labelled 'Enable checkCIF'”</w:t>
      </w:r>
    </w:p>
    <w:p w:rsidR="004A2D97" w:rsidRPr="0015136E" w:rsidRDefault="004A2D97" w:rsidP="004A2D97">
      <w:pPr>
        <w:pStyle w:val="Data"/>
      </w:pPr>
      <w:r w:rsidRPr="0015136E">
        <w:t>CUSTOM_INSTRUCTIONS:</w:t>
      </w:r>
      <w:r>
        <w:tab/>
      </w:r>
      <w:r>
        <w:tab/>
      </w:r>
      <w:r>
        <w:tab/>
      </w:r>
      <w:r w:rsidRPr="0015136E">
        <w:t>NULL</w:t>
      </w:r>
    </w:p>
    <w:p w:rsidR="004A2D97" w:rsidRPr="0015136E" w:rsidRDefault="004A2D97" w:rsidP="004A2D97">
      <w:pPr>
        <w:pStyle w:val="Data"/>
      </w:pPr>
      <w:r w:rsidRPr="0015136E">
        <w:t>INSTRUCTION_LABEL_1:</w:t>
      </w:r>
      <w:r>
        <w:tab/>
      </w:r>
      <w:r>
        <w:tab/>
      </w:r>
      <w:r>
        <w:tab/>
      </w:r>
      <w:r w:rsidRPr="0015136E">
        <w:t>blank</w:t>
      </w:r>
    </w:p>
    <w:p w:rsidR="004A2D97" w:rsidRPr="0015136E" w:rsidRDefault="004A2D97" w:rsidP="004A2D97">
      <w:pPr>
        <w:pStyle w:val="Data"/>
      </w:pPr>
      <w:r w:rsidRPr="0015136E">
        <w:t>RAN</w:t>
      </w:r>
      <w:r>
        <w:t>K:</w:t>
      </w:r>
      <w:r>
        <w:tab/>
      </w:r>
      <w:r>
        <w:tab/>
      </w:r>
      <w:r>
        <w:tab/>
      </w:r>
      <w:r w:rsidRPr="0015136E">
        <w:t>1</w:t>
      </w:r>
    </w:p>
    <w:p w:rsidR="004A2D97" w:rsidRPr="0015136E" w:rsidRDefault="004A2D97" w:rsidP="004A2D97">
      <w:pPr>
        <w:pStyle w:val="Data"/>
      </w:pPr>
      <w:r w:rsidRPr="0015136E">
        <w:t>CUSTOM_INSTRUCTION_TYPE_ID:</w:t>
      </w:r>
      <w:r w:rsidRPr="0015136E">
        <w:tab/>
      </w:r>
      <w:r w:rsidR="00DB3A42">
        <w:t>23</w:t>
      </w:r>
    </w:p>
    <w:p w:rsidR="004A2D97" w:rsidRPr="0015136E" w:rsidRDefault="004A2D97" w:rsidP="004A2D97">
      <w:pPr>
        <w:pStyle w:val="Data"/>
      </w:pPr>
      <w:r w:rsidRPr="0015136E">
        <w:t>HAS_DEFAULT_INSTRUCTIONS:</w:t>
      </w:r>
      <w:r w:rsidRPr="0015136E">
        <w:tab/>
      </w:r>
      <w:r w:rsidRPr="0015136E">
        <w:tab/>
        <w:t>1</w:t>
      </w:r>
    </w:p>
    <w:p w:rsidR="004A2D97" w:rsidRPr="0015136E" w:rsidRDefault="004A2D97" w:rsidP="004A2D97">
      <w:pPr>
        <w:pStyle w:val="Data"/>
      </w:pPr>
      <w:r>
        <w:t>HAS_EXPLANATORY_TEXT:</w:t>
      </w:r>
      <w:r>
        <w:tab/>
      </w:r>
      <w:r>
        <w:tab/>
      </w:r>
      <w:r>
        <w:tab/>
      </w:r>
      <w:r w:rsidRPr="0015136E">
        <w:t>0</w:t>
      </w:r>
    </w:p>
    <w:p w:rsidR="004A2D97" w:rsidRPr="0015136E" w:rsidRDefault="004A2D97" w:rsidP="004A2D97">
      <w:pPr>
        <w:pStyle w:val="Data"/>
      </w:pPr>
      <w:r>
        <w:t>SUPPRESS_DISPLAY:</w:t>
      </w:r>
      <w:r>
        <w:tab/>
      </w:r>
      <w:r>
        <w:tab/>
      </w:r>
      <w:r>
        <w:tab/>
      </w:r>
      <w:r w:rsidRPr="0015136E">
        <w:t>0</w:t>
      </w:r>
    </w:p>
    <w:p w:rsidR="004A2D97" w:rsidRDefault="004A2D97" w:rsidP="004A2D97">
      <w:pPr>
        <w:rPr>
          <w:rStyle w:val="Emphasis"/>
          <w:b w:val="0"/>
          <w:bCs w:val="0"/>
          <w:i w:val="0"/>
          <w:iCs w:val="0"/>
        </w:rPr>
      </w:pPr>
      <w:r>
        <w:rPr>
          <w:rStyle w:val="Emphasis"/>
          <w:b w:val="0"/>
          <w:i w:val="0"/>
        </w:rPr>
        <w:tab/>
      </w:r>
      <w:r>
        <w:rPr>
          <w:rStyle w:val="Emphasis"/>
          <w:b w:val="0"/>
          <w:i w:val="0"/>
        </w:rPr>
        <w:tab/>
      </w:r>
      <w:r>
        <w:rPr>
          <w:rStyle w:val="Emphasis"/>
          <w:b w:val="0"/>
          <w:i w:val="0"/>
        </w:rPr>
        <w:tab/>
      </w:r>
      <w:r>
        <w:rPr>
          <w:rStyle w:val="Emphasis"/>
          <w:b w:val="0"/>
          <w:i w:val="0"/>
        </w:rPr>
        <w:tab/>
      </w:r>
    </w:p>
    <w:p w:rsidR="004A2D97" w:rsidRPr="00A221F6" w:rsidRDefault="004A2D97" w:rsidP="004A2D97">
      <w:pPr>
        <w:pStyle w:val="DatabaseName"/>
      </w:pPr>
      <w:bookmarkStart w:id="128" w:name="_Toc424744145"/>
      <w:r w:rsidRPr="00A221F6">
        <w:t>TRANSLATION</w:t>
      </w:r>
      <w:bookmarkEnd w:id="128"/>
    </w:p>
    <w:p w:rsidR="004A2D97" w:rsidRPr="0008791A" w:rsidRDefault="004A2D97" w:rsidP="00F67E07">
      <w:pPr>
        <w:shd w:val="clear" w:color="auto" w:fill="9BBB59" w:themeFill="accent3"/>
        <w:ind w:left="2160" w:hanging="900"/>
        <w:rPr>
          <w:rStyle w:val="Emphasis"/>
          <w:b w:val="0"/>
          <w:bCs w:val="0"/>
          <w:i w:val="0"/>
          <w:iCs w:val="0"/>
          <w:color w:val="auto"/>
        </w:rPr>
      </w:pPr>
      <w:r w:rsidRPr="0008791A">
        <w:rPr>
          <w:rStyle w:val="Emphasis"/>
          <w:b w:val="0"/>
          <w:bCs w:val="0"/>
          <w:i w:val="0"/>
          <w:iCs w:val="0"/>
          <w:color w:val="auto"/>
        </w:rPr>
        <w:t>(add)</w:t>
      </w:r>
      <w:r w:rsidRPr="0008791A">
        <w:rPr>
          <w:rStyle w:val="Emphasis"/>
          <w:b w:val="0"/>
          <w:bCs w:val="0"/>
          <w:i w:val="0"/>
          <w:iCs w:val="0"/>
          <w:color w:val="auto"/>
        </w:rPr>
        <w:tab/>
        <w:t>Pages.Admin.PolicyManager.LinkConfigureCIFCheck</w:t>
      </w:r>
    </w:p>
    <w:p w:rsidR="004A2D97" w:rsidRPr="0008791A" w:rsidRDefault="004A2D97" w:rsidP="00F67E07">
      <w:pPr>
        <w:shd w:val="clear" w:color="auto" w:fill="9BBB59" w:themeFill="accent3"/>
        <w:ind w:left="2160" w:firstLine="0"/>
        <w:rPr>
          <w:rStyle w:val="Emphasis"/>
          <w:b w:val="0"/>
          <w:bCs w:val="0"/>
          <w:i w:val="0"/>
          <w:iCs w:val="0"/>
          <w:color w:val="auto"/>
        </w:rPr>
      </w:pPr>
      <w:r w:rsidRPr="0008791A">
        <w:rPr>
          <w:rStyle w:val="Emphasis"/>
          <w:b w:val="0"/>
          <w:bCs w:val="0"/>
          <w:i w:val="0"/>
          <w:iCs w:val="0"/>
          <w:color w:val="auto"/>
        </w:rPr>
        <w:t>“Configure checkCIF”</w:t>
      </w:r>
    </w:p>
    <w:p w:rsidR="004A2D97" w:rsidRPr="0008791A" w:rsidRDefault="004A2D97" w:rsidP="004A2D97">
      <w:pPr>
        <w:ind w:left="2160" w:hanging="900"/>
        <w:rPr>
          <w:rStyle w:val="Emphasis"/>
          <w:b w:val="0"/>
          <w:bCs w:val="0"/>
          <w:i w:val="0"/>
          <w:iCs w:val="0"/>
          <w:color w:val="auto"/>
        </w:rPr>
      </w:pPr>
    </w:p>
    <w:p w:rsidR="004A2D97" w:rsidRPr="0008791A" w:rsidRDefault="004A2D97" w:rsidP="00F67E07">
      <w:pPr>
        <w:shd w:val="clear" w:color="auto" w:fill="9BBB59" w:themeFill="accent3"/>
        <w:ind w:left="2160" w:hanging="900"/>
        <w:rPr>
          <w:rStyle w:val="Emphasis"/>
          <w:b w:val="0"/>
          <w:bCs w:val="0"/>
          <w:i w:val="0"/>
          <w:iCs w:val="0"/>
          <w:color w:val="auto"/>
        </w:rPr>
      </w:pPr>
      <w:r w:rsidRPr="0008791A">
        <w:rPr>
          <w:rStyle w:val="Emphasis"/>
          <w:b w:val="0"/>
          <w:bCs w:val="0"/>
          <w:i w:val="0"/>
          <w:iCs w:val="0"/>
          <w:color w:val="auto"/>
        </w:rPr>
        <w:t>(add)</w:t>
      </w:r>
      <w:r w:rsidRPr="0008791A">
        <w:rPr>
          <w:rStyle w:val="Emphasis"/>
          <w:b w:val="0"/>
          <w:bCs w:val="0"/>
          <w:i w:val="0"/>
          <w:iCs w:val="0"/>
          <w:color w:val="auto"/>
        </w:rPr>
        <w:tab/>
        <w:t>Common.CustomInstructions.Default.ViewCheckCIFResultInstructions</w:t>
      </w:r>
    </w:p>
    <w:p w:rsidR="00DB3A42" w:rsidRDefault="004A2D97" w:rsidP="00DB3A42">
      <w:pPr>
        <w:shd w:val="clear" w:color="auto" w:fill="9BBB59" w:themeFill="accent3"/>
        <w:ind w:left="2160" w:firstLine="0"/>
        <w:rPr>
          <w:rStyle w:val="Emphasis"/>
          <w:b w:val="0"/>
          <w:i w:val="0"/>
          <w:color w:val="auto"/>
        </w:rPr>
      </w:pPr>
      <w:r w:rsidRPr="0008791A">
        <w:rPr>
          <w:rStyle w:val="Emphasis"/>
          <w:b w:val="0"/>
          <w:i w:val="0"/>
          <w:color w:val="auto"/>
        </w:rPr>
        <w:t>“The files shown below are eligible for analysis using the checkCIF tool from the International Union of Crystallography (IUCr). If the files have already been sent to the checkCIF tool, the analysis report can be viewed by clicking the 'Completed' link.”</w:t>
      </w:r>
    </w:p>
    <w:p w:rsidR="00AA5A5C" w:rsidRDefault="00AA5A5C" w:rsidP="00AA5A5C">
      <w:pPr>
        <w:ind w:left="2160" w:firstLine="0"/>
        <w:rPr>
          <w:rStyle w:val="Emphasis"/>
          <w:b w:val="0"/>
          <w:i w:val="0"/>
          <w:color w:val="auto"/>
        </w:rPr>
      </w:pPr>
    </w:p>
    <w:p w:rsidR="004A2D97" w:rsidRDefault="004A2D97" w:rsidP="004A2D97"/>
    <w:p w:rsidR="00FB5EC1" w:rsidRDefault="00FB5EC1" w:rsidP="00E429C4">
      <w:pPr>
        <w:shd w:val="clear" w:color="auto" w:fill="9BBB59" w:themeFill="accent3"/>
        <w:ind w:left="1260" w:firstLine="0"/>
      </w:pPr>
      <w:r>
        <w:t>(add)</w:t>
      </w:r>
      <w:r>
        <w:tab/>
        <w:t>Common.CustomInstructions.GroupDefaultHeader.CheckCIFInstructions</w:t>
      </w:r>
    </w:p>
    <w:p w:rsidR="00FB5EC1" w:rsidRDefault="00FB5EC1" w:rsidP="00E429C4">
      <w:pPr>
        <w:shd w:val="clear" w:color="auto" w:fill="9BBB59" w:themeFill="accent3"/>
        <w:ind w:left="2160" w:firstLine="0"/>
        <w:rPr>
          <w:rStyle w:val="Emphasis"/>
          <w:b w:val="0"/>
          <w:i w:val="0"/>
          <w:color w:val="auto"/>
        </w:rPr>
      </w:pPr>
      <w:r w:rsidRPr="0008791A">
        <w:rPr>
          <w:rStyle w:val="Emphasis"/>
          <w:b w:val="0"/>
          <w:i w:val="0"/>
          <w:color w:val="auto"/>
        </w:rPr>
        <w:t>“The files shown below are eligible for analysis using the checkCIF tool from the International Union of Crystallography (IUCr). If the files have already been sent to the checkCIF tool, the analysis report can be viewed by clicking the 'Completed' link.”</w:t>
      </w:r>
    </w:p>
    <w:p w:rsidR="00FB5EC1" w:rsidRDefault="00FB5EC1" w:rsidP="00FB5EC1">
      <w:pPr>
        <w:ind w:left="1260" w:firstLine="0"/>
      </w:pPr>
    </w:p>
    <w:p w:rsidR="00D93E50" w:rsidRDefault="00D93E50" w:rsidP="00E429C4">
      <w:pPr>
        <w:shd w:val="clear" w:color="auto" w:fill="9BBB59" w:themeFill="accent3"/>
        <w:ind w:left="1260" w:firstLine="0"/>
      </w:pPr>
      <w:r>
        <w:t>(add)</w:t>
      </w:r>
      <w:r>
        <w:tab/>
        <w:t>Common.CustomInstructions.GroupDefaultHeader.CheckCIFInstructions</w:t>
      </w:r>
    </w:p>
    <w:p w:rsidR="00D93E50" w:rsidRDefault="00D93E50" w:rsidP="00E429C4">
      <w:pPr>
        <w:shd w:val="clear" w:color="auto" w:fill="9BBB59" w:themeFill="accent3"/>
        <w:ind w:left="1260" w:firstLine="0"/>
      </w:pPr>
      <w:r>
        <w:tab/>
      </w:r>
      <w:r>
        <w:tab/>
        <w:t>“Default Instructions for checkCIF Result Files.”</w:t>
      </w:r>
    </w:p>
    <w:p w:rsidR="00D93E50" w:rsidRDefault="00D93E50" w:rsidP="00FB5EC1">
      <w:pPr>
        <w:ind w:left="1260" w:firstLine="0"/>
      </w:pPr>
    </w:p>
    <w:p w:rsidR="00D93E50" w:rsidRDefault="00D93E50" w:rsidP="00E429C4">
      <w:pPr>
        <w:shd w:val="clear" w:color="auto" w:fill="9BBB59" w:themeFill="accent3"/>
        <w:ind w:left="1260" w:firstLine="0"/>
      </w:pPr>
      <w:r>
        <w:t>(add)</w:t>
      </w:r>
      <w:r>
        <w:tab/>
        <w:t>Common.CustomInstructions.GroupTarget.CheckCIFInstructions</w:t>
      </w:r>
    </w:p>
    <w:p w:rsidR="00D93E50" w:rsidRDefault="00D93E50" w:rsidP="00E429C4">
      <w:pPr>
        <w:shd w:val="clear" w:color="auto" w:fill="9BBB59" w:themeFill="accent3"/>
        <w:ind w:left="1260" w:firstLine="0"/>
      </w:pPr>
      <w:r>
        <w:tab/>
      </w:r>
      <w:r>
        <w:tab/>
        <w:t>“Target”</w:t>
      </w:r>
    </w:p>
    <w:p w:rsidR="00D93E50" w:rsidRDefault="00D93E50" w:rsidP="00FB5EC1">
      <w:pPr>
        <w:ind w:left="1260" w:firstLine="0"/>
      </w:pPr>
    </w:p>
    <w:p w:rsidR="00D93E50" w:rsidRDefault="00D93E50" w:rsidP="00E429C4">
      <w:pPr>
        <w:shd w:val="clear" w:color="auto" w:fill="9BBB59" w:themeFill="accent3"/>
        <w:ind w:left="1260" w:firstLine="0"/>
      </w:pPr>
      <w:r>
        <w:lastRenderedPageBreak/>
        <w:t>(add)</w:t>
      </w:r>
      <w:r>
        <w:tab/>
        <w:t>Common.CustomInstructions.Target.CheckCIFInstructions</w:t>
      </w:r>
    </w:p>
    <w:p w:rsidR="00D93E50" w:rsidRDefault="00D93E50" w:rsidP="00E429C4">
      <w:pPr>
        <w:shd w:val="clear" w:color="auto" w:fill="9BBB59" w:themeFill="accent3"/>
        <w:ind w:left="1260" w:firstLine="0"/>
      </w:pPr>
      <w:r>
        <w:tab/>
      </w:r>
      <w:r>
        <w:tab/>
        <w:t>“View checkCIF Results”</w:t>
      </w:r>
    </w:p>
    <w:p w:rsidR="00200C16" w:rsidRDefault="00200C16" w:rsidP="00FB5EC1">
      <w:pPr>
        <w:ind w:left="1260" w:firstLine="0"/>
      </w:pPr>
    </w:p>
    <w:p w:rsidR="00200C16" w:rsidRDefault="00200C16" w:rsidP="00E429C4">
      <w:pPr>
        <w:shd w:val="clear" w:color="auto" w:fill="9BBB59" w:themeFill="accent3"/>
        <w:ind w:left="1260" w:firstLine="0"/>
      </w:pPr>
      <w:r>
        <w:t>(add)</w:t>
      </w:r>
      <w:r>
        <w:tab/>
        <w:t>Common.CustomInstructions.GroupDefaultGuidelines.CheckCIFInstructions</w:t>
      </w:r>
    </w:p>
    <w:p w:rsidR="00200C16" w:rsidRDefault="00200C16" w:rsidP="00E429C4">
      <w:pPr>
        <w:shd w:val="clear" w:color="auto" w:fill="9BBB59" w:themeFill="accent3"/>
        <w:ind w:left="2160" w:firstLine="0"/>
      </w:pPr>
      <w:r>
        <w:rPr>
          <w:shd w:val="clear" w:color="auto" w:fill="F4F4F4"/>
        </w:rPr>
        <w:t>“The text shown below is the default text which appears when the user views the checkCIF results. You may revert to this text by clicking "Revert to Default Instructions" under the instruction box on the page Configure checkCIF Results.”</w:t>
      </w:r>
    </w:p>
    <w:p w:rsidR="00FB5EC1" w:rsidRDefault="00FB5EC1" w:rsidP="00E429C4">
      <w:pPr>
        <w:ind w:firstLine="0"/>
        <w:rPr>
          <w:b/>
          <w:color w:val="595959" w:themeColor="text1" w:themeTint="A6"/>
          <w:sz w:val="28"/>
        </w:rPr>
      </w:pPr>
      <w:bookmarkStart w:id="129" w:name="_Toc425840816"/>
    </w:p>
    <w:p w:rsidR="00E429C4" w:rsidRDefault="00E429C4" w:rsidP="000E5B5E">
      <w:pPr>
        <w:shd w:val="clear" w:color="auto" w:fill="9BBB59" w:themeFill="accent3"/>
        <w:ind w:left="1260" w:firstLine="0"/>
      </w:pPr>
      <w:r>
        <w:t>(add)</w:t>
      </w:r>
      <w:r>
        <w:tab/>
        <w:t>Pages.Admin.ConfigureCheckCIF.HeaderTitle</w:t>
      </w:r>
    </w:p>
    <w:p w:rsidR="00E429C4" w:rsidRDefault="00E429C4" w:rsidP="000E5B5E">
      <w:pPr>
        <w:shd w:val="clear" w:color="auto" w:fill="9BBB59" w:themeFill="accent3"/>
        <w:ind w:left="1260" w:firstLine="0"/>
      </w:pPr>
      <w:r>
        <w:tab/>
      </w:r>
      <w:r>
        <w:tab/>
        <w:t>“Configure checkCIF”</w:t>
      </w:r>
    </w:p>
    <w:p w:rsidR="00E429C4" w:rsidRDefault="00E429C4" w:rsidP="00E429C4">
      <w:pPr>
        <w:ind w:left="1260" w:firstLine="0"/>
      </w:pPr>
    </w:p>
    <w:p w:rsidR="00E429C4" w:rsidRDefault="00E429C4" w:rsidP="000E5B5E">
      <w:pPr>
        <w:shd w:val="clear" w:color="auto" w:fill="9BBB59" w:themeFill="accent3"/>
        <w:ind w:left="1260" w:firstLine="0"/>
      </w:pPr>
      <w:r>
        <w:t>(add)</w:t>
      </w:r>
      <w:r>
        <w:tab/>
        <w:t>Pages.Admin.ConfigureCheckCIF.Instructions</w:t>
      </w:r>
    </w:p>
    <w:p w:rsidR="00E429C4" w:rsidRDefault="00E429C4" w:rsidP="000E5B5E">
      <w:pPr>
        <w:shd w:val="clear" w:color="auto" w:fill="9BBB59" w:themeFill="accent3"/>
        <w:ind w:left="2160" w:firstLine="0"/>
        <w:rPr>
          <w:lang w:val="en-GB"/>
        </w:rPr>
      </w:pPr>
      <w:r>
        <w:t>“</w:t>
      </w:r>
      <w:r w:rsidRPr="009146BA">
        <w:rPr>
          <w:lang w:val="en-GB"/>
        </w:rPr>
        <w:t xml:space="preserve">Configure the options below. Submit this page, then click the </w:t>
      </w:r>
      <w:r>
        <w:rPr>
          <w:lang w:val="en-GB"/>
        </w:rPr>
        <w:t>'</w:t>
      </w:r>
      <w:r w:rsidRPr="009146BA">
        <w:rPr>
          <w:lang w:val="en-GB"/>
        </w:rPr>
        <w:t>Edit Submission Item Types</w:t>
      </w:r>
      <w:r>
        <w:rPr>
          <w:lang w:val="en-GB"/>
        </w:rPr>
        <w:t>'</w:t>
      </w:r>
      <w:r w:rsidRPr="009146BA">
        <w:rPr>
          <w:lang w:val="en-GB"/>
        </w:rPr>
        <w:t xml:space="preserve"> link to select at least one Submission Item to be sent to the </w:t>
      </w:r>
      <w:r>
        <w:rPr>
          <w:lang w:val="en-GB"/>
        </w:rPr>
        <w:t>checkCIF</w:t>
      </w:r>
      <w:r w:rsidRPr="009146BA">
        <w:rPr>
          <w:lang w:val="en-GB"/>
        </w:rPr>
        <w:t xml:space="preserve"> tool.</w:t>
      </w:r>
      <w:r>
        <w:rPr>
          <w:lang w:val="en-GB"/>
        </w:rPr>
        <w:t xml:space="preserve"> If you need to disable checkCIF, please unselect the checkbox labelled 'Enable checkCIF'.”</w:t>
      </w:r>
    </w:p>
    <w:p w:rsidR="00E429C4" w:rsidRDefault="00E429C4" w:rsidP="00E429C4">
      <w:pPr>
        <w:rPr>
          <w:lang w:val="en-GB"/>
        </w:rPr>
      </w:pPr>
    </w:p>
    <w:p w:rsidR="00E429C4" w:rsidRDefault="00E429C4" w:rsidP="000E5B5E">
      <w:pPr>
        <w:shd w:val="clear" w:color="auto" w:fill="9BBB59" w:themeFill="accent3"/>
        <w:ind w:left="1260" w:firstLine="0"/>
        <w:rPr>
          <w:lang w:val="en-GB"/>
        </w:rPr>
      </w:pPr>
      <w:r>
        <w:rPr>
          <w:lang w:val="en-GB"/>
        </w:rPr>
        <w:t>(add)</w:t>
      </w:r>
      <w:r>
        <w:rPr>
          <w:lang w:val="en-GB"/>
        </w:rPr>
        <w:tab/>
        <w:t>Pages.Admin.ConfigureCheckCIF.EnableCheckCIF</w:t>
      </w:r>
    </w:p>
    <w:p w:rsidR="00E429C4" w:rsidRDefault="00E429C4" w:rsidP="000E5B5E">
      <w:pPr>
        <w:shd w:val="clear" w:color="auto" w:fill="9BBB59" w:themeFill="accent3"/>
        <w:ind w:left="1260" w:firstLine="0"/>
        <w:rPr>
          <w:lang w:val="en-GB"/>
        </w:rPr>
      </w:pPr>
      <w:r>
        <w:rPr>
          <w:lang w:val="en-GB"/>
        </w:rPr>
        <w:tab/>
      </w:r>
      <w:r>
        <w:rPr>
          <w:lang w:val="en-GB"/>
        </w:rPr>
        <w:tab/>
        <w:t>“Enable checkCIF”</w:t>
      </w:r>
    </w:p>
    <w:p w:rsidR="00E429C4" w:rsidRDefault="00E429C4" w:rsidP="00E429C4">
      <w:pPr>
        <w:ind w:left="1260" w:firstLine="0"/>
        <w:rPr>
          <w:lang w:val="en-GB"/>
        </w:rPr>
      </w:pPr>
    </w:p>
    <w:p w:rsidR="00E429C4" w:rsidRDefault="00E429C4" w:rsidP="000E5B5E">
      <w:pPr>
        <w:shd w:val="clear" w:color="auto" w:fill="9BBB59" w:themeFill="accent3"/>
        <w:ind w:left="1260" w:firstLine="0"/>
        <w:rPr>
          <w:lang w:val="en-GB"/>
        </w:rPr>
      </w:pPr>
      <w:r>
        <w:rPr>
          <w:lang w:val="en-GB"/>
        </w:rPr>
        <w:t>(add)</w:t>
      </w:r>
      <w:r>
        <w:rPr>
          <w:lang w:val="en-GB"/>
        </w:rPr>
        <w:tab/>
        <w:t>Pages.Admin.ConfigureCheckCIF.TriggerGridHeading</w:t>
      </w:r>
    </w:p>
    <w:p w:rsidR="00E429C4" w:rsidRDefault="00E429C4" w:rsidP="000E5B5E">
      <w:pPr>
        <w:shd w:val="clear" w:color="auto" w:fill="9BBB59" w:themeFill="accent3"/>
        <w:ind w:left="1260" w:firstLine="0"/>
        <w:rPr>
          <w:lang w:val="en-GB"/>
        </w:rPr>
      </w:pPr>
      <w:r>
        <w:rPr>
          <w:lang w:val="en-GB"/>
        </w:rPr>
        <w:tab/>
      </w:r>
      <w:r>
        <w:rPr>
          <w:lang w:val="en-GB"/>
        </w:rPr>
        <w:tab/>
        <w:t>“Select the workflow points that will trigger checkCIF:”</w:t>
      </w:r>
    </w:p>
    <w:p w:rsidR="00E429C4" w:rsidRDefault="00E429C4" w:rsidP="00E429C4">
      <w:pPr>
        <w:ind w:left="1260" w:firstLine="0"/>
        <w:rPr>
          <w:lang w:val="en-GB"/>
        </w:rPr>
      </w:pPr>
    </w:p>
    <w:p w:rsidR="00E429C4" w:rsidRDefault="00E429C4" w:rsidP="000E5B5E">
      <w:pPr>
        <w:shd w:val="clear" w:color="auto" w:fill="9BBB59" w:themeFill="accent3"/>
        <w:ind w:left="1260" w:firstLine="0"/>
        <w:rPr>
          <w:lang w:val="en-GB"/>
        </w:rPr>
      </w:pPr>
      <w:r>
        <w:rPr>
          <w:lang w:val="en-GB"/>
        </w:rPr>
        <w:t>(add)</w:t>
      </w:r>
      <w:r>
        <w:rPr>
          <w:lang w:val="en-GB"/>
        </w:rPr>
        <w:tab/>
        <w:t>Pages.Admin.ConfigureCheckCIF.OriginalPDFByAuthor</w:t>
      </w:r>
    </w:p>
    <w:p w:rsidR="00E429C4" w:rsidRDefault="00E429C4" w:rsidP="000E5B5E">
      <w:pPr>
        <w:shd w:val="clear" w:color="auto" w:fill="9BBB59" w:themeFill="accent3"/>
        <w:ind w:left="1260" w:firstLine="0"/>
        <w:rPr>
          <w:lang w:val="en-GB"/>
        </w:rPr>
      </w:pPr>
      <w:r>
        <w:rPr>
          <w:lang w:val="en-GB"/>
        </w:rPr>
        <w:tab/>
      </w:r>
      <w:r>
        <w:rPr>
          <w:lang w:val="en-GB"/>
        </w:rPr>
        <w:tab/>
        <w:t>“Original PDF Building By Author”</w:t>
      </w:r>
    </w:p>
    <w:p w:rsidR="00E429C4" w:rsidRDefault="00E429C4" w:rsidP="00E429C4">
      <w:pPr>
        <w:ind w:left="1260" w:firstLine="0"/>
        <w:rPr>
          <w:lang w:val="en-GB"/>
        </w:rPr>
      </w:pPr>
    </w:p>
    <w:p w:rsidR="00E429C4" w:rsidRDefault="00E429C4" w:rsidP="000E5B5E">
      <w:pPr>
        <w:shd w:val="clear" w:color="auto" w:fill="9BBB59" w:themeFill="accent3"/>
        <w:ind w:left="1260" w:firstLine="0"/>
        <w:rPr>
          <w:lang w:val="en-GB"/>
        </w:rPr>
      </w:pPr>
      <w:r>
        <w:rPr>
          <w:lang w:val="en-GB"/>
        </w:rPr>
        <w:t>(add)</w:t>
      </w:r>
      <w:r>
        <w:rPr>
          <w:lang w:val="en-GB"/>
        </w:rPr>
        <w:tab/>
        <w:t>Pages.Admin.ConfigureCheckCIF.OriginalPDFByEditor</w:t>
      </w:r>
    </w:p>
    <w:p w:rsidR="00E429C4" w:rsidRDefault="00E429C4" w:rsidP="000E5B5E">
      <w:pPr>
        <w:shd w:val="clear" w:color="auto" w:fill="9BBB59" w:themeFill="accent3"/>
        <w:ind w:left="1260" w:firstLine="0"/>
        <w:rPr>
          <w:lang w:val="en-GB"/>
        </w:rPr>
      </w:pPr>
      <w:r>
        <w:rPr>
          <w:lang w:val="en-GB"/>
        </w:rPr>
        <w:tab/>
      </w:r>
      <w:r>
        <w:rPr>
          <w:lang w:val="en-GB"/>
        </w:rPr>
        <w:tab/>
        <w:t>“Original PDF Building By Editor”</w:t>
      </w:r>
    </w:p>
    <w:p w:rsidR="00E429C4" w:rsidRDefault="00E429C4" w:rsidP="00E429C4">
      <w:pPr>
        <w:ind w:left="1260" w:firstLine="0"/>
        <w:rPr>
          <w:lang w:val="en-GB"/>
        </w:rPr>
      </w:pPr>
    </w:p>
    <w:p w:rsidR="00E429C4" w:rsidRDefault="00E429C4" w:rsidP="000E5B5E">
      <w:pPr>
        <w:shd w:val="clear" w:color="auto" w:fill="9BBB59" w:themeFill="accent3"/>
        <w:ind w:left="1260" w:firstLine="0"/>
        <w:rPr>
          <w:lang w:val="en-GB"/>
        </w:rPr>
      </w:pPr>
      <w:r>
        <w:rPr>
          <w:lang w:val="en-GB"/>
        </w:rPr>
        <w:t>(add)</w:t>
      </w:r>
      <w:r>
        <w:rPr>
          <w:lang w:val="en-GB"/>
        </w:rPr>
        <w:tab/>
        <w:t>Pages.Admin.ConfigureCheckCIF.FirstReviewerInvited</w:t>
      </w:r>
    </w:p>
    <w:p w:rsidR="00E429C4" w:rsidRDefault="00E429C4" w:rsidP="000E5B5E">
      <w:pPr>
        <w:shd w:val="clear" w:color="auto" w:fill="9BBB59" w:themeFill="accent3"/>
        <w:ind w:left="1260" w:firstLine="0"/>
        <w:rPr>
          <w:lang w:val="en-GB"/>
        </w:rPr>
      </w:pPr>
      <w:r>
        <w:rPr>
          <w:lang w:val="en-GB"/>
        </w:rPr>
        <w:tab/>
      </w:r>
      <w:r>
        <w:rPr>
          <w:lang w:val="en-GB"/>
        </w:rPr>
        <w:tab/>
        <w:t>“First Reviewer Invited/Assigned for Original Submission”</w:t>
      </w:r>
    </w:p>
    <w:p w:rsidR="00E429C4" w:rsidRDefault="00E429C4" w:rsidP="00E429C4">
      <w:pPr>
        <w:ind w:left="1260" w:firstLine="0"/>
        <w:rPr>
          <w:lang w:val="en-GB"/>
        </w:rPr>
      </w:pPr>
    </w:p>
    <w:p w:rsidR="00E429C4" w:rsidRDefault="00E429C4" w:rsidP="000E5B5E">
      <w:pPr>
        <w:shd w:val="clear" w:color="auto" w:fill="9BBB59" w:themeFill="accent3"/>
        <w:ind w:left="1260" w:firstLine="0"/>
        <w:rPr>
          <w:lang w:val="en-GB"/>
        </w:rPr>
      </w:pPr>
      <w:r>
        <w:rPr>
          <w:lang w:val="en-GB"/>
        </w:rPr>
        <w:t>(add)</w:t>
      </w:r>
      <w:r>
        <w:rPr>
          <w:lang w:val="en-GB"/>
        </w:rPr>
        <w:tab/>
        <w:t>Pages.Admin.ConfigureCheckCIF.RevisedPDFByAuthor</w:t>
      </w:r>
    </w:p>
    <w:p w:rsidR="00E429C4" w:rsidRDefault="00E429C4" w:rsidP="000E5B5E">
      <w:pPr>
        <w:shd w:val="clear" w:color="auto" w:fill="9BBB59" w:themeFill="accent3"/>
        <w:ind w:left="1260" w:firstLine="0"/>
        <w:rPr>
          <w:lang w:val="en-GB"/>
        </w:rPr>
      </w:pPr>
      <w:r>
        <w:rPr>
          <w:lang w:val="en-GB"/>
        </w:rPr>
        <w:tab/>
      </w:r>
      <w:r>
        <w:rPr>
          <w:lang w:val="en-GB"/>
        </w:rPr>
        <w:tab/>
        <w:t>“Revised PDF Building By Author”</w:t>
      </w:r>
    </w:p>
    <w:p w:rsidR="00E429C4" w:rsidRDefault="00E429C4" w:rsidP="00E429C4">
      <w:pPr>
        <w:ind w:left="1260" w:firstLine="0"/>
        <w:rPr>
          <w:lang w:val="en-GB"/>
        </w:rPr>
      </w:pPr>
    </w:p>
    <w:p w:rsidR="00E429C4" w:rsidRDefault="00E429C4" w:rsidP="000E5B5E">
      <w:pPr>
        <w:shd w:val="clear" w:color="auto" w:fill="9BBB59" w:themeFill="accent3"/>
        <w:ind w:left="1260" w:firstLine="0"/>
        <w:rPr>
          <w:lang w:val="en-GB"/>
        </w:rPr>
      </w:pPr>
      <w:r>
        <w:rPr>
          <w:lang w:val="en-GB"/>
        </w:rPr>
        <w:t>(add)</w:t>
      </w:r>
      <w:r>
        <w:rPr>
          <w:lang w:val="en-GB"/>
        </w:rPr>
        <w:tab/>
        <w:t>Pages.Admin.ConfigureCheckCIF.RevisedPDFByEditor</w:t>
      </w:r>
    </w:p>
    <w:p w:rsidR="00E429C4" w:rsidRDefault="00E429C4" w:rsidP="000E5B5E">
      <w:pPr>
        <w:shd w:val="clear" w:color="auto" w:fill="9BBB59" w:themeFill="accent3"/>
        <w:ind w:left="1260" w:firstLine="0"/>
        <w:rPr>
          <w:lang w:val="en-GB"/>
        </w:rPr>
      </w:pPr>
      <w:r>
        <w:rPr>
          <w:lang w:val="en-GB"/>
        </w:rPr>
        <w:tab/>
      </w:r>
      <w:r>
        <w:rPr>
          <w:lang w:val="en-GB"/>
        </w:rPr>
        <w:tab/>
        <w:t>“Revised PDF Building By Editor”</w:t>
      </w:r>
    </w:p>
    <w:p w:rsidR="00E429C4" w:rsidRDefault="00E429C4" w:rsidP="00E429C4">
      <w:pPr>
        <w:ind w:left="1260" w:firstLine="0"/>
        <w:rPr>
          <w:lang w:val="en-GB"/>
        </w:rPr>
      </w:pPr>
    </w:p>
    <w:p w:rsidR="00E429C4" w:rsidRDefault="00E429C4" w:rsidP="000E5B5E">
      <w:pPr>
        <w:shd w:val="clear" w:color="auto" w:fill="9BBB59" w:themeFill="accent3"/>
        <w:ind w:left="1260" w:firstLine="0"/>
        <w:rPr>
          <w:lang w:val="en-GB"/>
        </w:rPr>
      </w:pPr>
      <w:r>
        <w:rPr>
          <w:lang w:val="en-GB"/>
        </w:rPr>
        <w:t>(add)</w:t>
      </w:r>
      <w:r>
        <w:rPr>
          <w:lang w:val="en-GB"/>
        </w:rPr>
        <w:tab/>
        <w:t>Pages.Admin.ConfigureCheckCIF.</w:t>
      </w:r>
      <w:r w:rsidR="00603A26">
        <w:rPr>
          <w:lang w:val="en-GB"/>
        </w:rPr>
        <w:t>AuthorNotifiedAccept</w:t>
      </w:r>
    </w:p>
    <w:p w:rsidR="00E429C4" w:rsidRDefault="00E429C4" w:rsidP="000E5B5E">
      <w:pPr>
        <w:shd w:val="clear" w:color="auto" w:fill="9BBB59" w:themeFill="accent3"/>
        <w:ind w:left="1260" w:firstLine="0"/>
        <w:rPr>
          <w:lang w:val="en-GB"/>
        </w:rPr>
      </w:pPr>
      <w:r>
        <w:rPr>
          <w:lang w:val="en-GB"/>
        </w:rPr>
        <w:tab/>
      </w:r>
      <w:r>
        <w:rPr>
          <w:lang w:val="en-GB"/>
        </w:rPr>
        <w:tab/>
        <w:t>“</w:t>
      </w:r>
      <w:r w:rsidR="00603A26">
        <w:rPr>
          <w:lang w:val="en-GB"/>
        </w:rPr>
        <w:t>Author Notified of Editor Decision in the ‘Accept’ Decision Family</w:t>
      </w:r>
      <w:r>
        <w:rPr>
          <w:lang w:val="en-GB"/>
        </w:rPr>
        <w:t>”</w:t>
      </w:r>
    </w:p>
    <w:p w:rsidR="00E429C4" w:rsidRDefault="00E429C4" w:rsidP="00E429C4">
      <w:pPr>
        <w:ind w:left="1260" w:firstLine="0"/>
        <w:rPr>
          <w:lang w:val="en-GB"/>
        </w:rPr>
      </w:pPr>
    </w:p>
    <w:p w:rsidR="00E429C4" w:rsidRDefault="00E429C4" w:rsidP="000E5B5E">
      <w:pPr>
        <w:shd w:val="clear" w:color="auto" w:fill="9BBB59" w:themeFill="accent3"/>
        <w:ind w:left="1260" w:firstLine="0"/>
        <w:rPr>
          <w:lang w:val="en-GB"/>
        </w:rPr>
      </w:pPr>
      <w:r>
        <w:rPr>
          <w:lang w:val="en-GB"/>
        </w:rPr>
        <w:t>(add)</w:t>
      </w:r>
      <w:r>
        <w:rPr>
          <w:lang w:val="en-GB"/>
        </w:rPr>
        <w:tab/>
        <w:t>Pages.Admin.ConfigureCheckCIF.</w:t>
      </w:r>
      <w:r w:rsidR="00603A26">
        <w:rPr>
          <w:lang w:val="en-GB"/>
        </w:rPr>
        <w:t>AuthorNotifiedRevise</w:t>
      </w:r>
    </w:p>
    <w:p w:rsidR="00E429C4" w:rsidRDefault="00E429C4" w:rsidP="000E5B5E">
      <w:pPr>
        <w:shd w:val="clear" w:color="auto" w:fill="9BBB59" w:themeFill="accent3"/>
        <w:ind w:left="1260" w:firstLine="0"/>
        <w:rPr>
          <w:lang w:val="en-GB"/>
        </w:rPr>
      </w:pPr>
      <w:r>
        <w:rPr>
          <w:lang w:val="en-GB"/>
        </w:rPr>
        <w:tab/>
      </w:r>
      <w:r>
        <w:rPr>
          <w:lang w:val="en-GB"/>
        </w:rPr>
        <w:tab/>
      </w:r>
      <w:r w:rsidR="00603A26">
        <w:rPr>
          <w:lang w:val="en-GB"/>
        </w:rPr>
        <w:t>“Author Notified of Editor Decision in the ‘</w:t>
      </w:r>
      <w:r w:rsidR="000E5B5E">
        <w:rPr>
          <w:lang w:val="en-GB"/>
        </w:rPr>
        <w:t>Revise’</w:t>
      </w:r>
      <w:r w:rsidR="00603A26">
        <w:rPr>
          <w:lang w:val="en-GB"/>
        </w:rPr>
        <w:t xml:space="preserve"> Decision Family”</w:t>
      </w:r>
    </w:p>
    <w:p w:rsidR="00E429C4" w:rsidRDefault="00E429C4" w:rsidP="00E429C4">
      <w:pPr>
        <w:ind w:left="1260" w:firstLine="0"/>
        <w:rPr>
          <w:lang w:val="en-GB"/>
        </w:rPr>
      </w:pPr>
    </w:p>
    <w:p w:rsidR="00E429C4" w:rsidRDefault="00E429C4" w:rsidP="000E5B5E">
      <w:pPr>
        <w:shd w:val="clear" w:color="auto" w:fill="9BBB59" w:themeFill="accent3"/>
        <w:ind w:left="1260" w:firstLine="0"/>
        <w:rPr>
          <w:lang w:val="en-GB"/>
        </w:rPr>
      </w:pPr>
      <w:r>
        <w:rPr>
          <w:lang w:val="en-GB"/>
        </w:rPr>
        <w:t>(add)</w:t>
      </w:r>
      <w:r>
        <w:rPr>
          <w:lang w:val="en-GB"/>
        </w:rPr>
        <w:tab/>
        <w:t>Pages.Admin.ConfigureCheckCIF.</w:t>
      </w:r>
      <w:r w:rsidR="000E5B5E">
        <w:rPr>
          <w:lang w:val="en-GB"/>
        </w:rPr>
        <w:t>CreateSubmission</w:t>
      </w:r>
    </w:p>
    <w:p w:rsidR="00E429C4" w:rsidRDefault="00E429C4" w:rsidP="000E5B5E">
      <w:pPr>
        <w:shd w:val="clear" w:color="auto" w:fill="9BBB59" w:themeFill="accent3"/>
        <w:ind w:left="1260" w:firstLine="0"/>
        <w:rPr>
          <w:lang w:val="en-GB"/>
        </w:rPr>
      </w:pPr>
      <w:r>
        <w:rPr>
          <w:lang w:val="en-GB"/>
        </w:rPr>
        <w:tab/>
      </w:r>
      <w:r>
        <w:rPr>
          <w:lang w:val="en-GB"/>
        </w:rPr>
        <w:tab/>
        <w:t>“</w:t>
      </w:r>
      <w:r w:rsidR="000E5B5E">
        <w:rPr>
          <w:lang w:val="en-GB"/>
        </w:rPr>
        <w:t>Create Submission</w:t>
      </w:r>
      <w:r>
        <w:rPr>
          <w:lang w:val="en-GB"/>
        </w:rPr>
        <w:t>”</w:t>
      </w:r>
    </w:p>
    <w:p w:rsidR="00FE5CF0" w:rsidRDefault="00FE5CF0" w:rsidP="000E5B5E">
      <w:pPr>
        <w:shd w:val="clear" w:color="auto" w:fill="9BBB59" w:themeFill="accent3"/>
        <w:ind w:left="1260" w:firstLine="0"/>
        <w:rPr>
          <w:lang w:val="en-GB"/>
        </w:rPr>
      </w:pPr>
    </w:p>
    <w:p w:rsidR="00FE5CF0" w:rsidRDefault="00FE5CF0" w:rsidP="00FE5CF0">
      <w:pPr>
        <w:shd w:val="clear" w:color="auto" w:fill="9BBB59" w:themeFill="accent3"/>
        <w:ind w:left="1260" w:firstLine="0"/>
        <w:rPr>
          <w:lang w:val="en-GB"/>
        </w:rPr>
      </w:pPr>
      <w:r>
        <w:rPr>
          <w:lang w:val="en-GB"/>
        </w:rPr>
        <w:lastRenderedPageBreak/>
        <w:t>(add)</w:t>
      </w:r>
      <w:r>
        <w:rPr>
          <w:lang w:val="en-GB"/>
        </w:rPr>
        <w:tab/>
        <w:t>Pages.Admin.ConfigureCheckCIF.ConfirmHeaderTitle</w:t>
      </w:r>
    </w:p>
    <w:p w:rsidR="00FE5CF0" w:rsidRDefault="00FE5CF0" w:rsidP="00FE5CF0">
      <w:pPr>
        <w:shd w:val="clear" w:color="auto" w:fill="9BBB59" w:themeFill="accent3"/>
        <w:ind w:left="1260" w:firstLine="0"/>
        <w:rPr>
          <w:lang w:val="en-GB"/>
        </w:rPr>
      </w:pPr>
      <w:r>
        <w:rPr>
          <w:lang w:val="en-GB"/>
        </w:rPr>
        <w:tab/>
      </w:r>
      <w:r>
        <w:rPr>
          <w:lang w:val="en-GB"/>
        </w:rPr>
        <w:tab/>
        <w:t>“The checkCIF configuration has been saved.”</w:t>
      </w:r>
    </w:p>
    <w:p w:rsidR="00E429C4" w:rsidRDefault="00E429C4" w:rsidP="00E429C4">
      <w:pPr>
        <w:ind w:left="1260" w:firstLine="0"/>
        <w:rPr>
          <w:lang w:val="en-GB"/>
        </w:rPr>
      </w:pPr>
    </w:p>
    <w:p w:rsidR="00E429C4" w:rsidRDefault="004736CB" w:rsidP="00E9261D">
      <w:pPr>
        <w:shd w:val="clear" w:color="auto" w:fill="9BBB59" w:themeFill="accent3"/>
        <w:ind w:left="1260" w:firstLine="0"/>
        <w:rPr>
          <w:lang w:val="en-GB"/>
        </w:rPr>
      </w:pPr>
      <w:r>
        <w:rPr>
          <w:lang w:val="en-GB"/>
        </w:rPr>
        <w:t>(add)</w:t>
      </w:r>
      <w:r>
        <w:rPr>
          <w:lang w:val="en-GB"/>
        </w:rPr>
        <w:tab/>
        <w:t>Pages.Admin.ConfigureCheckCIF.ScriptInInstructions</w:t>
      </w:r>
    </w:p>
    <w:p w:rsidR="004736CB" w:rsidRDefault="004736CB" w:rsidP="00E9261D">
      <w:pPr>
        <w:shd w:val="clear" w:color="auto" w:fill="9BBB59" w:themeFill="accent3"/>
        <w:ind w:left="1260" w:firstLine="0"/>
        <w:rPr>
          <w:lang w:val="en-GB"/>
        </w:rPr>
      </w:pPr>
      <w:r>
        <w:rPr>
          <w:lang w:val="en-GB"/>
        </w:rPr>
        <w:tab/>
      </w:r>
      <w:r>
        <w:rPr>
          <w:lang w:val="en-GB"/>
        </w:rPr>
        <w:tab/>
        <w:t>“SCRIPT tags are not allowed in Customized Instructions.”</w:t>
      </w:r>
    </w:p>
    <w:p w:rsidR="004736CB" w:rsidRDefault="004736CB" w:rsidP="00E429C4">
      <w:pPr>
        <w:ind w:left="1260" w:firstLine="0"/>
        <w:rPr>
          <w:lang w:val="en-GB"/>
        </w:rPr>
      </w:pPr>
    </w:p>
    <w:p w:rsidR="004736CB" w:rsidRDefault="004736CB" w:rsidP="00E9261D">
      <w:pPr>
        <w:shd w:val="clear" w:color="auto" w:fill="9BBB59" w:themeFill="accent3"/>
        <w:ind w:left="1260" w:firstLine="0"/>
        <w:rPr>
          <w:lang w:val="en-GB"/>
        </w:rPr>
      </w:pPr>
      <w:r>
        <w:rPr>
          <w:lang w:val="en-GB"/>
        </w:rPr>
        <w:t>(add)</w:t>
      </w:r>
      <w:r>
        <w:rPr>
          <w:lang w:val="en-GB"/>
        </w:rPr>
        <w:tab/>
        <w:t>Pages.Admin.ConfigureCheckCIF.MustChooseATrigger</w:t>
      </w:r>
    </w:p>
    <w:p w:rsidR="004736CB" w:rsidRDefault="004736CB" w:rsidP="00E9261D">
      <w:pPr>
        <w:shd w:val="clear" w:color="auto" w:fill="9BBB59" w:themeFill="accent3"/>
        <w:ind w:left="2160" w:firstLine="0"/>
        <w:rPr>
          <w:lang w:val="en-GB"/>
        </w:rPr>
      </w:pPr>
      <w:r>
        <w:rPr>
          <w:lang w:val="en-GB"/>
        </w:rPr>
        <w:t>“Please select at least one workflow point that will trigger checkCIF, or, to disable the feature, clear the ‘Enable checkCIF’ checkbox and click the Submit button again.”</w:t>
      </w:r>
    </w:p>
    <w:p w:rsidR="004736CB" w:rsidRDefault="004736CB" w:rsidP="004736CB">
      <w:pPr>
        <w:rPr>
          <w:lang w:val="en-GB"/>
        </w:rPr>
      </w:pPr>
    </w:p>
    <w:p w:rsidR="004736CB" w:rsidRDefault="004736CB" w:rsidP="00DA038C">
      <w:pPr>
        <w:shd w:val="clear" w:color="auto" w:fill="9BBB59" w:themeFill="accent3"/>
        <w:ind w:left="1260" w:firstLine="0"/>
        <w:rPr>
          <w:lang w:val="en-GB"/>
        </w:rPr>
      </w:pPr>
      <w:r>
        <w:rPr>
          <w:lang w:val="en-GB"/>
        </w:rPr>
        <w:t>(add)</w:t>
      </w:r>
      <w:r>
        <w:rPr>
          <w:lang w:val="en-GB"/>
        </w:rPr>
        <w:tab/>
        <w:t>Pages.Admin.ConfigureCheckCIF.EmptyInstructions</w:t>
      </w:r>
    </w:p>
    <w:p w:rsidR="004736CB" w:rsidRDefault="004736CB" w:rsidP="00DA038C">
      <w:pPr>
        <w:shd w:val="clear" w:color="auto" w:fill="9BBB59" w:themeFill="accent3"/>
        <w:ind w:left="2160" w:firstLine="0"/>
        <w:rPr>
          <w:lang w:val="en-GB"/>
        </w:rPr>
      </w:pPr>
      <w:r>
        <w:rPr>
          <w:lang w:val="en-GB"/>
        </w:rPr>
        <w:t>“Please enter customized instructions for the ‘View checkCIF Results’ page or click the Revert to Default Instructions link to use the default instructions on that page.”</w:t>
      </w:r>
    </w:p>
    <w:p w:rsidR="004736CB" w:rsidRDefault="004736CB" w:rsidP="00E429C4">
      <w:pPr>
        <w:ind w:left="1260" w:firstLine="0"/>
        <w:rPr>
          <w:lang w:val="en-GB"/>
        </w:rPr>
      </w:pPr>
    </w:p>
    <w:p w:rsidR="00E429C4" w:rsidRDefault="00E429C4" w:rsidP="00E429C4">
      <w:pPr>
        <w:ind w:left="1260" w:firstLine="0"/>
        <w:rPr>
          <w:lang w:val="en-GB"/>
        </w:rPr>
      </w:pPr>
    </w:p>
    <w:p w:rsidR="00E429C4" w:rsidRDefault="00E429C4">
      <w:pPr>
        <w:rPr>
          <w:b/>
          <w:color w:val="595959" w:themeColor="text1" w:themeTint="A6"/>
          <w:sz w:val="28"/>
        </w:rPr>
      </w:pPr>
      <w:r>
        <w:br w:type="page"/>
      </w:r>
    </w:p>
    <w:p w:rsidR="004A2D97" w:rsidRDefault="004A2D97" w:rsidP="004A2D97">
      <w:pPr>
        <w:pStyle w:val="Heading2"/>
        <w:ind w:firstLine="90"/>
      </w:pPr>
      <w:r>
        <w:lastRenderedPageBreak/>
        <w:t>Details Page Layouts</w:t>
      </w:r>
      <w:bookmarkEnd w:id="129"/>
    </w:p>
    <w:p w:rsidR="004A2D97" w:rsidRDefault="004A2D97" w:rsidP="004A2D97">
      <w:pPr>
        <w:pStyle w:val="Heading3"/>
      </w:pPr>
      <w:bookmarkStart w:id="130" w:name="_Toc425840817"/>
      <w:r>
        <w:t>Data</w:t>
      </w:r>
      <w:bookmarkEnd w:id="130"/>
    </w:p>
    <w:p w:rsidR="004A2D97" w:rsidRPr="00A221F6" w:rsidRDefault="004A2D97" w:rsidP="004A2D97">
      <w:pPr>
        <w:pStyle w:val="DatabaseName"/>
      </w:pPr>
      <w:r>
        <w:t>JOURNAL</w:t>
      </w:r>
    </w:p>
    <w:p w:rsidR="004A2D97" w:rsidRDefault="004A2D97" w:rsidP="00211AA5">
      <w:pPr>
        <w:pStyle w:val="TableName"/>
        <w:shd w:val="clear" w:color="auto" w:fill="9BBB59" w:themeFill="accent3"/>
      </w:pPr>
      <w:bookmarkStart w:id="131" w:name="_Toc425840818"/>
      <w:r>
        <w:t>DETAILS_PAGE_LAYOUT_ITEMS (new record)</w:t>
      </w:r>
      <w:bookmarkEnd w:id="131"/>
    </w:p>
    <w:p w:rsidR="004A2D97" w:rsidRPr="0015136E" w:rsidRDefault="004A2D97" w:rsidP="00211AA5">
      <w:pPr>
        <w:pStyle w:val="DataLabel"/>
        <w:shd w:val="clear" w:color="auto" w:fill="9BBB59" w:themeFill="accent3"/>
      </w:pPr>
      <w:r w:rsidRPr="0015136E">
        <w:t>Description:</w:t>
      </w:r>
    </w:p>
    <w:p w:rsidR="004A2D97" w:rsidRPr="0015136E" w:rsidRDefault="004A2D97" w:rsidP="00211AA5">
      <w:pPr>
        <w:pStyle w:val="DataDescription"/>
        <w:shd w:val="clear" w:color="auto" w:fill="9BBB59" w:themeFill="accent3"/>
      </w:pPr>
      <w:r>
        <w:t>New record for showing cif results link in submission details page.</w:t>
      </w:r>
    </w:p>
    <w:p w:rsidR="004A2D97" w:rsidRPr="007D0C8B" w:rsidRDefault="004A2D97" w:rsidP="00211AA5">
      <w:pPr>
        <w:pStyle w:val="DataLabel"/>
        <w:shd w:val="clear" w:color="auto" w:fill="9BBB59" w:themeFill="accent3"/>
      </w:pPr>
      <w:r w:rsidRPr="007D0C8B">
        <w:t>Data:</w:t>
      </w:r>
    </w:p>
    <w:p w:rsidR="004A2D97" w:rsidRDefault="004A2D97" w:rsidP="00211AA5">
      <w:pPr>
        <w:pStyle w:val="Data"/>
        <w:shd w:val="clear" w:color="auto" w:fill="9BBB59" w:themeFill="accent3"/>
        <w:ind w:left="5580" w:hanging="3420"/>
      </w:pPr>
      <w:r>
        <w:t>HAS_ADDITIONAL_PERMISSIONS</w:t>
      </w:r>
      <w:r w:rsidRPr="0015136E">
        <w:t>:</w:t>
      </w:r>
      <w:r w:rsidRPr="0015136E">
        <w:tab/>
      </w:r>
      <w:r>
        <w:t>1</w:t>
      </w:r>
    </w:p>
    <w:p w:rsidR="004A2D97" w:rsidRDefault="004A2D97" w:rsidP="00211AA5">
      <w:pPr>
        <w:pStyle w:val="Data"/>
        <w:shd w:val="clear" w:color="auto" w:fill="9BBB59" w:themeFill="accent3"/>
        <w:ind w:left="5580" w:hanging="3420"/>
      </w:pPr>
      <w:r>
        <w:t>IS_PRODUCTION_ITEM:</w:t>
      </w:r>
      <w:r>
        <w:tab/>
        <w:t>1</w:t>
      </w:r>
    </w:p>
    <w:p w:rsidR="004A2D97" w:rsidRDefault="004A2D97" w:rsidP="00211AA5">
      <w:pPr>
        <w:pStyle w:val="Data"/>
        <w:shd w:val="clear" w:color="auto" w:fill="9BBB59" w:themeFill="accent3"/>
        <w:ind w:left="5580" w:hanging="3420"/>
      </w:pPr>
      <w:r>
        <w:t>IS_SECTION_HEADING:</w:t>
      </w:r>
      <w:r>
        <w:tab/>
        <w:t>0</w:t>
      </w:r>
    </w:p>
    <w:p w:rsidR="004A2D97" w:rsidRDefault="004A2D97" w:rsidP="00211AA5">
      <w:pPr>
        <w:pStyle w:val="Data"/>
        <w:shd w:val="clear" w:color="auto" w:fill="9BBB59" w:themeFill="accent3"/>
        <w:ind w:left="5580" w:hanging="3420"/>
      </w:pPr>
      <w:r>
        <w:t>CATEGORY_ID:</w:t>
      </w:r>
      <w:r>
        <w:tab/>
        <w:t>1</w:t>
      </w:r>
    </w:p>
    <w:p w:rsidR="004A2D97" w:rsidRDefault="004A2D97" w:rsidP="00211AA5">
      <w:pPr>
        <w:pStyle w:val="Data"/>
        <w:shd w:val="clear" w:color="auto" w:fill="9BBB59" w:themeFill="accent3"/>
        <w:ind w:left="5580" w:hanging="3420"/>
      </w:pPr>
      <w:r>
        <w:t>DETAILS_LABEL :</w:t>
      </w:r>
      <w:r>
        <w:tab/>
        <w:t>checkCIF Results</w:t>
      </w:r>
    </w:p>
    <w:p w:rsidR="004A2D97" w:rsidRDefault="004A2D97" w:rsidP="00211AA5">
      <w:pPr>
        <w:pStyle w:val="Data"/>
        <w:shd w:val="clear" w:color="auto" w:fill="9BBB59" w:themeFill="accent3"/>
        <w:ind w:left="5580" w:hanging="3420"/>
      </w:pPr>
      <w:r>
        <w:t>ACTIVE:</w:t>
      </w:r>
      <w:r>
        <w:tab/>
        <w:t>1</w:t>
      </w:r>
    </w:p>
    <w:p w:rsidR="004A2D97" w:rsidRDefault="004A2D97" w:rsidP="00211AA5">
      <w:pPr>
        <w:pStyle w:val="Data"/>
        <w:shd w:val="clear" w:color="auto" w:fill="9BBB59" w:themeFill="accent3"/>
        <w:ind w:left="5580" w:hanging="3420"/>
      </w:pPr>
      <w:r>
        <w:t>CONTEXT_AVAILABILITY:</w:t>
      </w:r>
      <w:r>
        <w:tab/>
        <w:t>3</w:t>
      </w:r>
    </w:p>
    <w:p w:rsidR="004A2D97" w:rsidRDefault="004A2D97" w:rsidP="00211AA5">
      <w:pPr>
        <w:pStyle w:val="Data"/>
        <w:shd w:val="clear" w:color="auto" w:fill="9BBB59" w:themeFill="accent3"/>
        <w:ind w:left="5580" w:hanging="3420"/>
      </w:pPr>
      <w:r>
        <w:t>ITEM_RESOURCE_ID:</w:t>
      </w:r>
      <w:r>
        <w:tab/>
        <w:t>Common.PageLayout.ItemName. LabelCheckCIFResults</w:t>
      </w:r>
    </w:p>
    <w:p w:rsidR="004A2D97" w:rsidRDefault="004A2D97" w:rsidP="00211AA5">
      <w:pPr>
        <w:pStyle w:val="Data"/>
        <w:shd w:val="clear" w:color="auto" w:fill="9BBB59" w:themeFill="accent3"/>
        <w:ind w:left="5580" w:hanging="3420"/>
      </w:pPr>
      <w:r>
        <w:t>DETAILS_LABEL_RESOURCE_ID:</w:t>
      </w:r>
      <w:r>
        <w:tab/>
        <w:t>Pages.Editorial.Details. LabelCheckCIFResults</w:t>
      </w:r>
    </w:p>
    <w:p w:rsidR="004A2D97" w:rsidRPr="00A221F6" w:rsidRDefault="004A2D97" w:rsidP="004A2D97">
      <w:pPr>
        <w:pStyle w:val="DatabaseName"/>
      </w:pPr>
      <w:r w:rsidRPr="00A221F6">
        <w:t>TRANSLATION</w:t>
      </w:r>
    </w:p>
    <w:p w:rsidR="004A2D97" w:rsidRPr="0008791A" w:rsidRDefault="004A2D97" w:rsidP="00716F38">
      <w:pPr>
        <w:shd w:val="clear" w:color="auto" w:fill="9BBB59" w:themeFill="accent3"/>
        <w:ind w:left="2160" w:hanging="900"/>
        <w:rPr>
          <w:rStyle w:val="Emphasis"/>
          <w:b w:val="0"/>
          <w:bCs w:val="0"/>
          <w:i w:val="0"/>
          <w:iCs w:val="0"/>
          <w:color w:val="auto"/>
        </w:rPr>
      </w:pPr>
      <w:r w:rsidRPr="0008791A">
        <w:rPr>
          <w:rStyle w:val="Emphasis"/>
          <w:b w:val="0"/>
          <w:bCs w:val="0"/>
          <w:i w:val="0"/>
          <w:iCs w:val="0"/>
          <w:color w:val="auto"/>
        </w:rPr>
        <w:t>(add)</w:t>
      </w:r>
      <w:r w:rsidRPr="0008791A">
        <w:rPr>
          <w:rStyle w:val="Emphasis"/>
          <w:b w:val="0"/>
          <w:bCs w:val="0"/>
          <w:i w:val="0"/>
          <w:iCs w:val="0"/>
          <w:color w:val="auto"/>
        </w:rPr>
        <w:tab/>
      </w:r>
      <w:r>
        <w:rPr>
          <w:rStyle w:val="Emphasis"/>
          <w:b w:val="0"/>
          <w:bCs w:val="0"/>
          <w:i w:val="0"/>
          <w:iCs w:val="0"/>
          <w:color w:val="auto"/>
        </w:rPr>
        <w:t>Common.PageLayout.ItemName.LabelCheckCIFResults</w:t>
      </w:r>
    </w:p>
    <w:p w:rsidR="004A2D97" w:rsidRPr="0008791A" w:rsidRDefault="004A2D97" w:rsidP="00716F38">
      <w:pPr>
        <w:shd w:val="clear" w:color="auto" w:fill="9BBB59" w:themeFill="accent3"/>
        <w:ind w:left="2160" w:firstLine="0"/>
        <w:rPr>
          <w:rStyle w:val="Emphasis"/>
          <w:b w:val="0"/>
          <w:bCs w:val="0"/>
          <w:i w:val="0"/>
          <w:iCs w:val="0"/>
          <w:color w:val="auto"/>
        </w:rPr>
      </w:pPr>
      <w:r w:rsidRPr="0008791A">
        <w:rPr>
          <w:rStyle w:val="Emphasis"/>
          <w:b w:val="0"/>
          <w:bCs w:val="0"/>
          <w:i w:val="0"/>
          <w:iCs w:val="0"/>
          <w:color w:val="auto"/>
        </w:rPr>
        <w:t>“</w:t>
      </w:r>
      <w:r w:rsidR="00716F38">
        <w:rPr>
          <w:rStyle w:val="Emphasis"/>
          <w:b w:val="0"/>
          <w:bCs w:val="0"/>
          <w:i w:val="0"/>
          <w:iCs w:val="0"/>
          <w:color w:val="auto"/>
        </w:rPr>
        <w:t>checkCIF Results</w:t>
      </w:r>
      <w:r w:rsidRPr="0008791A">
        <w:rPr>
          <w:rStyle w:val="Emphasis"/>
          <w:b w:val="0"/>
          <w:bCs w:val="0"/>
          <w:i w:val="0"/>
          <w:iCs w:val="0"/>
          <w:color w:val="auto"/>
        </w:rPr>
        <w:t>”</w:t>
      </w:r>
    </w:p>
    <w:p w:rsidR="004A2D97" w:rsidRPr="0008791A" w:rsidRDefault="004A2D97" w:rsidP="004A2D97">
      <w:pPr>
        <w:ind w:left="2160" w:hanging="900"/>
        <w:rPr>
          <w:rStyle w:val="Emphasis"/>
          <w:b w:val="0"/>
          <w:bCs w:val="0"/>
          <w:i w:val="0"/>
          <w:iCs w:val="0"/>
          <w:color w:val="auto"/>
        </w:rPr>
      </w:pPr>
    </w:p>
    <w:p w:rsidR="004A2D97" w:rsidRPr="0008791A" w:rsidRDefault="004A2D97" w:rsidP="000245B2">
      <w:pPr>
        <w:shd w:val="clear" w:color="auto" w:fill="9BBB59" w:themeFill="accent3"/>
        <w:ind w:left="2160" w:hanging="900"/>
        <w:rPr>
          <w:rStyle w:val="Emphasis"/>
          <w:b w:val="0"/>
          <w:bCs w:val="0"/>
          <w:i w:val="0"/>
          <w:iCs w:val="0"/>
          <w:color w:val="auto"/>
        </w:rPr>
      </w:pPr>
      <w:r w:rsidRPr="0008791A">
        <w:rPr>
          <w:rStyle w:val="Emphasis"/>
          <w:b w:val="0"/>
          <w:bCs w:val="0"/>
          <w:i w:val="0"/>
          <w:iCs w:val="0"/>
          <w:color w:val="auto"/>
        </w:rPr>
        <w:t>(add)</w:t>
      </w:r>
      <w:r w:rsidRPr="0008791A">
        <w:rPr>
          <w:rStyle w:val="Emphasis"/>
          <w:b w:val="0"/>
          <w:bCs w:val="0"/>
          <w:i w:val="0"/>
          <w:iCs w:val="0"/>
          <w:color w:val="auto"/>
        </w:rPr>
        <w:tab/>
      </w:r>
      <w:r>
        <w:rPr>
          <w:rStyle w:val="Emphasis"/>
          <w:b w:val="0"/>
          <w:bCs w:val="0"/>
          <w:i w:val="0"/>
          <w:iCs w:val="0"/>
          <w:color w:val="auto"/>
        </w:rPr>
        <w:t>Pages.Editorial.Details.LabelCheckCIFResults</w:t>
      </w:r>
    </w:p>
    <w:p w:rsidR="004A2D97" w:rsidRDefault="004A2D97" w:rsidP="000245B2">
      <w:pPr>
        <w:shd w:val="clear" w:color="auto" w:fill="9BBB59" w:themeFill="accent3"/>
        <w:ind w:left="2160" w:firstLine="0"/>
        <w:rPr>
          <w:rFonts w:asciiTheme="majorHAnsi" w:eastAsiaTheme="majorEastAsia" w:hAnsiTheme="majorHAnsi" w:cstheme="majorBidi"/>
          <w:b/>
          <w:bCs/>
          <w:color w:val="365F91" w:themeColor="accent1" w:themeShade="BF"/>
          <w:sz w:val="24"/>
          <w:szCs w:val="24"/>
        </w:rPr>
      </w:pPr>
      <w:r w:rsidRPr="0008791A">
        <w:rPr>
          <w:rStyle w:val="Emphasis"/>
          <w:b w:val="0"/>
          <w:i w:val="0"/>
          <w:color w:val="auto"/>
        </w:rPr>
        <w:t>“</w:t>
      </w:r>
      <w:r>
        <w:rPr>
          <w:rStyle w:val="Emphasis"/>
          <w:b w:val="0"/>
          <w:i w:val="0"/>
          <w:color w:val="auto"/>
        </w:rPr>
        <w:t>checkCIF</w:t>
      </w:r>
      <w:r w:rsidRPr="0008791A">
        <w:rPr>
          <w:rStyle w:val="Emphasis"/>
          <w:b w:val="0"/>
          <w:i w:val="0"/>
          <w:color w:val="auto"/>
        </w:rPr>
        <w:t>”</w:t>
      </w:r>
    </w:p>
    <w:p w:rsidR="004A2D97" w:rsidRDefault="004A2D97" w:rsidP="004A2D97">
      <w:r>
        <w:br w:type="page"/>
      </w:r>
      <w:bookmarkStart w:id="132" w:name="_GoBack"/>
      <w:bookmarkEnd w:id="132"/>
    </w:p>
    <w:p w:rsidR="004A2D97" w:rsidRDefault="004A2D97" w:rsidP="00016DA4">
      <w:pPr>
        <w:pStyle w:val="Heading2"/>
        <w:rPr>
          <w:rFonts w:eastAsiaTheme="majorEastAsia"/>
        </w:rPr>
      </w:pPr>
      <w:bookmarkStart w:id="133" w:name="_Toc425840819"/>
      <w:r>
        <w:rPr>
          <w:rFonts w:eastAsiaTheme="majorEastAsia"/>
        </w:rPr>
        <w:lastRenderedPageBreak/>
        <w:t>EMIA</w:t>
      </w:r>
      <w:r w:rsidR="00362151">
        <w:rPr>
          <w:rFonts w:eastAsiaTheme="majorEastAsia"/>
        </w:rPr>
        <w:t xml:space="preserve"> (2.17)</w:t>
      </w:r>
      <w:bookmarkEnd w:id="133"/>
    </w:p>
    <w:p w:rsidR="004A2D97" w:rsidRPr="009B0D81" w:rsidRDefault="004A2D97" w:rsidP="004A2D97">
      <w:pPr>
        <w:pStyle w:val="Heading3"/>
      </w:pPr>
      <w:bookmarkStart w:id="134" w:name="_Toc425840820"/>
      <w:r>
        <w:t>Pages</w:t>
      </w:r>
      <w:bookmarkEnd w:id="134"/>
    </w:p>
    <w:p w:rsidR="004A2D97" w:rsidRDefault="004A2D97" w:rsidP="004A2D97">
      <w:pPr>
        <w:pStyle w:val="Heading4"/>
      </w:pPr>
      <w:bookmarkStart w:id="135" w:name="_Toc425840821"/>
      <w:r>
        <w:t>qdStats72.asp</w:t>
      </w:r>
      <w:bookmarkEnd w:id="135"/>
    </w:p>
    <w:p w:rsidR="004A2D97" w:rsidRDefault="004A2D97" w:rsidP="00511023">
      <w:pPr>
        <w:pStyle w:val="ListParagraph"/>
        <w:numPr>
          <w:ilvl w:val="0"/>
          <w:numId w:val="45"/>
        </w:numPr>
      </w:pPr>
      <w:r>
        <w:t>Add a new checkbox as specified by the functional spec to qdStats72.asp</w:t>
      </w:r>
    </w:p>
    <w:p w:rsidR="004A2D97" w:rsidRDefault="004A2D97" w:rsidP="004A2D97">
      <w:pPr>
        <w:pStyle w:val="Heading4"/>
      </w:pPr>
      <w:bookmarkStart w:id="136" w:name="_Toc425840822"/>
      <w:r>
        <w:t>newSubs72.asp</w:t>
      </w:r>
      <w:bookmarkEnd w:id="136"/>
    </w:p>
    <w:p w:rsidR="004A2D97" w:rsidRPr="000D19C9" w:rsidRDefault="004A2D97" w:rsidP="00511023">
      <w:pPr>
        <w:pStyle w:val="ListParagraph"/>
        <w:numPr>
          <w:ilvl w:val="0"/>
          <w:numId w:val="45"/>
        </w:numPr>
        <w:rPr>
          <w:lang w:bidi="ar-SA"/>
        </w:rPr>
      </w:pPr>
      <w:r>
        <w:t>read the value of the checkbox off the previous page. If it is true, write a new row, do the database query bounded by time and display the per-journal data, as well as the totals. For an example of the pattern, follow the variable “displaySubsTransferredOut”.</w:t>
      </w:r>
    </w:p>
    <w:p w:rsidR="004A2D97" w:rsidRDefault="004A2D97" w:rsidP="004A2D97">
      <w:pPr>
        <w:pStyle w:val="Heading4"/>
        <w:rPr>
          <w:rFonts w:asciiTheme="majorHAnsi" w:hAnsiTheme="majorHAnsi"/>
          <w:bCs/>
          <w:color w:val="365F91" w:themeColor="accent1" w:themeShade="BF"/>
          <w:sz w:val="24"/>
        </w:rPr>
      </w:pPr>
      <w:r>
        <w:br w:type="page"/>
      </w:r>
    </w:p>
    <w:p w:rsidR="00217ABE" w:rsidRDefault="00217ABE" w:rsidP="00217ABE">
      <w:pPr>
        <w:pStyle w:val="Heading2"/>
      </w:pPr>
      <w:bookmarkStart w:id="137" w:name="_Toc425840823"/>
      <w:r>
        <w:lastRenderedPageBreak/>
        <w:t>Manager</w:t>
      </w:r>
      <w:bookmarkEnd w:id="137"/>
    </w:p>
    <w:p w:rsidR="00217ABE" w:rsidRPr="0071421E" w:rsidRDefault="00217ABE" w:rsidP="00217ABE">
      <w:pPr>
        <w:pStyle w:val="Heading3"/>
      </w:pPr>
      <w:bookmarkStart w:id="138" w:name="_Toc425840824"/>
      <w:r>
        <w:t>Code</w:t>
      </w:r>
      <w:bookmarkEnd w:id="138"/>
      <w:r>
        <w:tab/>
      </w:r>
    </w:p>
    <w:p w:rsidR="00CB0C30" w:rsidRDefault="00CB0C30" w:rsidP="00CB0C30">
      <w:pPr>
        <w:pStyle w:val="Heading4"/>
      </w:pPr>
      <w:bookmarkStart w:id="139" w:name="_Toc425840825"/>
      <w:r>
        <w:t xml:space="preserve">+ </w:t>
      </w:r>
      <w:r w:rsidR="00217ABE">
        <w:t>Aries.EditorialManager</w:t>
      </w:r>
      <w:r>
        <w:t>.</w:t>
      </w:r>
      <w:r w:rsidRPr="00CB0C30">
        <w:t>CIFChecker</w:t>
      </w:r>
      <w:bookmarkEnd w:id="139"/>
    </w:p>
    <w:p w:rsidR="00CB0C30" w:rsidRDefault="00CB0C30" w:rsidP="0044028B">
      <w:pPr>
        <w:pStyle w:val="Heading5"/>
        <w:shd w:val="clear" w:color="auto" w:fill="9BBB59" w:themeFill="accent3"/>
      </w:pPr>
      <w:bookmarkStart w:id="140" w:name="_Toc425840826"/>
      <w:r w:rsidRPr="00CB0C30">
        <w:t>CIFCheckManager</w:t>
      </w:r>
      <w:r>
        <w:t>.cs (new)</w:t>
      </w:r>
      <w:bookmarkEnd w:id="140"/>
    </w:p>
    <w:p w:rsidR="00CB0C30" w:rsidRDefault="00CB0C30" w:rsidP="00CB0C30">
      <w:pPr>
        <w:ind w:left="1800" w:firstLine="0"/>
      </w:pPr>
      <w:r>
        <w:t xml:space="preserve">This class will handle business logic related to the CIFChecker, such as determining whether a particular document needs to have the CIF Results link displayed. It needs to be able to determine CIF link display status based on </w:t>
      </w:r>
    </w:p>
    <w:p w:rsidR="00217ABE" w:rsidRDefault="00CB0C30" w:rsidP="00CB0C30">
      <w:pPr>
        <w:ind w:left="1800" w:firstLine="0"/>
      </w:pPr>
      <w:r>
        <w:t>a) user’s current permissions and b) status of files associated with the document</w:t>
      </w:r>
    </w:p>
    <w:p w:rsidR="00CB0C30" w:rsidRDefault="00CB0C30" w:rsidP="00CB0C30">
      <w:pPr>
        <w:pStyle w:val="NoSpacing"/>
        <w:rPr>
          <w:bCs/>
        </w:rPr>
      </w:pPr>
    </w:p>
    <w:p w:rsidR="00CB0C30" w:rsidRDefault="00CB0C30" w:rsidP="00CB0C30">
      <w:pPr>
        <w:pStyle w:val="NoSpacing"/>
        <w:ind w:left="1800"/>
        <w:rPr>
          <w:bCs/>
        </w:rPr>
      </w:pPr>
      <w:r>
        <w:rPr>
          <w:bCs/>
        </w:rPr>
        <w:t>Functions:</w:t>
      </w:r>
    </w:p>
    <w:p w:rsidR="00CB0C30" w:rsidRDefault="00CB0C30" w:rsidP="00511023">
      <w:pPr>
        <w:pStyle w:val="ListParagraph"/>
        <w:numPr>
          <w:ilvl w:val="0"/>
          <w:numId w:val="25"/>
        </w:numPr>
        <w:ind w:left="2160"/>
      </w:pPr>
      <w:r w:rsidRPr="007F0A7E">
        <w:rPr>
          <w:b/>
        </w:rPr>
        <w:t>CIFCheckManager</w:t>
      </w:r>
      <w:r>
        <w:t>(string journal,  AbstractRolePermissionsEntity permissions, list&lt;int&gt; documentIDs)</w:t>
      </w:r>
    </w:p>
    <w:p w:rsidR="00CB0C30" w:rsidRDefault="00CB0C30" w:rsidP="00511023">
      <w:pPr>
        <w:pStyle w:val="ListParagraph"/>
        <w:numPr>
          <w:ilvl w:val="1"/>
          <w:numId w:val="25"/>
        </w:numPr>
      </w:pPr>
      <w:r>
        <w:t>Journal is the current working journal</w:t>
      </w:r>
    </w:p>
    <w:p w:rsidR="00CB0C30" w:rsidRDefault="00CB0C30" w:rsidP="00511023">
      <w:pPr>
        <w:pStyle w:val="ListParagraph"/>
        <w:numPr>
          <w:ilvl w:val="1"/>
          <w:numId w:val="25"/>
        </w:numPr>
      </w:pPr>
      <w:r>
        <w:t>Permissions holds role permissions for the current user</w:t>
      </w:r>
    </w:p>
    <w:p w:rsidR="00CB0C30" w:rsidRDefault="00CB0C30" w:rsidP="00511023">
      <w:pPr>
        <w:pStyle w:val="ListParagraph"/>
        <w:numPr>
          <w:ilvl w:val="1"/>
          <w:numId w:val="25"/>
        </w:numPr>
      </w:pPr>
      <w:r>
        <w:t>documentIDs may be null. It is a list of document IDs for which we should pre-determine whether we are to display a CIF Results link or not.</w:t>
      </w:r>
    </w:p>
    <w:p w:rsidR="00CB0C30" w:rsidRDefault="00CB0C30" w:rsidP="00511023">
      <w:pPr>
        <w:pStyle w:val="ListParagraph"/>
        <w:numPr>
          <w:ilvl w:val="1"/>
          <w:numId w:val="25"/>
        </w:numPr>
        <w:rPr>
          <w:lang w:bidi="ar-SA"/>
        </w:rPr>
      </w:pPr>
      <w:r w:rsidRPr="00CB0C30">
        <w:rPr>
          <w:bCs/>
        </w:rPr>
        <w:t>This will need to first load the ‘enable CIF check’ MASTER_CONFIG setting. If that is to true, then it will need to invoke [FWJ].CIFObjects.CIFCheckStatus.</w:t>
      </w:r>
      <w:r>
        <w:rPr>
          <w:lang w:bidi="ar-SA"/>
        </w:rPr>
        <w:t>DocumentIDsWithCIFCheckerResults(documentIDs), and store the results of that operation in a dictionary for quick lookup.</w:t>
      </w:r>
    </w:p>
    <w:p w:rsidR="00CB0C30" w:rsidRDefault="00CB0C30" w:rsidP="00CB0C30">
      <w:pPr>
        <w:ind w:left="1440" w:firstLine="0"/>
        <w:rPr>
          <w:lang w:bidi="ar-SA"/>
        </w:rPr>
      </w:pPr>
    </w:p>
    <w:p w:rsidR="00CB0C30" w:rsidRDefault="007F0A7E" w:rsidP="00511023">
      <w:pPr>
        <w:pStyle w:val="NoSpacing"/>
        <w:numPr>
          <w:ilvl w:val="0"/>
          <w:numId w:val="25"/>
        </w:numPr>
        <w:ind w:left="2160"/>
        <w:rPr>
          <w:bCs/>
        </w:rPr>
      </w:pPr>
      <w:r w:rsidRPr="007F0A7E">
        <w:rPr>
          <w:b/>
          <w:bCs/>
        </w:rPr>
        <w:t>CIFCheckManager</w:t>
      </w:r>
      <w:r w:rsidR="00CB0C30">
        <w:rPr>
          <w:bCs/>
        </w:rPr>
        <w:t>(DatabaseMapperManager mapperManager, AbstractRolePermissionsEntity permissions, list&lt;int&gt; documentIDs)</w:t>
      </w:r>
    </w:p>
    <w:p w:rsidR="00CB0C30" w:rsidRDefault="00CB0C30" w:rsidP="00511023">
      <w:pPr>
        <w:pStyle w:val="NoSpacing"/>
        <w:numPr>
          <w:ilvl w:val="1"/>
          <w:numId w:val="25"/>
        </w:numPr>
        <w:rPr>
          <w:bCs/>
        </w:rPr>
      </w:pPr>
      <w:r>
        <w:rPr>
          <w:bCs/>
        </w:rPr>
        <w:t>Overload of the above constructor, but we give it a mapper manager directly to avoid re-initializing it.</w:t>
      </w:r>
    </w:p>
    <w:p w:rsidR="00CB0C30" w:rsidRDefault="00CB0C30" w:rsidP="00217ABE">
      <w:pPr>
        <w:ind w:left="2160" w:firstLine="0"/>
        <w:rPr>
          <w:lang w:bidi="ar-SA"/>
        </w:rPr>
      </w:pPr>
    </w:p>
    <w:p w:rsidR="00CB0C30" w:rsidRDefault="00CB0C30" w:rsidP="00511023">
      <w:pPr>
        <w:pStyle w:val="NoSpacing"/>
        <w:numPr>
          <w:ilvl w:val="0"/>
          <w:numId w:val="26"/>
        </w:numPr>
        <w:ind w:left="2160"/>
        <w:rPr>
          <w:bCs/>
        </w:rPr>
      </w:pPr>
      <w:r>
        <w:rPr>
          <w:bCs/>
        </w:rPr>
        <w:t xml:space="preserve">bool </w:t>
      </w:r>
      <w:r w:rsidRPr="007F0A7E">
        <w:rPr>
          <w:b/>
          <w:bCs/>
        </w:rPr>
        <w:t>DisplayCIFResultsLink</w:t>
      </w:r>
      <w:r>
        <w:rPr>
          <w:bCs/>
        </w:rPr>
        <w:t>(int documentID)</w:t>
      </w:r>
    </w:p>
    <w:p w:rsidR="00CB0C30" w:rsidRDefault="00CB0C30" w:rsidP="00511023">
      <w:pPr>
        <w:pStyle w:val="NoSpacing"/>
        <w:numPr>
          <w:ilvl w:val="0"/>
          <w:numId w:val="27"/>
        </w:numPr>
        <w:rPr>
          <w:lang w:bidi="ar-SA"/>
        </w:rPr>
      </w:pPr>
      <w:r>
        <w:rPr>
          <w:bCs/>
        </w:rPr>
        <w:t>First check if EnableCIFCheck is true. If so, then look the document up in the dictionary generated during the constructor. If that dictionary is not initialized, then individually invoke [FWJ].CIFObjects.CIFCheckStatus.</w:t>
      </w:r>
      <w:r>
        <w:rPr>
          <w:lang w:bidi="ar-SA"/>
        </w:rPr>
        <w:t>DocumentIDsWithCIFCheckerResults(), passing in the documentID. If the returned collection contains the passed-in document ID, then return true.</w:t>
      </w:r>
    </w:p>
    <w:p w:rsidR="007F0A7E" w:rsidRDefault="007F0A7E" w:rsidP="007F0A7E">
      <w:pPr>
        <w:pStyle w:val="NoSpacing"/>
        <w:ind w:left="2520"/>
        <w:rPr>
          <w:lang w:bidi="ar-SA"/>
        </w:rPr>
      </w:pPr>
    </w:p>
    <w:p w:rsidR="007F0A7E" w:rsidRDefault="007F0A7E" w:rsidP="00511023">
      <w:pPr>
        <w:pStyle w:val="NoSpacing"/>
        <w:numPr>
          <w:ilvl w:val="0"/>
          <w:numId w:val="28"/>
        </w:numPr>
        <w:ind w:left="2160"/>
        <w:rPr>
          <w:bCs/>
        </w:rPr>
      </w:pPr>
      <w:r>
        <w:rPr>
          <w:bCs/>
        </w:rPr>
        <w:t xml:space="preserve">int </w:t>
      </w:r>
      <w:r w:rsidRPr="007F0A7E">
        <w:rPr>
          <w:b/>
          <w:bCs/>
        </w:rPr>
        <w:t>GetResultFileCount</w:t>
      </w:r>
      <w:r>
        <w:rPr>
          <w:bCs/>
        </w:rPr>
        <w:t>(int documentID)</w:t>
      </w:r>
    </w:p>
    <w:p w:rsidR="007F0A7E" w:rsidRDefault="007F0A7E" w:rsidP="00511023">
      <w:pPr>
        <w:pStyle w:val="NoSpacing"/>
        <w:numPr>
          <w:ilvl w:val="0"/>
          <w:numId w:val="29"/>
        </w:numPr>
        <w:rPr>
          <w:bCs/>
        </w:rPr>
      </w:pPr>
      <w:r>
        <w:rPr>
          <w:bCs/>
        </w:rPr>
        <w:t xml:space="preserve">This method attempts to access the documentID – result file count dictionary initialized in the constructor and returns the number of result files associated with the given document, returning 0 if the document does not exist in the dictionary. </w:t>
      </w:r>
    </w:p>
    <w:p w:rsidR="007F0A7E" w:rsidRDefault="007F0A7E" w:rsidP="007F0A7E">
      <w:pPr>
        <w:pStyle w:val="NoSpacing"/>
        <w:ind w:firstLine="720"/>
        <w:rPr>
          <w:bCs/>
        </w:rPr>
      </w:pPr>
    </w:p>
    <w:p w:rsidR="007300DF" w:rsidRDefault="007300DF">
      <w:pPr>
        <w:rPr>
          <w:bCs/>
        </w:rPr>
      </w:pPr>
      <w:r>
        <w:rPr>
          <w:bCs/>
        </w:rPr>
        <w:br w:type="page"/>
      </w:r>
    </w:p>
    <w:p w:rsidR="007F0A7E" w:rsidRDefault="007F0A7E" w:rsidP="00511023">
      <w:pPr>
        <w:pStyle w:val="NoSpacing"/>
        <w:numPr>
          <w:ilvl w:val="0"/>
          <w:numId w:val="30"/>
        </w:numPr>
        <w:ind w:left="2160"/>
        <w:rPr>
          <w:bCs/>
        </w:rPr>
      </w:pPr>
      <w:r>
        <w:rPr>
          <w:bCs/>
        </w:rPr>
        <w:lastRenderedPageBreak/>
        <w:t xml:space="preserve">guid </w:t>
      </w:r>
      <w:r w:rsidRPr="007300DF">
        <w:rPr>
          <w:b/>
          <w:bCs/>
        </w:rPr>
        <w:t>GetOnlyResultFile</w:t>
      </w:r>
      <w:r>
        <w:rPr>
          <w:bCs/>
        </w:rPr>
        <w:t>(int documentID)</w:t>
      </w:r>
    </w:p>
    <w:p w:rsidR="007F0A7E" w:rsidRDefault="007F0A7E" w:rsidP="00511023">
      <w:pPr>
        <w:pStyle w:val="NoSpacing"/>
        <w:numPr>
          <w:ilvl w:val="0"/>
          <w:numId w:val="31"/>
        </w:numPr>
        <w:rPr>
          <w:bCs/>
        </w:rPr>
      </w:pPr>
      <w:r>
        <w:rPr>
          <w:bCs/>
        </w:rPr>
        <w:t>This method returns the guid of the result file associated with the given document ID. We will make it throw an exception if more than one result file is associated with the given document ID.</w:t>
      </w:r>
    </w:p>
    <w:p w:rsidR="007F0A7E" w:rsidRDefault="007F0A7E" w:rsidP="007F0A7E">
      <w:pPr>
        <w:pStyle w:val="NoSpacing"/>
        <w:ind w:firstLine="720"/>
        <w:rPr>
          <w:bCs/>
        </w:rPr>
      </w:pPr>
    </w:p>
    <w:p w:rsidR="007F0A7E" w:rsidRDefault="007F0A7E" w:rsidP="00511023">
      <w:pPr>
        <w:pStyle w:val="NoSpacing"/>
        <w:numPr>
          <w:ilvl w:val="0"/>
          <w:numId w:val="32"/>
        </w:numPr>
        <w:ind w:left="2160"/>
        <w:rPr>
          <w:bCs/>
        </w:rPr>
      </w:pPr>
      <w:r>
        <w:rPr>
          <w:bCs/>
        </w:rPr>
        <w:t xml:space="preserve">void </w:t>
      </w:r>
      <w:r w:rsidRPr="008D50D3">
        <w:rPr>
          <w:b/>
          <w:bCs/>
        </w:rPr>
        <w:t>SubmitCIFCheckerJobs</w:t>
      </w:r>
      <w:r>
        <w:rPr>
          <w:bCs/>
        </w:rPr>
        <w:t>(int documentID)</w:t>
      </w:r>
    </w:p>
    <w:p w:rsidR="007F0A7E" w:rsidRDefault="007F0A7E" w:rsidP="00511023">
      <w:pPr>
        <w:pStyle w:val="NoSpacing"/>
        <w:numPr>
          <w:ilvl w:val="0"/>
          <w:numId w:val="46"/>
        </w:numPr>
        <w:rPr>
          <w:lang w:bidi="ar-SA"/>
        </w:rPr>
      </w:pPr>
      <w:r>
        <w:rPr>
          <w:bCs/>
        </w:rPr>
        <w:t xml:space="preserve">This method will invoke </w:t>
      </w:r>
      <w:r>
        <w:rPr>
          <w:lang w:bidi="ar-SA"/>
        </w:rPr>
        <w:t xml:space="preserve">FindCIFEnabledFiles from both the companion and submission file mappers. Using the file catalogue IDs from that list, it will then invoke CIFCheckStatus.FindByFileCatalogueIDs. Any records returned by that with an “in-process” or “completed” status will be eliminated from the list. Finally, we invoke RequestSubmitter.SubmitCIFCheckJob for each remaining file that has not been submitted for CIF checking (“not yet tested”, “error” or no status record). </w:t>
      </w:r>
    </w:p>
    <w:p w:rsidR="007F0A7E" w:rsidRDefault="007F0A7E" w:rsidP="007F0A7E">
      <w:pPr>
        <w:pStyle w:val="NoSpacing"/>
        <w:ind w:firstLine="720"/>
        <w:rPr>
          <w:lang w:bidi="ar-SA"/>
        </w:rPr>
      </w:pPr>
    </w:p>
    <w:p w:rsidR="007F0A7E" w:rsidRDefault="007F0A7E" w:rsidP="00511023">
      <w:pPr>
        <w:pStyle w:val="NoSpacing"/>
        <w:numPr>
          <w:ilvl w:val="0"/>
          <w:numId w:val="33"/>
        </w:numPr>
        <w:ind w:left="2160"/>
        <w:rPr>
          <w:lang w:bidi="ar-SA"/>
        </w:rPr>
      </w:pPr>
      <w:r>
        <w:rPr>
          <w:lang w:bidi="ar-SA"/>
        </w:rPr>
        <w:t xml:space="preserve">void </w:t>
      </w:r>
      <w:r w:rsidRPr="008D50D3">
        <w:rPr>
          <w:b/>
          <w:lang w:bidi="ar-SA"/>
        </w:rPr>
        <w:t>SubmitCIFCheckerJobs</w:t>
      </w:r>
      <w:r>
        <w:rPr>
          <w:lang w:bidi="ar-SA"/>
        </w:rPr>
        <w:t>(list&lt;int&gt; fileCatalogueIDs)</w:t>
      </w:r>
    </w:p>
    <w:p w:rsidR="007F0A7E" w:rsidRDefault="007F0A7E" w:rsidP="00511023">
      <w:pPr>
        <w:pStyle w:val="NoSpacing"/>
        <w:numPr>
          <w:ilvl w:val="0"/>
          <w:numId w:val="34"/>
        </w:numPr>
        <w:rPr>
          <w:lang w:bidi="ar-SA"/>
        </w:rPr>
      </w:pPr>
      <w:r>
        <w:rPr>
          <w:lang w:bidi="ar-SA"/>
        </w:rPr>
        <w:t>A convenience method to directly invoke RequestSubmitter.SubmitCIFCheckJob for each item in the list of file catalogue IDs.</w:t>
      </w:r>
    </w:p>
    <w:p w:rsidR="007F0A7E" w:rsidRDefault="007F0A7E" w:rsidP="007F0A7E">
      <w:pPr>
        <w:pStyle w:val="NoSpacing"/>
        <w:ind w:firstLine="720"/>
        <w:rPr>
          <w:lang w:bidi="ar-SA"/>
        </w:rPr>
      </w:pPr>
    </w:p>
    <w:p w:rsidR="007F0A7E" w:rsidRDefault="007F0A7E" w:rsidP="00511023">
      <w:pPr>
        <w:pStyle w:val="NoSpacing"/>
        <w:numPr>
          <w:ilvl w:val="0"/>
          <w:numId w:val="35"/>
        </w:numPr>
        <w:ind w:left="2160"/>
        <w:rPr>
          <w:lang w:bidi="ar-SA"/>
        </w:rPr>
      </w:pPr>
      <w:r>
        <w:rPr>
          <w:lang w:bidi="ar-SA"/>
        </w:rPr>
        <w:t xml:space="preserve">bool </w:t>
      </w:r>
      <w:r w:rsidRPr="00D648BA">
        <w:rPr>
          <w:b/>
          <w:lang w:bidi="ar-SA"/>
        </w:rPr>
        <w:t>CIFCheckEnabled</w:t>
      </w:r>
    </w:p>
    <w:p w:rsidR="007F0A7E" w:rsidRDefault="007F0A7E" w:rsidP="00511023">
      <w:pPr>
        <w:pStyle w:val="NoSpacing"/>
        <w:numPr>
          <w:ilvl w:val="1"/>
          <w:numId w:val="35"/>
        </w:numPr>
        <w:rPr>
          <w:lang w:bidi="ar-SA"/>
        </w:rPr>
      </w:pPr>
      <w:r>
        <w:rPr>
          <w:lang w:bidi="ar-SA"/>
        </w:rPr>
        <w:t>Auto-property that indicates whether the CIF Check feature is enabled at all.</w:t>
      </w:r>
    </w:p>
    <w:p w:rsidR="007F0A7E" w:rsidRDefault="007F0A7E" w:rsidP="007F0A7E">
      <w:pPr>
        <w:pStyle w:val="NoSpacing"/>
        <w:rPr>
          <w:lang w:bidi="ar-SA"/>
        </w:rPr>
      </w:pPr>
    </w:p>
    <w:p w:rsidR="007F0A7E" w:rsidRDefault="007F0A7E" w:rsidP="00511023">
      <w:pPr>
        <w:pStyle w:val="NoSpacing"/>
        <w:numPr>
          <w:ilvl w:val="0"/>
          <w:numId w:val="36"/>
        </w:numPr>
        <w:ind w:left="2160"/>
        <w:rPr>
          <w:lang w:bidi="ar-SA"/>
        </w:rPr>
      </w:pPr>
      <w:r>
        <w:rPr>
          <w:lang w:bidi="ar-SA"/>
        </w:rPr>
        <w:t xml:space="preserve">bool </w:t>
      </w:r>
      <w:r w:rsidRPr="00DD5D95">
        <w:rPr>
          <w:b/>
          <w:lang w:bidi="ar-SA"/>
        </w:rPr>
        <w:t>CIFTriggerPointEnabled</w:t>
      </w:r>
      <w:r>
        <w:rPr>
          <w:lang w:bidi="ar-SA"/>
        </w:rPr>
        <w:t>(CIFTriggerPoint)</w:t>
      </w:r>
    </w:p>
    <w:p w:rsidR="007F0A7E" w:rsidRDefault="007F0A7E" w:rsidP="00511023">
      <w:pPr>
        <w:pStyle w:val="NoSpacing"/>
        <w:numPr>
          <w:ilvl w:val="2"/>
          <w:numId w:val="37"/>
        </w:numPr>
        <w:ind w:left="2520"/>
        <w:rPr>
          <w:lang w:bidi="ar-SA"/>
        </w:rPr>
      </w:pPr>
      <w:r>
        <w:rPr>
          <w:lang w:bidi="ar-SA"/>
        </w:rPr>
        <w:t>Convenience method that takes a CIF Trigger Point and checks the CIF configuration settings for whether or not the given trigger point is enabled.</w:t>
      </w:r>
    </w:p>
    <w:p w:rsidR="00972D02" w:rsidRDefault="00972D02" w:rsidP="00972D02">
      <w:pPr>
        <w:pStyle w:val="NoSpacing"/>
        <w:ind w:left="2520"/>
        <w:rPr>
          <w:lang w:bidi="ar-SA"/>
        </w:rPr>
      </w:pPr>
    </w:p>
    <w:p w:rsidR="007F0A7E" w:rsidRDefault="007F0A7E" w:rsidP="007F0A7E">
      <w:pPr>
        <w:pStyle w:val="NoSpacing"/>
        <w:rPr>
          <w:lang w:bidi="ar-SA"/>
        </w:rPr>
      </w:pPr>
    </w:p>
    <w:p w:rsidR="00CB0C30" w:rsidRDefault="00CB0C30" w:rsidP="00217ABE">
      <w:pPr>
        <w:ind w:left="2160" w:firstLine="0"/>
      </w:pPr>
    </w:p>
    <w:p w:rsidR="00217ABE" w:rsidRDefault="00217ABE" w:rsidP="004E0377">
      <w:pPr>
        <w:ind w:left="1800" w:firstLine="0"/>
      </w:pPr>
      <w:r>
        <w:t>Properties:</w:t>
      </w:r>
    </w:p>
    <w:p w:rsidR="00D5423D" w:rsidRDefault="00D5423D" w:rsidP="00511023">
      <w:pPr>
        <w:pStyle w:val="ListParagraph"/>
        <w:numPr>
          <w:ilvl w:val="3"/>
          <w:numId w:val="5"/>
        </w:numPr>
        <w:ind w:left="2520"/>
      </w:pPr>
      <w:r>
        <w:t xml:space="preserve">Settings (Aries.EditorialManager.Framework.Journal. </w:t>
      </w:r>
    </w:p>
    <w:p w:rsidR="00217ABE" w:rsidRDefault="00D5423D" w:rsidP="004E0377">
      <w:pPr>
        <w:pStyle w:val="ListParagraph"/>
        <w:ind w:left="2520" w:firstLine="0"/>
      </w:pPr>
      <w:r>
        <w:t>ConfigObjects.ConfigItem.CheckCIFSettings)</w:t>
      </w:r>
    </w:p>
    <w:p w:rsidR="00CB0C30" w:rsidRDefault="00CB0C30" w:rsidP="001B514D">
      <w:pPr>
        <w:pStyle w:val="ListParagraph"/>
        <w:ind w:left="3600" w:firstLine="0"/>
      </w:pPr>
    </w:p>
    <w:p w:rsidR="00544E77" w:rsidRDefault="00544E77" w:rsidP="00544E77">
      <w:pPr>
        <w:pStyle w:val="Heading4"/>
      </w:pPr>
      <w:bookmarkStart w:id="141" w:name="_Toc425840827"/>
      <w:r>
        <w:t>+ Aries.EditorialManager.Facade.BusinessLayer</w:t>
      </w:r>
      <w:bookmarkEnd w:id="141"/>
    </w:p>
    <w:p w:rsidR="00CB0C30" w:rsidRDefault="00544E77" w:rsidP="00544E77">
      <w:pPr>
        <w:pStyle w:val="Heading5"/>
      </w:pPr>
      <w:bookmarkStart w:id="142" w:name="_Toc425840828"/>
      <w:r w:rsidRPr="00CB0C30">
        <w:t>CIFManager</w:t>
      </w:r>
      <w:r>
        <w:t>.cs (new)</w:t>
      </w:r>
      <w:bookmarkEnd w:id="142"/>
    </w:p>
    <w:p w:rsidR="00544E77" w:rsidRPr="009A058A" w:rsidRDefault="00544E77" w:rsidP="00544E77">
      <w:pPr>
        <w:ind w:left="1800" w:firstLine="0"/>
        <w:rPr>
          <w:bCs/>
        </w:rPr>
      </w:pPr>
      <w:r>
        <w:rPr>
          <w:lang w:bidi="ar-SA"/>
        </w:rPr>
        <w:t>This façade class will expose the functionality of the above-defined CIFManager class to classic asp page.</w:t>
      </w:r>
    </w:p>
    <w:p w:rsidR="00544E77" w:rsidRPr="00544E77" w:rsidRDefault="00544E77" w:rsidP="00544E77"/>
    <w:p w:rsidR="00CB0C30" w:rsidRDefault="00CB0C30" w:rsidP="00CB0C30">
      <w:pPr>
        <w:pStyle w:val="NoSpacing"/>
        <w:rPr>
          <w:bCs/>
        </w:rPr>
      </w:pPr>
      <w:r>
        <w:rPr>
          <w:bCs/>
        </w:rPr>
        <w:tab/>
      </w:r>
    </w:p>
    <w:p w:rsidR="00CB0C30" w:rsidRDefault="00CB0C30" w:rsidP="00CB0C30">
      <w:pPr>
        <w:pStyle w:val="NoSpacing"/>
        <w:ind w:firstLine="720"/>
        <w:rPr>
          <w:lang w:bidi="ar-SA"/>
        </w:rPr>
      </w:pPr>
    </w:p>
    <w:p w:rsidR="00CB0C30" w:rsidRDefault="00CB0C30" w:rsidP="001B514D">
      <w:pPr>
        <w:pStyle w:val="ListParagraph"/>
        <w:ind w:left="3600" w:firstLine="0"/>
      </w:pPr>
    </w:p>
    <w:p w:rsidR="001B514D" w:rsidRDefault="001B514D" w:rsidP="001B514D">
      <w:pPr>
        <w:pStyle w:val="ListParagraph"/>
        <w:ind w:left="3600" w:firstLine="0"/>
      </w:pPr>
    </w:p>
    <w:p w:rsidR="00217ABE" w:rsidRDefault="001B514D" w:rsidP="007D0BB4">
      <w:r>
        <w:tab/>
      </w:r>
      <w:r>
        <w:tab/>
      </w:r>
      <w:r>
        <w:tab/>
      </w:r>
      <w:r>
        <w:tab/>
      </w:r>
    </w:p>
    <w:p w:rsidR="004A2D97" w:rsidRDefault="0068050D" w:rsidP="00EC4A1B">
      <w:pPr>
        <w:pStyle w:val="Heading2"/>
        <w:rPr>
          <w:b w:val="0"/>
        </w:rPr>
      </w:pPr>
      <w:r>
        <w:br w:type="page"/>
      </w:r>
    </w:p>
    <w:p w:rsidR="00016DA4" w:rsidRDefault="00016DA4" w:rsidP="0044028B">
      <w:pPr>
        <w:pStyle w:val="Heading2"/>
        <w:shd w:val="clear" w:color="auto" w:fill="9BBB59" w:themeFill="accent3"/>
      </w:pPr>
      <w:bookmarkStart w:id="143" w:name="_Toc425840829"/>
      <w:r>
        <w:lastRenderedPageBreak/>
        <w:t>Merge Fields</w:t>
      </w:r>
      <w:r w:rsidR="005A27AE">
        <w:t xml:space="preserve"> (7)</w:t>
      </w:r>
      <w:bookmarkEnd w:id="143"/>
    </w:p>
    <w:p w:rsidR="00016DA4" w:rsidRDefault="00016DA4" w:rsidP="00016DA4">
      <w:pPr>
        <w:pStyle w:val="Heading3"/>
        <w:rPr>
          <w:rFonts w:asciiTheme="majorHAnsi" w:hAnsiTheme="majorHAnsi"/>
          <w:bCs/>
          <w:color w:val="365F91" w:themeColor="accent1" w:themeShade="BF"/>
          <w:sz w:val="24"/>
        </w:rPr>
      </w:pPr>
      <w:bookmarkStart w:id="144" w:name="_Toc425840830"/>
      <w:r>
        <w:t>Data</w:t>
      </w:r>
      <w:bookmarkEnd w:id="144"/>
    </w:p>
    <w:p w:rsidR="00016DA4" w:rsidRDefault="00A86593" w:rsidP="006C62CF">
      <w:pPr>
        <w:ind w:left="1080" w:firstLine="0"/>
      </w:pPr>
      <w:r>
        <w:t xml:space="preserve">Add a new entry </w:t>
      </w:r>
      <w:r w:rsidR="00996283">
        <w:t>to DEEPLINK_TYPE. LINK_TEXT = ‘[Text to be determined by PM]</w:t>
      </w:r>
      <w:r>
        <w:t>’</w:t>
      </w:r>
      <w:r w:rsidR="000C184B">
        <w:t>, everything else as null.</w:t>
      </w:r>
      <w:r w:rsidR="007074E4">
        <w:t xml:space="preserve"> Make sure that the ID matches the value of the element added to the enum below.</w:t>
      </w:r>
    </w:p>
    <w:p w:rsidR="00A86593" w:rsidRDefault="00A86593" w:rsidP="00016DA4"/>
    <w:p w:rsidR="00016DA4" w:rsidRDefault="00016DA4" w:rsidP="00016DA4">
      <w:pPr>
        <w:pStyle w:val="Heading3"/>
      </w:pPr>
      <w:bookmarkStart w:id="145" w:name="_Toc425840831"/>
      <w:r>
        <w:t>Code</w:t>
      </w:r>
      <w:bookmarkEnd w:id="145"/>
    </w:p>
    <w:p w:rsidR="007552D9" w:rsidRPr="007552D9" w:rsidRDefault="007552D9" w:rsidP="007552D9">
      <w:pPr>
        <w:pStyle w:val="Heading4"/>
      </w:pPr>
      <w:bookmarkStart w:id="146" w:name="_Toc425840832"/>
      <w:r w:rsidRPr="007552D9">
        <w:t>Aries.EditorialManager.Framework.Journal.DeepLinkObjects</w:t>
      </w:r>
      <w:bookmarkEnd w:id="146"/>
    </w:p>
    <w:p w:rsidR="00016DA4" w:rsidRDefault="00996283" w:rsidP="007552D9">
      <w:pPr>
        <w:pStyle w:val="Heading5"/>
      </w:pPr>
      <w:bookmarkStart w:id="147" w:name="_Toc425840833"/>
      <w:r w:rsidRPr="00996283">
        <w:t>DeepLinkType.cs</w:t>
      </w:r>
      <w:r w:rsidR="005329B3">
        <w:t xml:space="preserve"> enum</w:t>
      </w:r>
      <w:bookmarkEnd w:id="147"/>
    </w:p>
    <w:p w:rsidR="00996283" w:rsidRDefault="00996283" w:rsidP="00511023">
      <w:pPr>
        <w:pStyle w:val="ListParagraph"/>
        <w:numPr>
          <w:ilvl w:val="1"/>
          <w:numId w:val="52"/>
        </w:numPr>
        <w:ind w:left="1800"/>
      </w:pPr>
      <w:r>
        <w:t>Add new CheckCIF Results PDF enum value.</w:t>
      </w:r>
    </w:p>
    <w:p w:rsidR="00996283" w:rsidRDefault="00996283" w:rsidP="00511023">
      <w:pPr>
        <w:pStyle w:val="ListParagraph"/>
        <w:numPr>
          <w:ilvl w:val="1"/>
          <w:numId w:val="52"/>
        </w:numPr>
        <w:ind w:left="1800"/>
      </w:pPr>
      <w:r>
        <w:t>[DeepLinkFunctionName</w:t>
      </w:r>
      <w:r w:rsidR="000B7B25">
        <w:t>] = “viewCIFResultsPDF”</w:t>
      </w:r>
    </w:p>
    <w:p w:rsidR="000B7B25" w:rsidRDefault="000B7B25" w:rsidP="00511023">
      <w:pPr>
        <w:pStyle w:val="ListParagraph"/>
        <w:numPr>
          <w:ilvl w:val="1"/>
          <w:numId w:val="52"/>
        </w:numPr>
        <w:ind w:left="1800"/>
      </w:pPr>
      <w:r>
        <w:t>[DeepLinkCategory] = DeepLinkCategoryType.RegisteredRecipientRequired</w:t>
      </w:r>
      <w:r w:rsidR="00C231B9">
        <w:t>, DeepLinkCategoryType.SubmissionRequired.</w:t>
      </w:r>
    </w:p>
    <w:p w:rsidR="00996283" w:rsidRDefault="00996283" w:rsidP="00996283">
      <w:pPr>
        <w:ind w:firstLine="720"/>
      </w:pPr>
    </w:p>
    <w:p w:rsidR="007552D9" w:rsidRDefault="007552D9" w:rsidP="005329B3">
      <w:pPr>
        <w:pStyle w:val="Heading4"/>
      </w:pPr>
      <w:bookmarkStart w:id="148" w:name="_Toc425840834"/>
      <w:r>
        <w:t>Aries.EditorialManager.LetterHandling.MailMerge</w:t>
      </w:r>
      <w:bookmarkEnd w:id="148"/>
    </w:p>
    <w:p w:rsidR="00996283" w:rsidRDefault="00996283" w:rsidP="007552D9">
      <w:pPr>
        <w:pStyle w:val="Heading5"/>
      </w:pPr>
      <w:bookmarkStart w:id="149" w:name="_Toc425840835"/>
      <w:r w:rsidRPr="00996283">
        <w:t>MergeRuleset.cs</w:t>
      </w:r>
      <w:bookmarkEnd w:id="149"/>
    </w:p>
    <w:p w:rsidR="00996283" w:rsidRDefault="00996283" w:rsidP="00511023">
      <w:pPr>
        <w:pStyle w:val="ListParagraph"/>
        <w:numPr>
          <w:ilvl w:val="0"/>
          <w:numId w:val="53"/>
        </w:numPr>
        <w:ind w:left="1800"/>
      </w:pPr>
      <w:r>
        <w:t xml:space="preserve">Add </w:t>
      </w:r>
      <w:r w:rsidR="000B7B25">
        <w:t xml:space="preserve">the </w:t>
      </w:r>
      <w:r>
        <w:t>new deep link class to ‘AddDeepLinkRules()’</w:t>
      </w:r>
      <w:r w:rsidR="00C231B9">
        <w:t>.</w:t>
      </w:r>
    </w:p>
    <w:p w:rsidR="00C231B9" w:rsidRDefault="00C231B9" w:rsidP="00016DA4"/>
    <w:p w:rsidR="007552D9" w:rsidRDefault="007552D9" w:rsidP="005329B3">
      <w:pPr>
        <w:pStyle w:val="Heading4"/>
      </w:pPr>
      <w:bookmarkStart w:id="150" w:name="_Toc425840836"/>
      <w:r>
        <w:t>Aries.EditorialManager.</w:t>
      </w:r>
      <w:r w:rsidR="00C231B9" w:rsidRPr="00C231B9">
        <w:t>LetterHandling.MailMerge.MergeCodes.DeepLin</w:t>
      </w:r>
      <w:r w:rsidR="005329B3">
        <w:t>ks.</w:t>
      </w:r>
      <w:bookmarkEnd w:id="150"/>
    </w:p>
    <w:p w:rsidR="00C231B9" w:rsidRDefault="007552D9" w:rsidP="007552D9">
      <w:pPr>
        <w:pStyle w:val="Heading5"/>
      </w:pPr>
      <w:bookmarkStart w:id="151" w:name="_Toc425840837"/>
      <w:r>
        <w:t xml:space="preserve">+ </w:t>
      </w:r>
      <w:r w:rsidR="005329B3">
        <w:t>ViewCIFResultsPDFDeepLink.cs</w:t>
      </w:r>
      <w:bookmarkEnd w:id="151"/>
    </w:p>
    <w:p w:rsidR="00C231B9" w:rsidRPr="005329B3" w:rsidRDefault="00C231B9" w:rsidP="00511023">
      <w:pPr>
        <w:pStyle w:val="ListParagraph"/>
        <w:numPr>
          <w:ilvl w:val="0"/>
          <w:numId w:val="53"/>
        </w:numPr>
        <w:ind w:left="1800"/>
        <w:rPr>
          <w:b/>
        </w:rPr>
      </w:pPr>
      <w:r>
        <w:t>This new class handles the generation of the “%CHECKCIF_RESULTS_PDF%” link. It needs to inherit from AbstractSubmissionDeepLink, and can otherwise be modeled on the ReferenceCheckingResults class in the same namespace.</w:t>
      </w:r>
    </w:p>
    <w:p w:rsidR="00016DA4" w:rsidRDefault="00016DA4" w:rsidP="00016DA4">
      <w:pPr>
        <w:pStyle w:val="Heading3"/>
      </w:pPr>
      <w:bookmarkStart w:id="152" w:name="_Toc425840838"/>
      <w:r>
        <w:t>Pages</w:t>
      </w:r>
      <w:bookmarkEnd w:id="152"/>
    </w:p>
    <w:p w:rsidR="000B7B25" w:rsidRDefault="005329B3" w:rsidP="005329B3">
      <w:pPr>
        <w:pStyle w:val="Heading4"/>
      </w:pPr>
      <w:bookmarkStart w:id="153" w:name="_Toc425840839"/>
      <w:r>
        <w:t>Web/common/linkval.asp</w:t>
      </w:r>
      <w:bookmarkEnd w:id="153"/>
    </w:p>
    <w:p w:rsidR="00BD7431" w:rsidRPr="007552D9" w:rsidRDefault="000B7B25" w:rsidP="0044028B">
      <w:pPr>
        <w:shd w:val="clear" w:color="auto" w:fill="9BBB59" w:themeFill="accent3"/>
        <w:ind w:firstLine="0"/>
        <w:rPr>
          <w:rStyle w:val="Heading2Char"/>
        </w:rPr>
      </w:pPr>
      <w:r>
        <w:t xml:space="preserve">Add </w:t>
      </w:r>
      <w:r w:rsidR="00C231B9">
        <w:t>handling for the new deep link, modeled after “referenceQcResults”. Add a case with the “viewCIFResultsPDF” command to the switch(fn) block around line 887. Add a case to the switch(fn) block around line 1890 – execute a partial login, set “isPartialLogin” = true and the URL to the CIF Results page.</w:t>
      </w:r>
      <w:r w:rsidR="00016DA4">
        <w:br w:type="page"/>
      </w:r>
      <w:r w:rsidR="00BD7431" w:rsidRPr="007552D9">
        <w:rPr>
          <w:rStyle w:val="Heading2Char"/>
        </w:rPr>
        <w:lastRenderedPageBreak/>
        <w:t>PDF Building</w:t>
      </w:r>
    </w:p>
    <w:p w:rsidR="00BD7431" w:rsidRDefault="00BD7431" w:rsidP="00BD7431">
      <w:pPr>
        <w:pStyle w:val="Heading3"/>
      </w:pPr>
      <w:bookmarkStart w:id="154" w:name="_Toc425840840"/>
      <w:r>
        <w:t>Code</w:t>
      </w:r>
      <w:bookmarkEnd w:id="154"/>
    </w:p>
    <w:p w:rsidR="00F466E6" w:rsidRDefault="00FF6225" w:rsidP="007552D9">
      <w:pPr>
        <w:pStyle w:val="Heading4"/>
      </w:pPr>
      <w:bookmarkStart w:id="155" w:name="_Toc425840841"/>
      <w:r w:rsidRPr="00F466E6">
        <w:t>AsynchObject_PDFBuild_Process.cpp</w:t>
      </w:r>
      <w:r w:rsidR="00F466E6">
        <w:t>:</w:t>
      </w:r>
      <w:bookmarkEnd w:id="155"/>
    </w:p>
    <w:p w:rsidR="00F466E6" w:rsidRDefault="00F466E6" w:rsidP="007552D9">
      <w:pPr>
        <w:ind w:left="1440" w:firstLine="0"/>
      </w:pPr>
      <w:r>
        <w:t>In the ConcatenatePDFs method, there is a section of code that invokes AddHyperLink if compInfoStruct.ReferenceResultsLinkText is a non-empty string. We will want to modify compInfoStruct to add a property “CIFResultsLinkText” and “CIFResultsURLText”, and invoke AddHyperlink using those parameters as is done for the reference results link.</w:t>
      </w:r>
    </w:p>
    <w:p w:rsidR="00F466E6" w:rsidRDefault="00F466E6" w:rsidP="00F466E6"/>
    <w:p w:rsidR="00BD7431" w:rsidRDefault="00F466E6" w:rsidP="007552D9">
      <w:pPr>
        <w:ind w:left="1440" w:firstLine="0"/>
      </w:pPr>
      <w:r>
        <w:t xml:space="preserve">In order to pass this information, we will need to add extra information to the </w:t>
      </w:r>
      <w:r w:rsidR="00BD4626">
        <w:t xml:space="preserve">asynch request. </w:t>
      </w:r>
      <w:r>
        <w:t xml:space="preserve"> </w:t>
      </w:r>
    </w:p>
    <w:p w:rsidR="00AB536B" w:rsidRDefault="00AB536B" w:rsidP="00F466E6">
      <w:pPr>
        <w:rPr>
          <w:b/>
        </w:rPr>
      </w:pPr>
    </w:p>
    <w:p w:rsidR="00BD4626" w:rsidRDefault="00AB536B" w:rsidP="00AB536B">
      <w:pPr>
        <w:pStyle w:val="Heading4"/>
      </w:pPr>
      <w:bookmarkStart w:id="156" w:name="_Toc425840842"/>
      <w:r>
        <w:t>Web/Common/</w:t>
      </w:r>
      <w:r w:rsidRPr="0049626C">
        <w:t>docFilesUtil.js</w:t>
      </w:r>
      <w:bookmarkEnd w:id="156"/>
    </w:p>
    <w:p w:rsidR="00AB536B" w:rsidRDefault="00AB536B" w:rsidP="00511023">
      <w:pPr>
        <w:pStyle w:val="ListParagraph"/>
        <w:numPr>
          <w:ilvl w:val="0"/>
          <w:numId w:val="53"/>
        </w:numPr>
      </w:pPr>
      <w:r>
        <w:t>RebuildPdf</w:t>
      </w:r>
    </w:p>
    <w:p w:rsidR="00AB536B" w:rsidRPr="004B07F2" w:rsidRDefault="00AB536B" w:rsidP="00AB536B">
      <w:pPr>
        <w:ind w:left="1800" w:firstLine="0"/>
      </w:pPr>
      <w:r>
        <w:t>Modify to retrieve whether CIF Check is enabled, and whether or not the current document has any CIF check results (via CIfCheckManagerFacade.</w:t>
      </w:r>
      <w:r w:rsidRPr="007F0A7E">
        <w:rPr>
          <w:b/>
          <w:bCs/>
        </w:rPr>
        <w:t>GetResultFileCount</w:t>
      </w:r>
      <w:r>
        <w:rPr>
          <w:bCs/>
        </w:rPr>
        <w:t xml:space="preserve"> and CifEnabled methods)</w:t>
      </w:r>
    </w:p>
    <w:p w:rsidR="00AB536B" w:rsidRDefault="00AB536B" w:rsidP="00AB536B">
      <w:pPr>
        <w:pStyle w:val="Heading4"/>
      </w:pPr>
      <w:bookmarkStart w:id="157" w:name="_Toc425840843"/>
      <w:r>
        <w:t>Web/Common/AsynchFunctions.js</w:t>
      </w:r>
      <w:bookmarkEnd w:id="157"/>
    </w:p>
    <w:p w:rsidR="00AB536B" w:rsidRDefault="00AB536B" w:rsidP="00AB536B">
      <w:pPr>
        <w:ind w:left="1800" w:firstLine="0"/>
      </w:pPr>
      <w:r>
        <w:t>Modeled after getReferenceCheckingResultsLinkForFile, we create a getCIFResultsLinkForFile function, constructing a downloadURLNode. The only difference is the translation resource used and the URL which needs to point to the CIF check results page instead.</w:t>
      </w:r>
    </w:p>
    <w:p w:rsidR="00AB536B" w:rsidRDefault="00AB536B" w:rsidP="00AB536B">
      <w:pPr>
        <w:ind w:left="1800" w:firstLine="0"/>
      </w:pPr>
    </w:p>
    <w:p w:rsidR="00AB536B" w:rsidRDefault="00AB536B" w:rsidP="00AB536B">
      <w:pPr>
        <w:ind w:left="1800" w:firstLine="0"/>
      </w:pPr>
      <w:r>
        <w:t>This function will need to be invoked ~line 2051 and 2131 in the BuildSubmissionPDFXML method, checking that it’s not an external resource ID and that CIFCheck and includeCIFResultsLinks are both true. includeCIFResultsLinks is passed in externally, CIFCheck is the value of FILE_IS_CIF from the invocation of prGetPDFBuildFileList.</w:t>
      </w:r>
    </w:p>
    <w:p w:rsidR="00AB536B" w:rsidRDefault="00AB536B" w:rsidP="00AB536B">
      <w:pPr>
        <w:ind w:left="1800" w:firstLine="0"/>
      </w:pPr>
    </w:p>
    <w:p w:rsidR="00AB536B" w:rsidRDefault="00AB536B" w:rsidP="00AB536B">
      <w:pPr>
        <w:ind w:left="1800" w:firstLine="0"/>
      </w:pPr>
      <w:r>
        <w:t>We will also need to modify createPDFJobCommand to pass the includeCIFResultsLinks parameter down the chain to BuildSubmissionPDFXML.</w:t>
      </w:r>
    </w:p>
    <w:p w:rsidR="00AB536B" w:rsidRPr="00AB536B" w:rsidRDefault="00AB536B" w:rsidP="00AB536B">
      <w:pPr>
        <w:rPr>
          <w:lang w:bidi="ar-SA"/>
        </w:rPr>
      </w:pPr>
    </w:p>
    <w:p w:rsidR="009C5CA3" w:rsidRDefault="009C5CA3" w:rsidP="009C5CA3">
      <w:pPr>
        <w:pStyle w:val="Heading3"/>
      </w:pPr>
      <w:bookmarkStart w:id="158" w:name="_Toc425840844"/>
      <w:r>
        <w:t>Data</w:t>
      </w:r>
      <w:bookmarkEnd w:id="158"/>
    </w:p>
    <w:p w:rsidR="009C5CA3" w:rsidRDefault="009C5CA3" w:rsidP="009C5CA3">
      <w:pPr>
        <w:pStyle w:val="DatabaseName"/>
      </w:pPr>
      <w:r>
        <w:t>JOURNAL</w:t>
      </w:r>
    </w:p>
    <w:p w:rsidR="0049626C" w:rsidRDefault="009C5CA3" w:rsidP="007552D9">
      <w:pPr>
        <w:pStyle w:val="Heading4"/>
      </w:pPr>
      <w:bookmarkStart w:id="159" w:name="_Toc425840845"/>
      <w:r>
        <w:t>prGetPDFBuildFileList</w:t>
      </w:r>
      <w:bookmarkEnd w:id="159"/>
    </w:p>
    <w:p w:rsidR="0049626C" w:rsidRDefault="0049626C" w:rsidP="009C5CA3">
      <w:pPr>
        <w:ind w:left="1440" w:firstLine="0"/>
      </w:pPr>
      <w:r>
        <w:t>Add FILE_IS_CIF from DFILETYPE to the column list.</w:t>
      </w:r>
    </w:p>
    <w:p w:rsidR="00AB536B" w:rsidRDefault="00AB536B" w:rsidP="009C5CA3">
      <w:pPr>
        <w:ind w:left="1440" w:firstLine="0"/>
      </w:pPr>
    </w:p>
    <w:p w:rsidR="00AB536B" w:rsidRDefault="00AB536B" w:rsidP="00AB536B">
      <w:pPr>
        <w:pStyle w:val="Heading3"/>
      </w:pPr>
      <w:bookmarkStart w:id="160" w:name="_Toc425840846"/>
      <w:r>
        <w:lastRenderedPageBreak/>
        <w:t>Pages</w:t>
      </w:r>
      <w:bookmarkEnd w:id="160"/>
    </w:p>
    <w:p w:rsidR="00AB536B" w:rsidRDefault="00AB536B" w:rsidP="00AB536B">
      <w:pPr>
        <w:pStyle w:val="Heading4"/>
      </w:pPr>
      <w:bookmarkStart w:id="161" w:name="_Toc425840847"/>
      <w:r>
        <w:t>pdfBuildSetup.asp</w:t>
      </w:r>
      <w:bookmarkEnd w:id="161"/>
    </w:p>
    <w:p w:rsidR="0049626C" w:rsidRPr="00AB536B" w:rsidRDefault="0049626C" w:rsidP="00511023">
      <w:pPr>
        <w:pStyle w:val="ListParagraph"/>
        <w:numPr>
          <w:ilvl w:val="0"/>
          <w:numId w:val="53"/>
        </w:numPr>
      </w:pPr>
      <w:r w:rsidRPr="00AB536B">
        <w:t>.RebuildPdf method:</w:t>
      </w:r>
    </w:p>
    <w:p w:rsidR="0049626C" w:rsidRPr="004B07F2" w:rsidRDefault="0049626C" w:rsidP="00AB536B">
      <w:pPr>
        <w:ind w:left="1800" w:firstLine="0"/>
      </w:pPr>
      <w:r>
        <w:t xml:space="preserve">Modify these files to retrieve whether CIF Check is enabled, </w:t>
      </w:r>
      <w:r w:rsidR="004B07F2">
        <w:t>and whether or not the current document has any CIF check results (via CIfCheckManagerFacade.</w:t>
      </w:r>
      <w:r w:rsidR="004B07F2" w:rsidRPr="007F0A7E">
        <w:rPr>
          <w:b/>
          <w:bCs/>
        </w:rPr>
        <w:t>GetResultFileCount</w:t>
      </w:r>
      <w:r w:rsidR="004B07F2">
        <w:rPr>
          <w:bCs/>
        </w:rPr>
        <w:t xml:space="preserve"> and CifEnabled methods)</w:t>
      </w:r>
    </w:p>
    <w:p w:rsidR="0049626C" w:rsidRDefault="0049626C" w:rsidP="00F466E6">
      <w:pPr>
        <w:rPr>
          <w:b/>
        </w:rPr>
      </w:pPr>
    </w:p>
    <w:p w:rsidR="00BD4626" w:rsidRPr="00F466E6" w:rsidRDefault="00BD4626" w:rsidP="00BD4626">
      <w:pPr>
        <w:rPr>
          <w:b/>
        </w:rPr>
      </w:pPr>
    </w:p>
    <w:p w:rsidR="008E085E" w:rsidRDefault="008E085E">
      <w:pPr>
        <w:rPr>
          <w:b/>
          <w:color w:val="595959" w:themeColor="text1" w:themeTint="A6"/>
          <w:sz w:val="28"/>
        </w:rPr>
      </w:pPr>
      <w:r>
        <w:br w:type="page"/>
      </w:r>
    </w:p>
    <w:p w:rsidR="0090367E" w:rsidRDefault="0090367E" w:rsidP="008E085E">
      <w:pPr>
        <w:pStyle w:val="Heading2"/>
        <w:ind w:firstLine="0"/>
      </w:pPr>
      <w:bookmarkStart w:id="162" w:name="_Toc425840848"/>
      <w:r>
        <w:lastRenderedPageBreak/>
        <w:t>Permissions</w:t>
      </w:r>
      <w:bookmarkEnd w:id="162"/>
    </w:p>
    <w:p w:rsidR="0090367E" w:rsidRPr="008E085E" w:rsidRDefault="0090367E" w:rsidP="008E085E">
      <w:pPr>
        <w:pStyle w:val="Heading3"/>
      </w:pPr>
      <w:bookmarkStart w:id="163" w:name="_Toc425840849"/>
      <w:r w:rsidRPr="008E085E">
        <w:t>Data</w:t>
      </w:r>
      <w:bookmarkEnd w:id="163"/>
    </w:p>
    <w:p w:rsidR="0090367E" w:rsidRDefault="00931A94" w:rsidP="00CB0C30">
      <w:pPr>
        <w:pStyle w:val="DatabaseName"/>
      </w:pPr>
      <w:r>
        <w:t>JOURNAL</w:t>
      </w:r>
    </w:p>
    <w:p w:rsidR="00931A94" w:rsidRDefault="00931A94" w:rsidP="005C32A7">
      <w:pPr>
        <w:pStyle w:val="TableName"/>
        <w:shd w:val="clear" w:color="auto" w:fill="9BBB59" w:themeFill="accent3"/>
      </w:pPr>
      <w:bookmarkStart w:id="164" w:name="_Toc425840850"/>
      <w:r>
        <w:t>AUTHORROLE</w:t>
      </w:r>
      <w:bookmarkEnd w:id="164"/>
    </w:p>
    <w:p w:rsidR="00931A94" w:rsidRDefault="00931A94" w:rsidP="00931A94">
      <w:pPr>
        <w:ind w:left="1620" w:firstLine="180"/>
      </w:pPr>
      <w:r>
        <w:t>+ VIEWCIFCHECKRESULT column (bit, default 0)</w:t>
      </w:r>
    </w:p>
    <w:p w:rsidR="00931A94" w:rsidRDefault="00931A94" w:rsidP="005C32A7">
      <w:pPr>
        <w:pStyle w:val="TableName"/>
        <w:shd w:val="clear" w:color="auto" w:fill="9BBB59" w:themeFill="accent3"/>
      </w:pPr>
      <w:bookmarkStart w:id="165" w:name="_Toc425840851"/>
      <w:r>
        <w:t>EDITORROLE</w:t>
      </w:r>
      <w:bookmarkEnd w:id="165"/>
    </w:p>
    <w:p w:rsidR="00931A94" w:rsidRDefault="00931A94" w:rsidP="00931A94">
      <w:pPr>
        <w:ind w:left="1620" w:firstLine="180"/>
      </w:pPr>
      <w:r>
        <w:t>+ VIEWCIFCHECKRESULT column (bit, default 0)</w:t>
      </w:r>
    </w:p>
    <w:p w:rsidR="00931A94" w:rsidRDefault="00931A94" w:rsidP="00931A94">
      <w:pPr>
        <w:ind w:left="1620" w:firstLine="180"/>
      </w:pPr>
      <w:r>
        <w:t>+ INITIATECIFCHECK column (bit, default 0)</w:t>
      </w:r>
    </w:p>
    <w:p w:rsidR="00D74316" w:rsidRDefault="00D74316" w:rsidP="005C32A7">
      <w:pPr>
        <w:pStyle w:val="TableName"/>
        <w:shd w:val="clear" w:color="auto" w:fill="9BBB59" w:themeFill="accent3"/>
      </w:pPr>
      <w:bookmarkStart w:id="166" w:name="_Toc425840852"/>
      <w:r>
        <w:t>PUBLISHERROLE</w:t>
      </w:r>
      <w:bookmarkEnd w:id="166"/>
    </w:p>
    <w:p w:rsidR="00D74316" w:rsidRDefault="00D74316" w:rsidP="00D74316">
      <w:pPr>
        <w:ind w:left="1620" w:firstLine="180"/>
      </w:pPr>
      <w:r>
        <w:t>+ VIEWCIFCHECKRESULT column (bit, default 0)</w:t>
      </w:r>
    </w:p>
    <w:p w:rsidR="00D74316" w:rsidRDefault="00D74316" w:rsidP="00D74316">
      <w:pPr>
        <w:ind w:left="1620" w:firstLine="180"/>
      </w:pPr>
      <w:r>
        <w:t>+ INITIATECIFCHECK column (bit, default 0)</w:t>
      </w:r>
    </w:p>
    <w:p w:rsidR="00D74316" w:rsidRDefault="00D74316" w:rsidP="005C32A7">
      <w:pPr>
        <w:pStyle w:val="TableName"/>
        <w:shd w:val="clear" w:color="auto" w:fill="9BBB59" w:themeFill="accent3"/>
      </w:pPr>
      <w:bookmarkStart w:id="167" w:name="_Toc425840853"/>
      <w:r>
        <w:t>REVIEWERROLE</w:t>
      </w:r>
      <w:bookmarkEnd w:id="167"/>
    </w:p>
    <w:p w:rsidR="00D74316" w:rsidRDefault="00D74316" w:rsidP="00D74316">
      <w:pPr>
        <w:ind w:left="1620" w:firstLine="180"/>
      </w:pPr>
      <w:r>
        <w:t>+ VIEWCIFCHECKRESULT column (bit, default 0)</w:t>
      </w:r>
    </w:p>
    <w:p w:rsidR="00B172CE" w:rsidRDefault="00B172CE" w:rsidP="00A0347D">
      <w:pPr>
        <w:pStyle w:val="TableName"/>
        <w:shd w:val="clear" w:color="auto" w:fill="9BBB59" w:themeFill="accent3"/>
      </w:pPr>
      <w:bookmarkStart w:id="168" w:name="_Toc425840854"/>
      <w:r>
        <w:t>usp_InsertAuthorRoleSettings</w:t>
      </w:r>
      <w:bookmarkEnd w:id="168"/>
    </w:p>
    <w:p w:rsidR="00B172CE" w:rsidRDefault="00B172CE" w:rsidP="00B172CE">
      <w:pPr>
        <w:ind w:left="1800" w:firstLine="0"/>
      </w:pPr>
      <w:r>
        <w:t xml:space="preserve">New parameter </w:t>
      </w:r>
      <w:r w:rsidRPr="00D94023">
        <w:rPr>
          <w:i/>
        </w:rPr>
        <w:t>@</w:t>
      </w:r>
      <w:r w:rsidR="00CE6E7C">
        <w:rPr>
          <w:i/>
        </w:rPr>
        <w:t>VIEW_CIF_CHECK_RESULT</w:t>
      </w:r>
      <w:r w:rsidRPr="00D94023">
        <w:rPr>
          <w:i/>
        </w:rPr>
        <w:t xml:space="preserve"> (bit)</w:t>
      </w:r>
      <w:r>
        <w:t xml:space="preserve"> goes to </w:t>
      </w:r>
      <w:r w:rsidR="00CE6E7C">
        <w:t>AUTHORROLE.VIEWCIFCHECKRESULT.</w:t>
      </w:r>
    </w:p>
    <w:p w:rsidR="00B172CE" w:rsidRDefault="00B172CE" w:rsidP="00A0347D">
      <w:pPr>
        <w:pStyle w:val="TableName"/>
        <w:shd w:val="clear" w:color="auto" w:fill="9BBB59" w:themeFill="accent3"/>
      </w:pPr>
      <w:bookmarkStart w:id="169" w:name="_Toc425840855"/>
      <w:r>
        <w:t>usp_UpdateAuthorRoleSettings</w:t>
      </w:r>
      <w:bookmarkEnd w:id="169"/>
    </w:p>
    <w:p w:rsidR="00B172CE" w:rsidRDefault="00CE6E7C" w:rsidP="00B172CE">
      <w:pPr>
        <w:ind w:left="1800" w:firstLine="0"/>
      </w:pPr>
      <w:r>
        <w:t xml:space="preserve">New parameter </w:t>
      </w:r>
      <w:r w:rsidRPr="00D94023">
        <w:rPr>
          <w:i/>
        </w:rPr>
        <w:t>@</w:t>
      </w:r>
      <w:r>
        <w:rPr>
          <w:i/>
        </w:rPr>
        <w:t>VIEW_CIF_CHECK_RESULT</w:t>
      </w:r>
      <w:r w:rsidRPr="00D94023">
        <w:rPr>
          <w:i/>
        </w:rPr>
        <w:t xml:space="preserve"> (bit)</w:t>
      </w:r>
      <w:r>
        <w:t xml:space="preserve"> goes to AUTHORROLE.VIEWCIFCHECKRESULT.</w:t>
      </w:r>
    </w:p>
    <w:p w:rsidR="00B172CE" w:rsidRDefault="00B172CE" w:rsidP="00A0347D">
      <w:pPr>
        <w:pStyle w:val="TableName"/>
        <w:shd w:val="clear" w:color="auto" w:fill="9BBB59" w:themeFill="accent3"/>
      </w:pPr>
      <w:bookmarkStart w:id="170" w:name="_Toc425840856"/>
      <w:r>
        <w:t>usp_SelectAuthorRoleSettings</w:t>
      </w:r>
      <w:bookmarkEnd w:id="170"/>
    </w:p>
    <w:p w:rsidR="00B172CE" w:rsidRDefault="00CE6E7C" w:rsidP="00B172CE">
      <w:pPr>
        <w:ind w:left="1800" w:firstLine="0"/>
      </w:pPr>
      <w:r>
        <w:t>+ AUTHORROLE.VIEWCIFCHECKRESULT to Select list.</w:t>
      </w:r>
    </w:p>
    <w:p w:rsidR="00A93173" w:rsidRDefault="00A93173" w:rsidP="00A0347D">
      <w:pPr>
        <w:pStyle w:val="TableName"/>
        <w:shd w:val="clear" w:color="auto" w:fill="9BBB59" w:themeFill="accent3"/>
      </w:pPr>
      <w:bookmarkStart w:id="171" w:name="_Toc425840857"/>
      <w:r>
        <w:t>usp_InsertEditorRoleSettings</w:t>
      </w:r>
      <w:bookmarkEnd w:id="171"/>
    </w:p>
    <w:p w:rsidR="00A93173" w:rsidRDefault="00A93173" w:rsidP="00A93173">
      <w:pPr>
        <w:ind w:left="1800" w:firstLine="0"/>
      </w:pPr>
      <w:r>
        <w:t xml:space="preserve">New parameter </w:t>
      </w:r>
      <w:r w:rsidRPr="00D94023">
        <w:rPr>
          <w:i/>
        </w:rPr>
        <w:t>@</w:t>
      </w:r>
      <w:r>
        <w:rPr>
          <w:i/>
        </w:rPr>
        <w:t>VIEW_CIF_CHECK_RESULT</w:t>
      </w:r>
      <w:r w:rsidRPr="00D94023">
        <w:rPr>
          <w:i/>
        </w:rPr>
        <w:t xml:space="preserve"> (bit)</w:t>
      </w:r>
      <w:r>
        <w:t xml:space="preserve"> goes to EDITORROLE.VIEWCIFCHECKRESULT.</w:t>
      </w:r>
    </w:p>
    <w:p w:rsidR="00286FB5" w:rsidRDefault="00286FB5" w:rsidP="00A93173">
      <w:pPr>
        <w:ind w:left="1800" w:firstLine="0"/>
      </w:pPr>
    </w:p>
    <w:p w:rsidR="00286FB5" w:rsidRDefault="00286FB5" w:rsidP="00A93173">
      <w:pPr>
        <w:ind w:left="1800" w:firstLine="0"/>
      </w:pPr>
      <w:r>
        <w:t xml:space="preserve">New parameter </w:t>
      </w:r>
      <w:r w:rsidRPr="00286FB5">
        <w:rPr>
          <w:i/>
        </w:rPr>
        <w:t>@INITIATE_CIF_CHECK (bit)</w:t>
      </w:r>
      <w:r>
        <w:t xml:space="preserve"> goes to EDITORROLE.INITIATECIFCHECK.</w:t>
      </w:r>
    </w:p>
    <w:p w:rsidR="00E204F4" w:rsidRDefault="00E204F4" w:rsidP="00A0347D">
      <w:pPr>
        <w:pStyle w:val="TableName"/>
        <w:shd w:val="clear" w:color="auto" w:fill="9BBB59" w:themeFill="accent3"/>
      </w:pPr>
      <w:bookmarkStart w:id="172" w:name="_Toc425840858"/>
      <w:r>
        <w:t>usp_UpdateEditorRoleSettings</w:t>
      </w:r>
      <w:bookmarkEnd w:id="172"/>
    </w:p>
    <w:p w:rsidR="00E204F4" w:rsidRDefault="00E204F4" w:rsidP="00E204F4">
      <w:pPr>
        <w:ind w:left="1800" w:firstLine="0"/>
      </w:pPr>
      <w:r>
        <w:t xml:space="preserve">New parameter </w:t>
      </w:r>
      <w:r w:rsidRPr="00D94023">
        <w:rPr>
          <w:i/>
        </w:rPr>
        <w:t>@</w:t>
      </w:r>
      <w:r>
        <w:rPr>
          <w:i/>
        </w:rPr>
        <w:t>VIEW_CIF_CHECK_RESULT</w:t>
      </w:r>
      <w:r w:rsidRPr="00D94023">
        <w:rPr>
          <w:i/>
        </w:rPr>
        <w:t xml:space="preserve"> (bit)</w:t>
      </w:r>
      <w:r>
        <w:t xml:space="preserve"> goes to EDITORROLE.VIEWCIFCHECKRESULT.</w:t>
      </w:r>
    </w:p>
    <w:p w:rsidR="00E204F4" w:rsidRDefault="00E204F4" w:rsidP="00E204F4">
      <w:pPr>
        <w:ind w:left="1800" w:firstLine="0"/>
      </w:pPr>
    </w:p>
    <w:p w:rsidR="00E204F4" w:rsidRDefault="00E204F4" w:rsidP="00E204F4">
      <w:pPr>
        <w:ind w:left="1800" w:firstLine="0"/>
      </w:pPr>
      <w:r>
        <w:t xml:space="preserve">New parameter </w:t>
      </w:r>
      <w:r w:rsidRPr="00286FB5">
        <w:rPr>
          <w:i/>
        </w:rPr>
        <w:t>@INITIATE_CIF_CHECK (bit)</w:t>
      </w:r>
      <w:r>
        <w:t xml:space="preserve"> goes to EDITORROLE.INITIATECIFCHECK.</w:t>
      </w:r>
    </w:p>
    <w:p w:rsidR="00E0308E" w:rsidRDefault="00E0308E" w:rsidP="00E204F4">
      <w:pPr>
        <w:ind w:left="1800" w:firstLine="0"/>
      </w:pPr>
    </w:p>
    <w:p w:rsidR="00B172CE" w:rsidRDefault="00B172CE" w:rsidP="00B172CE">
      <w:pPr>
        <w:ind w:left="1800" w:firstLine="0"/>
      </w:pPr>
    </w:p>
    <w:p w:rsidR="00B172CE" w:rsidRDefault="00B172CE" w:rsidP="00B172CE">
      <w:pPr>
        <w:ind w:left="1800" w:firstLine="0"/>
      </w:pPr>
    </w:p>
    <w:p w:rsidR="00B172CE" w:rsidRDefault="00B172CE" w:rsidP="00D74316">
      <w:pPr>
        <w:ind w:left="1620" w:firstLine="180"/>
      </w:pPr>
    </w:p>
    <w:p w:rsidR="0049101C" w:rsidRDefault="0049101C" w:rsidP="00D74316">
      <w:pPr>
        <w:ind w:left="1620" w:firstLine="180"/>
      </w:pPr>
    </w:p>
    <w:p w:rsidR="00E0308E" w:rsidRDefault="00E0308E" w:rsidP="00773EFC">
      <w:pPr>
        <w:pStyle w:val="TableName"/>
        <w:shd w:val="clear" w:color="auto" w:fill="9BBB59" w:themeFill="accent3"/>
      </w:pPr>
      <w:bookmarkStart w:id="173" w:name="_Toc425840859"/>
      <w:r>
        <w:lastRenderedPageBreak/>
        <w:t>usp_SelectEditorRoleSettings</w:t>
      </w:r>
      <w:bookmarkEnd w:id="173"/>
    </w:p>
    <w:p w:rsidR="00E0308E" w:rsidRDefault="00E0308E" w:rsidP="00E0308E">
      <w:pPr>
        <w:ind w:left="1800" w:firstLine="0"/>
      </w:pPr>
      <w:r>
        <w:t>+ EDITORROLE.VIEWCIFCHECKRESULT to Select list.</w:t>
      </w:r>
    </w:p>
    <w:p w:rsidR="00E0308E" w:rsidRDefault="00E0308E" w:rsidP="00E0308E">
      <w:pPr>
        <w:ind w:left="1800" w:firstLine="0"/>
      </w:pPr>
      <w:r>
        <w:t>+ EDITORROLE.INITIATECIFCHECK to Select list.</w:t>
      </w:r>
    </w:p>
    <w:p w:rsidR="00E0308E" w:rsidRDefault="00E0308E" w:rsidP="00773EFC">
      <w:pPr>
        <w:pStyle w:val="TableName"/>
        <w:shd w:val="clear" w:color="auto" w:fill="9BBB59" w:themeFill="accent3"/>
      </w:pPr>
      <w:bookmarkStart w:id="174" w:name="_Toc425840860"/>
      <w:r>
        <w:t>usp_SelectAllEditorRoleSettings</w:t>
      </w:r>
      <w:bookmarkEnd w:id="174"/>
    </w:p>
    <w:p w:rsidR="00E0308E" w:rsidRDefault="00E0308E" w:rsidP="00E0308E">
      <w:pPr>
        <w:ind w:left="1800" w:firstLine="0"/>
      </w:pPr>
      <w:r>
        <w:t>+ EDITORROLE.VIEWCIFCHECKRESULT to Select list.</w:t>
      </w:r>
    </w:p>
    <w:p w:rsidR="00CB3DE6" w:rsidRDefault="00E0308E" w:rsidP="00E0308E">
      <w:pPr>
        <w:ind w:left="1800" w:firstLine="0"/>
      </w:pPr>
      <w:r>
        <w:t>+ EDITORROLE.INITIATECIFCHECK to Select list.</w:t>
      </w:r>
    </w:p>
    <w:p w:rsidR="00CB3DE6" w:rsidRDefault="00CB3DE6" w:rsidP="00773EFC">
      <w:pPr>
        <w:pStyle w:val="TableName"/>
        <w:shd w:val="clear" w:color="auto" w:fill="9BBB59" w:themeFill="accent3"/>
      </w:pPr>
      <w:bookmarkStart w:id="175" w:name="_Toc425840861"/>
      <w:r>
        <w:t>usp_InsertPublisherRoleSettings</w:t>
      </w:r>
      <w:bookmarkEnd w:id="175"/>
    </w:p>
    <w:p w:rsidR="00CB3DE6" w:rsidRDefault="00CB3DE6" w:rsidP="00CB3DE6">
      <w:pPr>
        <w:ind w:left="1800" w:firstLine="0"/>
      </w:pPr>
      <w:r>
        <w:t xml:space="preserve">New parameter </w:t>
      </w:r>
      <w:r w:rsidRPr="00D94023">
        <w:rPr>
          <w:i/>
        </w:rPr>
        <w:t>@</w:t>
      </w:r>
      <w:r>
        <w:rPr>
          <w:i/>
        </w:rPr>
        <w:t>VIEW_CIF_CHECK_RESULT</w:t>
      </w:r>
      <w:r w:rsidRPr="00D94023">
        <w:rPr>
          <w:i/>
        </w:rPr>
        <w:t xml:space="preserve"> (bit)</w:t>
      </w:r>
      <w:r>
        <w:t xml:space="preserve"> goes to PUBLISHERROLE.VIEWCIFCHECKRESULT.</w:t>
      </w:r>
    </w:p>
    <w:p w:rsidR="00CB3DE6" w:rsidRDefault="00CB3DE6" w:rsidP="00CB3DE6">
      <w:pPr>
        <w:ind w:left="1800" w:firstLine="0"/>
      </w:pPr>
    </w:p>
    <w:p w:rsidR="00CB3DE6" w:rsidRDefault="00CB3DE6" w:rsidP="00CB3DE6">
      <w:pPr>
        <w:ind w:left="1800" w:firstLine="0"/>
      </w:pPr>
      <w:r>
        <w:t xml:space="preserve">New parameter </w:t>
      </w:r>
      <w:r w:rsidRPr="00286FB5">
        <w:rPr>
          <w:i/>
        </w:rPr>
        <w:t>@INITIATE_CIF_CHECK (bit)</w:t>
      </w:r>
      <w:r>
        <w:t xml:space="preserve"> goes to PUBLISHERROLE.INITIATECIFCHECK.</w:t>
      </w:r>
    </w:p>
    <w:p w:rsidR="00CB3DE6" w:rsidRDefault="00CB3DE6" w:rsidP="00773EFC">
      <w:pPr>
        <w:pStyle w:val="TableName"/>
        <w:shd w:val="clear" w:color="auto" w:fill="9BBB59" w:themeFill="accent3"/>
      </w:pPr>
      <w:bookmarkStart w:id="176" w:name="_Toc425840862"/>
      <w:r>
        <w:t>usp_UpdatePublisherRoleSettings</w:t>
      </w:r>
      <w:bookmarkEnd w:id="176"/>
    </w:p>
    <w:p w:rsidR="00CB3DE6" w:rsidRDefault="00CB3DE6" w:rsidP="00CB3DE6">
      <w:pPr>
        <w:ind w:left="1800" w:firstLine="0"/>
      </w:pPr>
      <w:r>
        <w:t xml:space="preserve">New parameter </w:t>
      </w:r>
      <w:r w:rsidRPr="00D94023">
        <w:rPr>
          <w:i/>
        </w:rPr>
        <w:t>@</w:t>
      </w:r>
      <w:r>
        <w:rPr>
          <w:i/>
        </w:rPr>
        <w:t>VIEW_CIF_CHECK_RESULT</w:t>
      </w:r>
      <w:r w:rsidRPr="00D94023">
        <w:rPr>
          <w:i/>
        </w:rPr>
        <w:t xml:space="preserve"> (bit)</w:t>
      </w:r>
      <w:r>
        <w:t xml:space="preserve"> goes to PUBLISHERROLEVIEWCIFCHECKRESULT.</w:t>
      </w:r>
    </w:p>
    <w:p w:rsidR="00CB3DE6" w:rsidRDefault="00CB3DE6" w:rsidP="00CB3DE6">
      <w:pPr>
        <w:ind w:left="1800" w:firstLine="0"/>
      </w:pPr>
    </w:p>
    <w:p w:rsidR="00CB3DE6" w:rsidRDefault="00CB3DE6" w:rsidP="00CB3DE6">
      <w:pPr>
        <w:ind w:left="1800" w:firstLine="0"/>
      </w:pPr>
      <w:r>
        <w:t xml:space="preserve">New parameter </w:t>
      </w:r>
      <w:r w:rsidRPr="00286FB5">
        <w:rPr>
          <w:i/>
        </w:rPr>
        <w:t>@INITIATE_CIF_CHECK (bit)</w:t>
      </w:r>
      <w:r>
        <w:t xml:space="preserve"> goes to PUBLISHER.INITIATECIFCHECK.</w:t>
      </w:r>
    </w:p>
    <w:p w:rsidR="00CB3DE6" w:rsidRDefault="00CB3DE6" w:rsidP="00773EFC">
      <w:pPr>
        <w:pStyle w:val="TableName"/>
        <w:shd w:val="clear" w:color="auto" w:fill="9BBB59" w:themeFill="accent3"/>
      </w:pPr>
      <w:bookmarkStart w:id="177" w:name="_Toc425840863"/>
      <w:r>
        <w:t>usp_SelectPublisherRoleSettings</w:t>
      </w:r>
      <w:bookmarkEnd w:id="177"/>
    </w:p>
    <w:p w:rsidR="00CB3DE6" w:rsidRDefault="00CB3DE6" w:rsidP="00CB3DE6">
      <w:pPr>
        <w:ind w:left="1800" w:firstLine="0"/>
      </w:pPr>
      <w:r>
        <w:t>+ PUBLISHERROLE.VIEWCIFCHECKRESULT to Select list.</w:t>
      </w:r>
    </w:p>
    <w:p w:rsidR="00CB3DE6" w:rsidRDefault="00CB3DE6" w:rsidP="00CB3DE6">
      <w:pPr>
        <w:ind w:left="1800" w:firstLine="0"/>
      </w:pPr>
      <w:r>
        <w:t>+ PUBLISHERROLE.INITIATECIFCHECK to Select list.</w:t>
      </w:r>
    </w:p>
    <w:p w:rsidR="00CB3DE6" w:rsidRDefault="00CB3DE6" w:rsidP="00773EFC">
      <w:pPr>
        <w:pStyle w:val="TableName"/>
        <w:shd w:val="clear" w:color="auto" w:fill="9BBB59" w:themeFill="accent3"/>
      </w:pPr>
      <w:bookmarkStart w:id="178" w:name="_Toc425840864"/>
      <w:r>
        <w:t>usp_SelectAllPublisherRoleSettings</w:t>
      </w:r>
      <w:bookmarkEnd w:id="178"/>
    </w:p>
    <w:p w:rsidR="00CB3DE6" w:rsidRDefault="00CB3DE6" w:rsidP="00CB3DE6">
      <w:pPr>
        <w:ind w:left="1800" w:firstLine="0"/>
      </w:pPr>
      <w:r>
        <w:t>+ PUBLISHERROLE.VIEWCIFCHECKRESULT to Select list.</w:t>
      </w:r>
    </w:p>
    <w:p w:rsidR="00821CA6" w:rsidRDefault="00CB3DE6" w:rsidP="00CB3DE6">
      <w:pPr>
        <w:ind w:left="1800" w:firstLine="0"/>
      </w:pPr>
      <w:r>
        <w:t>+ PUBLISHERROLE.INITIATECIFCHECK to Select list.</w:t>
      </w:r>
    </w:p>
    <w:p w:rsidR="00821CA6" w:rsidRDefault="00821CA6" w:rsidP="00773EFC">
      <w:pPr>
        <w:pStyle w:val="TableName"/>
        <w:shd w:val="clear" w:color="auto" w:fill="9BBB59" w:themeFill="accent3"/>
      </w:pPr>
      <w:bookmarkStart w:id="179" w:name="_Toc425840865"/>
      <w:r>
        <w:t>usp_InsertReviewerRoleSettings</w:t>
      </w:r>
      <w:bookmarkEnd w:id="179"/>
    </w:p>
    <w:p w:rsidR="00821CA6" w:rsidRDefault="00821CA6" w:rsidP="00821CA6">
      <w:pPr>
        <w:ind w:left="1800" w:firstLine="0"/>
      </w:pPr>
      <w:r>
        <w:t xml:space="preserve">New parameter </w:t>
      </w:r>
      <w:r w:rsidRPr="00D94023">
        <w:rPr>
          <w:i/>
        </w:rPr>
        <w:t>@</w:t>
      </w:r>
      <w:r>
        <w:rPr>
          <w:i/>
        </w:rPr>
        <w:t>VIEW_CIF_CHECK_RESULT</w:t>
      </w:r>
      <w:r w:rsidRPr="00D94023">
        <w:rPr>
          <w:i/>
        </w:rPr>
        <w:t xml:space="preserve"> (bit)</w:t>
      </w:r>
      <w:r>
        <w:t xml:space="preserve"> goes to REVIEWERROLE.VIEWCIFCHECKRESULT.</w:t>
      </w:r>
    </w:p>
    <w:p w:rsidR="00821CA6" w:rsidRDefault="00821CA6" w:rsidP="00773EFC">
      <w:pPr>
        <w:pStyle w:val="TableName"/>
        <w:shd w:val="clear" w:color="auto" w:fill="9BBB59" w:themeFill="accent3"/>
      </w:pPr>
      <w:bookmarkStart w:id="180" w:name="_Toc425840866"/>
      <w:r>
        <w:t>usp_UpdateReviewerRoleSettings</w:t>
      </w:r>
      <w:bookmarkEnd w:id="180"/>
    </w:p>
    <w:p w:rsidR="00821CA6" w:rsidRDefault="00821CA6" w:rsidP="00821CA6">
      <w:pPr>
        <w:ind w:left="1800" w:firstLine="0"/>
      </w:pPr>
      <w:r>
        <w:t xml:space="preserve">New parameter </w:t>
      </w:r>
      <w:r w:rsidRPr="00D94023">
        <w:rPr>
          <w:i/>
        </w:rPr>
        <w:t>@</w:t>
      </w:r>
      <w:r>
        <w:rPr>
          <w:i/>
        </w:rPr>
        <w:t>VIEW_CIF_CHECK_RESULT</w:t>
      </w:r>
      <w:r w:rsidRPr="00D94023">
        <w:rPr>
          <w:i/>
        </w:rPr>
        <w:t xml:space="preserve"> (bit)</w:t>
      </w:r>
      <w:r>
        <w:t xml:space="preserve"> goes to REVIEWERROLE.VIEWCIFCHECKRESULT.</w:t>
      </w:r>
    </w:p>
    <w:p w:rsidR="00821CA6" w:rsidRDefault="00821CA6" w:rsidP="00773EFC">
      <w:pPr>
        <w:pStyle w:val="TableName"/>
        <w:shd w:val="clear" w:color="auto" w:fill="9BBB59" w:themeFill="accent3"/>
      </w:pPr>
      <w:bookmarkStart w:id="181" w:name="_Toc425840867"/>
      <w:r>
        <w:t>usp_SelectReviewerRoleSettings</w:t>
      </w:r>
      <w:bookmarkEnd w:id="181"/>
    </w:p>
    <w:p w:rsidR="00821CA6" w:rsidRDefault="00821CA6" w:rsidP="00821CA6">
      <w:pPr>
        <w:ind w:left="1800" w:firstLine="0"/>
      </w:pPr>
      <w:r>
        <w:t>+ REVIEWERROLE.VIEWCIFCHECKRESULT to Select list.</w:t>
      </w:r>
    </w:p>
    <w:p w:rsidR="00821CA6" w:rsidRDefault="00821CA6" w:rsidP="00773EFC">
      <w:pPr>
        <w:pStyle w:val="TableName"/>
        <w:shd w:val="clear" w:color="auto" w:fill="9BBB59" w:themeFill="accent3"/>
      </w:pPr>
      <w:bookmarkStart w:id="182" w:name="_Toc425840868"/>
      <w:r>
        <w:t>usp_SelectAllReviewerRoleSettings</w:t>
      </w:r>
      <w:bookmarkEnd w:id="182"/>
    </w:p>
    <w:p w:rsidR="00821CA6" w:rsidRDefault="00821CA6" w:rsidP="00821CA6">
      <w:pPr>
        <w:ind w:left="1800" w:firstLine="0"/>
      </w:pPr>
      <w:r>
        <w:t>+ REVIEWERROLE.VIEWCIFCHECKRESULT to Select list.</w:t>
      </w:r>
    </w:p>
    <w:p w:rsidR="00AA37C2" w:rsidRDefault="00AA37C2" w:rsidP="00821CA6">
      <w:pPr>
        <w:ind w:left="1800" w:firstLine="0"/>
      </w:pPr>
    </w:p>
    <w:p w:rsidR="00AA37C2" w:rsidRDefault="00AA37C2">
      <w:pPr>
        <w:rPr>
          <w:rFonts w:eastAsiaTheme="majorEastAsia" w:cstheme="majorBidi"/>
          <w:b/>
          <w:i/>
          <w:iCs/>
          <w:color w:val="7F7F7F" w:themeColor="text1" w:themeTint="80"/>
          <w:szCs w:val="24"/>
          <w:lang w:bidi="ar-SA"/>
        </w:rPr>
      </w:pPr>
      <w:r>
        <w:br w:type="page"/>
      </w:r>
    </w:p>
    <w:p w:rsidR="00AA37C2" w:rsidRPr="00A221F6" w:rsidRDefault="00AA37C2" w:rsidP="00AA37C2">
      <w:pPr>
        <w:pStyle w:val="DatabaseName"/>
      </w:pPr>
      <w:r w:rsidRPr="00A221F6">
        <w:lastRenderedPageBreak/>
        <w:t>TRANSLATION</w:t>
      </w:r>
    </w:p>
    <w:p w:rsidR="00AA37C2" w:rsidRPr="0008791A" w:rsidRDefault="00AA37C2" w:rsidP="0082357E">
      <w:pPr>
        <w:shd w:val="clear" w:color="auto" w:fill="9BBB59" w:themeFill="accent3"/>
        <w:ind w:left="2160" w:hanging="900"/>
        <w:rPr>
          <w:rStyle w:val="Emphasis"/>
          <w:b w:val="0"/>
          <w:bCs w:val="0"/>
          <w:i w:val="0"/>
          <w:iCs w:val="0"/>
          <w:color w:val="auto"/>
        </w:rPr>
      </w:pPr>
      <w:r w:rsidRPr="0008791A">
        <w:rPr>
          <w:rStyle w:val="Emphasis"/>
          <w:b w:val="0"/>
          <w:bCs w:val="0"/>
          <w:i w:val="0"/>
          <w:iCs w:val="0"/>
          <w:color w:val="auto"/>
        </w:rPr>
        <w:t>(add)</w:t>
      </w:r>
      <w:r w:rsidRPr="0008791A">
        <w:rPr>
          <w:rStyle w:val="Emphasis"/>
          <w:b w:val="0"/>
          <w:bCs w:val="0"/>
          <w:i w:val="0"/>
          <w:iCs w:val="0"/>
          <w:color w:val="auto"/>
        </w:rPr>
        <w:tab/>
      </w:r>
      <w:r>
        <w:rPr>
          <w:rStyle w:val="Emphasis"/>
          <w:b w:val="0"/>
          <w:bCs w:val="0"/>
          <w:i w:val="0"/>
          <w:iCs w:val="0"/>
          <w:color w:val="auto"/>
        </w:rPr>
        <w:t>Common.Admin.RoleManager.ViewCIFCheckResult</w:t>
      </w:r>
    </w:p>
    <w:p w:rsidR="00821CA6" w:rsidRDefault="00AA37C2" w:rsidP="0082357E">
      <w:pPr>
        <w:shd w:val="clear" w:color="auto" w:fill="9BBB59" w:themeFill="accent3"/>
        <w:ind w:left="2160" w:firstLine="0"/>
        <w:rPr>
          <w:rStyle w:val="Emphasis"/>
          <w:b w:val="0"/>
          <w:bCs w:val="0"/>
          <w:i w:val="0"/>
          <w:iCs w:val="0"/>
          <w:color w:val="auto"/>
        </w:rPr>
      </w:pPr>
      <w:r w:rsidRPr="0008791A">
        <w:rPr>
          <w:rStyle w:val="Emphasis"/>
          <w:b w:val="0"/>
          <w:bCs w:val="0"/>
          <w:i w:val="0"/>
          <w:iCs w:val="0"/>
          <w:color w:val="auto"/>
        </w:rPr>
        <w:t>“</w:t>
      </w:r>
      <w:r w:rsidR="002C165E">
        <w:rPr>
          <w:rStyle w:val="Emphasis"/>
          <w:b w:val="0"/>
          <w:bCs w:val="0"/>
          <w:i w:val="0"/>
          <w:iCs w:val="0"/>
          <w:color w:val="auto"/>
        </w:rPr>
        <w:t xml:space="preserve">View </w:t>
      </w:r>
      <w:r w:rsidR="0082357E">
        <w:rPr>
          <w:rStyle w:val="Emphasis"/>
          <w:b w:val="0"/>
          <w:bCs w:val="0"/>
          <w:i w:val="0"/>
          <w:iCs w:val="0"/>
          <w:color w:val="auto"/>
        </w:rPr>
        <w:t>checkCIF Results</w:t>
      </w:r>
      <w:r w:rsidR="002C165E">
        <w:rPr>
          <w:rStyle w:val="Emphasis"/>
          <w:b w:val="0"/>
          <w:bCs w:val="0"/>
          <w:i w:val="0"/>
          <w:iCs w:val="0"/>
          <w:color w:val="auto"/>
        </w:rPr>
        <w:t>”</w:t>
      </w:r>
    </w:p>
    <w:p w:rsidR="0082357E" w:rsidRDefault="0082357E" w:rsidP="0082357E">
      <w:pPr>
        <w:ind w:left="2160" w:firstLine="0"/>
        <w:rPr>
          <w:rStyle w:val="Emphasis"/>
          <w:b w:val="0"/>
          <w:bCs w:val="0"/>
          <w:i w:val="0"/>
          <w:iCs w:val="0"/>
          <w:color w:val="auto"/>
        </w:rPr>
      </w:pPr>
    </w:p>
    <w:p w:rsidR="0082357E" w:rsidRDefault="0082357E" w:rsidP="00EB4A9B">
      <w:pPr>
        <w:shd w:val="clear" w:color="auto" w:fill="9BBB59" w:themeFill="accent3"/>
        <w:ind w:left="2160" w:hanging="900"/>
      </w:pPr>
      <w:r>
        <w:t>(add)</w:t>
      </w:r>
      <w:r>
        <w:tab/>
        <w:t>Common.Admin.RoleManager.InitiateCIFCheck</w:t>
      </w:r>
    </w:p>
    <w:p w:rsidR="0082357E" w:rsidRDefault="0082357E" w:rsidP="00EB4A9B">
      <w:pPr>
        <w:shd w:val="clear" w:color="auto" w:fill="9BBB59" w:themeFill="accent3"/>
        <w:ind w:left="2160" w:hanging="900"/>
      </w:pPr>
      <w:r>
        <w:tab/>
        <w:t>“Initiate checkCIF”</w:t>
      </w:r>
    </w:p>
    <w:p w:rsidR="0082357E" w:rsidRDefault="0082357E" w:rsidP="0082357E">
      <w:pPr>
        <w:ind w:left="2160" w:hanging="900"/>
      </w:pPr>
      <w:r>
        <w:tab/>
      </w:r>
    </w:p>
    <w:p w:rsidR="0082357E" w:rsidRDefault="0082357E" w:rsidP="0082357E">
      <w:pPr>
        <w:ind w:left="2160" w:hanging="810"/>
      </w:pPr>
    </w:p>
    <w:p w:rsidR="00CE6E7C" w:rsidRDefault="00CE6E7C" w:rsidP="00CB3DE6">
      <w:pPr>
        <w:ind w:left="1800" w:firstLine="0"/>
        <w:rPr>
          <w:rFonts w:eastAsiaTheme="majorEastAsia" w:cstheme="majorBidi"/>
          <w:b/>
          <w:color w:val="595959" w:themeColor="text1" w:themeTint="A6"/>
          <w:szCs w:val="24"/>
        </w:rPr>
      </w:pPr>
      <w:r>
        <w:br w:type="page"/>
      </w:r>
    </w:p>
    <w:p w:rsidR="00053948" w:rsidRPr="0071421E" w:rsidRDefault="00053948" w:rsidP="00053948">
      <w:pPr>
        <w:pStyle w:val="Heading3"/>
      </w:pPr>
      <w:bookmarkStart w:id="183" w:name="_Toc425840869"/>
      <w:r>
        <w:lastRenderedPageBreak/>
        <w:t>Code</w:t>
      </w:r>
      <w:bookmarkEnd w:id="183"/>
    </w:p>
    <w:p w:rsidR="0049101C" w:rsidRDefault="0049101C" w:rsidP="00CB0C30">
      <w:pPr>
        <w:pStyle w:val="Heading4"/>
      </w:pPr>
      <w:bookmarkStart w:id="184" w:name="_Toc425840870"/>
      <w:r>
        <w:t>Aries.EditorialManager.Framework.Journal.RoleManager</w:t>
      </w:r>
      <w:bookmarkEnd w:id="184"/>
    </w:p>
    <w:p w:rsidR="0049101C" w:rsidRDefault="0049101C" w:rsidP="00227BA0">
      <w:pPr>
        <w:pStyle w:val="Heading5"/>
        <w:shd w:val="clear" w:color="auto" w:fill="9BBB59" w:themeFill="accent3"/>
      </w:pPr>
      <w:bookmarkStart w:id="185" w:name="_Toc425840871"/>
      <w:r>
        <w:t>PermissionEnum.cs</w:t>
      </w:r>
      <w:bookmarkEnd w:id="185"/>
    </w:p>
    <w:p w:rsidR="0049101C" w:rsidRDefault="0049101C" w:rsidP="0049101C">
      <w:pPr>
        <w:ind w:left="2160" w:firstLine="0"/>
      </w:pPr>
      <w:r>
        <w:t>AuthorPermissions Enum:</w:t>
      </w:r>
    </w:p>
    <w:p w:rsidR="0049101C" w:rsidRDefault="0049101C" w:rsidP="00D11D73">
      <w:pPr>
        <w:ind w:left="2520" w:firstLine="0"/>
      </w:pPr>
      <w:r>
        <w:t>+ ViewCIFCheckResult</w:t>
      </w:r>
    </w:p>
    <w:p w:rsidR="0049101C" w:rsidRDefault="0049101C" w:rsidP="0049101C">
      <w:pPr>
        <w:ind w:left="2160" w:firstLine="0"/>
      </w:pPr>
    </w:p>
    <w:p w:rsidR="0049101C" w:rsidRDefault="0049101C" w:rsidP="0049101C">
      <w:pPr>
        <w:ind w:left="2160" w:firstLine="0"/>
      </w:pPr>
      <w:r>
        <w:t>PublisherPermissions Enum:</w:t>
      </w:r>
    </w:p>
    <w:p w:rsidR="0049101C" w:rsidRDefault="0049101C" w:rsidP="00D11D73">
      <w:pPr>
        <w:ind w:left="2520" w:firstLine="0"/>
      </w:pPr>
      <w:r>
        <w:t>+ ViewCIFCheckResult</w:t>
      </w:r>
    </w:p>
    <w:p w:rsidR="0049101C" w:rsidRDefault="0049101C" w:rsidP="00D11D73">
      <w:pPr>
        <w:ind w:left="2520" w:firstLine="0"/>
      </w:pPr>
      <w:r>
        <w:t>+ InitiateCIFCheck</w:t>
      </w:r>
    </w:p>
    <w:p w:rsidR="0049101C" w:rsidRDefault="0049101C" w:rsidP="0049101C">
      <w:pPr>
        <w:ind w:left="2160" w:firstLine="0"/>
      </w:pPr>
    </w:p>
    <w:p w:rsidR="0049101C" w:rsidRDefault="0049101C" w:rsidP="0049101C">
      <w:pPr>
        <w:ind w:left="2160" w:firstLine="0"/>
      </w:pPr>
      <w:r>
        <w:t>EditorPermissions Enum :</w:t>
      </w:r>
    </w:p>
    <w:p w:rsidR="0049101C" w:rsidRDefault="0049101C" w:rsidP="00D11D73">
      <w:pPr>
        <w:ind w:left="2520" w:firstLine="0"/>
      </w:pPr>
      <w:r>
        <w:t>+ ViewCIFCheckResult</w:t>
      </w:r>
    </w:p>
    <w:p w:rsidR="0049101C" w:rsidRDefault="0049101C" w:rsidP="00A64718">
      <w:pPr>
        <w:ind w:left="2520" w:firstLine="0"/>
      </w:pPr>
      <w:r>
        <w:t>+ InitiateCIFCheck</w:t>
      </w:r>
    </w:p>
    <w:p w:rsidR="0049101C" w:rsidRDefault="0049101C" w:rsidP="00227BA0">
      <w:pPr>
        <w:pStyle w:val="Heading5"/>
        <w:shd w:val="clear" w:color="auto" w:fill="9BBB59" w:themeFill="accent3"/>
      </w:pPr>
      <w:bookmarkStart w:id="186" w:name="_Toc425840872"/>
      <w:r>
        <w:t>IEditorPublisherRolePermissions.cs</w:t>
      </w:r>
      <w:bookmarkEnd w:id="186"/>
    </w:p>
    <w:p w:rsidR="0049101C" w:rsidRDefault="0049101C" w:rsidP="00CE6E7C">
      <w:pPr>
        <w:ind w:left="2160" w:firstLine="0"/>
        <w:rPr>
          <w:rFonts w:eastAsiaTheme="majorEastAsia" w:cstheme="majorBidi"/>
          <w:b/>
          <w:color w:val="595959" w:themeColor="text1" w:themeTint="A6"/>
        </w:rPr>
      </w:pPr>
      <w:r>
        <w:t>+ InitiateCIFCheck</w:t>
      </w:r>
    </w:p>
    <w:p w:rsidR="0049101C" w:rsidRDefault="0049101C" w:rsidP="00227BA0">
      <w:pPr>
        <w:pStyle w:val="Heading5"/>
        <w:shd w:val="clear" w:color="auto" w:fill="9BBB59" w:themeFill="accent3"/>
      </w:pPr>
      <w:bookmarkStart w:id="187" w:name="_Toc425840873"/>
      <w:r>
        <w:t>AbstractRolePermissionsEntity.cs</w:t>
      </w:r>
      <w:bookmarkEnd w:id="187"/>
    </w:p>
    <w:p w:rsidR="0049101C" w:rsidRPr="0049101C" w:rsidRDefault="0049101C" w:rsidP="005A4AC8">
      <w:pPr>
        <w:ind w:left="2160" w:firstLine="0"/>
      </w:pPr>
      <w:r>
        <w:t>+ ViewCIFCheckResult property (bool, default false)</w:t>
      </w:r>
    </w:p>
    <w:p w:rsidR="006100E2" w:rsidRDefault="006100E2" w:rsidP="006100E2"/>
    <w:p w:rsidR="006100E2" w:rsidRDefault="006100E2" w:rsidP="006100E2"/>
    <w:p w:rsidR="006100E2" w:rsidRDefault="006100E2" w:rsidP="006100E2">
      <w:r>
        <w:tab/>
      </w:r>
      <w:r>
        <w:tab/>
        <w:t xml:space="preserve">NOTE:  </w:t>
      </w:r>
    </w:p>
    <w:p w:rsidR="006100E2" w:rsidRDefault="006100E2" w:rsidP="00511023">
      <w:pPr>
        <w:pStyle w:val="ListParagraph"/>
        <w:numPr>
          <w:ilvl w:val="2"/>
          <w:numId w:val="6"/>
        </w:numPr>
      </w:pPr>
      <w:r>
        <w:t>AuthorRole and ReviewerRole entities do not need any changes because of base class AbstractRolePermissionEntity.</w:t>
      </w:r>
    </w:p>
    <w:p w:rsidR="00291F3C" w:rsidRPr="005A4AC8" w:rsidRDefault="00291F3C" w:rsidP="00511023">
      <w:pPr>
        <w:pStyle w:val="ListParagraph"/>
        <w:numPr>
          <w:ilvl w:val="2"/>
          <w:numId w:val="6"/>
        </w:numPr>
      </w:pPr>
      <w:r>
        <w:t xml:space="preserve">EditorRole and PublisherRole entities get </w:t>
      </w:r>
      <w:r w:rsidRPr="00291F3C">
        <w:rPr>
          <w:i/>
        </w:rPr>
        <w:t>VIEWCIFCHECKRESULT</w:t>
      </w:r>
      <w:r>
        <w:t xml:space="preserve"> from AbstractRolePermissionEntity.</w:t>
      </w:r>
    </w:p>
    <w:p w:rsidR="005A4AC8" w:rsidRDefault="005A4AC8" w:rsidP="00CB0C30">
      <w:pPr>
        <w:pStyle w:val="Heading4"/>
      </w:pPr>
      <w:bookmarkStart w:id="188" w:name="_Toc425840874"/>
      <w:r>
        <w:t>Aries.EditorialManager.Framework.Journal.RoleManager.AuthorRolePermissions. Database</w:t>
      </w:r>
      <w:bookmarkEnd w:id="188"/>
    </w:p>
    <w:p w:rsidR="004F3FBB" w:rsidRPr="00664B68" w:rsidRDefault="004F3FBB" w:rsidP="00227BA0">
      <w:pPr>
        <w:pStyle w:val="Heading5"/>
        <w:shd w:val="clear" w:color="auto" w:fill="9BBB59" w:themeFill="accent3"/>
      </w:pPr>
      <w:bookmarkStart w:id="189" w:name="_Toc425840875"/>
      <w:r>
        <w:t>Mapper.cs</w:t>
      </w:r>
      <w:bookmarkEnd w:id="189"/>
    </w:p>
    <w:p w:rsidR="004F3FBB" w:rsidRDefault="004F3FBB" w:rsidP="004F3FBB">
      <w:pPr>
        <w:ind w:left="2160" w:firstLine="0"/>
      </w:pPr>
      <w:r>
        <w:t>Functions:</w:t>
      </w:r>
    </w:p>
    <w:p w:rsidR="004F3FBB" w:rsidRDefault="004F3FBB" w:rsidP="004F3FBB">
      <w:pPr>
        <w:ind w:left="2160" w:firstLine="0"/>
      </w:pPr>
      <w:r>
        <w:tab/>
        <w:t xml:space="preserve">DoLoad </w:t>
      </w:r>
    </w:p>
    <w:p w:rsidR="004F3FBB" w:rsidRDefault="004F3FBB" w:rsidP="004F3FBB">
      <w:pPr>
        <w:ind w:left="2160" w:firstLine="0"/>
        <w:rPr>
          <w:i/>
        </w:rPr>
      </w:pPr>
      <w:r>
        <w:tab/>
      </w:r>
      <w:r>
        <w:tab/>
        <w:t xml:space="preserve">Add population of new Entity property </w:t>
      </w:r>
      <w:r>
        <w:rPr>
          <w:i/>
        </w:rPr>
        <w:t>VIEWCIFCHECKRESULT</w:t>
      </w:r>
    </w:p>
    <w:p w:rsidR="004F3FBB" w:rsidRDefault="004F3FBB" w:rsidP="004F3FBB">
      <w:pPr>
        <w:ind w:left="2160" w:firstLine="0"/>
      </w:pPr>
      <w:r>
        <w:rPr>
          <w:i/>
        </w:rPr>
        <w:tab/>
      </w:r>
      <w:r>
        <w:t>SetPersistenceParameters</w:t>
      </w:r>
    </w:p>
    <w:p w:rsidR="004F3FBB" w:rsidRDefault="004F3FBB" w:rsidP="004F3FBB">
      <w:pPr>
        <w:ind w:left="2160" w:firstLine="0"/>
        <w:rPr>
          <w:i/>
        </w:rPr>
      </w:pPr>
      <w:r>
        <w:tab/>
      </w:r>
      <w:r>
        <w:tab/>
        <w:t xml:space="preserve">Add send of new db parameter </w:t>
      </w:r>
      <w:r>
        <w:rPr>
          <w:i/>
        </w:rPr>
        <w:t>@VIEW_CIF_CHECK_RESULT</w:t>
      </w:r>
    </w:p>
    <w:p w:rsidR="00A64718" w:rsidRDefault="00A64718">
      <w:pPr>
        <w:rPr>
          <w:rFonts w:eastAsiaTheme="majorEastAsia" w:cstheme="majorBidi"/>
          <w:b/>
          <w:i/>
          <w:iCs/>
          <w:color w:val="7F7F7F" w:themeColor="text1" w:themeTint="80"/>
          <w:szCs w:val="24"/>
        </w:rPr>
      </w:pPr>
      <w:r>
        <w:br w:type="page"/>
      </w:r>
    </w:p>
    <w:p w:rsidR="00A64718" w:rsidRDefault="00A64718" w:rsidP="00CB0C30">
      <w:pPr>
        <w:pStyle w:val="Heading4"/>
      </w:pPr>
      <w:bookmarkStart w:id="190" w:name="_Toc425840876"/>
      <w:r>
        <w:lastRenderedPageBreak/>
        <w:t>Aries.EditorialManager.Framework.Journal.RoleManager.EditorRolePermissions</w:t>
      </w:r>
      <w:bookmarkEnd w:id="190"/>
    </w:p>
    <w:p w:rsidR="00A64718" w:rsidRDefault="00A64718" w:rsidP="00626B75">
      <w:pPr>
        <w:pStyle w:val="Heading5"/>
        <w:shd w:val="clear" w:color="auto" w:fill="9BBB59" w:themeFill="accent3"/>
      </w:pPr>
      <w:bookmarkStart w:id="191" w:name="_Toc425840877"/>
      <w:r>
        <w:t>Entity.cs</w:t>
      </w:r>
      <w:bookmarkEnd w:id="191"/>
    </w:p>
    <w:p w:rsidR="00A64718" w:rsidRDefault="00A64718" w:rsidP="00A64718">
      <w:r>
        <w:tab/>
      </w:r>
      <w:r>
        <w:tab/>
      </w:r>
      <w:r>
        <w:tab/>
        <w:t>Properties:</w:t>
      </w:r>
    </w:p>
    <w:p w:rsidR="00A64718" w:rsidRPr="005A4AC8" w:rsidRDefault="00A64718" w:rsidP="00A64718">
      <w:pPr>
        <w:ind w:left="2880" w:firstLine="0"/>
      </w:pPr>
      <w:r>
        <w:t xml:space="preserve">+ </w:t>
      </w:r>
      <w:r w:rsidR="00076697">
        <w:t>Implement I</w:t>
      </w:r>
      <w:r w:rsidR="001529BD">
        <w:t>E</w:t>
      </w:r>
      <w:r w:rsidR="00076697">
        <w:t>ditorPublisherRolePermissions.</w:t>
      </w:r>
      <w:r>
        <w:t>InitiateCIFCheck</w:t>
      </w:r>
      <w:r w:rsidR="001529BD">
        <w:t>.</w:t>
      </w:r>
    </w:p>
    <w:p w:rsidR="00A64718" w:rsidRDefault="00A64718" w:rsidP="00CB0C30">
      <w:pPr>
        <w:pStyle w:val="Heading4"/>
      </w:pPr>
      <w:bookmarkStart w:id="192" w:name="_Toc425840878"/>
      <w:r>
        <w:t>Aries.EditorialManager.Framework.Journal.RoleManager.EditorRolePermissions. Database</w:t>
      </w:r>
      <w:bookmarkEnd w:id="192"/>
    </w:p>
    <w:p w:rsidR="00A64718" w:rsidRPr="00664B68" w:rsidRDefault="00A64718" w:rsidP="00626B75">
      <w:pPr>
        <w:pStyle w:val="Heading5"/>
        <w:shd w:val="clear" w:color="auto" w:fill="9BBB59" w:themeFill="accent3"/>
      </w:pPr>
      <w:bookmarkStart w:id="193" w:name="_Toc425840879"/>
      <w:r>
        <w:t>Mapper.cs</w:t>
      </w:r>
      <w:bookmarkEnd w:id="193"/>
    </w:p>
    <w:p w:rsidR="00A64718" w:rsidRDefault="00A64718" w:rsidP="00A64718">
      <w:pPr>
        <w:ind w:left="2160" w:firstLine="0"/>
      </w:pPr>
      <w:r>
        <w:t>Functions:</w:t>
      </w:r>
    </w:p>
    <w:p w:rsidR="00A64718" w:rsidRDefault="00A64718" w:rsidP="00626B75">
      <w:pPr>
        <w:shd w:val="clear" w:color="auto" w:fill="9BBB59" w:themeFill="accent3"/>
        <w:ind w:left="2160" w:firstLine="0"/>
      </w:pPr>
      <w:r>
        <w:tab/>
        <w:t>DoLoad</w:t>
      </w:r>
      <w:r w:rsidR="001529BD">
        <w:t>:</w:t>
      </w:r>
      <w:r>
        <w:t xml:space="preserve"> </w:t>
      </w:r>
    </w:p>
    <w:p w:rsidR="00A64718" w:rsidRDefault="00A64718" w:rsidP="00A64718">
      <w:pPr>
        <w:ind w:left="2160" w:firstLine="0"/>
        <w:rPr>
          <w:i/>
        </w:rPr>
      </w:pPr>
      <w:r>
        <w:tab/>
      </w:r>
      <w:r>
        <w:tab/>
        <w:t xml:space="preserve">Add population of </w:t>
      </w:r>
      <w:r w:rsidR="001529BD">
        <w:t xml:space="preserve">entity property </w:t>
      </w:r>
      <w:r w:rsidR="001529BD">
        <w:rPr>
          <w:i/>
        </w:rPr>
        <w:t>ViewCIFCheckResult</w:t>
      </w:r>
    </w:p>
    <w:p w:rsidR="001529BD" w:rsidRPr="001529BD" w:rsidRDefault="001529BD" w:rsidP="00A64718">
      <w:pPr>
        <w:ind w:left="2160" w:firstLine="0"/>
      </w:pPr>
      <w:r>
        <w:tab/>
      </w:r>
      <w:r>
        <w:tab/>
        <w:t xml:space="preserve">Add population of entity property </w:t>
      </w:r>
      <w:r w:rsidRPr="001529BD">
        <w:rPr>
          <w:i/>
        </w:rPr>
        <w:t>InitiateCIFCheck</w:t>
      </w:r>
    </w:p>
    <w:p w:rsidR="00A64718" w:rsidRDefault="00A64718" w:rsidP="00626B75">
      <w:pPr>
        <w:shd w:val="clear" w:color="auto" w:fill="9BBB59" w:themeFill="accent3"/>
        <w:ind w:left="2160" w:firstLine="0"/>
      </w:pPr>
      <w:r>
        <w:rPr>
          <w:i/>
        </w:rPr>
        <w:tab/>
      </w:r>
      <w:r>
        <w:t>SetPersistenceParameters</w:t>
      </w:r>
      <w:r w:rsidR="001529BD">
        <w:t>:</w:t>
      </w:r>
    </w:p>
    <w:p w:rsidR="00A64718" w:rsidRDefault="00A64718" w:rsidP="00A64718">
      <w:pPr>
        <w:ind w:left="2160" w:firstLine="0"/>
        <w:rPr>
          <w:i/>
        </w:rPr>
      </w:pPr>
      <w:r>
        <w:tab/>
      </w:r>
      <w:r>
        <w:tab/>
        <w:t xml:space="preserve">Add send of new db parameter </w:t>
      </w:r>
      <w:r>
        <w:rPr>
          <w:i/>
        </w:rPr>
        <w:t>@VIEW_CIF_CHECK_RESULT</w:t>
      </w:r>
    </w:p>
    <w:p w:rsidR="001529BD" w:rsidRDefault="001529BD" w:rsidP="00A64718">
      <w:pPr>
        <w:ind w:left="2160" w:firstLine="0"/>
      </w:pPr>
      <w:r>
        <w:rPr>
          <w:i/>
        </w:rPr>
        <w:tab/>
      </w:r>
      <w:r>
        <w:rPr>
          <w:i/>
        </w:rPr>
        <w:tab/>
      </w:r>
      <w:r>
        <w:t>Add send of new db parameter @INITIATE_CIF_CHECK</w:t>
      </w:r>
    </w:p>
    <w:p w:rsidR="00CB3DE6" w:rsidRDefault="00CB3DE6" w:rsidP="00CB0C30">
      <w:pPr>
        <w:pStyle w:val="Heading4"/>
      </w:pPr>
      <w:bookmarkStart w:id="194" w:name="_Toc425840880"/>
      <w:r>
        <w:t>Aries.EditorialManager.Framework.Journal.RoleManager.PublisherRolePermissions</w:t>
      </w:r>
      <w:bookmarkEnd w:id="194"/>
    </w:p>
    <w:p w:rsidR="00CB3DE6" w:rsidRDefault="00CB3DE6" w:rsidP="00626B75">
      <w:pPr>
        <w:pStyle w:val="Heading5"/>
        <w:shd w:val="clear" w:color="auto" w:fill="9BBB59" w:themeFill="accent3"/>
      </w:pPr>
      <w:bookmarkStart w:id="195" w:name="_Toc425840881"/>
      <w:r>
        <w:t>Entity.cs</w:t>
      </w:r>
      <w:bookmarkEnd w:id="195"/>
    </w:p>
    <w:p w:rsidR="00CB3DE6" w:rsidRDefault="00CB3DE6" w:rsidP="00CB3DE6">
      <w:r>
        <w:tab/>
      </w:r>
      <w:r>
        <w:tab/>
      </w:r>
      <w:r>
        <w:tab/>
        <w:t>Properties:</w:t>
      </w:r>
    </w:p>
    <w:p w:rsidR="00CB3DE6" w:rsidRPr="005A4AC8" w:rsidRDefault="00CB3DE6" w:rsidP="00CB3DE6">
      <w:pPr>
        <w:ind w:left="2880" w:firstLine="0"/>
      </w:pPr>
      <w:r>
        <w:t>+ Implement IEditorPublisherRolePermissions.InitiateCIFCheck.</w:t>
      </w:r>
    </w:p>
    <w:p w:rsidR="00CB3DE6" w:rsidRDefault="00CB3DE6" w:rsidP="00CB0C30">
      <w:pPr>
        <w:pStyle w:val="Heading4"/>
      </w:pPr>
      <w:bookmarkStart w:id="196" w:name="_Toc425840882"/>
      <w:r>
        <w:t>Aries.EditorialManager.Framework.Journal.RoleManager.PublisherRolePermissions. Database</w:t>
      </w:r>
      <w:bookmarkEnd w:id="196"/>
    </w:p>
    <w:p w:rsidR="00CB3DE6" w:rsidRPr="00664B68" w:rsidRDefault="00CB3DE6" w:rsidP="00626B75">
      <w:pPr>
        <w:pStyle w:val="Heading5"/>
        <w:shd w:val="clear" w:color="auto" w:fill="9BBB59" w:themeFill="accent3"/>
      </w:pPr>
      <w:bookmarkStart w:id="197" w:name="_Toc425840883"/>
      <w:r>
        <w:t>Mapper.cs</w:t>
      </w:r>
      <w:bookmarkEnd w:id="197"/>
    </w:p>
    <w:p w:rsidR="00CB3DE6" w:rsidRDefault="00CB3DE6" w:rsidP="00CB3DE6">
      <w:pPr>
        <w:ind w:left="2160" w:firstLine="0"/>
      </w:pPr>
      <w:r>
        <w:t>Functions:</w:t>
      </w:r>
    </w:p>
    <w:p w:rsidR="00CB3DE6" w:rsidRDefault="00CB3DE6" w:rsidP="00CB3DE6">
      <w:pPr>
        <w:ind w:left="2160" w:firstLine="0"/>
      </w:pPr>
      <w:r>
        <w:tab/>
        <w:t xml:space="preserve">DoLoad: </w:t>
      </w:r>
    </w:p>
    <w:p w:rsidR="00CB3DE6" w:rsidRDefault="00CB3DE6" w:rsidP="00CB3DE6">
      <w:pPr>
        <w:ind w:left="2160" w:firstLine="0"/>
        <w:rPr>
          <w:i/>
        </w:rPr>
      </w:pPr>
      <w:r>
        <w:tab/>
      </w:r>
      <w:r>
        <w:tab/>
        <w:t xml:space="preserve">Add population of entity property </w:t>
      </w:r>
      <w:r>
        <w:rPr>
          <w:i/>
        </w:rPr>
        <w:t>ViewCIFCheckResult</w:t>
      </w:r>
    </w:p>
    <w:p w:rsidR="00CB3DE6" w:rsidRPr="001529BD" w:rsidRDefault="00CB3DE6" w:rsidP="00CB3DE6">
      <w:pPr>
        <w:ind w:left="2160" w:firstLine="0"/>
      </w:pPr>
      <w:r>
        <w:tab/>
      </w:r>
      <w:r>
        <w:tab/>
        <w:t xml:space="preserve">Add population of entity property </w:t>
      </w:r>
      <w:r w:rsidRPr="001529BD">
        <w:rPr>
          <w:i/>
        </w:rPr>
        <w:t>InitiateCIFCheck</w:t>
      </w:r>
    </w:p>
    <w:p w:rsidR="00CB3DE6" w:rsidRDefault="00CB3DE6" w:rsidP="00CB3DE6">
      <w:pPr>
        <w:ind w:left="2160" w:firstLine="0"/>
      </w:pPr>
      <w:r>
        <w:rPr>
          <w:i/>
        </w:rPr>
        <w:tab/>
      </w:r>
      <w:r>
        <w:t>SetPersistenceParameters:</w:t>
      </w:r>
    </w:p>
    <w:p w:rsidR="00CB3DE6" w:rsidRDefault="00CB3DE6" w:rsidP="00CB3DE6">
      <w:pPr>
        <w:ind w:left="2160" w:firstLine="0"/>
        <w:rPr>
          <w:i/>
        </w:rPr>
      </w:pPr>
      <w:r>
        <w:tab/>
      </w:r>
      <w:r>
        <w:tab/>
        <w:t xml:space="preserve">Add send of new db parameter </w:t>
      </w:r>
      <w:r>
        <w:rPr>
          <w:i/>
        </w:rPr>
        <w:t>@VIEW_CIF_CHECK_RESULT</w:t>
      </w:r>
    </w:p>
    <w:p w:rsidR="00CB3DE6" w:rsidRDefault="00CB3DE6" w:rsidP="00CB3DE6">
      <w:pPr>
        <w:ind w:left="2160" w:firstLine="0"/>
      </w:pPr>
      <w:r>
        <w:rPr>
          <w:i/>
        </w:rPr>
        <w:tab/>
      </w:r>
      <w:r>
        <w:rPr>
          <w:i/>
        </w:rPr>
        <w:tab/>
      </w:r>
      <w:r>
        <w:t>Add send of new db parameter @INITIATE_CIF_CHECK</w:t>
      </w:r>
    </w:p>
    <w:p w:rsidR="00124A44" w:rsidRDefault="00124A44" w:rsidP="00CB0C30">
      <w:pPr>
        <w:pStyle w:val="Heading4"/>
      </w:pPr>
      <w:bookmarkStart w:id="198" w:name="_Toc425840884"/>
      <w:r>
        <w:t>Aries.EditorialManager.Framework.Journal.RoleManager.ReviewerRolePermissions. Database</w:t>
      </w:r>
      <w:bookmarkEnd w:id="198"/>
    </w:p>
    <w:p w:rsidR="00124A44" w:rsidRPr="00664B68" w:rsidRDefault="00124A44" w:rsidP="00321B6A">
      <w:pPr>
        <w:pStyle w:val="Heading5"/>
        <w:shd w:val="clear" w:color="auto" w:fill="9BBB59" w:themeFill="accent3"/>
      </w:pPr>
      <w:bookmarkStart w:id="199" w:name="_Toc425840885"/>
      <w:r>
        <w:t>Mapper.cs</w:t>
      </w:r>
      <w:bookmarkEnd w:id="199"/>
    </w:p>
    <w:p w:rsidR="00124A44" w:rsidRDefault="00124A44" w:rsidP="00124A44">
      <w:pPr>
        <w:ind w:left="2160" w:firstLine="0"/>
      </w:pPr>
      <w:r>
        <w:t>Functions:</w:t>
      </w:r>
    </w:p>
    <w:p w:rsidR="00124A44" w:rsidRDefault="00124A44" w:rsidP="00124A44">
      <w:pPr>
        <w:ind w:left="2160" w:firstLine="0"/>
      </w:pPr>
      <w:r>
        <w:tab/>
        <w:t xml:space="preserve">DoLoad </w:t>
      </w:r>
    </w:p>
    <w:p w:rsidR="00124A44" w:rsidRDefault="00124A44" w:rsidP="00124A44">
      <w:pPr>
        <w:ind w:left="2160" w:firstLine="0"/>
        <w:rPr>
          <w:i/>
        </w:rPr>
      </w:pPr>
      <w:r>
        <w:tab/>
      </w:r>
      <w:r>
        <w:tab/>
        <w:t xml:space="preserve">Add population of new Entity property </w:t>
      </w:r>
      <w:r>
        <w:rPr>
          <w:i/>
        </w:rPr>
        <w:t>VIEWCIFCHECKRESULT</w:t>
      </w:r>
    </w:p>
    <w:p w:rsidR="00124A44" w:rsidRDefault="00124A44" w:rsidP="00124A44">
      <w:pPr>
        <w:ind w:left="2160" w:firstLine="0"/>
      </w:pPr>
      <w:r>
        <w:rPr>
          <w:i/>
        </w:rPr>
        <w:tab/>
      </w:r>
      <w:r>
        <w:t>SetPersistenceParameters</w:t>
      </w:r>
    </w:p>
    <w:p w:rsidR="00124A44" w:rsidRPr="001529BD" w:rsidRDefault="00124A44" w:rsidP="00124A44">
      <w:pPr>
        <w:ind w:left="2160" w:firstLine="0"/>
      </w:pPr>
      <w:r>
        <w:tab/>
      </w:r>
      <w:r>
        <w:tab/>
        <w:t xml:space="preserve">Add send of new db parameter </w:t>
      </w:r>
      <w:r>
        <w:rPr>
          <w:i/>
        </w:rPr>
        <w:t>@VIEW_CIF_CHECK_RESULT</w:t>
      </w:r>
    </w:p>
    <w:p w:rsidR="00324579" w:rsidRDefault="00053948">
      <w:r>
        <w:br w:type="page"/>
      </w:r>
    </w:p>
    <w:p w:rsidR="006A786F" w:rsidRDefault="006A786F" w:rsidP="006A786F">
      <w:pPr>
        <w:pStyle w:val="Heading4"/>
      </w:pPr>
      <w:r>
        <w:lastRenderedPageBreak/>
        <w:t>Aries.EditorialManager.Facade.Role</w:t>
      </w:r>
    </w:p>
    <w:p w:rsidR="006A786F" w:rsidRDefault="006A786F" w:rsidP="001631E3">
      <w:pPr>
        <w:pStyle w:val="Heading5"/>
        <w:shd w:val="clear" w:color="auto" w:fill="9BBB59" w:themeFill="accent3"/>
        <w:rPr>
          <w:lang w:bidi="ar-SA"/>
        </w:rPr>
      </w:pPr>
      <w:r>
        <w:rPr>
          <w:lang w:bidi="ar-SA"/>
        </w:rPr>
        <w:t>ReviewerRoleManager.cs</w:t>
      </w:r>
    </w:p>
    <w:p w:rsidR="006A786F" w:rsidRDefault="006A786F" w:rsidP="00511023">
      <w:pPr>
        <w:pStyle w:val="ListParagraph"/>
        <w:numPr>
          <w:ilvl w:val="0"/>
          <w:numId w:val="58"/>
        </w:numPr>
        <w:rPr>
          <w:lang w:bidi="ar-SA"/>
        </w:rPr>
      </w:pPr>
      <w:r>
        <w:rPr>
          <w:lang w:bidi="ar-SA"/>
        </w:rPr>
        <w:t>Add ViewCIFCheckResult property to interface.</w:t>
      </w:r>
    </w:p>
    <w:p w:rsidR="006A786F" w:rsidRDefault="006A786F" w:rsidP="00511023">
      <w:pPr>
        <w:pStyle w:val="ListParagraph"/>
        <w:numPr>
          <w:ilvl w:val="0"/>
          <w:numId w:val="58"/>
        </w:numPr>
        <w:rPr>
          <w:lang w:bidi="ar-SA"/>
        </w:rPr>
      </w:pPr>
      <w:r>
        <w:rPr>
          <w:lang w:bidi="ar-SA"/>
        </w:rPr>
        <w:t>Add ViewCIFCheckResult property to class.</w:t>
      </w:r>
    </w:p>
    <w:p w:rsidR="009A1C79" w:rsidRDefault="009A1C79" w:rsidP="009A1C79">
      <w:pPr>
        <w:pStyle w:val="Heading5"/>
        <w:shd w:val="clear" w:color="auto" w:fill="9BBB59" w:themeFill="accent3"/>
      </w:pPr>
      <w:r>
        <w:t>AuthorRoleManager.cs</w:t>
      </w:r>
    </w:p>
    <w:p w:rsidR="009A1C79" w:rsidRDefault="009A1C79" w:rsidP="00511023">
      <w:pPr>
        <w:pStyle w:val="ListParagraph"/>
        <w:numPr>
          <w:ilvl w:val="0"/>
          <w:numId w:val="58"/>
        </w:numPr>
        <w:rPr>
          <w:lang w:bidi="ar-SA"/>
        </w:rPr>
      </w:pPr>
      <w:r>
        <w:rPr>
          <w:lang w:bidi="ar-SA"/>
        </w:rPr>
        <w:t>Add ViewCIFCheckResult property to interface.</w:t>
      </w:r>
    </w:p>
    <w:p w:rsidR="009A1C79" w:rsidRDefault="009A1C79" w:rsidP="00511023">
      <w:pPr>
        <w:pStyle w:val="ListParagraph"/>
        <w:numPr>
          <w:ilvl w:val="0"/>
          <w:numId w:val="58"/>
        </w:numPr>
        <w:rPr>
          <w:lang w:bidi="ar-SA"/>
        </w:rPr>
      </w:pPr>
      <w:r>
        <w:rPr>
          <w:lang w:bidi="ar-SA"/>
        </w:rPr>
        <w:t>Add ViewCIFCheckResult property to class.</w:t>
      </w:r>
    </w:p>
    <w:p w:rsidR="009A1C79" w:rsidRDefault="009A1C79" w:rsidP="00BD70E0">
      <w:pPr>
        <w:pStyle w:val="Heading5"/>
        <w:shd w:val="clear" w:color="auto" w:fill="9BBB59" w:themeFill="accent3"/>
        <w:rPr>
          <w:lang w:bidi="ar-SA"/>
        </w:rPr>
      </w:pPr>
      <w:r>
        <w:rPr>
          <w:lang w:bidi="ar-SA"/>
        </w:rPr>
        <w:t>EditorRoleManager.cs</w:t>
      </w:r>
    </w:p>
    <w:p w:rsidR="009A1C79" w:rsidRDefault="009A1C79" w:rsidP="00511023">
      <w:pPr>
        <w:pStyle w:val="ListParagraph"/>
        <w:numPr>
          <w:ilvl w:val="0"/>
          <w:numId w:val="58"/>
        </w:numPr>
        <w:rPr>
          <w:lang w:bidi="ar-SA"/>
        </w:rPr>
      </w:pPr>
      <w:r>
        <w:rPr>
          <w:lang w:bidi="ar-SA"/>
        </w:rPr>
        <w:t>Add ViewCIFCheckResult property to interface.</w:t>
      </w:r>
    </w:p>
    <w:p w:rsidR="009A1C79" w:rsidRDefault="009A1C79" w:rsidP="00511023">
      <w:pPr>
        <w:pStyle w:val="ListParagraph"/>
        <w:numPr>
          <w:ilvl w:val="0"/>
          <w:numId w:val="58"/>
        </w:numPr>
        <w:rPr>
          <w:lang w:bidi="ar-SA"/>
        </w:rPr>
      </w:pPr>
      <w:r>
        <w:rPr>
          <w:lang w:bidi="ar-SA"/>
        </w:rPr>
        <w:t>Add InitiateCIFCheck property to interface.</w:t>
      </w:r>
    </w:p>
    <w:p w:rsidR="009A1C79" w:rsidRDefault="009A1C79" w:rsidP="00511023">
      <w:pPr>
        <w:pStyle w:val="ListParagraph"/>
        <w:numPr>
          <w:ilvl w:val="0"/>
          <w:numId w:val="58"/>
        </w:numPr>
        <w:rPr>
          <w:lang w:bidi="ar-SA"/>
        </w:rPr>
      </w:pPr>
      <w:r>
        <w:rPr>
          <w:lang w:bidi="ar-SA"/>
        </w:rPr>
        <w:t>Add ViewCIFCheckResult property to class.</w:t>
      </w:r>
    </w:p>
    <w:p w:rsidR="009A1C79" w:rsidRDefault="009A1C79" w:rsidP="00511023">
      <w:pPr>
        <w:pStyle w:val="ListParagraph"/>
        <w:numPr>
          <w:ilvl w:val="0"/>
          <w:numId w:val="58"/>
        </w:numPr>
        <w:rPr>
          <w:lang w:bidi="ar-SA"/>
        </w:rPr>
      </w:pPr>
      <w:r>
        <w:rPr>
          <w:lang w:bidi="ar-SA"/>
        </w:rPr>
        <w:t>Add InitiateCIFCheck property to class.</w:t>
      </w:r>
    </w:p>
    <w:p w:rsidR="00BD70E0" w:rsidRDefault="00BD70E0" w:rsidP="00210FF3">
      <w:pPr>
        <w:pStyle w:val="Heading5"/>
        <w:shd w:val="clear" w:color="auto" w:fill="9BBB59" w:themeFill="accent3"/>
        <w:rPr>
          <w:lang w:bidi="ar-SA"/>
        </w:rPr>
      </w:pPr>
      <w:r>
        <w:rPr>
          <w:lang w:bidi="ar-SA"/>
        </w:rPr>
        <w:t>Publisher</w:t>
      </w:r>
      <w:r w:rsidR="00210FF3">
        <w:rPr>
          <w:lang w:bidi="ar-SA"/>
        </w:rPr>
        <w:t>RoleManager</w:t>
      </w:r>
      <w:r>
        <w:rPr>
          <w:lang w:bidi="ar-SA"/>
        </w:rPr>
        <w:t>.cs</w:t>
      </w:r>
    </w:p>
    <w:p w:rsidR="00BD70E0" w:rsidRDefault="00BD70E0" w:rsidP="00511023">
      <w:pPr>
        <w:pStyle w:val="ListParagraph"/>
        <w:numPr>
          <w:ilvl w:val="0"/>
          <w:numId w:val="58"/>
        </w:numPr>
        <w:rPr>
          <w:lang w:bidi="ar-SA"/>
        </w:rPr>
      </w:pPr>
      <w:r>
        <w:rPr>
          <w:lang w:bidi="ar-SA"/>
        </w:rPr>
        <w:t>Add ViewCIFCheckResult property to interface.</w:t>
      </w:r>
    </w:p>
    <w:p w:rsidR="00BD70E0" w:rsidRDefault="00BD70E0" w:rsidP="00511023">
      <w:pPr>
        <w:pStyle w:val="ListParagraph"/>
        <w:numPr>
          <w:ilvl w:val="0"/>
          <w:numId w:val="58"/>
        </w:numPr>
        <w:rPr>
          <w:lang w:bidi="ar-SA"/>
        </w:rPr>
      </w:pPr>
      <w:r>
        <w:rPr>
          <w:lang w:bidi="ar-SA"/>
        </w:rPr>
        <w:t>Add InitiateCIFCheck property to interface.</w:t>
      </w:r>
    </w:p>
    <w:p w:rsidR="00BD70E0" w:rsidRDefault="00BD70E0" w:rsidP="00511023">
      <w:pPr>
        <w:pStyle w:val="ListParagraph"/>
        <w:numPr>
          <w:ilvl w:val="0"/>
          <w:numId w:val="58"/>
        </w:numPr>
        <w:rPr>
          <w:lang w:bidi="ar-SA"/>
        </w:rPr>
      </w:pPr>
      <w:r>
        <w:rPr>
          <w:lang w:bidi="ar-SA"/>
        </w:rPr>
        <w:t>Add ViewCIFCheckResult property to class.</w:t>
      </w:r>
    </w:p>
    <w:p w:rsidR="00BD70E0" w:rsidRDefault="00BD70E0" w:rsidP="00511023">
      <w:pPr>
        <w:pStyle w:val="ListParagraph"/>
        <w:numPr>
          <w:ilvl w:val="0"/>
          <w:numId w:val="58"/>
        </w:numPr>
        <w:rPr>
          <w:lang w:bidi="ar-SA"/>
        </w:rPr>
      </w:pPr>
      <w:r>
        <w:rPr>
          <w:lang w:bidi="ar-SA"/>
        </w:rPr>
        <w:t>Add InitiateCIFCheck property to class.</w:t>
      </w:r>
    </w:p>
    <w:p w:rsidR="00BD70E0" w:rsidRDefault="00BD70E0" w:rsidP="00BD70E0">
      <w:pPr>
        <w:rPr>
          <w:lang w:bidi="ar-SA"/>
        </w:rPr>
      </w:pPr>
    </w:p>
    <w:p w:rsidR="008447B6" w:rsidRDefault="00906311" w:rsidP="008447B6">
      <w:pPr>
        <w:pStyle w:val="Heading4"/>
      </w:pPr>
      <w:r>
        <w:t>Web/Common</w:t>
      </w:r>
    </w:p>
    <w:p w:rsidR="008447B6" w:rsidRDefault="008447B6" w:rsidP="00E4335D">
      <w:pPr>
        <w:pStyle w:val="Heading5"/>
        <w:shd w:val="clear" w:color="auto" w:fill="9BBB59" w:themeFill="accent3"/>
        <w:rPr>
          <w:lang w:bidi="ar-SA"/>
        </w:rPr>
      </w:pPr>
      <w:r>
        <w:rPr>
          <w:lang w:bidi="ar-SA"/>
        </w:rPr>
        <w:t>authorRoleManager.js</w:t>
      </w:r>
    </w:p>
    <w:p w:rsidR="008447B6" w:rsidRDefault="008447B6" w:rsidP="00511023">
      <w:pPr>
        <w:pStyle w:val="ListParagraph"/>
        <w:numPr>
          <w:ilvl w:val="0"/>
          <w:numId w:val="59"/>
        </w:numPr>
        <w:ind w:left="2160"/>
        <w:rPr>
          <w:lang w:bidi="ar-SA"/>
        </w:rPr>
      </w:pPr>
      <w:r>
        <w:rPr>
          <w:lang w:bidi="ar-SA"/>
        </w:rPr>
        <w:t xml:space="preserve">Add population of ViewCIFCheckResult to </w:t>
      </w:r>
      <w:r w:rsidRPr="0030332D">
        <w:rPr>
          <w:i/>
          <w:lang w:bidi="ar-SA"/>
        </w:rPr>
        <w:t>get</w:t>
      </w:r>
      <w:r w:rsidR="00E4335D">
        <w:rPr>
          <w:i/>
          <w:lang w:bidi="ar-SA"/>
        </w:rPr>
        <w:t>Author</w:t>
      </w:r>
      <w:r w:rsidRPr="0030332D">
        <w:rPr>
          <w:i/>
          <w:lang w:bidi="ar-SA"/>
        </w:rPr>
        <w:t>RoleData</w:t>
      </w:r>
      <w:r>
        <w:rPr>
          <w:lang w:bidi="ar-SA"/>
        </w:rPr>
        <w:t>.</w:t>
      </w:r>
    </w:p>
    <w:p w:rsidR="00906311" w:rsidRDefault="00906311" w:rsidP="00DB23FE">
      <w:pPr>
        <w:pStyle w:val="Heading5"/>
        <w:shd w:val="clear" w:color="auto" w:fill="9BBB59" w:themeFill="accent3"/>
        <w:rPr>
          <w:lang w:bidi="ar-SA"/>
        </w:rPr>
      </w:pPr>
      <w:r>
        <w:rPr>
          <w:lang w:bidi="ar-SA"/>
        </w:rPr>
        <w:t>reviewerRoleManager.js</w:t>
      </w:r>
    </w:p>
    <w:p w:rsidR="00906311" w:rsidRDefault="0030332D" w:rsidP="00511023">
      <w:pPr>
        <w:pStyle w:val="ListParagraph"/>
        <w:numPr>
          <w:ilvl w:val="0"/>
          <w:numId w:val="59"/>
        </w:numPr>
        <w:ind w:left="2160"/>
        <w:rPr>
          <w:lang w:bidi="ar-SA"/>
        </w:rPr>
      </w:pPr>
      <w:r>
        <w:rPr>
          <w:lang w:bidi="ar-SA"/>
        </w:rPr>
        <w:t xml:space="preserve">Add population of ViewCIFCheckResult to </w:t>
      </w:r>
      <w:r w:rsidRPr="0030332D">
        <w:rPr>
          <w:i/>
          <w:lang w:bidi="ar-SA"/>
        </w:rPr>
        <w:t>getReviewerRoleData</w:t>
      </w:r>
      <w:r>
        <w:rPr>
          <w:lang w:bidi="ar-SA"/>
        </w:rPr>
        <w:t>.</w:t>
      </w:r>
    </w:p>
    <w:p w:rsidR="00D123EE" w:rsidRDefault="00D123EE" w:rsidP="00D123EE">
      <w:pPr>
        <w:pStyle w:val="Heading5"/>
        <w:shd w:val="clear" w:color="auto" w:fill="9BBB59" w:themeFill="accent3"/>
        <w:rPr>
          <w:lang w:bidi="ar-SA"/>
        </w:rPr>
      </w:pPr>
      <w:r>
        <w:rPr>
          <w:lang w:bidi="ar-SA"/>
        </w:rPr>
        <w:t>editorRoleManager.js</w:t>
      </w:r>
    </w:p>
    <w:p w:rsidR="00D123EE" w:rsidRDefault="00D123EE" w:rsidP="00511023">
      <w:pPr>
        <w:pStyle w:val="ListParagraph"/>
        <w:numPr>
          <w:ilvl w:val="0"/>
          <w:numId w:val="59"/>
        </w:numPr>
        <w:ind w:left="2160"/>
        <w:rPr>
          <w:lang w:bidi="ar-SA"/>
        </w:rPr>
      </w:pPr>
      <w:r>
        <w:rPr>
          <w:lang w:bidi="ar-SA"/>
        </w:rPr>
        <w:t xml:space="preserve">Add population of ViewCIFCheckResult to </w:t>
      </w:r>
      <w:r>
        <w:rPr>
          <w:i/>
          <w:lang w:bidi="ar-SA"/>
        </w:rPr>
        <w:t>getEditorRoleData</w:t>
      </w:r>
      <w:r>
        <w:rPr>
          <w:lang w:bidi="ar-SA"/>
        </w:rPr>
        <w:t>.</w:t>
      </w:r>
    </w:p>
    <w:p w:rsidR="00D123EE" w:rsidRPr="00D10894" w:rsidRDefault="00D123EE" w:rsidP="00511023">
      <w:pPr>
        <w:pStyle w:val="ListParagraph"/>
        <w:numPr>
          <w:ilvl w:val="0"/>
          <w:numId w:val="59"/>
        </w:numPr>
        <w:ind w:left="2160"/>
        <w:rPr>
          <w:lang w:bidi="ar-SA"/>
        </w:rPr>
      </w:pPr>
      <w:r>
        <w:rPr>
          <w:lang w:bidi="ar-SA"/>
        </w:rPr>
        <w:t xml:space="preserve">Add population of InitiateCIFCheck to </w:t>
      </w:r>
      <w:r>
        <w:rPr>
          <w:i/>
          <w:lang w:bidi="ar-SA"/>
        </w:rPr>
        <w:t>getEditorRoleData.</w:t>
      </w:r>
    </w:p>
    <w:p w:rsidR="00D10894" w:rsidRDefault="00D10894" w:rsidP="008447B6">
      <w:pPr>
        <w:pStyle w:val="Heading5"/>
        <w:shd w:val="clear" w:color="auto" w:fill="9BBB59" w:themeFill="accent3"/>
        <w:rPr>
          <w:lang w:bidi="ar-SA"/>
        </w:rPr>
      </w:pPr>
      <w:r>
        <w:rPr>
          <w:lang w:bidi="ar-SA"/>
        </w:rPr>
        <w:t>publisherRoleManager.js</w:t>
      </w:r>
    </w:p>
    <w:p w:rsidR="00D10894" w:rsidRDefault="00D10894" w:rsidP="00511023">
      <w:pPr>
        <w:pStyle w:val="ListParagraph"/>
        <w:numPr>
          <w:ilvl w:val="0"/>
          <w:numId w:val="63"/>
        </w:numPr>
        <w:rPr>
          <w:lang w:bidi="ar-SA"/>
        </w:rPr>
      </w:pPr>
      <w:r>
        <w:rPr>
          <w:lang w:bidi="ar-SA"/>
        </w:rPr>
        <w:t xml:space="preserve">Add population of ViewCIFCheckResult to </w:t>
      </w:r>
      <w:r>
        <w:rPr>
          <w:i/>
          <w:lang w:bidi="ar-SA"/>
        </w:rPr>
        <w:t>get</w:t>
      </w:r>
      <w:r w:rsidR="008D52B1">
        <w:rPr>
          <w:i/>
          <w:lang w:bidi="ar-SA"/>
        </w:rPr>
        <w:t>Publisher</w:t>
      </w:r>
      <w:r>
        <w:rPr>
          <w:i/>
          <w:lang w:bidi="ar-SA"/>
        </w:rPr>
        <w:t>RoleData</w:t>
      </w:r>
      <w:r>
        <w:rPr>
          <w:lang w:bidi="ar-SA"/>
        </w:rPr>
        <w:t>.</w:t>
      </w:r>
    </w:p>
    <w:p w:rsidR="00D10894" w:rsidRPr="00D10894" w:rsidRDefault="00D10894" w:rsidP="00511023">
      <w:pPr>
        <w:pStyle w:val="ListParagraph"/>
        <w:numPr>
          <w:ilvl w:val="0"/>
          <w:numId w:val="63"/>
        </w:numPr>
        <w:rPr>
          <w:lang w:bidi="ar-SA"/>
        </w:rPr>
      </w:pPr>
      <w:r>
        <w:rPr>
          <w:lang w:bidi="ar-SA"/>
        </w:rPr>
        <w:t xml:space="preserve">Add population of InitiateCIFCheck to </w:t>
      </w:r>
      <w:r w:rsidR="008D52B1">
        <w:rPr>
          <w:i/>
          <w:lang w:bidi="ar-SA"/>
        </w:rPr>
        <w:t>getPublisher</w:t>
      </w:r>
      <w:r w:rsidRPr="00D10894">
        <w:rPr>
          <w:i/>
          <w:lang w:bidi="ar-SA"/>
        </w:rPr>
        <w:t>RoleData.</w:t>
      </w:r>
    </w:p>
    <w:p w:rsidR="00180B55" w:rsidRDefault="00180B55" w:rsidP="00180B55">
      <w:pPr>
        <w:pStyle w:val="Heading4"/>
      </w:pPr>
      <w:r>
        <w:t>Web/Common/App_Code</w:t>
      </w:r>
    </w:p>
    <w:p w:rsidR="00180B55" w:rsidRDefault="00180B55" w:rsidP="00D10894">
      <w:pPr>
        <w:pStyle w:val="Heading5"/>
        <w:shd w:val="clear" w:color="auto" w:fill="9BBB59" w:themeFill="accent3"/>
        <w:rPr>
          <w:lang w:bidi="ar-SA"/>
        </w:rPr>
      </w:pPr>
      <w:r>
        <w:rPr>
          <w:lang w:bidi="ar-SA"/>
        </w:rPr>
        <w:t>roleMgrEditorUpdate.cs</w:t>
      </w:r>
    </w:p>
    <w:p w:rsidR="00180B55" w:rsidRPr="00180B55" w:rsidRDefault="00180B55" w:rsidP="00511023">
      <w:pPr>
        <w:pStyle w:val="ListParagraph"/>
        <w:numPr>
          <w:ilvl w:val="0"/>
          <w:numId w:val="62"/>
        </w:numPr>
        <w:ind w:left="2160"/>
        <w:rPr>
          <w:lang w:bidi="ar-SA"/>
        </w:rPr>
      </w:pPr>
      <w:r>
        <w:rPr>
          <w:lang w:bidi="ar-SA"/>
        </w:rPr>
        <w:t xml:space="preserve">Add population of ViewCIFCheckResult and InitiateCIFCheck to </w:t>
      </w:r>
      <w:r w:rsidRPr="00180B55">
        <w:rPr>
          <w:i/>
          <w:lang w:bidi="ar-SA"/>
        </w:rPr>
        <w:t>LoadEntity</w:t>
      </w:r>
      <w:r>
        <w:rPr>
          <w:lang w:bidi="ar-SA"/>
        </w:rPr>
        <w:t xml:space="preserve"> function.</w:t>
      </w:r>
    </w:p>
    <w:p w:rsidR="00180B55" w:rsidRDefault="00180B55" w:rsidP="00180B55">
      <w:pPr>
        <w:rPr>
          <w:lang w:bidi="ar-SA"/>
        </w:rPr>
      </w:pPr>
    </w:p>
    <w:p w:rsidR="00D123EE" w:rsidRPr="00D123EE" w:rsidRDefault="00D123EE" w:rsidP="00D123EE">
      <w:pPr>
        <w:rPr>
          <w:lang w:bidi="ar-SA"/>
        </w:rPr>
      </w:pPr>
    </w:p>
    <w:p w:rsidR="00324579" w:rsidRPr="0071421E" w:rsidRDefault="00324579" w:rsidP="00324579">
      <w:pPr>
        <w:pStyle w:val="Heading3"/>
      </w:pPr>
      <w:r>
        <w:lastRenderedPageBreak/>
        <w:t>Pages</w:t>
      </w:r>
    </w:p>
    <w:p w:rsidR="00053948" w:rsidRDefault="004F5588" w:rsidP="00F859A6">
      <w:pPr>
        <w:pStyle w:val="Heading4"/>
        <w:shd w:val="clear" w:color="auto" w:fill="9BBB59" w:themeFill="accent3"/>
      </w:pPr>
      <w:r>
        <w:t>RoleManagerAuthor.aspx.</w:t>
      </w:r>
      <w:r w:rsidR="00324579">
        <w:t>cs</w:t>
      </w:r>
    </w:p>
    <w:p w:rsidR="00F859A6" w:rsidRDefault="00F859A6" w:rsidP="00511023">
      <w:pPr>
        <w:pStyle w:val="ListParagraph"/>
        <w:numPr>
          <w:ilvl w:val="0"/>
          <w:numId w:val="57"/>
        </w:numPr>
        <w:rPr>
          <w:lang w:bidi="ar-SA"/>
        </w:rPr>
      </w:pPr>
      <w:r>
        <w:rPr>
          <w:lang w:bidi="ar-SA"/>
        </w:rPr>
        <w:t>Add pass of page object to RoleData constructor.</w:t>
      </w:r>
    </w:p>
    <w:p w:rsidR="00AA37C2" w:rsidRDefault="00AA37C2" w:rsidP="00511023">
      <w:pPr>
        <w:pStyle w:val="ListParagraph"/>
        <w:numPr>
          <w:ilvl w:val="0"/>
          <w:numId w:val="57"/>
        </w:numPr>
        <w:rPr>
          <w:lang w:bidi="ar-SA"/>
        </w:rPr>
      </w:pPr>
      <w:r>
        <w:rPr>
          <w:lang w:bidi="ar-SA"/>
        </w:rPr>
        <w:t xml:space="preserve">Add to RoleData.PermissionList </w:t>
      </w:r>
      <w:r w:rsidR="00525D12">
        <w:rPr>
          <w:lang w:bidi="ar-SA"/>
        </w:rPr>
        <w:t>–</w:t>
      </w:r>
      <w:r>
        <w:rPr>
          <w:lang w:bidi="ar-SA"/>
        </w:rPr>
        <w:t xml:space="preserve"> ViewCIFCheckResult</w:t>
      </w:r>
      <w:r w:rsidR="00F859A6">
        <w:rPr>
          <w:lang w:bidi="ar-SA"/>
        </w:rPr>
        <w:t xml:space="preserve"> – get cifcheckenabled flag from passed in page.RetrieveConfigItem&lt;CIFConfig&gt;.</w:t>
      </w:r>
    </w:p>
    <w:p w:rsidR="00DB23FE" w:rsidRDefault="00DB23FE" w:rsidP="00862A6D">
      <w:pPr>
        <w:pStyle w:val="Heading4"/>
        <w:shd w:val="clear" w:color="auto" w:fill="9BBB59" w:themeFill="accent3"/>
        <w:ind w:left="1440" w:hanging="360"/>
      </w:pPr>
      <w:r>
        <w:t>roleMgrReviewer2.asp</w:t>
      </w:r>
    </w:p>
    <w:p w:rsidR="00DB23FE" w:rsidRDefault="000844B7" w:rsidP="00511023">
      <w:pPr>
        <w:pStyle w:val="ListParagraph"/>
        <w:numPr>
          <w:ilvl w:val="0"/>
          <w:numId w:val="60"/>
        </w:numPr>
        <w:rPr>
          <w:lang w:bidi="ar-SA"/>
        </w:rPr>
      </w:pPr>
      <w:r>
        <w:rPr>
          <w:lang w:bidi="ar-SA"/>
        </w:rPr>
        <w:t xml:space="preserve">Create HTMLUtility object </w:t>
      </w:r>
    </w:p>
    <w:p w:rsidR="00862A6D" w:rsidRDefault="00862A6D" w:rsidP="00511023">
      <w:pPr>
        <w:pStyle w:val="ListParagraph"/>
        <w:numPr>
          <w:ilvl w:val="0"/>
          <w:numId w:val="60"/>
        </w:numPr>
        <w:rPr>
          <w:lang w:bidi="ar-SA"/>
        </w:rPr>
      </w:pPr>
      <w:r>
        <w:rPr>
          <w:lang w:bidi="ar-SA"/>
        </w:rPr>
        <w:t>Capture into cifCheckEnabled var HTMLUtility.GetConfigSetting</w:t>
      </w:r>
    </w:p>
    <w:p w:rsidR="003A207F" w:rsidRDefault="003A207F" w:rsidP="00511023">
      <w:pPr>
        <w:pStyle w:val="ListParagraph"/>
        <w:numPr>
          <w:ilvl w:val="0"/>
          <w:numId w:val="60"/>
        </w:numPr>
        <w:ind w:left="2160" w:hanging="720"/>
        <w:rPr>
          <w:lang w:bidi="ar-SA"/>
        </w:rPr>
      </w:pPr>
      <w:r>
        <w:rPr>
          <w:lang w:bidi="ar-SA"/>
        </w:rPr>
        <w:t>Place new checkbox &lt;li&gt; after cross check checkbox (in node_1)</w:t>
      </w:r>
      <w:r w:rsidR="00D476DE">
        <w:rPr>
          <w:lang w:bidi="ar-SA"/>
        </w:rPr>
        <w:t xml:space="preserve">, named </w:t>
      </w:r>
      <w:r w:rsidR="00D476DE" w:rsidRPr="00071487">
        <w:rPr>
          <w:i/>
          <w:lang w:bidi="ar-SA"/>
        </w:rPr>
        <w:t>viewCIFCheckResult</w:t>
      </w:r>
      <w:r>
        <w:rPr>
          <w:lang w:bidi="ar-SA"/>
        </w:rPr>
        <w:t>.  Check with HTMLUtility object first to make sure that cif is enabled.</w:t>
      </w:r>
    </w:p>
    <w:p w:rsidR="007A0946" w:rsidRDefault="007A0946" w:rsidP="00511023">
      <w:pPr>
        <w:pStyle w:val="ListParagraph"/>
        <w:numPr>
          <w:ilvl w:val="0"/>
          <w:numId w:val="61"/>
        </w:numPr>
        <w:rPr>
          <w:lang w:bidi="ar-SA"/>
        </w:rPr>
      </w:pPr>
      <w:r>
        <w:rPr>
          <w:lang w:bidi="ar-SA"/>
        </w:rPr>
        <w:t xml:space="preserve">See bottom where added ‘hidden’ input type for </w:t>
      </w:r>
      <w:r w:rsidRPr="00D159B5">
        <w:rPr>
          <w:i/>
          <w:lang w:bidi="ar-SA"/>
        </w:rPr>
        <w:t>canInitiateCrossCheck</w:t>
      </w:r>
      <w:r>
        <w:rPr>
          <w:lang w:bidi="ar-SA"/>
        </w:rPr>
        <w:t>.  Don’t know if this will be necessary for cif items.</w:t>
      </w:r>
    </w:p>
    <w:p w:rsidR="00D476DE" w:rsidRDefault="00D476DE" w:rsidP="00F64D2C">
      <w:pPr>
        <w:pStyle w:val="Heading4"/>
        <w:shd w:val="clear" w:color="auto" w:fill="9BBB59" w:themeFill="accent3"/>
      </w:pPr>
      <w:r>
        <w:t>RoleMgrReviewer3.aspx.cs</w:t>
      </w:r>
    </w:p>
    <w:p w:rsidR="00D476DE" w:rsidRDefault="00D476DE" w:rsidP="00511023">
      <w:pPr>
        <w:pStyle w:val="ListParagraph"/>
        <w:numPr>
          <w:ilvl w:val="0"/>
          <w:numId w:val="61"/>
        </w:numPr>
        <w:rPr>
          <w:lang w:bidi="ar-SA"/>
        </w:rPr>
      </w:pPr>
      <w:r>
        <w:rPr>
          <w:lang w:bidi="ar-SA"/>
        </w:rPr>
        <w:t xml:space="preserve">Add population of roleEntity.ViewCIFCheckResult from request from checkbox name </w:t>
      </w:r>
      <w:r w:rsidRPr="00071487">
        <w:rPr>
          <w:i/>
          <w:lang w:bidi="ar-SA"/>
        </w:rPr>
        <w:t>viewCIFCheckResult</w:t>
      </w:r>
      <w:r w:rsidR="008F2AFB">
        <w:rPr>
          <w:lang w:bidi="ar-SA"/>
        </w:rPr>
        <w:t xml:space="preserve"> in LoadEntity function.</w:t>
      </w:r>
    </w:p>
    <w:p w:rsidR="00AB1939" w:rsidRDefault="00AB1939" w:rsidP="009D04DE">
      <w:pPr>
        <w:pStyle w:val="Heading4"/>
        <w:shd w:val="clear" w:color="auto" w:fill="9BBB59" w:themeFill="accent3"/>
      </w:pPr>
      <w:r>
        <w:t>roleMgrEditor2.asp</w:t>
      </w:r>
    </w:p>
    <w:p w:rsidR="00AB1939" w:rsidRDefault="00AB1939" w:rsidP="00511023">
      <w:pPr>
        <w:pStyle w:val="ListParagraph"/>
        <w:numPr>
          <w:ilvl w:val="0"/>
          <w:numId w:val="61"/>
        </w:numPr>
        <w:rPr>
          <w:lang w:bidi="ar-SA"/>
        </w:rPr>
      </w:pPr>
      <w:r>
        <w:rPr>
          <w:lang w:bidi="ar-SA"/>
        </w:rPr>
        <w:t>capture cif enabled property from HTMLObject into var.</w:t>
      </w:r>
    </w:p>
    <w:p w:rsidR="00AB1939" w:rsidRDefault="00D123EE" w:rsidP="00511023">
      <w:pPr>
        <w:pStyle w:val="ListParagraph"/>
        <w:numPr>
          <w:ilvl w:val="0"/>
          <w:numId w:val="61"/>
        </w:numPr>
        <w:rPr>
          <w:lang w:bidi="ar-SA"/>
        </w:rPr>
      </w:pPr>
      <w:r>
        <w:rPr>
          <w:lang w:bidi="ar-SA"/>
        </w:rPr>
        <w:t xml:space="preserve">place </w:t>
      </w:r>
      <w:r w:rsidRPr="00D123EE">
        <w:rPr>
          <w:i/>
          <w:lang w:bidi="ar-SA"/>
        </w:rPr>
        <w:t>viewCIFCheckResult</w:t>
      </w:r>
      <w:r>
        <w:rPr>
          <w:lang w:bidi="ar-SA"/>
        </w:rPr>
        <w:t xml:space="preserve"> and </w:t>
      </w:r>
      <w:r w:rsidRPr="00D123EE">
        <w:rPr>
          <w:i/>
          <w:lang w:bidi="ar-SA"/>
        </w:rPr>
        <w:t>initiateCIFCheck</w:t>
      </w:r>
      <w:r>
        <w:rPr>
          <w:lang w:bidi="ar-SA"/>
        </w:rPr>
        <w:t xml:space="preserve"> named checkboxes af</w:t>
      </w:r>
      <w:r w:rsidR="00D159B5">
        <w:rPr>
          <w:lang w:bidi="ar-SA"/>
        </w:rPr>
        <w:t>ter cross check boxes in node_5 if cif enabled property is true.</w:t>
      </w:r>
    </w:p>
    <w:p w:rsidR="00D159B5" w:rsidRDefault="00D159B5" w:rsidP="00511023">
      <w:pPr>
        <w:pStyle w:val="ListParagraph"/>
        <w:numPr>
          <w:ilvl w:val="0"/>
          <w:numId w:val="61"/>
        </w:numPr>
        <w:rPr>
          <w:lang w:bidi="ar-SA"/>
        </w:rPr>
      </w:pPr>
      <w:r>
        <w:rPr>
          <w:lang w:bidi="ar-SA"/>
        </w:rPr>
        <w:t xml:space="preserve">See bottom where added ‘hidden’ input type for </w:t>
      </w:r>
      <w:r w:rsidRPr="00D159B5">
        <w:rPr>
          <w:i/>
          <w:lang w:bidi="ar-SA"/>
        </w:rPr>
        <w:t>canInitiateCrossCheck</w:t>
      </w:r>
      <w:r>
        <w:rPr>
          <w:lang w:bidi="ar-SA"/>
        </w:rPr>
        <w:t>.  Don’t know if this will be necessary for cif items.</w:t>
      </w:r>
    </w:p>
    <w:p w:rsidR="007A0946" w:rsidRDefault="007A0946" w:rsidP="003E4A4C">
      <w:pPr>
        <w:pStyle w:val="Heading4"/>
        <w:shd w:val="clear" w:color="auto" w:fill="9BBB59" w:themeFill="accent3"/>
      </w:pPr>
      <w:r>
        <w:t>roleMgrPublisher2.asp</w:t>
      </w:r>
    </w:p>
    <w:p w:rsidR="007A0946" w:rsidRDefault="007A0946" w:rsidP="00511023">
      <w:pPr>
        <w:pStyle w:val="ListParagraph"/>
        <w:numPr>
          <w:ilvl w:val="0"/>
          <w:numId w:val="61"/>
        </w:numPr>
        <w:rPr>
          <w:lang w:bidi="ar-SA"/>
        </w:rPr>
      </w:pPr>
      <w:r>
        <w:rPr>
          <w:lang w:bidi="ar-SA"/>
        </w:rPr>
        <w:t>capture cif enabled property from HTMLObject into var.</w:t>
      </w:r>
    </w:p>
    <w:p w:rsidR="007A0946" w:rsidRDefault="007A0946" w:rsidP="00511023">
      <w:pPr>
        <w:pStyle w:val="ListParagraph"/>
        <w:numPr>
          <w:ilvl w:val="0"/>
          <w:numId w:val="61"/>
        </w:numPr>
        <w:rPr>
          <w:lang w:bidi="ar-SA"/>
        </w:rPr>
      </w:pPr>
      <w:r>
        <w:rPr>
          <w:lang w:bidi="ar-SA"/>
        </w:rPr>
        <w:t xml:space="preserve">place </w:t>
      </w:r>
      <w:r w:rsidRPr="00D123EE">
        <w:rPr>
          <w:i/>
          <w:lang w:bidi="ar-SA"/>
        </w:rPr>
        <w:t>viewCIFCheckResult</w:t>
      </w:r>
      <w:r>
        <w:rPr>
          <w:lang w:bidi="ar-SA"/>
        </w:rPr>
        <w:t xml:space="preserve"> and </w:t>
      </w:r>
      <w:r w:rsidRPr="00D123EE">
        <w:rPr>
          <w:i/>
          <w:lang w:bidi="ar-SA"/>
        </w:rPr>
        <w:t>initiateCIFCheck</w:t>
      </w:r>
      <w:r>
        <w:rPr>
          <w:lang w:bidi="ar-SA"/>
        </w:rPr>
        <w:t xml:space="preserve"> named checkboxes after cross check boxes in node_0 if cif enabled property is true.</w:t>
      </w:r>
    </w:p>
    <w:p w:rsidR="007A0946" w:rsidRDefault="007A0946" w:rsidP="00511023">
      <w:pPr>
        <w:pStyle w:val="ListParagraph"/>
        <w:numPr>
          <w:ilvl w:val="0"/>
          <w:numId w:val="61"/>
        </w:numPr>
        <w:rPr>
          <w:lang w:bidi="ar-SA"/>
        </w:rPr>
      </w:pPr>
      <w:r>
        <w:rPr>
          <w:lang w:bidi="ar-SA"/>
        </w:rPr>
        <w:t xml:space="preserve">See bottom where added ‘hidden’ input type for </w:t>
      </w:r>
      <w:r w:rsidRPr="00D159B5">
        <w:rPr>
          <w:i/>
          <w:lang w:bidi="ar-SA"/>
        </w:rPr>
        <w:t>canInitiateCrossCheck</w:t>
      </w:r>
      <w:r>
        <w:rPr>
          <w:lang w:bidi="ar-SA"/>
        </w:rPr>
        <w:t>.  Don’t know if this will be necessary for cif items.</w:t>
      </w:r>
    </w:p>
    <w:p w:rsidR="00F471C8" w:rsidRDefault="00F471C8" w:rsidP="00F64D2C">
      <w:pPr>
        <w:pStyle w:val="Heading4"/>
        <w:shd w:val="clear" w:color="auto" w:fill="9BBB59" w:themeFill="accent3"/>
      </w:pPr>
      <w:r>
        <w:t>RoleMgrPublisher3.aspx.cs</w:t>
      </w:r>
    </w:p>
    <w:p w:rsidR="000D3032" w:rsidRDefault="000D3032" w:rsidP="00511023">
      <w:pPr>
        <w:pStyle w:val="ListParagraph"/>
        <w:numPr>
          <w:ilvl w:val="0"/>
          <w:numId w:val="61"/>
        </w:numPr>
        <w:rPr>
          <w:lang w:bidi="ar-SA"/>
        </w:rPr>
      </w:pPr>
      <w:r>
        <w:rPr>
          <w:lang w:bidi="ar-SA"/>
        </w:rPr>
        <w:t xml:space="preserve">Add population of roleEntity.ViewCIFCheckResult from request from checkbox name </w:t>
      </w:r>
      <w:r w:rsidRPr="00071487">
        <w:rPr>
          <w:i/>
          <w:lang w:bidi="ar-SA"/>
        </w:rPr>
        <w:t>viewCIFCheckResult</w:t>
      </w:r>
      <w:r>
        <w:rPr>
          <w:lang w:bidi="ar-SA"/>
        </w:rPr>
        <w:t xml:space="preserve"> in LoadEntity function.</w:t>
      </w:r>
    </w:p>
    <w:p w:rsidR="000D3032" w:rsidRDefault="000D3032" w:rsidP="00511023">
      <w:pPr>
        <w:pStyle w:val="ListParagraph"/>
        <w:numPr>
          <w:ilvl w:val="0"/>
          <w:numId w:val="61"/>
        </w:numPr>
        <w:rPr>
          <w:lang w:bidi="ar-SA"/>
        </w:rPr>
      </w:pPr>
      <w:r>
        <w:rPr>
          <w:lang w:bidi="ar-SA"/>
        </w:rPr>
        <w:t xml:space="preserve">Add population of roleEntity.InitiateCIFCheck from request from checkbox name </w:t>
      </w:r>
      <w:r>
        <w:rPr>
          <w:i/>
          <w:lang w:bidi="ar-SA"/>
        </w:rPr>
        <w:t>initiateCIFCheck</w:t>
      </w:r>
      <w:r>
        <w:rPr>
          <w:lang w:bidi="ar-SA"/>
        </w:rPr>
        <w:t xml:space="preserve"> in LoadEntity function.</w:t>
      </w:r>
    </w:p>
    <w:p w:rsidR="007A0946" w:rsidRPr="007A0946" w:rsidRDefault="007A0946" w:rsidP="007A0946">
      <w:pPr>
        <w:rPr>
          <w:lang w:bidi="ar-SA"/>
        </w:rPr>
      </w:pPr>
    </w:p>
    <w:p w:rsidR="00B43F12" w:rsidRPr="00B43F12" w:rsidRDefault="00324579" w:rsidP="00511023">
      <w:pPr>
        <w:pStyle w:val="ListParagraph"/>
        <w:numPr>
          <w:ilvl w:val="0"/>
          <w:numId w:val="61"/>
        </w:numPr>
        <w:rPr>
          <w:b/>
          <w:color w:val="595959" w:themeColor="text1" w:themeTint="A6"/>
          <w:sz w:val="28"/>
        </w:rPr>
      </w:pPr>
      <w:bookmarkStart w:id="200" w:name="_Toc425840886"/>
      <w:r>
        <w:br w:type="page"/>
      </w:r>
    </w:p>
    <w:p w:rsidR="00016DA4" w:rsidRDefault="00016DA4" w:rsidP="007552D9">
      <w:pPr>
        <w:pStyle w:val="Heading2"/>
        <w:ind w:firstLine="0"/>
      </w:pPr>
      <w:r>
        <w:lastRenderedPageBreak/>
        <w:t>Site Cleanout</w:t>
      </w:r>
      <w:r w:rsidR="00771DCF">
        <w:t>(9)</w:t>
      </w:r>
      <w:bookmarkEnd w:id="200"/>
    </w:p>
    <w:p w:rsidR="00016DA4" w:rsidRDefault="00251FEE" w:rsidP="007552D9">
      <w:pPr>
        <w:ind w:left="720" w:firstLine="0"/>
      </w:pPr>
      <w:r>
        <w:t>We will need to add a stored proc, usp_PeopleDocCleanDeleteCIF_FILE_TRAFFIC_LOG, and add it to the GetCleanOutProcsList() methods of CleanOutDocumentData.aspx.cs and CleanOutPeopleandDocumentData.aspx.cs, both located in emia/ha/dataimportservice.</w:t>
      </w:r>
    </w:p>
    <w:p w:rsidR="00771DCF" w:rsidRDefault="00771DCF">
      <w:pPr>
        <w:rPr>
          <w:b/>
          <w:color w:val="595959" w:themeColor="text1" w:themeTint="A6"/>
          <w:sz w:val="28"/>
        </w:rPr>
      </w:pPr>
      <w:r>
        <w:br w:type="page"/>
      </w:r>
    </w:p>
    <w:p w:rsidR="00214BD8" w:rsidRDefault="00C05E3F" w:rsidP="00214BD8">
      <w:pPr>
        <w:pStyle w:val="Heading2"/>
      </w:pPr>
      <w:bookmarkStart w:id="201" w:name="_Toc425840887"/>
      <w:r>
        <w:lastRenderedPageBreak/>
        <w:t>File Statistics</w:t>
      </w:r>
      <w:bookmarkEnd w:id="201"/>
    </w:p>
    <w:p w:rsidR="00EF584D" w:rsidRPr="0071421E" w:rsidRDefault="00EF584D" w:rsidP="00EF584D">
      <w:pPr>
        <w:pStyle w:val="Heading3"/>
      </w:pPr>
      <w:bookmarkStart w:id="202" w:name="_Toc425840888"/>
      <w:r>
        <w:t>Pages</w:t>
      </w:r>
      <w:bookmarkEnd w:id="202"/>
    </w:p>
    <w:p w:rsidR="00EF584D" w:rsidRDefault="005239AF" w:rsidP="005239AF">
      <w:pPr>
        <w:pStyle w:val="Heading4"/>
      </w:pPr>
      <w:bookmarkStart w:id="203" w:name="_Toc425840889"/>
      <w:r>
        <w:t>Web/Common/Admin/getFileStatistics.asp</w:t>
      </w:r>
      <w:bookmarkEnd w:id="203"/>
    </w:p>
    <w:p w:rsidR="005239AF" w:rsidRDefault="005239AF" w:rsidP="005239AF">
      <w:pPr>
        <w:ind w:left="1440" w:firstLine="0"/>
      </w:pPr>
      <w:r>
        <w:t xml:space="preserve">Make use of the </w:t>
      </w:r>
      <w:r w:rsidRPr="00DB71A1">
        <w:t>CIF_FILE_TRAFFIC_LOG</w:t>
      </w:r>
      <w:r>
        <w:t xml:space="preserve"> table as the data source, and emulate existing code to display an additional table (but only if CIF check is enabled). Emulate the bExternalTransfers block at line 855.</w:t>
      </w:r>
    </w:p>
    <w:p w:rsidR="005239AF" w:rsidRPr="005239AF" w:rsidRDefault="005239AF" w:rsidP="005239AF">
      <w:pPr>
        <w:rPr>
          <w:lang w:bidi="ar-SA"/>
        </w:rPr>
      </w:pPr>
    </w:p>
    <w:p w:rsidR="00516544" w:rsidRDefault="00516544">
      <w:pPr>
        <w:rPr>
          <w:b/>
          <w:color w:val="595959" w:themeColor="text1" w:themeTint="A6"/>
          <w:sz w:val="28"/>
          <w:lang w:bidi="ar-SA"/>
        </w:rPr>
      </w:pPr>
      <w:r>
        <w:rPr>
          <w:lang w:bidi="ar-SA"/>
        </w:rPr>
        <w:br w:type="page"/>
      </w:r>
    </w:p>
    <w:p w:rsidR="00444192" w:rsidRDefault="002F7B06" w:rsidP="00444192">
      <w:pPr>
        <w:pStyle w:val="Heading2"/>
      </w:pPr>
      <w:bookmarkStart w:id="204" w:name="_Toc425840890"/>
      <w:r>
        <w:lastRenderedPageBreak/>
        <w:t>Submission Item Type</w:t>
      </w:r>
      <w:bookmarkEnd w:id="204"/>
    </w:p>
    <w:p w:rsidR="00D21C68" w:rsidRPr="00D21C68" w:rsidRDefault="00D21C68" w:rsidP="00D21C68">
      <w:pPr>
        <w:pStyle w:val="Heading3"/>
      </w:pPr>
      <w:bookmarkStart w:id="205" w:name="_Toc425840891"/>
      <w:r>
        <w:t>Data</w:t>
      </w:r>
      <w:bookmarkEnd w:id="205"/>
    </w:p>
    <w:p w:rsidR="00444192" w:rsidRPr="0071421E" w:rsidRDefault="00444192" w:rsidP="00CB0C30">
      <w:pPr>
        <w:pStyle w:val="DatabaseName"/>
      </w:pPr>
      <w:r w:rsidRPr="0071421E">
        <w:t>JOURNAL</w:t>
      </w:r>
    </w:p>
    <w:p w:rsidR="00444192" w:rsidRDefault="00444192" w:rsidP="00023057">
      <w:pPr>
        <w:pStyle w:val="TableName"/>
        <w:shd w:val="clear" w:color="auto" w:fill="9BBB59" w:themeFill="accent3"/>
      </w:pPr>
      <w:bookmarkStart w:id="206" w:name="_Toc425840892"/>
      <w:r>
        <w:t>DFILETYPE</w:t>
      </w:r>
      <w:bookmarkEnd w:id="206"/>
      <w:r>
        <w:t xml:space="preserve"> </w:t>
      </w:r>
    </w:p>
    <w:p w:rsidR="00444192" w:rsidRDefault="00444192" w:rsidP="00444192">
      <w:pPr>
        <w:ind w:left="1800" w:firstLine="0"/>
      </w:pPr>
      <w:r>
        <w:t>+ FILE_IS_CIF (bit, default)</w:t>
      </w:r>
    </w:p>
    <w:p w:rsidR="00D94023" w:rsidRDefault="00D94023" w:rsidP="00B439B7">
      <w:pPr>
        <w:pStyle w:val="TableName"/>
        <w:shd w:val="clear" w:color="auto" w:fill="9BBB59" w:themeFill="accent3"/>
      </w:pPr>
      <w:bookmarkStart w:id="207" w:name="_Toc425840893"/>
      <w:r>
        <w:t>usp_InsertSubmissionItemType</w:t>
      </w:r>
      <w:bookmarkEnd w:id="207"/>
    </w:p>
    <w:p w:rsidR="00D94023" w:rsidRDefault="00D94023" w:rsidP="00D94023">
      <w:pPr>
        <w:ind w:left="1800" w:firstLine="0"/>
      </w:pPr>
      <w:r>
        <w:t xml:space="preserve">New parameter </w:t>
      </w:r>
      <w:r w:rsidRPr="00D94023">
        <w:rPr>
          <w:i/>
        </w:rPr>
        <w:t>@fileIsCIF (bit)</w:t>
      </w:r>
      <w:r>
        <w:t xml:space="preserve"> goes to DFILETYPE.FILE_IS_CIF.</w:t>
      </w:r>
    </w:p>
    <w:p w:rsidR="00D94023" w:rsidRDefault="00D94023" w:rsidP="00B439B7">
      <w:pPr>
        <w:pStyle w:val="TableName"/>
        <w:shd w:val="clear" w:color="auto" w:fill="9BBB59" w:themeFill="accent3"/>
      </w:pPr>
      <w:bookmarkStart w:id="208" w:name="_Toc425840894"/>
      <w:r>
        <w:t>usp_UpdateSubmissionItemType</w:t>
      </w:r>
      <w:bookmarkEnd w:id="208"/>
    </w:p>
    <w:p w:rsidR="00D94023" w:rsidRDefault="00D94023" w:rsidP="00D94023">
      <w:pPr>
        <w:ind w:left="1800" w:firstLine="0"/>
      </w:pPr>
      <w:r>
        <w:t xml:space="preserve">New parameter </w:t>
      </w:r>
      <w:r w:rsidRPr="00D94023">
        <w:rPr>
          <w:i/>
        </w:rPr>
        <w:t>@fileIsCIF (bit)</w:t>
      </w:r>
      <w:r>
        <w:t xml:space="preserve"> goes to DFILETYPE.FILE_IS_CIF.</w:t>
      </w:r>
    </w:p>
    <w:p w:rsidR="00D94023" w:rsidRDefault="00D94023" w:rsidP="00B439B7">
      <w:pPr>
        <w:pStyle w:val="TableName"/>
        <w:shd w:val="clear" w:color="auto" w:fill="9BBB59" w:themeFill="accent3"/>
      </w:pPr>
      <w:bookmarkStart w:id="209" w:name="_Toc425840895"/>
      <w:r w:rsidRPr="00D94023">
        <w:t>usp_SelectAllSubmissionItemTypes</w:t>
      </w:r>
      <w:bookmarkEnd w:id="209"/>
    </w:p>
    <w:p w:rsidR="00D94023" w:rsidRPr="00D94023" w:rsidRDefault="00D94023" w:rsidP="00D94023">
      <w:pPr>
        <w:ind w:left="1800" w:firstLine="0"/>
      </w:pPr>
      <w:r>
        <w:t>Add return of DFILETYPEID.FILE_IS_CIF</w:t>
      </w:r>
    </w:p>
    <w:p w:rsidR="00D94023" w:rsidRDefault="00D94023" w:rsidP="00B439B7">
      <w:pPr>
        <w:pStyle w:val="TableName"/>
        <w:shd w:val="clear" w:color="auto" w:fill="9BBB59" w:themeFill="accent3"/>
      </w:pPr>
      <w:bookmarkStart w:id="210" w:name="_Toc425840896"/>
      <w:r w:rsidRPr="00D94023">
        <w:t>usp_SelectItemTypeByNameAndFileGroup</w:t>
      </w:r>
      <w:bookmarkEnd w:id="210"/>
    </w:p>
    <w:p w:rsidR="00C27C5A" w:rsidRPr="00D94023" w:rsidRDefault="00C27C5A" w:rsidP="00C27C5A">
      <w:pPr>
        <w:ind w:left="1800" w:firstLine="0"/>
      </w:pPr>
      <w:r>
        <w:t>Add return of DFILETYPEID.FILE_IS_CIF</w:t>
      </w:r>
    </w:p>
    <w:p w:rsidR="00D94023" w:rsidRDefault="00D94023" w:rsidP="00B439B7">
      <w:pPr>
        <w:pStyle w:val="TableName"/>
        <w:shd w:val="clear" w:color="auto" w:fill="9BBB59" w:themeFill="accent3"/>
      </w:pPr>
      <w:bookmarkStart w:id="211" w:name="_Toc425840897"/>
      <w:r w:rsidRPr="00D94023">
        <w:t>usp_SelectSubmissionItemByFileTypeIdAndCategoryID</w:t>
      </w:r>
      <w:bookmarkEnd w:id="211"/>
    </w:p>
    <w:p w:rsidR="008A69C7" w:rsidRPr="00D94023" w:rsidRDefault="008A69C7" w:rsidP="008A69C7">
      <w:pPr>
        <w:ind w:left="1800" w:firstLine="0"/>
      </w:pPr>
      <w:r>
        <w:t>Add return of DFILETYPEID.FILE_IS_CIF</w:t>
      </w:r>
    </w:p>
    <w:p w:rsidR="00D94023" w:rsidRDefault="00D94023" w:rsidP="00B439B7">
      <w:pPr>
        <w:pStyle w:val="TableName"/>
        <w:shd w:val="clear" w:color="auto" w:fill="9BBB59" w:themeFill="accent3"/>
      </w:pPr>
      <w:bookmarkStart w:id="212" w:name="_Toc425840898"/>
      <w:r w:rsidRPr="00D94023">
        <w:t>usp_SelectSubmissionItemTypesByIDs</w:t>
      </w:r>
      <w:bookmarkEnd w:id="212"/>
    </w:p>
    <w:p w:rsidR="008A69C7" w:rsidRPr="00D94023" w:rsidRDefault="008A69C7" w:rsidP="008A69C7">
      <w:pPr>
        <w:ind w:left="1800" w:firstLine="0"/>
      </w:pPr>
      <w:r>
        <w:t>Add return of DFILETYPEID.FILE_IS_CIF</w:t>
      </w:r>
    </w:p>
    <w:p w:rsidR="00D94023" w:rsidRDefault="00D94023" w:rsidP="00B439B7">
      <w:pPr>
        <w:pStyle w:val="TableName"/>
        <w:shd w:val="clear" w:color="auto" w:fill="9BBB59" w:themeFill="accent3"/>
      </w:pPr>
      <w:bookmarkStart w:id="213" w:name="_Toc425840899"/>
      <w:r w:rsidRPr="00D94023">
        <w:t>usp_SelectSubmissionItemTypeByID</w:t>
      </w:r>
      <w:bookmarkEnd w:id="213"/>
    </w:p>
    <w:p w:rsidR="00C27C5A" w:rsidRPr="00D94023" w:rsidRDefault="00C27C5A" w:rsidP="00C27C5A">
      <w:pPr>
        <w:ind w:left="1800" w:firstLine="0"/>
      </w:pPr>
      <w:r>
        <w:t>Add return of DFILETYPEID.FILE_IS_CIF</w:t>
      </w:r>
    </w:p>
    <w:p w:rsidR="00D94023" w:rsidRDefault="00D94023" w:rsidP="00B439B7">
      <w:pPr>
        <w:pStyle w:val="TableName"/>
        <w:shd w:val="clear" w:color="auto" w:fill="9BBB59" w:themeFill="accent3"/>
      </w:pPr>
      <w:bookmarkStart w:id="214" w:name="_Toc425840900"/>
      <w:r w:rsidRPr="00D94023">
        <w:t>usp_SelectItemTypeByName</w:t>
      </w:r>
      <w:bookmarkEnd w:id="214"/>
    </w:p>
    <w:p w:rsidR="00C27C5A" w:rsidRPr="00D94023" w:rsidRDefault="00C27C5A" w:rsidP="00C27C5A">
      <w:pPr>
        <w:ind w:left="1800" w:firstLine="0"/>
      </w:pPr>
      <w:r>
        <w:t>Add return of DFILETYPEID.FILE_IS_CIF</w:t>
      </w:r>
    </w:p>
    <w:p w:rsidR="00D94023" w:rsidRDefault="00D94023" w:rsidP="00B439B7">
      <w:pPr>
        <w:pStyle w:val="TableName"/>
        <w:shd w:val="clear" w:color="auto" w:fill="9BBB59" w:themeFill="accent3"/>
      </w:pPr>
      <w:bookmarkStart w:id="215" w:name="_Toc425840901"/>
      <w:r w:rsidRPr="00D94023">
        <w:t>usp_SelectFirstSubmissionItemTypeForFileGroup</w:t>
      </w:r>
      <w:bookmarkEnd w:id="215"/>
    </w:p>
    <w:p w:rsidR="008A69C7" w:rsidRPr="00D94023" w:rsidRDefault="008A69C7" w:rsidP="008A69C7">
      <w:pPr>
        <w:ind w:left="1800" w:firstLine="0"/>
      </w:pPr>
      <w:r>
        <w:t>Add return of DFILETYPEID.FILE_IS_CIF</w:t>
      </w:r>
    </w:p>
    <w:p w:rsidR="00D94023" w:rsidRDefault="00D94023" w:rsidP="00B439B7">
      <w:pPr>
        <w:pStyle w:val="TableName"/>
        <w:shd w:val="clear" w:color="auto" w:fill="9BBB59" w:themeFill="accent3"/>
      </w:pPr>
      <w:bookmarkStart w:id="216" w:name="_Toc425840902"/>
      <w:r w:rsidRPr="00D94023">
        <w:t>usp_SelectProductionTaskLimitedItemTypes</w:t>
      </w:r>
      <w:bookmarkEnd w:id="216"/>
    </w:p>
    <w:p w:rsidR="008A69C7" w:rsidRPr="00D94023" w:rsidRDefault="008A69C7" w:rsidP="008A69C7">
      <w:pPr>
        <w:ind w:left="1800" w:firstLine="0"/>
      </w:pPr>
      <w:r>
        <w:t>Add return of DFILETYPEID.FILE_IS_CIF</w:t>
      </w:r>
    </w:p>
    <w:p w:rsidR="00D94023" w:rsidRDefault="00D94023" w:rsidP="00B439B7">
      <w:pPr>
        <w:pStyle w:val="TableName"/>
        <w:shd w:val="clear" w:color="auto" w:fill="9BBB59" w:themeFill="accent3"/>
      </w:pPr>
      <w:bookmarkStart w:id="217" w:name="_Toc425840903"/>
      <w:r w:rsidRPr="00D94023">
        <w:t>usp_SelectFirstSubmissionItemTypesForFileGroups</w:t>
      </w:r>
      <w:bookmarkEnd w:id="217"/>
    </w:p>
    <w:p w:rsidR="008A69C7" w:rsidRDefault="008A69C7" w:rsidP="008A69C7">
      <w:pPr>
        <w:ind w:left="1800" w:firstLine="0"/>
      </w:pPr>
      <w:r>
        <w:t>Add return of DFILETYPEID.FILE_IS_CIF</w:t>
      </w:r>
    </w:p>
    <w:p w:rsidR="004E4359" w:rsidRDefault="004E4359" w:rsidP="00C1388C">
      <w:pPr>
        <w:pStyle w:val="TableName"/>
        <w:shd w:val="clear" w:color="auto" w:fill="9BBB59" w:themeFill="accent3"/>
      </w:pPr>
      <w:r>
        <w:t>usp_InsertSubmissionItemType_aspClassic</w:t>
      </w:r>
    </w:p>
    <w:p w:rsidR="004E4359" w:rsidRDefault="004E4359" w:rsidP="004E4359">
      <w:pPr>
        <w:ind w:left="1800" w:firstLine="0"/>
      </w:pPr>
      <w:r>
        <w:t xml:space="preserve">New parameter </w:t>
      </w:r>
      <w:r w:rsidRPr="00D94023">
        <w:rPr>
          <w:i/>
        </w:rPr>
        <w:t>@fileIsCIF (bit)</w:t>
      </w:r>
      <w:r>
        <w:t xml:space="preserve"> goes to DFILETYPE.FILE_IS_CIF.</w:t>
      </w:r>
    </w:p>
    <w:p w:rsidR="004E4359" w:rsidRDefault="004E4359" w:rsidP="004E4359">
      <w:pPr>
        <w:ind w:left="1800" w:firstLine="0"/>
      </w:pPr>
    </w:p>
    <w:p w:rsidR="004E4359" w:rsidRDefault="004E4359">
      <w:pPr>
        <w:rPr>
          <w:rFonts w:eastAsiaTheme="majorEastAsia" w:cstheme="majorBidi"/>
          <w:b/>
          <w:color w:val="595959" w:themeColor="text1" w:themeTint="A6"/>
        </w:rPr>
      </w:pPr>
      <w:r>
        <w:br w:type="page"/>
      </w:r>
    </w:p>
    <w:p w:rsidR="004E4359" w:rsidRDefault="004E4359" w:rsidP="00C1388C">
      <w:pPr>
        <w:pStyle w:val="TableName"/>
        <w:shd w:val="clear" w:color="auto" w:fill="9BBB59" w:themeFill="accent3"/>
      </w:pPr>
      <w:r>
        <w:lastRenderedPageBreak/>
        <w:t>usp_UpdateSubmissionItemType_aspClassic</w:t>
      </w:r>
    </w:p>
    <w:p w:rsidR="004E4359" w:rsidRDefault="004E4359" w:rsidP="004E4359">
      <w:pPr>
        <w:ind w:left="1800" w:firstLine="0"/>
      </w:pPr>
      <w:r>
        <w:t xml:space="preserve">New parameter </w:t>
      </w:r>
      <w:r w:rsidRPr="00D94023">
        <w:rPr>
          <w:i/>
        </w:rPr>
        <w:t>@fileIsCIF (bit)</w:t>
      </w:r>
      <w:r>
        <w:t xml:space="preserve"> goes to DFILETYPE.FILE_IS_CIF.</w:t>
      </w:r>
    </w:p>
    <w:p w:rsidR="004E4359" w:rsidRPr="00D94023" w:rsidRDefault="004E4359" w:rsidP="004E4359">
      <w:r>
        <w:tab/>
      </w:r>
    </w:p>
    <w:p w:rsidR="00D94023" w:rsidRDefault="00D94023" w:rsidP="00D94023"/>
    <w:p w:rsidR="00FE6352" w:rsidRDefault="00FE6352" w:rsidP="00FE6352">
      <w:pPr>
        <w:pStyle w:val="DatabaseName"/>
      </w:pPr>
      <w:r>
        <w:t>TRANSLATION</w:t>
      </w:r>
    </w:p>
    <w:p w:rsidR="00FE6352" w:rsidRPr="0008791A" w:rsidRDefault="00FE6352" w:rsidP="00FE6352">
      <w:pPr>
        <w:ind w:left="2160" w:hanging="900"/>
        <w:rPr>
          <w:rStyle w:val="Emphasis"/>
          <w:b w:val="0"/>
          <w:bCs w:val="0"/>
          <w:i w:val="0"/>
          <w:iCs w:val="0"/>
          <w:color w:val="auto"/>
        </w:rPr>
      </w:pPr>
      <w:r w:rsidRPr="0008791A">
        <w:rPr>
          <w:rStyle w:val="Emphasis"/>
          <w:b w:val="0"/>
          <w:bCs w:val="0"/>
          <w:i w:val="0"/>
          <w:iCs w:val="0"/>
          <w:color w:val="auto"/>
        </w:rPr>
        <w:t>(add)</w:t>
      </w:r>
      <w:r w:rsidRPr="0008791A">
        <w:rPr>
          <w:rStyle w:val="Emphasis"/>
          <w:b w:val="0"/>
          <w:bCs w:val="0"/>
          <w:i w:val="0"/>
          <w:iCs w:val="0"/>
          <w:color w:val="auto"/>
        </w:rPr>
        <w:tab/>
      </w:r>
      <w:r>
        <w:rPr>
          <w:rStyle w:val="Emphasis"/>
          <w:b w:val="0"/>
          <w:bCs w:val="0"/>
          <w:i w:val="0"/>
          <w:iCs w:val="0"/>
          <w:color w:val="auto"/>
        </w:rPr>
        <w:t>Pages.Admin.FileType.FileIsCIF</w:t>
      </w:r>
    </w:p>
    <w:p w:rsidR="00FE6352" w:rsidRDefault="00FE6352" w:rsidP="00FE6352">
      <w:pPr>
        <w:ind w:left="2160" w:firstLine="0"/>
        <w:rPr>
          <w:rStyle w:val="Emphasis"/>
          <w:b w:val="0"/>
          <w:bCs w:val="0"/>
          <w:i w:val="0"/>
          <w:iCs w:val="0"/>
          <w:color w:val="auto"/>
        </w:rPr>
      </w:pPr>
      <w:r w:rsidRPr="0008791A">
        <w:rPr>
          <w:rStyle w:val="Emphasis"/>
          <w:b w:val="0"/>
          <w:bCs w:val="0"/>
          <w:i w:val="0"/>
          <w:iCs w:val="0"/>
          <w:color w:val="auto"/>
        </w:rPr>
        <w:t>“</w:t>
      </w:r>
      <w:r>
        <w:rPr>
          <w:rStyle w:val="Emphasis"/>
          <w:b w:val="0"/>
          <w:bCs w:val="0"/>
          <w:i w:val="0"/>
          <w:iCs w:val="0"/>
          <w:color w:val="auto"/>
        </w:rPr>
        <w:t>Include this Item Type for checkCIF”</w:t>
      </w:r>
    </w:p>
    <w:p w:rsidR="008F2BA3" w:rsidRDefault="008F2BA3" w:rsidP="00444192">
      <w:pPr>
        <w:ind w:left="1800" w:firstLine="0"/>
      </w:pPr>
    </w:p>
    <w:p w:rsidR="00444192" w:rsidRPr="0071421E" w:rsidRDefault="00D21C68" w:rsidP="00D21C68">
      <w:pPr>
        <w:pStyle w:val="Heading3"/>
      </w:pPr>
      <w:bookmarkStart w:id="218" w:name="_Toc425840904"/>
      <w:r>
        <w:t>Code</w:t>
      </w:r>
      <w:bookmarkEnd w:id="218"/>
    </w:p>
    <w:p w:rsidR="00444192" w:rsidRDefault="00D21C68" w:rsidP="00CB0C30">
      <w:pPr>
        <w:pStyle w:val="Heading4"/>
      </w:pPr>
      <w:bookmarkStart w:id="219" w:name="_Toc425840905"/>
      <w:r w:rsidRPr="00D21C68">
        <w:t>Aries.EditorialManager.Framework.Journal.</w:t>
      </w:r>
      <w:r>
        <w:t>ArticleTypeObjects</w:t>
      </w:r>
      <w:r w:rsidRPr="00D21C68">
        <w:t>.</w:t>
      </w:r>
      <w:r>
        <w:t>SubmissionItemType</w:t>
      </w:r>
      <w:bookmarkEnd w:id="219"/>
    </w:p>
    <w:p w:rsidR="00D21C68" w:rsidRDefault="00D21C68" w:rsidP="009D2C4A">
      <w:pPr>
        <w:pStyle w:val="Heading5"/>
        <w:shd w:val="clear" w:color="auto" w:fill="9BBB59" w:themeFill="accent3"/>
      </w:pPr>
      <w:bookmarkStart w:id="220" w:name="_Toc425840906"/>
      <w:r>
        <w:t>Entity.cs</w:t>
      </w:r>
      <w:bookmarkEnd w:id="220"/>
    </w:p>
    <w:p w:rsidR="00D21C68" w:rsidRDefault="00D21C68" w:rsidP="00D21C68">
      <w:pPr>
        <w:ind w:left="2160" w:firstLine="0"/>
      </w:pPr>
      <w:r>
        <w:t>Properties:</w:t>
      </w:r>
    </w:p>
    <w:p w:rsidR="00D21C68" w:rsidRPr="00D21C68" w:rsidRDefault="00CA52E0" w:rsidP="00D21C68">
      <w:pPr>
        <w:ind w:left="2160" w:firstLine="0"/>
      </w:pPr>
      <w:r>
        <w:tab/>
        <w:t>+ FileIsCIF (boolean, default false)</w:t>
      </w:r>
    </w:p>
    <w:p w:rsidR="00664B68" w:rsidRDefault="00664B68" w:rsidP="00CB0C30">
      <w:pPr>
        <w:pStyle w:val="Heading4"/>
      </w:pPr>
      <w:bookmarkStart w:id="221" w:name="_Toc425840907"/>
      <w:r w:rsidRPr="00D21C68">
        <w:t>Aries.EditorialManager.Framework.Journal.</w:t>
      </w:r>
      <w:r>
        <w:t>ArticleTypeObjects</w:t>
      </w:r>
      <w:r w:rsidRPr="00D21C68">
        <w:t>.</w:t>
      </w:r>
      <w:r>
        <w:t>SubmissionItemType. Database</w:t>
      </w:r>
      <w:bookmarkEnd w:id="221"/>
    </w:p>
    <w:p w:rsidR="00664B68" w:rsidRPr="00664B68" w:rsidRDefault="00664B68" w:rsidP="009D2C4A">
      <w:pPr>
        <w:pStyle w:val="Heading5"/>
        <w:shd w:val="clear" w:color="auto" w:fill="9BBB59" w:themeFill="accent3"/>
      </w:pPr>
      <w:bookmarkStart w:id="222" w:name="_Toc425840908"/>
      <w:r>
        <w:t>Mapper.cs</w:t>
      </w:r>
      <w:bookmarkEnd w:id="222"/>
    </w:p>
    <w:p w:rsidR="00444192" w:rsidRDefault="00664B68" w:rsidP="00664B68">
      <w:pPr>
        <w:ind w:left="2160" w:firstLine="0"/>
      </w:pPr>
      <w:r>
        <w:t>Functions:</w:t>
      </w:r>
    </w:p>
    <w:p w:rsidR="00664B68" w:rsidRDefault="00664B68" w:rsidP="00664B68">
      <w:pPr>
        <w:ind w:left="2160" w:firstLine="0"/>
      </w:pPr>
      <w:r>
        <w:tab/>
        <w:t xml:space="preserve">DoLoad </w:t>
      </w:r>
    </w:p>
    <w:p w:rsidR="00664B68" w:rsidRDefault="00664B68" w:rsidP="00664B68">
      <w:pPr>
        <w:ind w:left="2160" w:firstLine="0"/>
        <w:rPr>
          <w:i/>
        </w:rPr>
      </w:pPr>
      <w:r>
        <w:tab/>
      </w:r>
      <w:r>
        <w:tab/>
        <w:t xml:space="preserve">Add population of new Entity property </w:t>
      </w:r>
      <w:r w:rsidRPr="00664B68">
        <w:rPr>
          <w:i/>
        </w:rPr>
        <w:t>FileIsCIF</w:t>
      </w:r>
    </w:p>
    <w:p w:rsidR="001D3A3B" w:rsidRDefault="001D3A3B" w:rsidP="00664B68">
      <w:pPr>
        <w:ind w:left="2160" w:firstLine="0"/>
      </w:pPr>
      <w:r>
        <w:rPr>
          <w:i/>
        </w:rPr>
        <w:tab/>
      </w:r>
      <w:r>
        <w:t>SetPersistenceParameters</w:t>
      </w:r>
    </w:p>
    <w:p w:rsidR="001D3A3B" w:rsidRDefault="001D3A3B" w:rsidP="00664B68">
      <w:pPr>
        <w:ind w:left="2160" w:firstLine="0"/>
        <w:rPr>
          <w:i/>
        </w:rPr>
      </w:pPr>
      <w:r>
        <w:tab/>
      </w:r>
      <w:r>
        <w:tab/>
        <w:t xml:space="preserve">Add send of new db parameter </w:t>
      </w:r>
      <w:r>
        <w:rPr>
          <w:i/>
        </w:rPr>
        <w:t>@fileIsCIF</w:t>
      </w:r>
    </w:p>
    <w:p w:rsidR="00F32ADF" w:rsidRDefault="00F32ADF" w:rsidP="00664B68">
      <w:pPr>
        <w:ind w:left="2160" w:firstLine="0"/>
        <w:rPr>
          <w:i/>
        </w:rPr>
      </w:pPr>
    </w:p>
    <w:p w:rsidR="00F32ADF" w:rsidRDefault="00F32ADF" w:rsidP="00F32ADF">
      <w:pPr>
        <w:pStyle w:val="Heading3"/>
      </w:pPr>
      <w:bookmarkStart w:id="223" w:name="_Toc425840909"/>
      <w:r>
        <w:t>Pages</w:t>
      </w:r>
      <w:bookmarkEnd w:id="223"/>
    </w:p>
    <w:p w:rsidR="00F32ADF" w:rsidRDefault="00F32ADF" w:rsidP="00E04661">
      <w:pPr>
        <w:pStyle w:val="Heading4"/>
        <w:shd w:val="clear" w:color="auto" w:fill="9BBB59" w:themeFill="accent3"/>
      </w:pPr>
      <w:bookmarkStart w:id="224" w:name="_Toc425840910"/>
      <w:r>
        <w:t>fileType2.asp</w:t>
      </w:r>
      <w:bookmarkEnd w:id="224"/>
    </w:p>
    <w:p w:rsidR="00F32ADF" w:rsidRDefault="00F32ADF" w:rsidP="00B303B9">
      <w:pPr>
        <w:ind w:left="1440" w:firstLine="0"/>
      </w:pPr>
      <w:r>
        <w:t>Add checkbox for new SubmissionItemType.Entity.FileIsCIF</w:t>
      </w:r>
      <w:r w:rsidR="00AC18CD">
        <w:t xml:space="preserve"> for both editing and adding new submission file types. See section 2.3.2 of function specification.</w:t>
      </w:r>
    </w:p>
    <w:p w:rsidR="00B303B9" w:rsidRDefault="00B303B9" w:rsidP="00E04661">
      <w:pPr>
        <w:pStyle w:val="Heading4"/>
        <w:shd w:val="clear" w:color="auto" w:fill="9BBB59" w:themeFill="accent3"/>
      </w:pPr>
      <w:r>
        <w:t>fileType3.asp</w:t>
      </w:r>
    </w:p>
    <w:p w:rsidR="00B303B9" w:rsidRPr="00B303B9" w:rsidRDefault="00B303B9" w:rsidP="00B303B9">
      <w:pPr>
        <w:rPr>
          <w:lang w:bidi="ar-SA"/>
        </w:rPr>
      </w:pPr>
      <w:r>
        <w:rPr>
          <w:lang w:bidi="ar-SA"/>
        </w:rPr>
        <w:tab/>
      </w:r>
      <w:r>
        <w:rPr>
          <w:lang w:bidi="ar-SA"/>
        </w:rPr>
        <w:tab/>
        <w:t>Save of FILE_IS_CIF value.</w:t>
      </w:r>
    </w:p>
    <w:p w:rsidR="00F32ADF" w:rsidRPr="001D3A3B" w:rsidRDefault="00F32ADF" w:rsidP="00664B68">
      <w:pPr>
        <w:ind w:left="2160" w:firstLine="0"/>
        <w:rPr>
          <w:i/>
        </w:rPr>
      </w:pPr>
    </w:p>
    <w:p w:rsidR="00360AF1" w:rsidRDefault="00360AF1" w:rsidP="009D2C4A">
      <w:pPr>
        <w:ind w:left="720" w:hanging="360"/>
        <w:rPr>
          <w:b/>
          <w:color w:val="595959" w:themeColor="text1" w:themeTint="A6"/>
          <w:sz w:val="28"/>
        </w:rPr>
      </w:pPr>
      <w:bookmarkStart w:id="225" w:name="_Toc424744127"/>
      <w:r>
        <w:br w:type="page"/>
      </w:r>
    </w:p>
    <w:p w:rsidR="004A2D97" w:rsidRPr="00FB672F" w:rsidRDefault="004A2D97" w:rsidP="0044028B">
      <w:pPr>
        <w:pStyle w:val="Heading2"/>
        <w:shd w:val="clear" w:color="auto" w:fill="9BBB59" w:themeFill="accent3"/>
      </w:pPr>
      <w:bookmarkStart w:id="226" w:name="_Toc425840911"/>
      <w:bookmarkStart w:id="227" w:name="_Toc424744146"/>
      <w:bookmarkEnd w:id="225"/>
      <w:r>
        <w:lastRenderedPageBreak/>
        <w:t>Trigger Points</w:t>
      </w:r>
      <w:bookmarkEnd w:id="226"/>
    </w:p>
    <w:p w:rsidR="004A2D97" w:rsidRDefault="004A2D97" w:rsidP="004A2D97">
      <w:pPr>
        <w:pStyle w:val="Heading3"/>
        <w:rPr>
          <w:rStyle w:val="Heading3Char"/>
          <w:b/>
        </w:rPr>
      </w:pPr>
      <w:bookmarkStart w:id="228" w:name="_Toc425840912"/>
      <w:r w:rsidRPr="00103E18">
        <w:rPr>
          <w:rStyle w:val="Heading3Char"/>
          <w:b/>
        </w:rPr>
        <w:t>Pages</w:t>
      </w:r>
      <w:bookmarkEnd w:id="228"/>
    </w:p>
    <w:p w:rsidR="004A2D97" w:rsidRDefault="004A2D97" w:rsidP="004A2D97">
      <w:pPr>
        <w:pStyle w:val="Heading4"/>
      </w:pPr>
      <w:bookmarkStart w:id="229" w:name="_Toc425840913"/>
      <w:r>
        <w:t>Web/common/pdfBuildSetup.asp</w:t>
      </w:r>
      <w:bookmarkEnd w:id="229"/>
    </w:p>
    <w:p w:rsidR="004A2D97" w:rsidRDefault="004A2D97" w:rsidP="00511023">
      <w:pPr>
        <w:pStyle w:val="NoSpacing"/>
        <w:numPr>
          <w:ilvl w:val="0"/>
          <w:numId w:val="21"/>
        </w:numPr>
        <w:ind w:left="2160"/>
        <w:rPr>
          <w:bCs/>
        </w:rPr>
      </w:pPr>
      <w:r>
        <w:rPr>
          <w:bCs/>
        </w:rPr>
        <w:t>Around line 1032 (where we submitAQCJobs), we will need to insert logic that  checks to see if :</w:t>
      </w:r>
    </w:p>
    <w:p w:rsidR="004A2D97" w:rsidRDefault="004A2D97" w:rsidP="00511023">
      <w:pPr>
        <w:pStyle w:val="NoSpacing"/>
        <w:numPr>
          <w:ilvl w:val="1"/>
          <w:numId w:val="21"/>
        </w:numPr>
        <w:rPr>
          <w:bCs/>
        </w:rPr>
      </w:pPr>
      <w:r>
        <w:rPr>
          <w:bCs/>
        </w:rPr>
        <w:t>CIF Checking is enabled</w:t>
      </w:r>
    </w:p>
    <w:p w:rsidR="004A2D97" w:rsidRDefault="004A2D97" w:rsidP="00511023">
      <w:pPr>
        <w:pStyle w:val="NoSpacing"/>
        <w:numPr>
          <w:ilvl w:val="1"/>
          <w:numId w:val="21"/>
        </w:numPr>
        <w:rPr>
          <w:bCs/>
        </w:rPr>
      </w:pPr>
      <w:r>
        <w:rPr>
          <w:bCs/>
        </w:rPr>
        <w:t>Any of the “Build PDF” trigger points are enabled</w:t>
      </w:r>
    </w:p>
    <w:p w:rsidR="004A2D97" w:rsidRDefault="004A2D97" w:rsidP="00511023">
      <w:pPr>
        <w:pStyle w:val="NoSpacing"/>
        <w:numPr>
          <w:ilvl w:val="0"/>
          <w:numId w:val="21"/>
        </w:numPr>
        <w:ind w:left="2160"/>
        <w:rPr>
          <w:bCs/>
        </w:rPr>
      </w:pPr>
      <w:r>
        <w:rPr>
          <w:bCs/>
        </w:rPr>
        <w:t>If 1 and 2 are both true, then we invoke CIFManager.SubmitCIFCheckerJobs for the current document ID.</w:t>
      </w:r>
    </w:p>
    <w:p w:rsidR="004A2D97" w:rsidRDefault="004A2D97" w:rsidP="004A2D97">
      <w:pPr>
        <w:pStyle w:val="NoSpacing"/>
        <w:ind w:left="720"/>
        <w:rPr>
          <w:bCs/>
        </w:rPr>
      </w:pPr>
    </w:p>
    <w:p w:rsidR="004A2D97" w:rsidRDefault="004A2D97" w:rsidP="004A2D97">
      <w:pPr>
        <w:pStyle w:val="Heading4"/>
      </w:pPr>
      <w:bookmarkStart w:id="230" w:name="_Toc425840914"/>
      <w:r>
        <w:t>Web/common/sendReviewerLetters.asp</w:t>
      </w:r>
      <w:bookmarkEnd w:id="230"/>
    </w:p>
    <w:p w:rsidR="004A2D97" w:rsidRDefault="004A2D97" w:rsidP="00511023">
      <w:pPr>
        <w:pStyle w:val="NoSpacing"/>
        <w:numPr>
          <w:ilvl w:val="0"/>
          <w:numId w:val="22"/>
        </w:numPr>
        <w:rPr>
          <w:bCs/>
        </w:rPr>
      </w:pPr>
      <w:r>
        <w:rPr>
          <w:bCs/>
        </w:rPr>
        <w:t xml:space="preserve">Around line 308  (end of referenceCheckingEnabled section), we will need to insert logic that  checks to see if </w:t>
      </w:r>
    </w:p>
    <w:p w:rsidR="004A2D97" w:rsidRDefault="004A2D97" w:rsidP="00511023">
      <w:pPr>
        <w:pStyle w:val="NoSpacing"/>
        <w:numPr>
          <w:ilvl w:val="1"/>
          <w:numId w:val="23"/>
        </w:numPr>
        <w:rPr>
          <w:bCs/>
        </w:rPr>
      </w:pPr>
      <w:r>
        <w:rPr>
          <w:bCs/>
        </w:rPr>
        <w:t>CIF Checking is enabled</w:t>
      </w:r>
    </w:p>
    <w:p w:rsidR="004A2D97" w:rsidRDefault="004A2D97" w:rsidP="00511023">
      <w:pPr>
        <w:pStyle w:val="NoSpacing"/>
        <w:numPr>
          <w:ilvl w:val="1"/>
          <w:numId w:val="23"/>
        </w:numPr>
        <w:rPr>
          <w:bCs/>
        </w:rPr>
      </w:pPr>
      <w:r>
        <w:rPr>
          <w:bCs/>
        </w:rPr>
        <w:t>Any of the “Build PDF” trigger points are enabled</w:t>
      </w:r>
    </w:p>
    <w:p w:rsidR="004A2D97" w:rsidRDefault="004A2D97" w:rsidP="00511023">
      <w:pPr>
        <w:pStyle w:val="NoSpacing"/>
        <w:numPr>
          <w:ilvl w:val="1"/>
          <w:numId w:val="23"/>
        </w:numPr>
        <w:rPr>
          <w:bCs/>
        </w:rPr>
      </w:pPr>
      <w:r>
        <w:rPr>
          <w:bCs/>
        </w:rPr>
        <w:t>This is the first batch of assigned/invited reviewers for the first revision of this submission.</w:t>
      </w:r>
    </w:p>
    <w:p w:rsidR="004A2D97" w:rsidRDefault="004A2D97" w:rsidP="00511023">
      <w:pPr>
        <w:pStyle w:val="NoSpacing"/>
        <w:numPr>
          <w:ilvl w:val="0"/>
          <w:numId w:val="22"/>
        </w:numPr>
        <w:rPr>
          <w:bCs/>
        </w:rPr>
      </w:pPr>
      <w:r>
        <w:rPr>
          <w:bCs/>
        </w:rPr>
        <w:t>If 1, 2 and 3 are all true, then we invoke CIFManager.SubmitCIFCheckerJobs for the current document ID.</w:t>
      </w:r>
    </w:p>
    <w:p w:rsidR="004A2D97" w:rsidRDefault="004A2D97" w:rsidP="004A2D97">
      <w:pPr>
        <w:pStyle w:val="NoSpacing"/>
        <w:ind w:left="720"/>
        <w:rPr>
          <w:bCs/>
        </w:rPr>
      </w:pPr>
    </w:p>
    <w:p w:rsidR="004A2D97" w:rsidRDefault="004A2D97" w:rsidP="004A2D97">
      <w:pPr>
        <w:ind w:left="1980" w:firstLine="0"/>
      </w:pPr>
      <w:r>
        <w:t>NOTE:  This is very close to the logic used by reference checking, so we will want to split out the assignment of the reviewerAssignments, assignedReviewersFlag and invitedReviewersFlag variables so that they are done only once.</w:t>
      </w:r>
    </w:p>
    <w:p w:rsidR="004A2D97" w:rsidRDefault="004A2D97" w:rsidP="004A2D97">
      <w:pPr>
        <w:pStyle w:val="NoSpacing"/>
        <w:ind w:left="720"/>
        <w:rPr>
          <w:bCs/>
        </w:rPr>
      </w:pPr>
    </w:p>
    <w:p w:rsidR="004A2D97" w:rsidRDefault="004A2D97" w:rsidP="004A2D97">
      <w:pPr>
        <w:pStyle w:val="Heading4"/>
      </w:pPr>
      <w:bookmarkStart w:id="231" w:name="_Toc425840915"/>
      <w:r>
        <w:t>Web/common/notifyAuthor2.asp</w:t>
      </w:r>
      <w:bookmarkEnd w:id="231"/>
    </w:p>
    <w:p w:rsidR="004A2D97" w:rsidRDefault="004A2D97" w:rsidP="00511023">
      <w:pPr>
        <w:pStyle w:val="NoSpacing"/>
        <w:numPr>
          <w:ilvl w:val="0"/>
          <w:numId w:val="22"/>
        </w:numPr>
        <w:rPr>
          <w:bCs/>
        </w:rPr>
      </w:pPr>
      <w:r>
        <w:rPr>
          <w:bCs/>
        </w:rPr>
        <w:t xml:space="preserve">Around line 426 (end of referenceCheckingEnabled section), we will need to insert logic that  checks to see if </w:t>
      </w:r>
    </w:p>
    <w:p w:rsidR="004A2D97" w:rsidRDefault="004A2D97" w:rsidP="00511023">
      <w:pPr>
        <w:pStyle w:val="NoSpacing"/>
        <w:numPr>
          <w:ilvl w:val="0"/>
          <w:numId w:val="24"/>
        </w:numPr>
        <w:rPr>
          <w:bCs/>
        </w:rPr>
      </w:pPr>
      <w:r>
        <w:rPr>
          <w:bCs/>
        </w:rPr>
        <w:t>CIF Checking is enabled</w:t>
      </w:r>
    </w:p>
    <w:p w:rsidR="004A2D97" w:rsidRDefault="004A2D97" w:rsidP="00511023">
      <w:pPr>
        <w:pStyle w:val="NoSpacing"/>
        <w:numPr>
          <w:ilvl w:val="0"/>
          <w:numId w:val="24"/>
        </w:numPr>
        <w:rPr>
          <w:bCs/>
        </w:rPr>
      </w:pPr>
      <w:r>
        <w:rPr>
          <w:bCs/>
        </w:rPr>
        <w:t>Any of the “Build PDF” trigger points are enabled</w:t>
      </w:r>
    </w:p>
    <w:p w:rsidR="004A2D97" w:rsidRDefault="004A2D97" w:rsidP="00511023">
      <w:pPr>
        <w:pStyle w:val="NoSpacing"/>
        <w:numPr>
          <w:ilvl w:val="0"/>
          <w:numId w:val="24"/>
        </w:numPr>
        <w:rPr>
          <w:bCs/>
        </w:rPr>
      </w:pPr>
      <w:r>
        <w:rPr>
          <w:bCs/>
        </w:rPr>
        <w:t>The decision family is accept or revise</w:t>
      </w:r>
    </w:p>
    <w:p w:rsidR="004A2D97" w:rsidRDefault="004A2D97" w:rsidP="00511023">
      <w:pPr>
        <w:pStyle w:val="NoSpacing"/>
        <w:numPr>
          <w:ilvl w:val="0"/>
          <w:numId w:val="22"/>
        </w:numPr>
        <w:rPr>
          <w:bCs/>
        </w:rPr>
      </w:pPr>
      <w:r>
        <w:rPr>
          <w:bCs/>
        </w:rPr>
        <w:t>If 1, 2 and 3 are all true, then we invoke CIFManager.SubmitCIFCheckerJobs for the current document ID.</w:t>
      </w:r>
    </w:p>
    <w:p w:rsidR="004A2D97" w:rsidRDefault="004A2D97" w:rsidP="004A2D97">
      <w:pPr>
        <w:pStyle w:val="NoSpacing"/>
        <w:ind w:left="720"/>
        <w:rPr>
          <w:bCs/>
        </w:rPr>
      </w:pPr>
    </w:p>
    <w:p w:rsidR="004A2D97" w:rsidRDefault="004A2D97" w:rsidP="004A2D97">
      <w:pPr>
        <w:ind w:left="1080" w:firstLine="720"/>
        <w:rPr>
          <w:rFonts w:asciiTheme="majorHAnsi" w:eastAsiaTheme="majorEastAsia" w:hAnsiTheme="majorHAnsi" w:cstheme="majorBidi"/>
          <w:b/>
          <w:bCs/>
          <w:color w:val="365F91" w:themeColor="accent1" w:themeShade="BF"/>
          <w:sz w:val="24"/>
          <w:szCs w:val="24"/>
        </w:rPr>
      </w:pPr>
      <w:r>
        <w:rPr>
          <w:bCs/>
        </w:rPr>
        <w:t>NOTE:  Again, this logic is very close to the logic for reference checking.</w:t>
      </w:r>
    </w:p>
    <w:p w:rsidR="00EC4A1B" w:rsidRDefault="00EC4A1B" w:rsidP="00EC4A1B">
      <w:pPr>
        <w:pStyle w:val="Heading4"/>
      </w:pPr>
      <w:bookmarkStart w:id="232" w:name="_Toc425321547"/>
      <w:bookmarkStart w:id="233" w:name="_Toc425840916"/>
      <w:r>
        <w:t>Aries.EditorialManager.Web.Command.Upload</w:t>
      </w:r>
      <w:bookmarkEnd w:id="232"/>
      <w:bookmarkEnd w:id="233"/>
    </w:p>
    <w:p w:rsidR="00EC4A1B" w:rsidRDefault="00EC4A1B" w:rsidP="00EC4A1B">
      <w:pPr>
        <w:pStyle w:val="Heading5"/>
        <w:rPr>
          <w:lang w:bidi="ar-SA"/>
        </w:rPr>
      </w:pPr>
      <w:bookmarkStart w:id="234" w:name="_Toc425321548"/>
      <w:bookmarkStart w:id="235" w:name="_Toc425840917"/>
      <w:r>
        <w:rPr>
          <w:lang w:bidi="ar-SA"/>
        </w:rPr>
        <w:t>UploadCompanionFile.cs</w:t>
      </w:r>
      <w:bookmarkEnd w:id="234"/>
      <w:bookmarkEnd w:id="235"/>
    </w:p>
    <w:p w:rsidR="00EC4A1B" w:rsidRDefault="00EC4A1B" w:rsidP="00EC4A1B">
      <w:pPr>
        <w:ind w:left="1800" w:firstLine="0"/>
        <w:rPr>
          <w:b/>
        </w:rPr>
      </w:pPr>
      <w:r>
        <w:t>Override the PostProcessFile method, to check the provided FileType’s CIF submission setting. If that’s turned on, then we need to use RequestSubmitter.SubmitCIFCheckJob to schedule a CIF submission.</w:t>
      </w:r>
    </w:p>
    <w:p w:rsidR="004A2D97" w:rsidRDefault="004A2D97" w:rsidP="004A2D97">
      <w:pPr>
        <w:rPr>
          <w:rFonts w:asciiTheme="majorHAnsi" w:eastAsiaTheme="majorEastAsia" w:hAnsiTheme="majorHAnsi" w:cstheme="majorBidi"/>
          <w:b/>
          <w:bCs/>
          <w:color w:val="365F91" w:themeColor="accent1" w:themeShade="BF"/>
          <w:sz w:val="24"/>
          <w:szCs w:val="24"/>
        </w:rPr>
      </w:pPr>
      <w:r>
        <w:br w:type="page"/>
      </w:r>
    </w:p>
    <w:p w:rsidR="00CF5BAB" w:rsidRDefault="00CF5BAB" w:rsidP="00CF5BAB">
      <w:pPr>
        <w:pStyle w:val="Heading2"/>
      </w:pPr>
      <w:bookmarkStart w:id="236" w:name="_Toc424744151"/>
      <w:bookmarkStart w:id="237" w:name="_Toc425840918"/>
      <w:bookmarkEnd w:id="227"/>
      <w:r>
        <w:lastRenderedPageBreak/>
        <w:t>Schedule Group checkCIF results</w:t>
      </w:r>
    </w:p>
    <w:p w:rsidR="008E0292" w:rsidRPr="0071421E" w:rsidRDefault="008E0292" w:rsidP="008E0292">
      <w:pPr>
        <w:pStyle w:val="Heading3"/>
      </w:pPr>
      <w:r>
        <w:t>Code</w:t>
      </w:r>
    </w:p>
    <w:p w:rsidR="00CF5BAB" w:rsidRDefault="008E0292" w:rsidP="008E0292">
      <w:pPr>
        <w:pStyle w:val="Heading4"/>
      </w:pPr>
      <w:r>
        <w:t>Aries.EditorialManager.</w:t>
      </w:r>
      <w:r w:rsidR="007E4157">
        <w:t>CIFManagement</w:t>
      </w:r>
    </w:p>
    <w:p w:rsidR="008E0292" w:rsidRPr="008E0292" w:rsidRDefault="007E4157" w:rsidP="008E0292">
      <w:pPr>
        <w:pStyle w:val="Heading5"/>
        <w:rPr>
          <w:lang w:bidi="ar-SA"/>
        </w:rPr>
      </w:pPr>
      <w:r>
        <w:rPr>
          <w:lang w:bidi="ar-SA"/>
        </w:rPr>
        <w:t>CIFCheckManager</w:t>
      </w:r>
      <w:r w:rsidR="008E0292">
        <w:rPr>
          <w:lang w:bidi="ar-SA"/>
        </w:rPr>
        <w:t>.cs</w:t>
      </w:r>
    </w:p>
    <w:p w:rsidR="005B0035" w:rsidRPr="005B0035" w:rsidRDefault="005B0035" w:rsidP="00962A49">
      <w:pPr>
        <w:pStyle w:val="ListParagraph"/>
        <w:numPr>
          <w:ilvl w:val="0"/>
          <w:numId w:val="65"/>
        </w:numPr>
        <w:rPr>
          <w:rFonts w:asciiTheme="majorHAnsi" w:eastAsiaTheme="majorEastAsia" w:hAnsiTheme="majorHAnsi" w:cstheme="majorBidi"/>
          <w:b/>
          <w:bCs/>
          <w:color w:val="365F91" w:themeColor="accent1" w:themeShade="BF"/>
          <w:sz w:val="24"/>
          <w:szCs w:val="24"/>
        </w:rPr>
      </w:pPr>
      <w:r>
        <w:rPr>
          <w:i/>
        </w:rPr>
        <w:t>scheduleGroupIds</w:t>
      </w:r>
      <w:r>
        <w:t xml:space="preserve"> to constructor – list of schedule group ids.  Populate </w:t>
      </w:r>
      <w:r>
        <w:rPr>
          <w:i/>
        </w:rPr>
        <w:t>_scheduleGroupIds</w:t>
      </w:r>
      <w:r>
        <w:t>.</w:t>
      </w:r>
    </w:p>
    <w:p w:rsidR="005B0035" w:rsidRPr="005B0035" w:rsidRDefault="005B0035" w:rsidP="00962A49">
      <w:pPr>
        <w:pStyle w:val="ListParagraph"/>
        <w:numPr>
          <w:ilvl w:val="0"/>
          <w:numId w:val="65"/>
        </w:numPr>
        <w:rPr>
          <w:rFonts w:asciiTheme="majorHAnsi" w:eastAsiaTheme="majorEastAsia" w:hAnsiTheme="majorHAnsi" w:cstheme="majorBidi"/>
          <w:b/>
          <w:bCs/>
          <w:color w:val="365F91" w:themeColor="accent1" w:themeShade="BF"/>
          <w:sz w:val="24"/>
          <w:szCs w:val="24"/>
        </w:rPr>
      </w:pPr>
      <w:r>
        <w:t xml:space="preserve">Enum </w:t>
      </w:r>
      <w:r>
        <w:rPr>
          <w:i/>
        </w:rPr>
        <w:t>LinkForType</w:t>
      </w:r>
      <w:r>
        <w:t xml:space="preserve"> – indicates who is calling for a link (Document or ScheduleGroup).</w:t>
      </w:r>
    </w:p>
    <w:p w:rsidR="00321AB2" w:rsidRPr="00962A49" w:rsidRDefault="007E4157" w:rsidP="00962A49">
      <w:pPr>
        <w:pStyle w:val="ListParagraph"/>
        <w:numPr>
          <w:ilvl w:val="0"/>
          <w:numId w:val="65"/>
        </w:numPr>
        <w:rPr>
          <w:rFonts w:asciiTheme="majorHAnsi" w:eastAsiaTheme="majorEastAsia" w:hAnsiTheme="majorHAnsi" w:cstheme="majorBidi"/>
          <w:b/>
          <w:bCs/>
          <w:color w:val="365F91" w:themeColor="accent1" w:themeShade="BF"/>
          <w:sz w:val="24"/>
          <w:szCs w:val="24"/>
        </w:rPr>
      </w:pPr>
      <w:r>
        <w:t>_</w:t>
      </w:r>
      <w:r w:rsidRPr="00962A49">
        <w:rPr>
          <w:i/>
        </w:rPr>
        <w:t>scheduleGroupOneCIFResultFile</w:t>
      </w:r>
      <w:r>
        <w:t xml:space="preserve"> to hold CIF result file data for passed in schedule groups</w:t>
      </w:r>
      <w:r w:rsidR="00962A49">
        <w:t xml:space="preserve"> that only have one associated result file.</w:t>
      </w:r>
    </w:p>
    <w:p w:rsidR="009E0A54" w:rsidRPr="009E0A54" w:rsidRDefault="00962A49" w:rsidP="00962A49">
      <w:pPr>
        <w:pStyle w:val="ListParagraph"/>
        <w:numPr>
          <w:ilvl w:val="0"/>
          <w:numId w:val="65"/>
        </w:numPr>
        <w:rPr>
          <w:rFonts w:asciiTheme="majorHAnsi" w:eastAsiaTheme="majorEastAsia" w:hAnsiTheme="majorHAnsi" w:cstheme="majorBidi"/>
          <w:b/>
          <w:bCs/>
          <w:color w:val="365F91" w:themeColor="accent1" w:themeShade="BF"/>
          <w:sz w:val="24"/>
          <w:szCs w:val="24"/>
        </w:rPr>
      </w:pPr>
      <w:r>
        <w:t>_</w:t>
      </w:r>
      <w:r w:rsidRPr="00962A49">
        <w:rPr>
          <w:i/>
        </w:rPr>
        <w:t>scheduleGroupCIFFiles</w:t>
      </w:r>
      <w:r>
        <w:t xml:space="preserve"> to hold CIF file data for passed in schedule groups.  </w:t>
      </w:r>
    </w:p>
    <w:p w:rsidR="00962A49" w:rsidRPr="00F62B03" w:rsidRDefault="00962A49" w:rsidP="00962A49">
      <w:pPr>
        <w:pStyle w:val="ListParagraph"/>
        <w:numPr>
          <w:ilvl w:val="0"/>
          <w:numId w:val="65"/>
        </w:numPr>
        <w:rPr>
          <w:rFonts w:asciiTheme="majorHAnsi" w:eastAsiaTheme="majorEastAsia" w:hAnsiTheme="majorHAnsi" w:cstheme="majorBidi"/>
          <w:b/>
          <w:bCs/>
          <w:color w:val="365F91" w:themeColor="accent1" w:themeShade="BF"/>
          <w:sz w:val="24"/>
          <w:szCs w:val="24"/>
        </w:rPr>
      </w:pPr>
      <w:r w:rsidRPr="00962A49">
        <w:rPr>
          <w:i/>
        </w:rPr>
        <w:t>ScheduleGroupIds</w:t>
      </w:r>
      <w:r>
        <w:rPr>
          <w:i/>
        </w:rPr>
        <w:t xml:space="preserve">, </w:t>
      </w:r>
      <w:r w:rsidRPr="00962A49">
        <w:t>which</w:t>
      </w:r>
      <w:r>
        <w:t xml:space="preserve">, on reset, </w:t>
      </w:r>
      <w:r w:rsidR="001E016E">
        <w:t xml:space="preserve">clears </w:t>
      </w:r>
      <w:r w:rsidR="001E016E">
        <w:rPr>
          <w:i/>
        </w:rPr>
        <w:t>_scheduleGroupOneCIFResultFile</w:t>
      </w:r>
      <w:r w:rsidR="001E016E">
        <w:t xml:space="preserve">, </w:t>
      </w:r>
      <w:r w:rsidR="001E016E">
        <w:rPr>
          <w:i/>
        </w:rPr>
        <w:t>_scheduleGroupCIFFiles</w:t>
      </w:r>
      <w:r w:rsidR="001E016E">
        <w:t>.</w:t>
      </w:r>
    </w:p>
    <w:p w:rsidR="00F62B03" w:rsidRPr="00F62B03" w:rsidRDefault="00F62B03" w:rsidP="00962A49">
      <w:pPr>
        <w:pStyle w:val="ListParagraph"/>
        <w:numPr>
          <w:ilvl w:val="0"/>
          <w:numId w:val="65"/>
        </w:numPr>
        <w:rPr>
          <w:rFonts w:asciiTheme="majorHAnsi" w:eastAsiaTheme="majorEastAsia" w:hAnsiTheme="majorHAnsi" w:cstheme="majorBidi"/>
          <w:b/>
          <w:bCs/>
          <w:color w:val="365F91" w:themeColor="accent1" w:themeShade="BF"/>
          <w:sz w:val="24"/>
          <w:szCs w:val="24"/>
        </w:rPr>
      </w:pPr>
      <w:r>
        <w:t>Constants</w:t>
      </w:r>
    </w:p>
    <w:p w:rsidR="00F62B03" w:rsidRPr="00F62B03" w:rsidRDefault="00F62B03" w:rsidP="00F62B03">
      <w:pPr>
        <w:pStyle w:val="ListParagraph"/>
        <w:numPr>
          <w:ilvl w:val="1"/>
          <w:numId w:val="65"/>
        </w:numPr>
        <w:rPr>
          <w:rFonts w:asciiTheme="majorHAnsi" w:eastAsiaTheme="majorEastAsia" w:hAnsiTheme="majorHAnsi" w:cstheme="majorBidi"/>
          <w:b/>
          <w:bCs/>
          <w:color w:val="365F91" w:themeColor="accent1" w:themeShade="BF"/>
          <w:sz w:val="24"/>
          <w:szCs w:val="24"/>
        </w:rPr>
      </w:pPr>
      <w:r>
        <w:t>downloadString</w:t>
      </w:r>
    </w:p>
    <w:p w:rsidR="00F62B03" w:rsidRPr="005B0035" w:rsidRDefault="00F62B03" w:rsidP="00F62B03">
      <w:pPr>
        <w:pStyle w:val="ListParagraph"/>
        <w:numPr>
          <w:ilvl w:val="1"/>
          <w:numId w:val="65"/>
        </w:numPr>
        <w:rPr>
          <w:rFonts w:asciiTheme="majorHAnsi" w:eastAsiaTheme="majorEastAsia" w:hAnsiTheme="majorHAnsi" w:cstheme="majorBidi"/>
          <w:b/>
          <w:bCs/>
          <w:color w:val="365F91" w:themeColor="accent1" w:themeShade="BF"/>
          <w:sz w:val="24"/>
          <w:szCs w:val="24"/>
        </w:rPr>
      </w:pPr>
      <w:r>
        <w:t>openPageString</w:t>
      </w:r>
    </w:p>
    <w:p w:rsidR="005B0035" w:rsidRPr="005B0035" w:rsidRDefault="005B0035" w:rsidP="00D403AE">
      <w:pPr>
        <w:pStyle w:val="ListParagraph"/>
        <w:numPr>
          <w:ilvl w:val="0"/>
          <w:numId w:val="66"/>
        </w:numPr>
        <w:rPr>
          <w:rFonts w:asciiTheme="majorHAnsi" w:eastAsiaTheme="majorEastAsia" w:hAnsiTheme="majorHAnsi" w:cstheme="majorBidi"/>
          <w:b/>
          <w:bCs/>
          <w:color w:val="365F91" w:themeColor="accent1" w:themeShade="BF"/>
          <w:sz w:val="24"/>
          <w:szCs w:val="24"/>
        </w:rPr>
      </w:pPr>
      <w:r>
        <w:t xml:space="preserve">Split </w:t>
      </w:r>
      <w:r>
        <w:rPr>
          <w:i/>
        </w:rPr>
        <w:t>GetDownloadLinkData</w:t>
      </w:r>
      <w:r>
        <w:t xml:space="preserve"> into </w:t>
      </w:r>
      <w:r>
        <w:rPr>
          <w:i/>
        </w:rPr>
        <w:t xml:space="preserve">GetDownloadLinkData_ForDocument </w:t>
      </w:r>
      <w:r>
        <w:t xml:space="preserve">and </w:t>
      </w:r>
      <w:r>
        <w:rPr>
          <w:i/>
        </w:rPr>
        <w:t>GetDownloadLinkData_ForScheduleGroup</w:t>
      </w:r>
      <w:r>
        <w:t>.</w:t>
      </w:r>
    </w:p>
    <w:p w:rsidR="005B0035" w:rsidRPr="00D403AE" w:rsidRDefault="005B0035" w:rsidP="00D403AE">
      <w:pPr>
        <w:pStyle w:val="ListParagraph"/>
        <w:numPr>
          <w:ilvl w:val="0"/>
          <w:numId w:val="67"/>
        </w:numPr>
        <w:rPr>
          <w:rFonts w:asciiTheme="majorHAnsi" w:eastAsiaTheme="majorEastAsia" w:hAnsiTheme="majorHAnsi" w:cstheme="majorBidi"/>
          <w:b/>
          <w:bCs/>
          <w:color w:val="365F91" w:themeColor="accent1" w:themeShade="BF"/>
          <w:sz w:val="24"/>
          <w:szCs w:val="24"/>
        </w:rPr>
      </w:pPr>
      <w:r>
        <w:t xml:space="preserve">Split </w:t>
      </w:r>
      <w:r w:rsidRPr="005B0035">
        <w:rPr>
          <w:i/>
        </w:rPr>
        <w:t>GetCIFFiles</w:t>
      </w:r>
      <w:r>
        <w:t xml:space="preserve"> to </w:t>
      </w:r>
      <w:r w:rsidRPr="005B0035">
        <w:rPr>
          <w:i/>
        </w:rPr>
        <w:t>GetCIFFiles_ForDocument</w:t>
      </w:r>
      <w:r>
        <w:t xml:space="preserve"> and </w:t>
      </w:r>
      <w:r w:rsidRPr="005B0035">
        <w:rPr>
          <w:i/>
        </w:rPr>
        <w:t>GetCIFFiles_ForScheduleGroup</w:t>
      </w:r>
      <w:r>
        <w:t>.</w:t>
      </w:r>
    </w:p>
    <w:p w:rsidR="00D403AE" w:rsidRPr="00D403AE" w:rsidRDefault="00D403AE" w:rsidP="00D403AE">
      <w:pPr>
        <w:pStyle w:val="ListParagraph"/>
        <w:numPr>
          <w:ilvl w:val="0"/>
          <w:numId w:val="67"/>
        </w:numPr>
        <w:rPr>
          <w:rFonts w:asciiTheme="majorHAnsi" w:eastAsiaTheme="majorEastAsia" w:hAnsiTheme="majorHAnsi" w:cstheme="majorBidi"/>
          <w:b/>
          <w:bCs/>
          <w:color w:val="365F91" w:themeColor="accent1" w:themeShade="BF"/>
          <w:sz w:val="24"/>
          <w:szCs w:val="24"/>
        </w:rPr>
      </w:pPr>
      <w:r>
        <w:t xml:space="preserve">Split </w:t>
      </w:r>
      <w:r w:rsidRPr="00D403AE">
        <w:rPr>
          <w:i/>
        </w:rPr>
        <w:t>GetSingleCIFResult</w:t>
      </w:r>
      <w:r>
        <w:t xml:space="preserve"> into </w:t>
      </w:r>
      <w:r w:rsidRPr="00D403AE">
        <w:rPr>
          <w:i/>
        </w:rPr>
        <w:t>GetSingleCIFResult_ForDocument</w:t>
      </w:r>
      <w:r>
        <w:t xml:space="preserve"> and </w:t>
      </w:r>
      <w:r w:rsidRPr="007236D5">
        <w:rPr>
          <w:i/>
        </w:rPr>
        <w:t>GetSingleCIFResult_ForScheduleGroup</w:t>
      </w:r>
    </w:p>
    <w:p w:rsidR="00D403AE" w:rsidRPr="0035606D" w:rsidRDefault="00D403AE" w:rsidP="0060655C">
      <w:pPr>
        <w:pStyle w:val="ListParagraph"/>
        <w:numPr>
          <w:ilvl w:val="0"/>
          <w:numId w:val="69"/>
        </w:numPr>
        <w:rPr>
          <w:rFonts w:asciiTheme="majorHAnsi" w:eastAsiaTheme="majorEastAsia" w:hAnsiTheme="majorHAnsi" w:cstheme="majorBidi"/>
          <w:b/>
          <w:bCs/>
          <w:color w:val="365F91" w:themeColor="accent1" w:themeShade="BF"/>
          <w:sz w:val="24"/>
          <w:szCs w:val="24"/>
        </w:rPr>
      </w:pPr>
      <w:r w:rsidRPr="00D403AE">
        <w:rPr>
          <w:i/>
        </w:rPr>
        <w:t>GetDownloadLinkData_ForScheduleGroup</w:t>
      </w:r>
      <w:r>
        <w:t xml:space="preserve"> – </w:t>
      </w:r>
    </w:p>
    <w:p w:rsidR="0035606D" w:rsidRPr="0035606D" w:rsidRDefault="0035606D" w:rsidP="00E031EA">
      <w:pPr>
        <w:pStyle w:val="ListParagraph"/>
        <w:numPr>
          <w:ilvl w:val="1"/>
          <w:numId w:val="71"/>
        </w:numPr>
        <w:rPr>
          <w:rFonts w:eastAsiaTheme="majorEastAsia"/>
        </w:rPr>
      </w:pPr>
      <w:r w:rsidRPr="0035606D">
        <w:rPr>
          <w:rFonts w:eastAsiaTheme="majorEastAsia"/>
        </w:rPr>
        <w:t>private</w:t>
      </w:r>
    </w:p>
    <w:p w:rsidR="004B6ABE" w:rsidRPr="00D403AE" w:rsidRDefault="004B6ABE" w:rsidP="00E031EA">
      <w:pPr>
        <w:pStyle w:val="ListParagraph"/>
        <w:numPr>
          <w:ilvl w:val="1"/>
          <w:numId w:val="70"/>
        </w:numPr>
        <w:rPr>
          <w:rFonts w:asciiTheme="majorHAnsi" w:eastAsiaTheme="majorEastAsia" w:hAnsiTheme="majorHAnsi" w:cstheme="majorBidi"/>
          <w:b/>
          <w:bCs/>
          <w:color w:val="365F91" w:themeColor="accent1" w:themeShade="BF"/>
          <w:sz w:val="24"/>
          <w:szCs w:val="24"/>
        </w:rPr>
      </w:pPr>
      <w:r>
        <w:t xml:space="preserve">Checks </w:t>
      </w:r>
      <w:r w:rsidRPr="004B6ABE">
        <w:rPr>
          <w:i/>
        </w:rPr>
        <w:t>CIFCheckEnabled</w:t>
      </w:r>
      <w:r>
        <w:t xml:space="preserve"> and </w:t>
      </w:r>
      <w:r w:rsidRPr="004B6ABE">
        <w:rPr>
          <w:i/>
        </w:rPr>
        <w:t>permissions</w:t>
      </w:r>
      <w:r>
        <w:t>.</w:t>
      </w:r>
      <w:r w:rsidRPr="004B6ABE">
        <w:rPr>
          <w:i/>
        </w:rPr>
        <w:t>ViewCIFCheckResult</w:t>
      </w:r>
    </w:p>
    <w:p w:rsidR="00D403AE" w:rsidRPr="004B6ABE" w:rsidRDefault="00D403AE" w:rsidP="004B6ABE">
      <w:pPr>
        <w:pStyle w:val="ListParagraph"/>
        <w:numPr>
          <w:ilvl w:val="2"/>
          <w:numId w:val="68"/>
        </w:numPr>
        <w:rPr>
          <w:rFonts w:asciiTheme="majorHAnsi" w:eastAsiaTheme="majorEastAsia" w:hAnsiTheme="majorHAnsi" w:cstheme="majorBidi"/>
          <w:b/>
          <w:bCs/>
          <w:sz w:val="24"/>
          <w:szCs w:val="24"/>
        </w:rPr>
      </w:pPr>
      <w:r w:rsidRPr="004B6ABE">
        <w:t>populate _</w:t>
      </w:r>
      <w:r w:rsidRPr="004B6ABE">
        <w:rPr>
          <w:i/>
        </w:rPr>
        <w:t>scheduleGroupOneCIFResultFile</w:t>
      </w:r>
      <w:r w:rsidR="00922495" w:rsidRPr="004B6ABE">
        <w:t xml:space="preserve"> for each in _</w:t>
      </w:r>
      <w:r w:rsidR="00922495" w:rsidRPr="004B6ABE">
        <w:rPr>
          <w:i/>
        </w:rPr>
        <w:t>scheduleGroupIds</w:t>
      </w:r>
      <w:r w:rsidRPr="004B6ABE">
        <w:t xml:space="preserve"> if null.</w:t>
      </w:r>
    </w:p>
    <w:p w:rsidR="0060655C" w:rsidRPr="004B6ABE" w:rsidRDefault="007236D5" w:rsidP="00CC161E">
      <w:pPr>
        <w:pStyle w:val="ListParagraph"/>
        <w:numPr>
          <w:ilvl w:val="1"/>
          <w:numId w:val="68"/>
        </w:numPr>
        <w:rPr>
          <w:rFonts w:asciiTheme="majorHAnsi" w:eastAsiaTheme="majorEastAsia" w:hAnsiTheme="majorHAnsi" w:cstheme="majorBidi"/>
          <w:b/>
          <w:bCs/>
          <w:sz w:val="24"/>
          <w:szCs w:val="24"/>
        </w:rPr>
      </w:pPr>
      <w:r w:rsidRPr="004B6ABE">
        <w:t xml:space="preserve">Return result file from </w:t>
      </w:r>
      <w:r w:rsidR="00922495" w:rsidRPr="004B6ABE">
        <w:t>_</w:t>
      </w:r>
      <w:r w:rsidR="00922495" w:rsidRPr="004B6ABE">
        <w:rPr>
          <w:i/>
        </w:rPr>
        <w:t>scheduleGroupOneCIFResultFile</w:t>
      </w:r>
      <w:r w:rsidR="0060655C" w:rsidRPr="004B6ABE">
        <w:rPr>
          <w:i/>
        </w:rPr>
        <w:t xml:space="preserve"> </w:t>
      </w:r>
      <w:r w:rsidR="0060655C" w:rsidRPr="004B6ABE">
        <w:t xml:space="preserve"> if it exists for schedule group id passed in.</w:t>
      </w:r>
    </w:p>
    <w:p w:rsidR="0060655C" w:rsidRPr="004B6ABE" w:rsidRDefault="0060655C" w:rsidP="0060655C">
      <w:pPr>
        <w:pStyle w:val="ListParagraph"/>
        <w:numPr>
          <w:ilvl w:val="0"/>
          <w:numId w:val="68"/>
        </w:numPr>
        <w:rPr>
          <w:rFonts w:asciiTheme="majorHAnsi" w:eastAsiaTheme="majorEastAsia" w:hAnsiTheme="majorHAnsi" w:cstheme="majorBidi"/>
          <w:b/>
          <w:bCs/>
          <w:color w:val="365F91" w:themeColor="accent1" w:themeShade="BF"/>
          <w:sz w:val="24"/>
          <w:szCs w:val="24"/>
        </w:rPr>
      </w:pPr>
      <w:r w:rsidRPr="0060655C">
        <w:rPr>
          <w:i/>
        </w:rPr>
        <w:t>GetCIFFiles_ForScheduleGroup</w:t>
      </w:r>
      <w:r>
        <w:t xml:space="preserve"> – return collection of cif files for schedule group id. </w:t>
      </w:r>
    </w:p>
    <w:p w:rsidR="004B6ABE" w:rsidRPr="0096144E" w:rsidRDefault="00317EE2" w:rsidP="004B6ABE">
      <w:pPr>
        <w:pStyle w:val="ListParagraph"/>
        <w:numPr>
          <w:ilvl w:val="1"/>
          <w:numId w:val="68"/>
        </w:numPr>
        <w:rPr>
          <w:rFonts w:asciiTheme="majorHAnsi" w:eastAsiaTheme="majorEastAsia" w:hAnsiTheme="majorHAnsi" w:cstheme="majorBidi"/>
          <w:b/>
          <w:bCs/>
        </w:rPr>
      </w:pPr>
      <w:r>
        <w:t xml:space="preserve">Checks </w:t>
      </w:r>
      <w:r w:rsidRPr="00317EE2">
        <w:rPr>
          <w:i/>
        </w:rPr>
        <w:t>CIFCheckEnabled</w:t>
      </w:r>
      <w:r>
        <w:t xml:space="preserve"> and </w:t>
      </w:r>
      <w:r w:rsidRPr="00317EE2">
        <w:rPr>
          <w:i/>
        </w:rPr>
        <w:t>permissions.ViewCIFCheckResult</w:t>
      </w:r>
    </w:p>
    <w:p w:rsidR="0096144E" w:rsidRPr="00317EE2" w:rsidRDefault="0096144E" w:rsidP="0096144E">
      <w:pPr>
        <w:pStyle w:val="ListParagraph"/>
        <w:numPr>
          <w:ilvl w:val="2"/>
          <w:numId w:val="68"/>
        </w:numPr>
        <w:rPr>
          <w:rFonts w:asciiTheme="majorHAnsi" w:eastAsiaTheme="majorEastAsia" w:hAnsiTheme="majorHAnsi" w:cstheme="majorBidi"/>
          <w:b/>
          <w:bCs/>
        </w:rPr>
      </w:pPr>
      <w:r>
        <w:t>Populates collection of companion cif files</w:t>
      </w:r>
    </w:p>
    <w:p w:rsidR="00317EE2" w:rsidRPr="004B6ABE" w:rsidRDefault="00317EE2" w:rsidP="0096144E">
      <w:pPr>
        <w:pStyle w:val="ListParagraph"/>
        <w:numPr>
          <w:ilvl w:val="1"/>
          <w:numId w:val="68"/>
        </w:numPr>
        <w:rPr>
          <w:rFonts w:asciiTheme="majorHAnsi" w:eastAsiaTheme="majorEastAsia" w:hAnsiTheme="majorHAnsi" w:cstheme="majorBidi"/>
          <w:b/>
          <w:bCs/>
        </w:rPr>
      </w:pPr>
      <w:r>
        <w:t>Returns collection of companion cif files</w:t>
      </w:r>
    </w:p>
    <w:p w:rsidR="0060655C" w:rsidRPr="0060655C" w:rsidRDefault="0060655C" w:rsidP="0060655C">
      <w:pPr>
        <w:pStyle w:val="ListParagraph"/>
        <w:numPr>
          <w:ilvl w:val="0"/>
          <w:numId w:val="68"/>
        </w:numPr>
        <w:rPr>
          <w:rFonts w:asciiTheme="majorHAnsi" w:eastAsiaTheme="majorEastAsia" w:hAnsiTheme="majorHAnsi" w:cstheme="majorBidi"/>
          <w:b/>
          <w:bCs/>
          <w:color w:val="365F91" w:themeColor="accent1" w:themeShade="BF"/>
          <w:sz w:val="24"/>
          <w:szCs w:val="24"/>
        </w:rPr>
      </w:pPr>
      <w:r>
        <w:rPr>
          <w:i/>
        </w:rPr>
        <w:t>GetSingleCIFResult_ForScheduleGroup</w:t>
      </w:r>
    </w:p>
    <w:p w:rsidR="0035606D" w:rsidRPr="0035606D" w:rsidRDefault="0035606D" w:rsidP="0035606D">
      <w:pPr>
        <w:pStyle w:val="ListParagraph"/>
        <w:numPr>
          <w:ilvl w:val="1"/>
          <w:numId w:val="68"/>
        </w:numPr>
        <w:rPr>
          <w:rFonts w:eastAsiaTheme="majorEastAsia"/>
        </w:rPr>
      </w:pPr>
      <w:r>
        <w:rPr>
          <w:rFonts w:eastAsiaTheme="majorEastAsia"/>
        </w:rPr>
        <w:t>private</w:t>
      </w:r>
    </w:p>
    <w:p w:rsidR="0060655C" w:rsidRPr="0060655C" w:rsidRDefault="0060655C" w:rsidP="0060655C">
      <w:pPr>
        <w:pStyle w:val="ListParagraph"/>
        <w:numPr>
          <w:ilvl w:val="1"/>
          <w:numId w:val="68"/>
        </w:numPr>
        <w:rPr>
          <w:rFonts w:asciiTheme="majorHAnsi" w:eastAsiaTheme="majorEastAsia" w:hAnsiTheme="majorHAnsi" w:cstheme="majorBidi"/>
          <w:b/>
          <w:bCs/>
          <w:color w:val="365F91" w:themeColor="accent1" w:themeShade="BF"/>
          <w:sz w:val="24"/>
          <w:szCs w:val="24"/>
        </w:rPr>
      </w:pPr>
      <w:r>
        <w:t>populates _</w:t>
      </w:r>
      <w:r w:rsidRPr="0060655C">
        <w:rPr>
          <w:i/>
        </w:rPr>
        <w:t>scheduleGroupCIFFiles</w:t>
      </w:r>
      <w:r>
        <w:t xml:space="preserve"> </w:t>
      </w:r>
      <w:r w:rsidR="0041360F">
        <w:t>for schedule group id, if not found in the dictionary.</w:t>
      </w:r>
    </w:p>
    <w:p w:rsidR="0060655C" w:rsidRPr="009E277A" w:rsidRDefault="0060655C" w:rsidP="0060655C">
      <w:pPr>
        <w:pStyle w:val="ListParagraph"/>
        <w:numPr>
          <w:ilvl w:val="1"/>
          <w:numId w:val="68"/>
        </w:numPr>
        <w:rPr>
          <w:rFonts w:asciiTheme="majorHAnsi" w:eastAsiaTheme="majorEastAsia" w:hAnsiTheme="majorHAnsi" w:cstheme="majorBidi"/>
          <w:b/>
          <w:bCs/>
          <w:color w:val="365F91" w:themeColor="accent1" w:themeShade="BF"/>
          <w:sz w:val="24"/>
          <w:szCs w:val="24"/>
        </w:rPr>
      </w:pPr>
      <w:r>
        <w:t>returns result file data if in _</w:t>
      </w:r>
      <w:r w:rsidRPr="0041360F">
        <w:rPr>
          <w:i/>
        </w:rPr>
        <w:t>scheduleGroupCIFFiles</w:t>
      </w:r>
      <w:r>
        <w:t>.</w:t>
      </w:r>
    </w:p>
    <w:p w:rsidR="009E277A" w:rsidRDefault="009E277A" w:rsidP="009E277A">
      <w:pPr>
        <w:rPr>
          <w:rFonts w:asciiTheme="majorHAnsi" w:eastAsiaTheme="majorEastAsia" w:hAnsiTheme="majorHAnsi" w:cstheme="majorBidi"/>
          <w:b/>
          <w:bCs/>
          <w:color w:val="365F91" w:themeColor="accent1" w:themeShade="BF"/>
          <w:sz w:val="24"/>
          <w:szCs w:val="24"/>
        </w:rPr>
      </w:pPr>
    </w:p>
    <w:p w:rsidR="009E277A" w:rsidRDefault="009E277A" w:rsidP="009E277A">
      <w:pPr>
        <w:rPr>
          <w:rFonts w:asciiTheme="majorHAnsi" w:eastAsiaTheme="majorEastAsia" w:hAnsiTheme="majorHAnsi" w:cstheme="majorBidi"/>
          <w:b/>
          <w:bCs/>
          <w:color w:val="365F91" w:themeColor="accent1" w:themeShade="BF"/>
          <w:sz w:val="24"/>
          <w:szCs w:val="24"/>
        </w:rPr>
      </w:pPr>
    </w:p>
    <w:p w:rsidR="009E277A" w:rsidRPr="009E277A" w:rsidRDefault="009E277A" w:rsidP="009E277A">
      <w:pPr>
        <w:rPr>
          <w:rFonts w:asciiTheme="majorHAnsi" w:eastAsiaTheme="majorEastAsia" w:hAnsiTheme="majorHAnsi" w:cstheme="majorBidi"/>
          <w:b/>
          <w:bCs/>
          <w:color w:val="365F91" w:themeColor="accent1" w:themeShade="BF"/>
          <w:sz w:val="24"/>
          <w:szCs w:val="24"/>
        </w:rPr>
      </w:pPr>
    </w:p>
    <w:p w:rsidR="00A21A2F" w:rsidRPr="00A21A2F" w:rsidRDefault="00A21A2F" w:rsidP="00A21A2F">
      <w:pPr>
        <w:pStyle w:val="ListParagraph"/>
        <w:numPr>
          <w:ilvl w:val="0"/>
          <w:numId w:val="68"/>
        </w:numPr>
        <w:rPr>
          <w:rFonts w:asciiTheme="majorHAnsi" w:eastAsiaTheme="majorEastAsia" w:hAnsiTheme="majorHAnsi" w:cstheme="majorBidi"/>
          <w:b/>
          <w:bCs/>
          <w:i/>
          <w:color w:val="365F91" w:themeColor="accent1" w:themeShade="BF"/>
          <w:sz w:val="24"/>
          <w:szCs w:val="24"/>
        </w:rPr>
      </w:pPr>
      <w:r w:rsidRPr="00A21A2F">
        <w:rPr>
          <w:i/>
        </w:rPr>
        <w:lastRenderedPageBreak/>
        <w:t>GetCheckCIFResultsLink_ForScheduleGroup</w:t>
      </w:r>
    </w:p>
    <w:p w:rsidR="00A21A2F" w:rsidRPr="00A21A2F" w:rsidRDefault="00A21A2F" w:rsidP="00A21A2F">
      <w:pPr>
        <w:pStyle w:val="ListParagraph"/>
        <w:numPr>
          <w:ilvl w:val="1"/>
          <w:numId w:val="68"/>
        </w:numPr>
        <w:rPr>
          <w:rFonts w:asciiTheme="majorHAnsi" w:eastAsiaTheme="majorEastAsia" w:hAnsiTheme="majorHAnsi" w:cstheme="majorBidi"/>
          <w:b/>
          <w:bCs/>
          <w:color w:val="365F91" w:themeColor="accent1" w:themeShade="BF"/>
          <w:sz w:val="24"/>
          <w:szCs w:val="24"/>
        </w:rPr>
      </w:pPr>
      <w:r>
        <w:t xml:space="preserve">Here because only will be called by </w:t>
      </w:r>
      <w:r w:rsidRPr="00A21A2F">
        <w:rPr>
          <w:i/>
        </w:rPr>
        <w:t>ScheduleGroupFileInventory</w:t>
      </w:r>
      <w:r>
        <w:t>.</w:t>
      </w:r>
      <w:r w:rsidRPr="00A21A2F">
        <w:rPr>
          <w:i/>
        </w:rPr>
        <w:t>aspx</w:t>
      </w:r>
      <w:r>
        <w:t>.</w:t>
      </w:r>
    </w:p>
    <w:p w:rsidR="00A21A2F" w:rsidRPr="00A21A2F" w:rsidRDefault="00A21A2F" w:rsidP="00A21A2F">
      <w:pPr>
        <w:pStyle w:val="ListParagraph"/>
        <w:numPr>
          <w:ilvl w:val="1"/>
          <w:numId w:val="68"/>
        </w:numPr>
        <w:rPr>
          <w:rFonts w:asciiTheme="majorHAnsi" w:eastAsiaTheme="majorEastAsia" w:hAnsiTheme="majorHAnsi" w:cstheme="majorBidi"/>
          <w:b/>
          <w:bCs/>
          <w:color w:val="365F91" w:themeColor="accent1" w:themeShade="BF"/>
          <w:sz w:val="24"/>
          <w:szCs w:val="24"/>
        </w:rPr>
      </w:pPr>
      <w:r>
        <w:t>Need to have a translation resource loader passed in.</w:t>
      </w:r>
    </w:p>
    <w:p w:rsidR="00A21A2F" w:rsidRPr="0041360F" w:rsidRDefault="00A21A2F" w:rsidP="00A21A2F">
      <w:pPr>
        <w:pStyle w:val="ListParagraph"/>
        <w:numPr>
          <w:ilvl w:val="1"/>
          <w:numId w:val="68"/>
        </w:numPr>
        <w:rPr>
          <w:rFonts w:asciiTheme="majorHAnsi" w:eastAsiaTheme="majorEastAsia" w:hAnsiTheme="majorHAnsi" w:cstheme="majorBidi"/>
          <w:b/>
          <w:bCs/>
          <w:color w:val="365F91" w:themeColor="accent1" w:themeShade="BF"/>
          <w:sz w:val="24"/>
          <w:szCs w:val="24"/>
        </w:rPr>
      </w:pPr>
      <w:r>
        <w:t>Generates check cif results link for schedule group id</w:t>
      </w:r>
    </w:p>
    <w:p w:rsidR="009E277A" w:rsidRDefault="009E277A" w:rsidP="009E277A">
      <w:pPr>
        <w:pStyle w:val="Heading4"/>
      </w:pPr>
      <w:r>
        <w:t>Aries.EditorialManager</w:t>
      </w:r>
    </w:p>
    <w:p w:rsidR="009E277A" w:rsidRDefault="009E277A" w:rsidP="009E277A">
      <w:pPr>
        <w:pStyle w:val="Heading5"/>
        <w:rPr>
          <w:lang w:bidi="ar-SA"/>
        </w:rPr>
      </w:pPr>
      <w:r>
        <w:rPr>
          <w:lang w:bidi="ar-SA"/>
        </w:rPr>
        <w:t>ActionManager.cs</w:t>
      </w:r>
    </w:p>
    <w:p w:rsidR="009E277A" w:rsidRPr="009E277A" w:rsidRDefault="009E277A" w:rsidP="00E031EA">
      <w:pPr>
        <w:pStyle w:val="ListParagraph"/>
        <w:numPr>
          <w:ilvl w:val="0"/>
          <w:numId w:val="74"/>
        </w:numPr>
        <w:ind w:left="2160"/>
        <w:rPr>
          <w:lang w:bidi="ar-SA"/>
        </w:rPr>
      </w:pPr>
      <w:r>
        <w:rPr>
          <w:lang w:bidi="ar-SA"/>
        </w:rPr>
        <w:t>Use cif manager constants for download and page urls.</w:t>
      </w:r>
    </w:p>
    <w:p w:rsidR="009E277A" w:rsidRDefault="009E277A">
      <w:pPr>
        <w:rPr>
          <w:rFonts w:eastAsiaTheme="majorEastAsia" w:cstheme="majorBidi"/>
          <w:b/>
          <w:color w:val="595959" w:themeColor="text1" w:themeTint="A6"/>
          <w:szCs w:val="24"/>
        </w:rPr>
      </w:pPr>
      <w:r>
        <w:br w:type="page"/>
      </w:r>
    </w:p>
    <w:p w:rsidR="0052127E" w:rsidRPr="0071421E" w:rsidRDefault="0052127E" w:rsidP="0052127E">
      <w:pPr>
        <w:pStyle w:val="Heading3"/>
      </w:pPr>
      <w:r>
        <w:lastRenderedPageBreak/>
        <w:t>Pages</w:t>
      </w:r>
    </w:p>
    <w:p w:rsidR="0052127E" w:rsidRDefault="004F55F5" w:rsidP="0052127E">
      <w:pPr>
        <w:pStyle w:val="Heading4"/>
      </w:pPr>
      <w:r>
        <w:t>CheckCIFResults.aspx.</w:t>
      </w:r>
      <w:r w:rsidR="0052127E">
        <w:t>cs</w:t>
      </w:r>
    </w:p>
    <w:p w:rsidR="0052127E" w:rsidRDefault="0052127E" w:rsidP="00E031EA">
      <w:pPr>
        <w:pStyle w:val="ListParagraph"/>
        <w:numPr>
          <w:ilvl w:val="0"/>
          <w:numId w:val="72"/>
        </w:numPr>
      </w:pPr>
      <w:r>
        <w:t xml:space="preserve">Page_Load – expecting a ‘showType’ query string parameter that maps to </w:t>
      </w:r>
      <w:r w:rsidRPr="001D18DD">
        <w:rPr>
          <w:i/>
        </w:rPr>
        <w:t>CIFCheckManager.LinkForType</w:t>
      </w:r>
      <w:r>
        <w:t>.</w:t>
      </w:r>
    </w:p>
    <w:p w:rsidR="0052127E" w:rsidRDefault="0052127E" w:rsidP="00E031EA">
      <w:pPr>
        <w:pStyle w:val="ListParagraph"/>
        <w:numPr>
          <w:ilvl w:val="0"/>
          <w:numId w:val="72"/>
        </w:numPr>
      </w:pPr>
      <w:r>
        <w:t>Separate preparation for both a document’s cif files and a schedule group’s cif files.  Primarily sets page title correctly.</w:t>
      </w:r>
    </w:p>
    <w:p w:rsidR="00665699" w:rsidRDefault="0052127E" w:rsidP="00E031EA">
      <w:pPr>
        <w:pStyle w:val="ListParagraph"/>
        <w:numPr>
          <w:ilvl w:val="0"/>
          <w:numId w:val="72"/>
        </w:numPr>
      </w:pPr>
      <w:r>
        <w:t xml:space="preserve">Get data based on ‘showType’ from either </w:t>
      </w:r>
      <w:r w:rsidRPr="0052127E">
        <w:rPr>
          <w:i/>
        </w:rPr>
        <w:t>CIFCheckManager</w:t>
      </w:r>
      <w:r>
        <w:t xml:space="preserve"> - </w:t>
      </w:r>
      <w:r w:rsidRPr="0052127E">
        <w:rPr>
          <w:i/>
        </w:rPr>
        <w:t>GetCIFFiles_ForDocument</w:t>
      </w:r>
      <w:r>
        <w:t xml:space="preserve"> or </w:t>
      </w:r>
      <w:r w:rsidRPr="0052127E">
        <w:rPr>
          <w:i/>
        </w:rPr>
        <w:t>GetCIFFiles_ForScheduleGroup</w:t>
      </w:r>
      <w:r>
        <w:t>.</w:t>
      </w:r>
    </w:p>
    <w:p w:rsidR="00665699" w:rsidRDefault="00665699" w:rsidP="00665699">
      <w:pPr>
        <w:pStyle w:val="Heading4"/>
      </w:pPr>
      <w:r>
        <w:t>ScheduleGroupFileInventory.aspx/cs</w:t>
      </w:r>
    </w:p>
    <w:p w:rsidR="00C25803" w:rsidRDefault="0059201E" w:rsidP="00E031EA">
      <w:pPr>
        <w:pStyle w:val="ListParagraph"/>
        <w:numPr>
          <w:ilvl w:val="0"/>
          <w:numId w:val="73"/>
        </w:numPr>
        <w:ind w:left="1800"/>
      </w:pPr>
      <w:r>
        <w:t>Add div (float right) before companion files fieldset.</w:t>
      </w:r>
    </w:p>
    <w:p w:rsidR="00C25803" w:rsidRDefault="00C25803" w:rsidP="00E031EA">
      <w:pPr>
        <w:pStyle w:val="ListParagraph"/>
        <w:numPr>
          <w:ilvl w:val="0"/>
          <w:numId w:val="73"/>
        </w:numPr>
        <w:ind w:left="1800"/>
      </w:pPr>
      <w:r>
        <w:t>Page_Load</w:t>
      </w:r>
    </w:p>
    <w:p w:rsidR="00C25803" w:rsidRDefault="00C25803" w:rsidP="00E031EA">
      <w:pPr>
        <w:pStyle w:val="ListParagraph"/>
        <w:numPr>
          <w:ilvl w:val="1"/>
          <w:numId w:val="73"/>
        </w:numPr>
      </w:pPr>
      <w:r>
        <w:t>Create cif check manager and gather link</w:t>
      </w:r>
    </w:p>
    <w:p w:rsidR="00C25803" w:rsidRDefault="00C25803" w:rsidP="00E031EA">
      <w:pPr>
        <w:pStyle w:val="ListParagraph"/>
        <w:numPr>
          <w:ilvl w:val="1"/>
          <w:numId w:val="73"/>
        </w:numPr>
      </w:pPr>
      <w:r>
        <w:t>Show div if necessary.</w:t>
      </w:r>
    </w:p>
    <w:p w:rsidR="0035606D" w:rsidRDefault="0035606D" w:rsidP="00E031EA">
      <w:pPr>
        <w:pStyle w:val="ListParagraph"/>
        <w:numPr>
          <w:ilvl w:val="0"/>
          <w:numId w:val="73"/>
        </w:numPr>
        <w:ind w:left="1800"/>
      </w:pPr>
      <w:r>
        <w:br w:type="page"/>
      </w:r>
    </w:p>
    <w:p w:rsidR="00F06571" w:rsidRDefault="00F06571" w:rsidP="004C5783">
      <w:pPr>
        <w:pStyle w:val="Heading1"/>
      </w:pPr>
      <w:r>
        <w:lastRenderedPageBreak/>
        <w:t>Issues and Concerns:</w:t>
      </w:r>
      <w:bookmarkEnd w:id="236"/>
      <w:bookmarkEnd w:id="237"/>
      <w:r w:rsidR="00B80858">
        <w:tab/>
      </w:r>
    </w:p>
    <w:p w:rsidR="00A87812" w:rsidRDefault="00A87812" w:rsidP="00A87812">
      <w:pPr>
        <w:ind w:left="360" w:firstLine="0"/>
      </w:pPr>
    </w:p>
    <w:p w:rsidR="00CE68D4" w:rsidRPr="000C4D74" w:rsidRDefault="00CE68D4" w:rsidP="000C4D74">
      <w:pPr>
        <w:ind w:left="360" w:firstLine="0"/>
      </w:pPr>
    </w:p>
    <w:p w:rsidR="00CE68D4" w:rsidRPr="000C4D74" w:rsidRDefault="00CE68D4" w:rsidP="000C4D74">
      <w:pPr>
        <w:ind w:left="360" w:firstLine="0"/>
      </w:pPr>
    </w:p>
    <w:p w:rsidR="00CE68D4" w:rsidRPr="000C4D74" w:rsidRDefault="00CE68D4" w:rsidP="000C4D74">
      <w:pPr>
        <w:ind w:left="360" w:firstLine="0"/>
      </w:pPr>
    </w:p>
    <w:p w:rsidR="00CE68D4" w:rsidRPr="000C4D74" w:rsidRDefault="00CE68D4" w:rsidP="000C4D74">
      <w:pPr>
        <w:ind w:left="360" w:firstLine="0"/>
      </w:pPr>
    </w:p>
    <w:p w:rsidR="00691033" w:rsidRDefault="00691033">
      <w:pPr>
        <w:rPr>
          <w:rFonts w:asciiTheme="majorHAnsi" w:eastAsiaTheme="majorEastAsia" w:hAnsiTheme="majorHAnsi" w:cstheme="majorBidi"/>
          <w:b/>
          <w:bCs/>
          <w:color w:val="365F91" w:themeColor="accent1" w:themeShade="BF"/>
          <w:sz w:val="24"/>
          <w:szCs w:val="24"/>
        </w:rPr>
      </w:pPr>
      <w:r>
        <w:br w:type="page"/>
      </w:r>
    </w:p>
    <w:p w:rsidR="00B32EA2" w:rsidRDefault="00B32EA2" w:rsidP="004C5783">
      <w:pPr>
        <w:pStyle w:val="Heading1"/>
      </w:pPr>
      <w:bookmarkStart w:id="238" w:name="_Toc424744152"/>
      <w:bookmarkStart w:id="239" w:name="_Toc425840919"/>
      <w:r>
        <w:lastRenderedPageBreak/>
        <w:t>Spec Changes</w:t>
      </w:r>
      <w:bookmarkEnd w:id="238"/>
      <w:bookmarkEnd w:id="239"/>
    </w:p>
    <w:p w:rsidR="00CE68D4" w:rsidRDefault="00CE68D4" w:rsidP="00CE68D4">
      <w:pPr>
        <w:ind w:firstLine="0"/>
        <w:rPr>
          <w:rStyle w:val="Emphasis"/>
          <w:b w:val="0"/>
          <w:i w:val="0"/>
          <w:iCs w:val="0"/>
          <w:color w:val="auto"/>
        </w:rPr>
      </w:pPr>
    </w:p>
    <w:p w:rsidR="00026871" w:rsidRPr="00026871" w:rsidRDefault="00026871" w:rsidP="00511023">
      <w:pPr>
        <w:pStyle w:val="ListParagraph"/>
        <w:numPr>
          <w:ilvl w:val="0"/>
          <w:numId w:val="15"/>
        </w:numPr>
        <w:rPr>
          <w:bCs/>
        </w:rPr>
      </w:pPr>
      <w:r w:rsidRPr="00026871">
        <w:rPr>
          <w:bCs/>
        </w:rPr>
        <w:t>Archive CIF Result files when associated file is archived.</w:t>
      </w:r>
    </w:p>
    <w:p w:rsidR="00026871" w:rsidRPr="00026871" w:rsidRDefault="00026871" w:rsidP="00511023">
      <w:pPr>
        <w:pStyle w:val="ListParagraph"/>
        <w:numPr>
          <w:ilvl w:val="0"/>
          <w:numId w:val="15"/>
        </w:numPr>
        <w:rPr>
          <w:bCs/>
        </w:rPr>
      </w:pPr>
      <w:r w:rsidRPr="00026871">
        <w:rPr>
          <w:bCs/>
        </w:rPr>
        <w:t>“Delete” CIF Result files when associated file is “deleted”.</w:t>
      </w:r>
    </w:p>
    <w:p w:rsidR="00026871" w:rsidRPr="00026871" w:rsidRDefault="00026871" w:rsidP="00511023">
      <w:pPr>
        <w:pStyle w:val="ListParagraph"/>
        <w:numPr>
          <w:ilvl w:val="0"/>
          <w:numId w:val="15"/>
        </w:numPr>
        <w:rPr>
          <w:bCs/>
        </w:rPr>
      </w:pPr>
      <w:r w:rsidRPr="00026871">
        <w:rPr>
          <w:bCs/>
        </w:rPr>
        <w:t>Clean out CIF Result files</w:t>
      </w:r>
    </w:p>
    <w:p w:rsidR="00026871" w:rsidRPr="00026871" w:rsidRDefault="00026871" w:rsidP="00511023">
      <w:pPr>
        <w:pStyle w:val="ListParagraph"/>
        <w:numPr>
          <w:ilvl w:val="0"/>
          <w:numId w:val="15"/>
        </w:numPr>
        <w:rPr>
          <w:bCs/>
        </w:rPr>
      </w:pPr>
      <w:r w:rsidRPr="00026871">
        <w:rPr>
          <w:bCs/>
        </w:rPr>
        <w:t>? If instructions are customizable, then the default instructions for authors/reviewers will not match the config page</w:t>
      </w:r>
    </w:p>
    <w:p w:rsidR="00026871" w:rsidRPr="00026871" w:rsidRDefault="00026871" w:rsidP="00511023">
      <w:pPr>
        <w:pStyle w:val="ListParagraph"/>
        <w:numPr>
          <w:ilvl w:val="0"/>
          <w:numId w:val="15"/>
        </w:numPr>
        <w:rPr>
          <w:bCs/>
        </w:rPr>
      </w:pPr>
      <w:r w:rsidRPr="00026871">
        <w:rPr>
          <w:bCs/>
        </w:rPr>
        <w:t>If file has results but then CIF is un-checked for that file type, we still need to count the file towards the results grid/</w:t>
      </w:r>
      <w:r w:rsidR="00EC4A1B">
        <w:rPr>
          <w:bCs/>
        </w:rPr>
        <w:t>displaying the CIF results link</w:t>
      </w:r>
    </w:p>
    <w:p w:rsidR="00026871" w:rsidRDefault="00026871" w:rsidP="00CE68D4">
      <w:pPr>
        <w:ind w:firstLine="0"/>
        <w:rPr>
          <w:rStyle w:val="Emphasis"/>
          <w:b w:val="0"/>
          <w:i w:val="0"/>
          <w:iCs w:val="0"/>
          <w:color w:val="auto"/>
        </w:rPr>
      </w:pPr>
    </w:p>
    <w:p w:rsidR="00645A6F" w:rsidRPr="00D012EE" w:rsidRDefault="00645A6F" w:rsidP="00D012EE">
      <w:pPr>
        <w:ind w:left="360" w:firstLine="0"/>
        <w:rPr>
          <w:rStyle w:val="Emphasis"/>
          <w:b w:val="0"/>
          <w:i w:val="0"/>
          <w:iCs w:val="0"/>
          <w:color w:val="auto"/>
        </w:rPr>
      </w:pPr>
    </w:p>
    <w:p w:rsidR="0089509F" w:rsidRPr="000D344F" w:rsidRDefault="0089509F" w:rsidP="00865745">
      <w:pPr>
        <w:rPr>
          <w:b/>
          <w:bCs/>
          <w:color w:val="C00000"/>
        </w:rPr>
      </w:pPr>
    </w:p>
    <w:p w:rsidR="00691033" w:rsidRDefault="00691033">
      <w:pPr>
        <w:rPr>
          <w:rFonts w:asciiTheme="majorHAnsi" w:eastAsiaTheme="majorEastAsia" w:hAnsiTheme="majorHAnsi" w:cstheme="majorBidi"/>
          <w:b/>
          <w:bCs/>
          <w:color w:val="365F91" w:themeColor="accent1" w:themeShade="BF"/>
          <w:sz w:val="24"/>
          <w:szCs w:val="24"/>
        </w:rPr>
      </w:pPr>
      <w:r>
        <w:br w:type="page"/>
      </w:r>
    </w:p>
    <w:sectPr w:rsidR="00691033" w:rsidSect="00A3600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685" w:rsidRDefault="002C5685" w:rsidP="00BE306C">
      <w:r>
        <w:separator/>
      </w:r>
    </w:p>
    <w:p w:rsidR="002C5685" w:rsidRDefault="002C5685"/>
    <w:p w:rsidR="002C5685" w:rsidRDefault="002C5685"/>
  </w:endnote>
  <w:endnote w:type="continuationSeparator" w:id="0">
    <w:p w:rsidR="002C5685" w:rsidRDefault="002C5685" w:rsidP="00BE306C">
      <w:r>
        <w:continuationSeparator/>
      </w:r>
    </w:p>
    <w:p w:rsidR="002C5685" w:rsidRDefault="002C5685"/>
    <w:p w:rsidR="002C5685" w:rsidRDefault="002C56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6DC" w:rsidRDefault="002D26DC"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59264" behindDoc="1" locked="0" layoutInCell="1" allowOverlap="1" wp14:anchorId="47C75E57" wp14:editId="467B0686">
          <wp:simplePos x="0" y="0"/>
          <wp:positionH relativeFrom="column">
            <wp:posOffset>-38735</wp:posOffset>
          </wp:positionH>
          <wp:positionV relativeFrom="paragraph">
            <wp:posOffset>33020</wp:posOffset>
          </wp:positionV>
          <wp:extent cx="648970" cy="282575"/>
          <wp:effectExtent l="19050" t="0" r="0" b="0"/>
          <wp:wrapNone/>
          <wp:docPr id="1" name="Picture 4"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7B7AFF">
      <w:rPr>
        <w:rStyle w:val="PageNumber"/>
        <w:rFonts w:ascii="Arial" w:hAnsi="Arial"/>
        <w:noProof/>
        <w:sz w:val="16"/>
      </w:rPr>
      <w:t>45</w:t>
    </w:r>
    <w:r>
      <w:rPr>
        <w:rStyle w:val="PageNumber"/>
        <w:rFonts w:ascii="Arial" w:hAnsi="Arial"/>
        <w:sz w:val="16"/>
      </w:rPr>
      <w:fldChar w:fldCharType="end"/>
    </w:r>
  </w:p>
  <w:p w:rsidR="002D26DC" w:rsidRDefault="002D26DC"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rsidR="002D26DC" w:rsidRPr="00BE306C" w:rsidRDefault="002D26DC" w:rsidP="00BE306C">
    <w:pPr>
      <w:pStyle w:val="Footer"/>
    </w:pPr>
  </w:p>
  <w:p w:rsidR="002D26DC" w:rsidRDefault="002D26D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6DC" w:rsidRDefault="002D26DC"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61312" behindDoc="1" locked="0" layoutInCell="1" allowOverlap="1" wp14:anchorId="7A763885" wp14:editId="24633297">
          <wp:simplePos x="0" y="0"/>
          <wp:positionH relativeFrom="column">
            <wp:posOffset>-38735</wp:posOffset>
          </wp:positionH>
          <wp:positionV relativeFrom="paragraph">
            <wp:posOffset>33020</wp:posOffset>
          </wp:positionV>
          <wp:extent cx="648970" cy="282575"/>
          <wp:effectExtent l="19050" t="0" r="0" b="0"/>
          <wp:wrapNone/>
          <wp:docPr id="2" name="Picture 2"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7B7AFF">
      <w:rPr>
        <w:rStyle w:val="PageNumber"/>
        <w:rFonts w:ascii="Arial" w:hAnsi="Arial"/>
        <w:noProof/>
        <w:sz w:val="16"/>
      </w:rPr>
      <w:t>1</w:t>
    </w:r>
    <w:r>
      <w:rPr>
        <w:rStyle w:val="PageNumber"/>
        <w:rFonts w:ascii="Arial" w:hAnsi="Arial"/>
        <w:sz w:val="16"/>
      </w:rPr>
      <w:fldChar w:fldCharType="end"/>
    </w:r>
  </w:p>
  <w:p w:rsidR="002D26DC" w:rsidRDefault="002D26DC"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rsidR="002D26DC" w:rsidRPr="00BE306C" w:rsidRDefault="002D26DC" w:rsidP="00BE306C">
    <w:pPr>
      <w:pStyle w:val="Footer"/>
    </w:pPr>
  </w:p>
  <w:p w:rsidR="002D26DC" w:rsidRDefault="002D26DC">
    <w:pPr>
      <w:pStyle w:val="Footer"/>
    </w:pPr>
  </w:p>
  <w:p w:rsidR="002D26DC" w:rsidRDefault="002D26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685" w:rsidRDefault="002C5685" w:rsidP="00BE306C">
      <w:r>
        <w:separator/>
      </w:r>
    </w:p>
    <w:p w:rsidR="002C5685" w:rsidRDefault="002C5685"/>
    <w:p w:rsidR="002C5685" w:rsidRDefault="002C5685"/>
  </w:footnote>
  <w:footnote w:type="continuationSeparator" w:id="0">
    <w:p w:rsidR="002C5685" w:rsidRDefault="002C5685" w:rsidP="00BE306C">
      <w:r>
        <w:continuationSeparator/>
      </w:r>
    </w:p>
    <w:p w:rsidR="002C5685" w:rsidRDefault="002C5685"/>
    <w:p w:rsidR="002C5685" w:rsidRDefault="002C56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6DC" w:rsidRPr="00C34001" w:rsidRDefault="002C5685" w:rsidP="00C34001">
    <w:pPr>
      <w:pStyle w:val="Header"/>
    </w:pPr>
    <w:r>
      <w:fldChar w:fldCharType="begin"/>
    </w:r>
    <w:r>
      <w:instrText xml:space="preserve"> STYLEREF  "Heading 1"  \* MERGEFORMAT </w:instrText>
    </w:r>
    <w:r>
      <w:fldChar w:fldCharType="separate"/>
    </w:r>
    <w:r w:rsidR="007B7AFF">
      <w:rPr>
        <w:noProof/>
      </w:rPr>
      <w:t>Design:</w:t>
    </w:r>
    <w:r>
      <w:rPr>
        <w:noProof/>
      </w:rPr>
      <w:fldChar w:fldCharType="end"/>
    </w:r>
    <w:r w:rsidR="002D26DC">
      <w:rPr>
        <w:noProof/>
      </w:rPr>
      <w:fldChar w:fldCharType="begin"/>
    </w:r>
    <w:r w:rsidR="002D26DC">
      <w:rPr>
        <w:noProof/>
      </w:rPr>
      <w:instrText xml:space="preserve"> STYLEREF  "Heading 2"  \* MERGEFORMAT </w:instrText>
    </w:r>
    <w:r w:rsidR="007B7AFF">
      <w:rPr>
        <w:noProof/>
      </w:rPr>
      <w:fldChar w:fldCharType="separate"/>
    </w:r>
    <w:r w:rsidR="007B7AFF">
      <w:rPr>
        <w:noProof/>
      </w:rPr>
      <w:t>Details Page Layouts</w:t>
    </w:r>
    <w:r w:rsidR="002D26DC">
      <w:rPr>
        <w:noProof/>
      </w:rPr>
      <w:fldChar w:fldCharType="end"/>
    </w:r>
    <w:r w:rsidR="002D26DC">
      <w:rPr>
        <w:noProof/>
      </w:rPr>
      <w:t>:</w:t>
    </w:r>
    <w:r w:rsidR="002D26DC">
      <w:rPr>
        <w:noProof/>
      </w:rPr>
      <w:fldChar w:fldCharType="begin"/>
    </w:r>
    <w:r w:rsidR="002D26DC">
      <w:rPr>
        <w:noProof/>
      </w:rPr>
      <w:instrText xml:space="preserve"> STYLEREF  "Heading 3"  \* MERGEFORMAT </w:instrText>
    </w:r>
    <w:r w:rsidR="002D26DC">
      <w:rPr>
        <w:noProof/>
      </w:rPr>
      <w:fldChar w:fldCharType="separate"/>
    </w:r>
    <w:r w:rsidR="007B7AFF">
      <w:rPr>
        <w:noProof/>
      </w:rPr>
      <w:t>Data</w:t>
    </w:r>
    <w:r w:rsidR="002D26DC">
      <w:rPr>
        <w:noProof/>
      </w:rPr>
      <w:fldChar w:fldCharType="end"/>
    </w:r>
    <w:r w:rsidR="002D26DC" w:rsidRPr="00C34001">
      <w:tab/>
    </w:r>
    <w:r w:rsidR="002D26DC" w:rsidRPr="00C34001">
      <w:tab/>
      <w:t>Technical Specification 13.0-03</w:t>
    </w:r>
    <w:r w:rsidR="002D26DC">
      <w:t xml:space="preserve"> v2</w:t>
    </w:r>
  </w:p>
  <w:p w:rsidR="002D26DC" w:rsidRDefault="002D26D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59B3"/>
    <w:multiLevelType w:val="hybridMultilevel"/>
    <w:tmpl w:val="F2C6424E"/>
    <w:lvl w:ilvl="0" w:tplc="43AC6D84">
      <w:start w:val="2015"/>
      <w:numFmt w:val="bullet"/>
      <w:lvlText w:val="+"/>
      <w:lvlJc w:val="left"/>
      <w:pPr>
        <w:ind w:left="1800" w:hanging="360"/>
      </w:pPr>
      <w:rPr>
        <w:rFonts w:ascii="Calibri" w:eastAsiaTheme="minorEastAsia" w:hAnsi="Calibri" w:cstheme="minorBidi"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0D4799B"/>
    <w:multiLevelType w:val="hybridMultilevel"/>
    <w:tmpl w:val="FBB600A6"/>
    <w:lvl w:ilvl="0" w:tplc="04090001">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21A4246"/>
    <w:multiLevelType w:val="hybridMultilevel"/>
    <w:tmpl w:val="A4F01DE4"/>
    <w:lvl w:ilvl="0" w:tplc="9222BC56">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86C4D47"/>
    <w:multiLevelType w:val="hybridMultilevel"/>
    <w:tmpl w:val="B096EF3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8932E57"/>
    <w:multiLevelType w:val="hybridMultilevel"/>
    <w:tmpl w:val="920C4378"/>
    <w:lvl w:ilvl="0" w:tplc="04090001">
      <w:start w:val="1"/>
      <w:numFmt w:val="bullet"/>
      <w:lvlText w:val=""/>
      <w:lvlJc w:val="left"/>
      <w:pPr>
        <w:ind w:left="2520" w:hanging="360"/>
      </w:pPr>
      <w:rPr>
        <w:rFonts w:ascii="Symbol" w:hAnsi="Symbol" w:hint="default"/>
      </w:rPr>
    </w:lvl>
    <w:lvl w:ilvl="1" w:tplc="0409000F">
      <w:start w:val="1"/>
      <w:numFmt w:val="decimal"/>
      <w:lvlText w:val="%2."/>
      <w:lvlJc w:val="left"/>
      <w:pPr>
        <w:ind w:left="3240" w:hanging="360"/>
      </w:pPr>
      <w:rPr>
        <w:rFonts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08B40C62"/>
    <w:multiLevelType w:val="hybridMultilevel"/>
    <w:tmpl w:val="9CD41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A5101EC"/>
    <w:multiLevelType w:val="hybridMultilevel"/>
    <w:tmpl w:val="5E742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AAF12F1"/>
    <w:multiLevelType w:val="hybridMultilevel"/>
    <w:tmpl w:val="27A66E6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0B37790D"/>
    <w:multiLevelType w:val="hybridMultilevel"/>
    <w:tmpl w:val="51AA81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0E3948EC"/>
    <w:multiLevelType w:val="hybridMultilevel"/>
    <w:tmpl w:val="8DC0683E"/>
    <w:lvl w:ilvl="0" w:tplc="04090001">
      <w:start w:val="1"/>
      <w:numFmt w:val="bullet"/>
      <w:lvlText w:val=""/>
      <w:lvlJc w:val="left"/>
      <w:pPr>
        <w:ind w:left="1800" w:hanging="360"/>
      </w:pPr>
      <w:rPr>
        <w:rFonts w:ascii="Symbol" w:hAnsi="Symbol" w:hint="default"/>
      </w:rPr>
    </w:lvl>
    <w:lvl w:ilvl="1" w:tplc="ADDAF31E">
      <w:start w:val="2"/>
      <w:numFmt w:val="bullet"/>
      <w:lvlText w:val="-"/>
      <w:lvlJc w:val="left"/>
      <w:pPr>
        <w:ind w:left="2520" w:hanging="360"/>
      </w:pPr>
      <w:rPr>
        <w:rFonts w:ascii="Calibri" w:eastAsiaTheme="minorEastAsia" w:hAnsi="Calibri"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27C4DA9"/>
    <w:multiLevelType w:val="hybridMultilevel"/>
    <w:tmpl w:val="34B09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55D4997"/>
    <w:multiLevelType w:val="hybridMultilevel"/>
    <w:tmpl w:val="EC1C89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577197B"/>
    <w:multiLevelType w:val="hybridMultilevel"/>
    <w:tmpl w:val="E98AEB60"/>
    <w:lvl w:ilvl="0" w:tplc="43AC6D84">
      <w:start w:val="2015"/>
      <w:numFmt w:val="bullet"/>
      <w:lvlText w:val="+"/>
      <w:lvlJc w:val="left"/>
      <w:pPr>
        <w:ind w:left="2160" w:hanging="360"/>
      </w:pPr>
      <w:rPr>
        <w:rFonts w:ascii="Calibri" w:eastAsiaTheme="minorEastAsia" w:hAnsi="Calibri" w:cstheme="minorBidi"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59240BE"/>
    <w:multiLevelType w:val="hybridMultilevel"/>
    <w:tmpl w:val="009001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142CAA"/>
    <w:multiLevelType w:val="hybridMultilevel"/>
    <w:tmpl w:val="47923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81E6CB9"/>
    <w:multiLevelType w:val="hybridMultilevel"/>
    <w:tmpl w:val="A7F638C0"/>
    <w:lvl w:ilvl="0" w:tplc="43AC6D84">
      <w:start w:val="2015"/>
      <w:numFmt w:val="bullet"/>
      <w:lvlText w:val="+"/>
      <w:lvlJc w:val="left"/>
      <w:pPr>
        <w:ind w:left="2160" w:hanging="360"/>
      </w:pPr>
      <w:rPr>
        <w:rFonts w:ascii="Calibri" w:eastAsiaTheme="minorEastAsia" w:hAnsi="Calibri" w:cstheme="minorBidi" w:hint="default"/>
        <w:color w:val="auto"/>
      </w:rPr>
    </w:lvl>
    <w:lvl w:ilvl="1" w:tplc="466C2D02">
      <w:start w:val="2015"/>
      <w:numFmt w:val="bullet"/>
      <w:lvlText w:val="-"/>
      <w:lvlJc w:val="left"/>
      <w:pPr>
        <w:ind w:left="2880" w:hanging="360"/>
      </w:pPr>
      <w:rPr>
        <w:rFonts w:ascii="Calibri" w:eastAsiaTheme="minorEastAsia" w:hAnsi="Calibri" w:cstheme="minorBidi"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96206DB"/>
    <w:multiLevelType w:val="hybridMultilevel"/>
    <w:tmpl w:val="E716C642"/>
    <w:lvl w:ilvl="0" w:tplc="04090001">
      <w:start w:val="1"/>
      <w:numFmt w:val="bullet"/>
      <w:lvlText w:val=""/>
      <w:lvlJc w:val="left"/>
      <w:pPr>
        <w:ind w:left="1080" w:hanging="360"/>
      </w:pPr>
      <w:rPr>
        <w:rFonts w:ascii="Symbol" w:hAnsi="Symbol" w:hint="default"/>
      </w:rPr>
    </w:lvl>
    <w:lvl w:ilvl="1" w:tplc="466C2D02">
      <w:start w:val="2015"/>
      <w:numFmt w:val="bullet"/>
      <w:lvlText w:val="-"/>
      <w:lvlJc w:val="left"/>
      <w:pPr>
        <w:ind w:left="1800" w:hanging="360"/>
      </w:pPr>
      <w:rPr>
        <w:rFonts w:ascii="Calibri" w:eastAsiaTheme="minorEastAsia" w:hAnsi="Calibri" w:cstheme="minorBidi" w:hint="default"/>
      </w:rPr>
    </w:lvl>
    <w:lvl w:ilvl="2" w:tplc="04090001">
      <w:start w:val="1"/>
      <w:numFmt w:val="bullet"/>
      <w:lvlText w:val=""/>
      <w:lvlJc w:val="left"/>
      <w:pPr>
        <w:ind w:left="2520" w:hanging="360"/>
      </w:pPr>
      <w:rPr>
        <w:rFonts w:ascii="Symbol" w:hAnsi="Symbol" w:hint="default"/>
      </w:rPr>
    </w:lvl>
    <w:lvl w:ilvl="3" w:tplc="466C2D02">
      <w:start w:val="2015"/>
      <w:numFmt w:val="bullet"/>
      <w:lvlText w:val="-"/>
      <w:lvlJc w:val="left"/>
      <w:pPr>
        <w:ind w:left="3240" w:hanging="360"/>
      </w:pPr>
      <w:rPr>
        <w:rFonts w:ascii="Calibri" w:eastAsiaTheme="minorEastAsia"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11C645A"/>
    <w:multiLevelType w:val="hybridMultilevel"/>
    <w:tmpl w:val="D46CCC34"/>
    <w:lvl w:ilvl="0" w:tplc="499E9D1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21F32EA8"/>
    <w:multiLevelType w:val="hybridMultilevel"/>
    <w:tmpl w:val="10340D28"/>
    <w:lvl w:ilvl="0" w:tplc="466C2D02">
      <w:start w:val="2015"/>
      <w:numFmt w:val="bullet"/>
      <w:lvlText w:val="-"/>
      <w:lvlJc w:val="left"/>
      <w:pPr>
        <w:ind w:left="216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28878D5"/>
    <w:multiLevelType w:val="hybridMultilevel"/>
    <w:tmpl w:val="90744E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2B24985"/>
    <w:multiLevelType w:val="hybridMultilevel"/>
    <w:tmpl w:val="9BC8B530"/>
    <w:lvl w:ilvl="0" w:tplc="ADDAF31E">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30F2E21"/>
    <w:multiLevelType w:val="hybridMultilevel"/>
    <w:tmpl w:val="B98263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2313588F"/>
    <w:multiLevelType w:val="hybridMultilevel"/>
    <w:tmpl w:val="6C2405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236648EA"/>
    <w:multiLevelType w:val="hybridMultilevel"/>
    <w:tmpl w:val="7A42CF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245337D1"/>
    <w:multiLevelType w:val="hybridMultilevel"/>
    <w:tmpl w:val="A6967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24870E16"/>
    <w:multiLevelType w:val="hybridMultilevel"/>
    <w:tmpl w:val="264EE4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24917AE1"/>
    <w:multiLevelType w:val="hybridMultilevel"/>
    <w:tmpl w:val="B2366254"/>
    <w:lvl w:ilvl="0" w:tplc="04090001">
      <w:start w:val="1"/>
      <w:numFmt w:val="bullet"/>
      <w:lvlText w:val=""/>
      <w:lvlJc w:val="left"/>
      <w:pPr>
        <w:ind w:left="2160" w:hanging="360"/>
      </w:pPr>
      <w:rPr>
        <w:rFonts w:ascii="Symbol" w:hAnsi="Symbol" w:hint="default"/>
        <w:color w:val="auto"/>
      </w:rPr>
    </w:lvl>
    <w:lvl w:ilvl="1" w:tplc="466C2D02">
      <w:start w:val="2015"/>
      <w:numFmt w:val="bullet"/>
      <w:lvlText w:val="-"/>
      <w:lvlJc w:val="left"/>
      <w:pPr>
        <w:ind w:left="2880" w:hanging="360"/>
      </w:pPr>
      <w:rPr>
        <w:rFonts w:ascii="Calibri" w:eastAsiaTheme="minorEastAsia" w:hAnsi="Calibri" w:cstheme="minorBidi"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4A17E94"/>
    <w:multiLevelType w:val="hybridMultilevel"/>
    <w:tmpl w:val="988485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2730255A"/>
    <w:multiLevelType w:val="hybridMultilevel"/>
    <w:tmpl w:val="4A422FDA"/>
    <w:lvl w:ilvl="0" w:tplc="04090001">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28F61BEB"/>
    <w:multiLevelType w:val="hybridMultilevel"/>
    <w:tmpl w:val="91F00684"/>
    <w:lvl w:ilvl="0" w:tplc="466C2D02">
      <w:start w:val="2015"/>
      <w:numFmt w:val="bullet"/>
      <w:lvlText w:val="-"/>
      <w:lvlJc w:val="left"/>
      <w:pPr>
        <w:ind w:left="216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292239C3"/>
    <w:multiLevelType w:val="hybridMultilevel"/>
    <w:tmpl w:val="742C4A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2BE82532"/>
    <w:multiLevelType w:val="hybridMultilevel"/>
    <w:tmpl w:val="71C048FE"/>
    <w:lvl w:ilvl="0" w:tplc="43AC6D84">
      <w:start w:val="2015"/>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2D6B0C43"/>
    <w:multiLevelType w:val="hybridMultilevel"/>
    <w:tmpl w:val="1C4AAD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303A57C5"/>
    <w:multiLevelType w:val="hybridMultilevel"/>
    <w:tmpl w:val="C1A20488"/>
    <w:lvl w:ilvl="0" w:tplc="43AC6D84">
      <w:start w:val="2015"/>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37527FFB"/>
    <w:multiLevelType w:val="hybridMultilevel"/>
    <w:tmpl w:val="37EEFEEE"/>
    <w:lvl w:ilvl="0" w:tplc="43AC6D84">
      <w:start w:val="2015"/>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37D11A2D"/>
    <w:multiLevelType w:val="hybridMultilevel"/>
    <w:tmpl w:val="12A6CB1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3853066D"/>
    <w:multiLevelType w:val="hybridMultilevel"/>
    <w:tmpl w:val="78E0AA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3D152027"/>
    <w:multiLevelType w:val="hybridMultilevel"/>
    <w:tmpl w:val="4366063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3E7840A5"/>
    <w:multiLevelType w:val="hybridMultilevel"/>
    <w:tmpl w:val="3B105E3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3F6A1743"/>
    <w:multiLevelType w:val="hybridMultilevel"/>
    <w:tmpl w:val="3048A6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02E6FEE"/>
    <w:multiLevelType w:val="hybridMultilevel"/>
    <w:tmpl w:val="4E4C2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66C2D02">
      <w:start w:val="2015"/>
      <w:numFmt w:val="bullet"/>
      <w:lvlText w:val="-"/>
      <w:lvlJc w:val="left"/>
      <w:pPr>
        <w:ind w:left="2160" w:hanging="360"/>
      </w:pPr>
      <w:rPr>
        <w:rFonts w:ascii="Calibri" w:eastAsiaTheme="minorEastAsia"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04D139D"/>
    <w:multiLevelType w:val="hybridMultilevel"/>
    <w:tmpl w:val="56A66E9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nsid w:val="40BD46D9"/>
    <w:multiLevelType w:val="hybridMultilevel"/>
    <w:tmpl w:val="D258F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1BE544D"/>
    <w:multiLevelType w:val="hybridMultilevel"/>
    <w:tmpl w:val="87F414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41FC1F5C"/>
    <w:multiLevelType w:val="hybridMultilevel"/>
    <w:tmpl w:val="A85AF384"/>
    <w:lvl w:ilvl="0" w:tplc="0409000F">
      <w:start w:val="1"/>
      <w:numFmt w:val="decimal"/>
      <w:lvlText w:val="%1."/>
      <w:lvlJc w:val="left"/>
      <w:pPr>
        <w:ind w:left="2880" w:hanging="360"/>
      </w:pPr>
      <w:rPr>
        <w:rFont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nsid w:val="430B51D3"/>
    <w:multiLevelType w:val="hybridMultilevel"/>
    <w:tmpl w:val="7298AA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nsid w:val="44CA2A14"/>
    <w:multiLevelType w:val="hybridMultilevel"/>
    <w:tmpl w:val="F20C5C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453B2216"/>
    <w:multiLevelType w:val="hybridMultilevel"/>
    <w:tmpl w:val="D0FABACA"/>
    <w:lvl w:ilvl="0" w:tplc="04090001">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45423873"/>
    <w:multiLevelType w:val="hybridMultilevel"/>
    <w:tmpl w:val="48BE0F10"/>
    <w:lvl w:ilvl="0" w:tplc="04090001">
      <w:start w:val="1"/>
      <w:numFmt w:val="bullet"/>
      <w:lvlText w:val=""/>
      <w:lvlJc w:val="left"/>
      <w:pPr>
        <w:ind w:left="2160" w:hanging="360"/>
      </w:pPr>
      <w:rPr>
        <w:rFonts w:ascii="Symbol" w:hAnsi="Symbol" w:hint="default"/>
        <w:color w:val="auto"/>
      </w:rPr>
    </w:lvl>
    <w:lvl w:ilvl="1" w:tplc="466C2D02">
      <w:start w:val="2015"/>
      <w:numFmt w:val="bullet"/>
      <w:lvlText w:val="-"/>
      <w:lvlJc w:val="left"/>
      <w:pPr>
        <w:ind w:left="2880" w:hanging="360"/>
      </w:pPr>
      <w:rPr>
        <w:rFonts w:ascii="Calibri" w:eastAsiaTheme="minorEastAsia" w:hAnsi="Calibri" w:cstheme="minorBidi"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457F6808"/>
    <w:multiLevelType w:val="hybridMultilevel"/>
    <w:tmpl w:val="452E82F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45BB6C93"/>
    <w:multiLevelType w:val="hybridMultilevel"/>
    <w:tmpl w:val="1E1222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nsid w:val="45FE623E"/>
    <w:multiLevelType w:val="hybridMultilevel"/>
    <w:tmpl w:val="DFB601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4CC857A3"/>
    <w:multiLevelType w:val="hybridMultilevel"/>
    <w:tmpl w:val="C57CCA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nsid w:val="4D7C55B9"/>
    <w:multiLevelType w:val="hybridMultilevel"/>
    <w:tmpl w:val="E7486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4E9B5A49"/>
    <w:multiLevelType w:val="hybridMultilevel"/>
    <w:tmpl w:val="377635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55666995"/>
    <w:multiLevelType w:val="hybridMultilevel"/>
    <w:tmpl w:val="9ED4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5C410EC"/>
    <w:multiLevelType w:val="hybridMultilevel"/>
    <w:tmpl w:val="825C7136"/>
    <w:lvl w:ilvl="0" w:tplc="466C2D02">
      <w:start w:val="2015"/>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nsid w:val="647A6B67"/>
    <w:multiLevelType w:val="hybridMultilevel"/>
    <w:tmpl w:val="EB663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8">
    <w:nsid w:val="64CC446C"/>
    <w:multiLevelType w:val="hybridMultilevel"/>
    <w:tmpl w:val="70B2D2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nsid w:val="6CDB510C"/>
    <w:multiLevelType w:val="hybridMultilevel"/>
    <w:tmpl w:val="3BAC8518"/>
    <w:lvl w:ilvl="0" w:tplc="E8F6B110">
      <w:start w:val="2015"/>
      <w:numFmt w:val="bullet"/>
      <w:lvlText w:val="+"/>
      <w:lvlJc w:val="left"/>
      <w:pPr>
        <w:ind w:left="2160" w:hanging="360"/>
      </w:pPr>
      <w:rPr>
        <w:rFonts w:ascii="Calibri" w:eastAsiaTheme="minorEastAsia" w:hAnsi="Calibri" w:cstheme="minorBidi" w:hint="default"/>
        <w:color w:val="auto"/>
      </w:rPr>
    </w:lvl>
    <w:lvl w:ilvl="1" w:tplc="466C2D02">
      <w:start w:val="2015"/>
      <w:numFmt w:val="bullet"/>
      <w:lvlText w:val="-"/>
      <w:lvlJc w:val="left"/>
      <w:pPr>
        <w:ind w:left="2880" w:hanging="360"/>
      </w:pPr>
      <w:rPr>
        <w:rFonts w:ascii="Calibri" w:eastAsiaTheme="minorEastAsia" w:hAnsi="Calibri" w:cstheme="minorBidi"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nsid w:val="6DC03FF4"/>
    <w:multiLevelType w:val="hybridMultilevel"/>
    <w:tmpl w:val="53EC19AE"/>
    <w:lvl w:ilvl="0" w:tplc="04090001">
      <w:start w:val="1"/>
      <w:numFmt w:val="bullet"/>
      <w:lvlText w:val=""/>
      <w:lvlJc w:val="left"/>
      <w:pPr>
        <w:ind w:left="2160" w:hanging="360"/>
      </w:pPr>
      <w:rPr>
        <w:rFonts w:ascii="Symbol" w:hAnsi="Symbol" w:hint="default"/>
      </w:rPr>
    </w:lvl>
    <w:lvl w:ilvl="1" w:tplc="0409000F">
      <w:start w:val="1"/>
      <w:numFmt w:val="decimal"/>
      <w:lvlText w:val="%2."/>
      <w:lvlJc w:val="left"/>
      <w:pPr>
        <w:ind w:left="2880" w:hanging="360"/>
      </w:pPr>
      <w:rPr>
        <w:rFont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nsid w:val="6E795FA4"/>
    <w:multiLevelType w:val="hybridMultilevel"/>
    <w:tmpl w:val="3A88D5E2"/>
    <w:lvl w:ilvl="0" w:tplc="466C2D02">
      <w:start w:val="2015"/>
      <w:numFmt w:val="bullet"/>
      <w:lvlText w:val="-"/>
      <w:lvlJc w:val="left"/>
      <w:pPr>
        <w:ind w:left="2160" w:hanging="360"/>
      </w:pPr>
      <w:rPr>
        <w:rFonts w:ascii="Calibri" w:eastAsiaTheme="minorEastAsia"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nsid w:val="6E810D46"/>
    <w:multiLevelType w:val="hybridMultilevel"/>
    <w:tmpl w:val="7374C90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nsid w:val="6EFD2FED"/>
    <w:multiLevelType w:val="hybridMultilevel"/>
    <w:tmpl w:val="E620E7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nsid w:val="71285D23"/>
    <w:multiLevelType w:val="hybridMultilevel"/>
    <w:tmpl w:val="B6F08988"/>
    <w:lvl w:ilvl="0" w:tplc="04090001">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nsid w:val="73A00369"/>
    <w:multiLevelType w:val="hybridMultilevel"/>
    <w:tmpl w:val="053C08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6">
    <w:nsid w:val="761712C5"/>
    <w:multiLevelType w:val="hybridMultilevel"/>
    <w:tmpl w:val="A5541A2E"/>
    <w:lvl w:ilvl="0" w:tplc="43AC6D84">
      <w:start w:val="2015"/>
      <w:numFmt w:val="bullet"/>
      <w:lvlText w:val="+"/>
      <w:lvlJc w:val="left"/>
      <w:pPr>
        <w:ind w:left="2160" w:hanging="360"/>
      </w:pPr>
      <w:rPr>
        <w:rFonts w:ascii="Calibri" w:eastAsiaTheme="minorEastAsia" w:hAnsi="Calibri" w:cstheme="minorBidi" w:hint="default"/>
        <w:color w:val="auto"/>
      </w:rPr>
    </w:lvl>
    <w:lvl w:ilvl="1" w:tplc="466C2D02">
      <w:start w:val="2015"/>
      <w:numFmt w:val="bullet"/>
      <w:lvlText w:val="-"/>
      <w:lvlJc w:val="left"/>
      <w:pPr>
        <w:ind w:left="2880" w:hanging="360"/>
      </w:pPr>
      <w:rPr>
        <w:rFonts w:ascii="Calibri" w:eastAsiaTheme="minorEastAsia" w:hAnsi="Calibri" w:cstheme="minorBidi"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nsid w:val="79515861"/>
    <w:multiLevelType w:val="hybridMultilevel"/>
    <w:tmpl w:val="916658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8">
    <w:nsid w:val="7AD175E1"/>
    <w:multiLevelType w:val="hybridMultilevel"/>
    <w:tmpl w:val="E188B1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9">
    <w:nsid w:val="7ADC0CE7"/>
    <w:multiLevelType w:val="hybridMultilevel"/>
    <w:tmpl w:val="E3BEAC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nsid w:val="7BAC4823"/>
    <w:multiLevelType w:val="hybridMultilevel"/>
    <w:tmpl w:val="3678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D920FA7"/>
    <w:multiLevelType w:val="hybridMultilevel"/>
    <w:tmpl w:val="587C05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nsid w:val="7E49009A"/>
    <w:multiLevelType w:val="hybridMultilevel"/>
    <w:tmpl w:val="6E868E14"/>
    <w:lvl w:ilvl="0" w:tplc="43AC6D84">
      <w:start w:val="2015"/>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3">
    <w:nsid w:val="7F150D95"/>
    <w:multiLevelType w:val="hybridMultilevel"/>
    <w:tmpl w:val="8D428D4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65"/>
  </w:num>
  <w:num w:numId="2">
    <w:abstractNumId w:val="13"/>
  </w:num>
  <w:num w:numId="3">
    <w:abstractNumId w:val="68"/>
  </w:num>
  <w:num w:numId="4">
    <w:abstractNumId w:val="17"/>
  </w:num>
  <w:num w:numId="5">
    <w:abstractNumId w:val="42"/>
  </w:num>
  <w:num w:numId="6">
    <w:abstractNumId w:val="70"/>
  </w:num>
  <w:num w:numId="7">
    <w:abstractNumId w:val="16"/>
  </w:num>
  <w:num w:numId="8">
    <w:abstractNumId w:val="2"/>
  </w:num>
  <w:num w:numId="9">
    <w:abstractNumId w:val="25"/>
  </w:num>
  <w:num w:numId="10">
    <w:abstractNumId w:val="18"/>
  </w:num>
  <w:num w:numId="11">
    <w:abstractNumId w:val="40"/>
  </w:num>
  <w:num w:numId="12">
    <w:abstractNumId w:val="56"/>
  </w:num>
  <w:num w:numId="13">
    <w:abstractNumId w:val="61"/>
  </w:num>
  <w:num w:numId="14">
    <w:abstractNumId w:val="29"/>
  </w:num>
  <w:num w:numId="15">
    <w:abstractNumId w:val="55"/>
  </w:num>
  <w:num w:numId="16">
    <w:abstractNumId w:val="8"/>
  </w:num>
  <w:num w:numId="17">
    <w:abstractNumId w:val="22"/>
  </w:num>
  <w:num w:numId="18">
    <w:abstractNumId w:val="11"/>
  </w:num>
  <w:num w:numId="19">
    <w:abstractNumId w:val="31"/>
  </w:num>
  <w:num w:numId="20">
    <w:abstractNumId w:val="72"/>
  </w:num>
  <w:num w:numId="21">
    <w:abstractNumId w:val="4"/>
  </w:num>
  <w:num w:numId="22">
    <w:abstractNumId w:val="62"/>
  </w:num>
  <w:num w:numId="23">
    <w:abstractNumId w:val="60"/>
  </w:num>
  <w:num w:numId="24">
    <w:abstractNumId w:val="44"/>
  </w:num>
  <w:num w:numId="25">
    <w:abstractNumId w:val="54"/>
  </w:num>
  <w:num w:numId="26">
    <w:abstractNumId w:val="45"/>
  </w:num>
  <w:num w:numId="27">
    <w:abstractNumId w:val="38"/>
  </w:num>
  <w:num w:numId="28">
    <w:abstractNumId w:val="52"/>
  </w:num>
  <w:num w:numId="29">
    <w:abstractNumId w:val="7"/>
  </w:num>
  <w:num w:numId="30">
    <w:abstractNumId w:val="57"/>
  </w:num>
  <w:num w:numId="31">
    <w:abstractNumId w:val="73"/>
  </w:num>
  <w:num w:numId="32">
    <w:abstractNumId w:val="23"/>
  </w:num>
  <w:num w:numId="33">
    <w:abstractNumId w:val="67"/>
  </w:num>
  <w:num w:numId="34">
    <w:abstractNumId w:val="41"/>
  </w:num>
  <w:num w:numId="35">
    <w:abstractNumId w:val="32"/>
  </w:num>
  <w:num w:numId="36">
    <w:abstractNumId w:val="19"/>
  </w:num>
  <w:num w:numId="37">
    <w:abstractNumId w:val="49"/>
  </w:num>
  <w:num w:numId="38">
    <w:abstractNumId w:val="37"/>
  </w:num>
  <w:num w:numId="39">
    <w:abstractNumId w:val="43"/>
  </w:num>
  <w:num w:numId="40">
    <w:abstractNumId w:val="69"/>
  </w:num>
  <w:num w:numId="41">
    <w:abstractNumId w:val="34"/>
  </w:num>
  <w:num w:numId="42">
    <w:abstractNumId w:val="0"/>
  </w:num>
  <w:num w:numId="43">
    <w:abstractNumId w:val="35"/>
  </w:num>
  <w:num w:numId="44">
    <w:abstractNumId w:val="20"/>
  </w:num>
  <w:num w:numId="45">
    <w:abstractNumId w:val="51"/>
  </w:num>
  <w:num w:numId="46">
    <w:abstractNumId w:val="3"/>
  </w:num>
  <w:num w:numId="47">
    <w:abstractNumId w:val="24"/>
  </w:num>
  <w:num w:numId="48">
    <w:abstractNumId w:val="9"/>
  </w:num>
  <w:num w:numId="49">
    <w:abstractNumId w:val="30"/>
  </w:num>
  <w:num w:numId="50">
    <w:abstractNumId w:val="46"/>
  </w:num>
  <w:num w:numId="51">
    <w:abstractNumId w:val="58"/>
  </w:num>
  <w:num w:numId="52">
    <w:abstractNumId w:val="39"/>
  </w:num>
  <w:num w:numId="53">
    <w:abstractNumId w:val="6"/>
  </w:num>
  <w:num w:numId="54">
    <w:abstractNumId w:val="53"/>
  </w:num>
  <w:num w:numId="55">
    <w:abstractNumId w:val="10"/>
  </w:num>
  <w:num w:numId="56">
    <w:abstractNumId w:val="36"/>
  </w:num>
  <w:num w:numId="57">
    <w:abstractNumId w:val="5"/>
  </w:num>
  <w:num w:numId="58">
    <w:abstractNumId w:val="27"/>
  </w:num>
  <w:num w:numId="59">
    <w:abstractNumId w:val="21"/>
  </w:num>
  <w:num w:numId="60">
    <w:abstractNumId w:val="71"/>
  </w:num>
  <w:num w:numId="61">
    <w:abstractNumId w:val="63"/>
  </w:num>
  <w:num w:numId="62">
    <w:abstractNumId w:val="50"/>
  </w:num>
  <w:num w:numId="63">
    <w:abstractNumId w:val="14"/>
  </w:num>
  <w:num w:numId="64">
    <w:abstractNumId w:val="33"/>
  </w:num>
  <w:num w:numId="65">
    <w:abstractNumId w:val="59"/>
  </w:num>
  <w:num w:numId="66">
    <w:abstractNumId w:val="1"/>
  </w:num>
  <w:num w:numId="67">
    <w:abstractNumId w:val="47"/>
  </w:num>
  <w:num w:numId="68">
    <w:abstractNumId w:val="26"/>
  </w:num>
  <w:num w:numId="69">
    <w:abstractNumId w:val="12"/>
  </w:num>
  <w:num w:numId="70">
    <w:abstractNumId w:val="15"/>
  </w:num>
  <w:num w:numId="71">
    <w:abstractNumId w:val="66"/>
  </w:num>
  <w:num w:numId="72">
    <w:abstractNumId w:val="64"/>
  </w:num>
  <w:num w:numId="73">
    <w:abstractNumId w:val="48"/>
  </w:num>
  <w:num w:numId="74">
    <w:abstractNumId w:val="2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1D2"/>
    <w:rsid w:val="0000010F"/>
    <w:rsid w:val="00000BF3"/>
    <w:rsid w:val="00004602"/>
    <w:rsid w:val="000053A8"/>
    <w:rsid w:val="0000551E"/>
    <w:rsid w:val="00007D48"/>
    <w:rsid w:val="00007F24"/>
    <w:rsid w:val="00010724"/>
    <w:rsid w:val="00011DB9"/>
    <w:rsid w:val="00013AA7"/>
    <w:rsid w:val="00014372"/>
    <w:rsid w:val="00014EDB"/>
    <w:rsid w:val="00016DA4"/>
    <w:rsid w:val="00017223"/>
    <w:rsid w:val="00022CD7"/>
    <w:rsid w:val="00023057"/>
    <w:rsid w:val="000236B5"/>
    <w:rsid w:val="000245B2"/>
    <w:rsid w:val="00026871"/>
    <w:rsid w:val="00027B73"/>
    <w:rsid w:val="00027E23"/>
    <w:rsid w:val="00033017"/>
    <w:rsid w:val="000357AC"/>
    <w:rsid w:val="00037153"/>
    <w:rsid w:val="0004102F"/>
    <w:rsid w:val="00042C79"/>
    <w:rsid w:val="000512DD"/>
    <w:rsid w:val="00052712"/>
    <w:rsid w:val="00053948"/>
    <w:rsid w:val="00053FEE"/>
    <w:rsid w:val="00054AD3"/>
    <w:rsid w:val="00054FB0"/>
    <w:rsid w:val="00054FC5"/>
    <w:rsid w:val="00055337"/>
    <w:rsid w:val="000559E5"/>
    <w:rsid w:val="00057898"/>
    <w:rsid w:val="00060AA7"/>
    <w:rsid w:val="00060EBC"/>
    <w:rsid w:val="00061C7F"/>
    <w:rsid w:val="00062F5B"/>
    <w:rsid w:val="00063458"/>
    <w:rsid w:val="000649A2"/>
    <w:rsid w:val="00064D8F"/>
    <w:rsid w:val="0006534A"/>
    <w:rsid w:val="0006540F"/>
    <w:rsid w:val="00066EA4"/>
    <w:rsid w:val="000677E0"/>
    <w:rsid w:val="00071487"/>
    <w:rsid w:val="000723F9"/>
    <w:rsid w:val="00076697"/>
    <w:rsid w:val="00081A48"/>
    <w:rsid w:val="00081AA2"/>
    <w:rsid w:val="000844B7"/>
    <w:rsid w:val="000878BB"/>
    <w:rsid w:val="0008791A"/>
    <w:rsid w:val="00087AD6"/>
    <w:rsid w:val="00090360"/>
    <w:rsid w:val="000909A6"/>
    <w:rsid w:val="00090BC0"/>
    <w:rsid w:val="000928A1"/>
    <w:rsid w:val="00093DB5"/>
    <w:rsid w:val="00094ACC"/>
    <w:rsid w:val="00095894"/>
    <w:rsid w:val="000A318A"/>
    <w:rsid w:val="000A7DAB"/>
    <w:rsid w:val="000B00EB"/>
    <w:rsid w:val="000B0A59"/>
    <w:rsid w:val="000B1634"/>
    <w:rsid w:val="000B2BC0"/>
    <w:rsid w:val="000B37AC"/>
    <w:rsid w:val="000B3E26"/>
    <w:rsid w:val="000B404A"/>
    <w:rsid w:val="000B49B2"/>
    <w:rsid w:val="000B76FB"/>
    <w:rsid w:val="000B7B25"/>
    <w:rsid w:val="000C045F"/>
    <w:rsid w:val="000C184B"/>
    <w:rsid w:val="000C2363"/>
    <w:rsid w:val="000C27B9"/>
    <w:rsid w:val="000C2CB9"/>
    <w:rsid w:val="000C4D74"/>
    <w:rsid w:val="000C66BF"/>
    <w:rsid w:val="000D19C9"/>
    <w:rsid w:val="000D3032"/>
    <w:rsid w:val="000D3035"/>
    <w:rsid w:val="000D344F"/>
    <w:rsid w:val="000D417C"/>
    <w:rsid w:val="000D4AC8"/>
    <w:rsid w:val="000D7A79"/>
    <w:rsid w:val="000E1ADB"/>
    <w:rsid w:val="000E1BBF"/>
    <w:rsid w:val="000E3585"/>
    <w:rsid w:val="000E4605"/>
    <w:rsid w:val="000E5B5E"/>
    <w:rsid w:val="000F0FCB"/>
    <w:rsid w:val="000F2409"/>
    <w:rsid w:val="000F4037"/>
    <w:rsid w:val="000F4412"/>
    <w:rsid w:val="000F5AD0"/>
    <w:rsid w:val="000F6A36"/>
    <w:rsid w:val="000F7108"/>
    <w:rsid w:val="000F77CB"/>
    <w:rsid w:val="00100B90"/>
    <w:rsid w:val="001013FE"/>
    <w:rsid w:val="00102A66"/>
    <w:rsid w:val="001031AC"/>
    <w:rsid w:val="00103E18"/>
    <w:rsid w:val="001072D8"/>
    <w:rsid w:val="00110452"/>
    <w:rsid w:val="00111B3B"/>
    <w:rsid w:val="00113693"/>
    <w:rsid w:val="00115A98"/>
    <w:rsid w:val="001167E1"/>
    <w:rsid w:val="00117441"/>
    <w:rsid w:val="0012148F"/>
    <w:rsid w:val="00122F88"/>
    <w:rsid w:val="00124A44"/>
    <w:rsid w:val="00127758"/>
    <w:rsid w:val="00127C9F"/>
    <w:rsid w:val="00127FD1"/>
    <w:rsid w:val="00130A3B"/>
    <w:rsid w:val="001326D1"/>
    <w:rsid w:val="001411A2"/>
    <w:rsid w:val="00142805"/>
    <w:rsid w:val="00143D2D"/>
    <w:rsid w:val="00145F29"/>
    <w:rsid w:val="00145FF3"/>
    <w:rsid w:val="00146AC7"/>
    <w:rsid w:val="0015119C"/>
    <w:rsid w:val="0015136E"/>
    <w:rsid w:val="00151847"/>
    <w:rsid w:val="00151A55"/>
    <w:rsid w:val="00151ABA"/>
    <w:rsid w:val="001529BD"/>
    <w:rsid w:val="00155160"/>
    <w:rsid w:val="00155694"/>
    <w:rsid w:val="00156994"/>
    <w:rsid w:val="001570C7"/>
    <w:rsid w:val="00157CBE"/>
    <w:rsid w:val="00157F68"/>
    <w:rsid w:val="0016031F"/>
    <w:rsid w:val="001631E3"/>
    <w:rsid w:val="001636D0"/>
    <w:rsid w:val="00164405"/>
    <w:rsid w:val="00164714"/>
    <w:rsid w:val="001656E0"/>
    <w:rsid w:val="00166EF1"/>
    <w:rsid w:val="001676E6"/>
    <w:rsid w:val="00167796"/>
    <w:rsid w:val="00170AEB"/>
    <w:rsid w:val="0017109D"/>
    <w:rsid w:val="00171E26"/>
    <w:rsid w:val="00172E0E"/>
    <w:rsid w:val="00173DF6"/>
    <w:rsid w:val="001750DA"/>
    <w:rsid w:val="0017604D"/>
    <w:rsid w:val="0017633A"/>
    <w:rsid w:val="001774B2"/>
    <w:rsid w:val="00180B14"/>
    <w:rsid w:val="00180B55"/>
    <w:rsid w:val="00180DBF"/>
    <w:rsid w:val="00181342"/>
    <w:rsid w:val="00181A77"/>
    <w:rsid w:val="0019048F"/>
    <w:rsid w:val="00190943"/>
    <w:rsid w:val="00190E50"/>
    <w:rsid w:val="0019213A"/>
    <w:rsid w:val="001922D6"/>
    <w:rsid w:val="00193597"/>
    <w:rsid w:val="00194591"/>
    <w:rsid w:val="001947A2"/>
    <w:rsid w:val="001968EB"/>
    <w:rsid w:val="001A01C4"/>
    <w:rsid w:val="001A24B3"/>
    <w:rsid w:val="001A3D2C"/>
    <w:rsid w:val="001A5697"/>
    <w:rsid w:val="001A61E6"/>
    <w:rsid w:val="001B0E93"/>
    <w:rsid w:val="001B32B7"/>
    <w:rsid w:val="001B514D"/>
    <w:rsid w:val="001B520E"/>
    <w:rsid w:val="001B53AF"/>
    <w:rsid w:val="001B6335"/>
    <w:rsid w:val="001B660E"/>
    <w:rsid w:val="001B6E0B"/>
    <w:rsid w:val="001B7081"/>
    <w:rsid w:val="001B7579"/>
    <w:rsid w:val="001C2950"/>
    <w:rsid w:val="001C6122"/>
    <w:rsid w:val="001C6AA3"/>
    <w:rsid w:val="001D0451"/>
    <w:rsid w:val="001D18DD"/>
    <w:rsid w:val="001D2EB5"/>
    <w:rsid w:val="001D3A3B"/>
    <w:rsid w:val="001D6E25"/>
    <w:rsid w:val="001D7EC5"/>
    <w:rsid w:val="001E016E"/>
    <w:rsid w:val="001E0D4E"/>
    <w:rsid w:val="001E3717"/>
    <w:rsid w:val="001E3D48"/>
    <w:rsid w:val="001E3DE2"/>
    <w:rsid w:val="001E3F54"/>
    <w:rsid w:val="001F1061"/>
    <w:rsid w:val="001F38D1"/>
    <w:rsid w:val="001F3CE6"/>
    <w:rsid w:val="001F4D7C"/>
    <w:rsid w:val="001F5383"/>
    <w:rsid w:val="001F54E1"/>
    <w:rsid w:val="00200C16"/>
    <w:rsid w:val="00201118"/>
    <w:rsid w:val="0020160E"/>
    <w:rsid w:val="002016B5"/>
    <w:rsid w:val="00204E3E"/>
    <w:rsid w:val="0020664E"/>
    <w:rsid w:val="00210FF3"/>
    <w:rsid w:val="00211AA5"/>
    <w:rsid w:val="00214BD8"/>
    <w:rsid w:val="00217ABE"/>
    <w:rsid w:val="00224660"/>
    <w:rsid w:val="002260A7"/>
    <w:rsid w:val="00226505"/>
    <w:rsid w:val="00226600"/>
    <w:rsid w:val="002267B8"/>
    <w:rsid w:val="002267DC"/>
    <w:rsid w:val="00226AA0"/>
    <w:rsid w:val="00227BA0"/>
    <w:rsid w:val="002318DE"/>
    <w:rsid w:val="002335F9"/>
    <w:rsid w:val="0024017C"/>
    <w:rsid w:val="002416D7"/>
    <w:rsid w:val="00241D40"/>
    <w:rsid w:val="00242ECF"/>
    <w:rsid w:val="0024359D"/>
    <w:rsid w:val="00243F86"/>
    <w:rsid w:val="00246835"/>
    <w:rsid w:val="00251FEE"/>
    <w:rsid w:val="00253F96"/>
    <w:rsid w:val="00254F36"/>
    <w:rsid w:val="00257D18"/>
    <w:rsid w:val="002627D5"/>
    <w:rsid w:val="00263767"/>
    <w:rsid w:val="00264082"/>
    <w:rsid w:val="0026447D"/>
    <w:rsid w:val="00264871"/>
    <w:rsid w:val="00264879"/>
    <w:rsid w:val="00267493"/>
    <w:rsid w:val="0027113D"/>
    <w:rsid w:val="002720C6"/>
    <w:rsid w:val="00275EF7"/>
    <w:rsid w:val="00276CFD"/>
    <w:rsid w:val="00277ECD"/>
    <w:rsid w:val="00281887"/>
    <w:rsid w:val="00285084"/>
    <w:rsid w:val="002854DB"/>
    <w:rsid w:val="00285A17"/>
    <w:rsid w:val="00286FB5"/>
    <w:rsid w:val="0028772D"/>
    <w:rsid w:val="002912E6"/>
    <w:rsid w:val="00291364"/>
    <w:rsid w:val="002915AF"/>
    <w:rsid w:val="00291675"/>
    <w:rsid w:val="00291F3C"/>
    <w:rsid w:val="00293617"/>
    <w:rsid w:val="00296360"/>
    <w:rsid w:val="002966B9"/>
    <w:rsid w:val="00297020"/>
    <w:rsid w:val="002A4AB1"/>
    <w:rsid w:val="002A6102"/>
    <w:rsid w:val="002A6A2E"/>
    <w:rsid w:val="002A7EDB"/>
    <w:rsid w:val="002B0434"/>
    <w:rsid w:val="002B0CBC"/>
    <w:rsid w:val="002B1AC0"/>
    <w:rsid w:val="002B5AFB"/>
    <w:rsid w:val="002B5F9E"/>
    <w:rsid w:val="002C06ED"/>
    <w:rsid w:val="002C165E"/>
    <w:rsid w:val="002C3B81"/>
    <w:rsid w:val="002C3BB5"/>
    <w:rsid w:val="002C4E99"/>
    <w:rsid w:val="002C5685"/>
    <w:rsid w:val="002C6B1E"/>
    <w:rsid w:val="002C711D"/>
    <w:rsid w:val="002D26DC"/>
    <w:rsid w:val="002D3131"/>
    <w:rsid w:val="002D4BD7"/>
    <w:rsid w:val="002D6C2F"/>
    <w:rsid w:val="002E1DC4"/>
    <w:rsid w:val="002E2A29"/>
    <w:rsid w:val="002E43ED"/>
    <w:rsid w:val="002E4BDE"/>
    <w:rsid w:val="002E5B5D"/>
    <w:rsid w:val="002F0BA6"/>
    <w:rsid w:val="002F4ACD"/>
    <w:rsid w:val="002F7B06"/>
    <w:rsid w:val="00300C12"/>
    <w:rsid w:val="0030332D"/>
    <w:rsid w:val="003059F0"/>
    <w:rsid w:val="00306EA8"/>
    <w:rsid w:val="003077B9"/>
    <w:rsid w:val="00313024"/>
    <w:rsid w:val="00314646"/>
    <w:rsid w:val="00315E7E"/>
    <w:rsid w:val="0031659B"/>
    <w:rsid w:val="00317EE2"/>
    <w:rsid w:val="00317FCA"/>
    <w:rsid w:val="00321AB2"/>
    <w:rsid w:val="00321B6A"/>
    <w:rsid w:val="00321CEC"/>
    <w:rsid w:val="00322539"/>
    <w:rsid w:val="00323238"/>
    <w:rsid w:val="00324579"/>
    <w:rsid w:val="003246C9"/>
    <w:rsid w:val="0032470B"/>
    <w:rsid w:val="003267F4"/>
    <w:rsid w:val="00334064"/>
    <w:rsid w:val="0033543E"/>
    <w:rsid w:val="003377D5"/>
    <w:rsid w:val="00342506"/>
    <w:rsid w:val="00346CDC"/>
    <w:rsid w:val="003477E7"/>
    <w:rsid w:val="00347969"/>
    <w:rsid w:val="0035176B"/>
    <w:rsid w:val="00351CEC"/>
    <w:rsid w:val="003542A9"/>
    <w:rsid w:val="003545CF"/>
    <w:rsid w:val="00355DE0"/>
    <w:rsid w:val="0035606D"/>
    <w:rsid w:val="0036064F"/>
    <w:rsid w:val="00360AF1"/>
    <w:rsid w:val="00362151"/>
    <w:rsid w:val="003638B6"/>
    <w:rsid w:val="00363FFB"/>
    <w:rsid w:val="003650A1"/>
    <w:rsid w:val="00365D3F"/>
    <w:rsid w:val="00366359"/>
    <w:rsid w:val="00366BA9"/>
    <w:rsid w:val="003677D9"/>
    <w:rsid w:val="0037059D"/>
    <w:rsid w:val="00370E22"/>
    <w:rsid w:val="003717FA"/>
    <w:rsid w:val="00372453"/>
    <w:rsid w:val="003803DA"/>
    <w:rsid w:val="003816BC"/>
    <w:rsid w:val="003821CF"/>
    <w:rsid w:val="00382414"/>
    <w:rsid w:val="0038369B"/>
    <w:rsid w:val="00384CB6"/>
    <w:rsid w:val="0038525A"/>
    <w:rsid w:val="003853E4"/>
    <w:rsid w:val="003858CE"/>
    <w:rsid w:val="003862FF"/>
    <w:rsid w:val="00391279"/>
    <w:rsid w:val="00393B6F"/>
    <w:rsid w:val="00394329"/>
    <w:rsid w:val="00396573"/>
    <w:rsid w:val="003A207F"/>
    <w:rsid w:val="003A423E"/>
    <w:rsid w:val="003A5EBE"/>
    <w:rsid w:val="003B100A"/>
    <w:rsid w:val="003B128C"/>
    <w:rsid w:val="003B7542"/>
    <w:rsid w:val="003C0532"/>
    <w:rsid w:val="003C0839"/>
    <w:rsid w:val="003C11C9"/>
    <w:rsid w:val="003C1338"/>
    <w:rsid w:val="003C14A6"/>
    <w:rsid w:val="003C6456"/>
    <w:rsid w:val="003C6B25"/>
    <w:rsid w:val="003D0035"/>
    <w:rsid w:val="003D088A"/>
    <w:rsid w:val="003D182E"/>
    <w:rsid w:val="003D1BC3"/>
    <w:rsid w:val="003D32B2"/>
    <w:rsid w:val="003D51AC"/>
    <w:rsid w:val="003D5404"/>
    <w:rsid w:val="003D5A9E"/>
    <w:rsid w:val="003E04CC"/>
    <w:rsid w:val="003E0604"/>
    <w:rsid w:val="003E2365"/>
    <w:rsid w:val="003E24BC"/>
    <w:rsid w:val="003E393C"/>
    <w:rsid w:val="003E485A"/>
    <w:rsid w:val="003E4A4C"/>
    <w:rsid w:val="003E5058"/>
    <w:rsid w:val="003F20E5"/>
    <w:rsid w:val="003F2156"/>
    <w:rsid w:val="003F2D76"/>
    <w:rsid w:val="003F3068"/>
    <w:rsid w:val="003F3203"/>
    <w:rsid w:val="003F50C2"/>
    <w:rsid w:val="00405216"/>
    <w:rsid w:val="00411AA7"/>
    <w:rsid w:val="004124A2"/>
    <w:rsid w:val="0041360F"/>
    <w:rsid w:val="004141A2"/>
    <w:rsid w:val="004149B9"/>
    <w:rsid w:val="00415D29"/>
    <w:rsid w:val="00416914"/>
    <w:rsid w:val="00416B6E"/>
    <w:rsid w:val="00420CED"/>
    <w:rsid w:val="004218C3"/>
    <w:rsid w:val="00424DEE"/>
    <w:rsid w:val="00425AFA"/>
    <w:rsid w:val="00426FA8"/>
    <w:rsid w:val="00427924"/>
    <w:rsid w:val="00430930"/>
    <w:rsid w:val="00434486"/>
    <w:rsid w:val="00435237"/>
    <w:rsid w:val="004354DA"/>
    <w:rsid w:val="004363E0"/>
    <w:rsid w:val="004371C6"/>
    <w:rsid w:val="0044028B"/>
    <w:rsid w:val="00440F51"/>
    <w:rsid w:val="00443FE6"/>
    <w:rsid w:val="00444192"/>
    <w:rsid w:val="004470CC"/>
    <w:rsid w:val="004471DA"/>
    <w:rsid w:val="004475A6"/>
    <w:rsid w:val="00451465"/>
    <w:rsid w:val="00451BDD"/>
    <w:rsid w:val="00452B86"/>
    <w:rsid w:val="004544D0"/>
    <w:rsid w:val="00454AAD"/>
    <w:rsid w:val="0045692F"/>
    <w:rsid w:val="004630F5"/>
    <w:rsid w:val="004639C5"/>
    <w:rsid w:val="0046553A"/>
    <w:rsid w:val="004707BB"/>
    <w:rsid w:val="00470DB1"/>
    <w:rsid w:val="00472D47"/>
    <w:rsid w:val="004736CB"/>
    <w:rsid w:val="00473EBE"/>
    <w:rsid w:val="00484612"/>
    <w:rsid w:val="004863BD"/>
    <w:rsid w:val="004871FE"/>
    <w:rsid w:val="004879C5"/>
    <w:rsid w:val="0049101C"/>
    <w:rsid w:val="004910AC"/>
    <w:rsid w:val="00491588"/>
    <w:rsid w:val="00493B88"/>
    <w:rsid w:val="00494058"/>
    <w:rsid w:val="00495EC0"/>
    <w:rsid w:val="0049626C"/>
    <w:rsid w:val="00497CD3"/>
    <w:rsid w:val="004A0631"/>
    <w:rsid w:val="004A07EE"/>
    <w:rsid w:val="004A092A"/>
    <w:rsid w:val="004A24BF"/>
    <w:rsid w:val="004A2D97"/>
    <w:rsid w:val="004A4F9E"/>
    <w:rsid w:val="004A64E5"/>
    <w:rsid w:val="004A702E"/>
    <w:rsid w:val="004B07F2"/>
    <w:rsid w:val="004B0F73"/>
    <w:rsid w:val="004B1A88"/>
    <w:rsid w:val="004B6ABE"/>
    <w:rsid w:val="004B7161"/>
    <w:rsid w:val="004C0E03"/>
    <w:rsid w:val="004C17EC"/>
    <w:rsid w:val="004C3340"/>
    <w:rsid w:val="004C3786"/>
    <w:rsid w:val="004C4589"/>
    <w:rsid w:val="004C561A"/>
    <w:rsid w:val="004C5783"/>
    <w:rsid w:val="004C67C9"/>
    <w:rsid w:val="004C7294"/>
    <w:rsid w:val="004D0C6B"/>
    <w:rsid w:val="004D0D9B"/>
    <w:rsid w:val="004D12B1"/>
    <w:rsid w:val="004D1673"/>
    <w:rsid w:val="004D18F1"/>
    <w:rsid w:val="004D1B0B"/>
    <w:rsid w:val="004D2C06"/>
    <w:rsid w:val="004D40F6"/>
    <w:rsid w:val="004D60C3"/>
    <w:rsid w:val="004D74A3"/>
    <w:rsid w:val="004E0377"/>
    <w:rsid w:val="004E2678"/>
    <w:rsid w:val="004E3DBB"/>
    <w:rsid w:val="004E41B3"/>
    <w:rsid w:val="004E4359"/>
    <w:rsid w:val="004E5928"/>
    <w:rsid w:val="004F137D"/>
    <w:rsid w:val="004F2502"/>
    <w:rsid w:val="004F3FBB"/>
    <w:rsid w:val="004F5588"/>
    <w:rsid w:val="004F55F5"/>
    <w:rsid w:val="004F65ED"/>
    <w:rsid w:val="00500D54"/>
    <w:rsid w:val="00500FD0"/>
    <w:rsid w:val="00502EC1"/>
    <w:rsid w:val="00502EE9"/>
    <w:rsid w:val="00504C61"/>
    <w:rsid w:val="00505AB4"/>
    <w:rsid w:val="00505D3C"/>
    <w:rsid w:val="00506173"/>
    <w:rsid w:val="00506FE0"/>
    <w:rsid w:val="00511023"/>
    <w:rsid w:val="00513102"/>
    <w:rsid w:val="00516544"/>
    <w:rsid w:val="0052127E"/>
    <w:rsid w:val="00523256"/>
    <w:rsid w:val="005239AF"/>
    <w:rsid w:val="00523A1F"/>
    <w:rsid w:val="0052403D"/>
    <w:rsid w:val="00525D12"/>
    <w:rsid w:val="005278DD"/>
    <w:rsid w:val="005300F4"/>
    <w:rsid w:val="005324D8"/>
    <w:rsid w:val="005329B3"/>
    <w:rsid w:val="005349BA"/>
    <w:rsid w:val="0053517D"/>
    <w:rsid w:val="0053547A"/>
    <w:rsid w:val="00536233"/>
    <w:rsid w:val="00536257"/>
    <w:rsid w:val="00537C01"/>
    <w:rsid w:val="0054042A"/>
    <w:rsid w:val="00542B0C"/>
    <w:rsid w:val="00544E77"/>
    <w:rsid w:val="00550F26"/>
    <w:rsid w:val="005555C2"/>
    <w:rsid w:val="00556968"/>
    <w:rsid w:val="00560B35"/>
    <w:rsid w:val="00560EFD"/>
    <w:rsid w:val="00561417"/>
    <w:rsid w:val="005627A7"/>
    <w:rsid w:val="005628AD"/>
    <w:rsid w:val="00562F79"/>
    <w:rsid w:val="005638C9"/>
    <w:rsid w:val="00565C84"/>
    <w:rsid w:val="00567E34"/>
    <w:rsid w:val="0057111F"/>
    <w:rsid w:val="00571C93"/>
    <w:rsid w:val="00573E4A"/>
    <w:rsid w:val="00576A20"/>
    <w:rsid w:val="00580942"/>
    <w:rsid w:val="005809BE"/>
    <w:rsid w:val="00581B6B"/>
    <w:rsid w:val="00583CDB"/>
    <w:rsid w:val="00590C1E"/>
    <w:rsid w:val="00590E66"/>
    <w:rsid w:val="0059108A"/>
    <w:rsid w:val="0059201E"/>
    <w:rsid w:val="005975E5"/>
    <w:rsid w:val="005A1FB8"/>
    <w:rsid w:val="005A27AE"/>
    <w:rsid w:val="005A4AC8"/>
    <w:rsid w:val="005A6EB9"/>
    <w:rsid w:val="005B0035"/>
    <w:rsid w:val="005B24A0"/>
    <w:rsid w:val="005B3778"/>
    <w:rsid w:val="005B3AFD"/>
    <w:rsid w:val="005B50D3"/>
    <w:rsid w:val="005B6701"/>
    <w:rsid w:val="005B69AF"/>
    <w:rsid w:val="005B726C"/>
    <w:rsid w:val="005C1DFE"/>
    <w:rsid w:val="005C2D68"/>
    <w:rsid w:val="005C32A7"/>
    <w:rsid w:val="005C739E"/>
    <w:rsid w:val="005D3F11"/>
    <w:rsid w:val="005D48FF"/>
    <w:rsid w:val="005D5F28"/>
    <w:rsid w:val="005D7EA4"/>
    <w:rsid w:val="005E1EE7"/>
    <w:rsid w:val="005E38E0"/>
    <w:rsid w:val="005E3A7A"/>
    <w:rsid w:val="005E453F"/>
    <w:rsid w:val="005E4E40"/>
    <w:rsid w:val="005E5A98"/>
    <w:rsid w:val="005E5DC8"/>
    <w:rsid w:val="005F31FB"/>
    <w:rsid w:val="005F4A4E"/>
    <w:rsid w:val="005F4E6A"/>
    <w:rsid w:val="005F5E5C"/>
    <w:rsid w:val="005F6177"/>
    <w:rsid w:val="005F626A"/>
    <w:rsid w:val="005F68E8"/>
    <w:rsid w:val="005F7913"/>
    <w:rsid w:val="005F79B1"/>
    <w:rsid w:val="0060064C"/>
    <w:rsid w:val="006006B2"/>
    <w:rsid w:val="00600FB2"/>
    <w:rsid w:val="006017C3"/>
    <w:rsid w:val="00601FF7"/>
    <w:rsid w:val="0060294F"/>
    <w:rsid w:val="006030C3"/>
    <w:rsid w:val="00603A26"/>
    <w:rsid w:val="0060441C"/>
    <w:rsid w:val="00604EEB"/>
    <w:rsid w:val="006062CB"/>
    <w:rsid w:val="0060655C"/>
    <w:rsid w:val="00606FC3"/>
    <w:rsid w:val="006100E2"/>
    <w:rsid w:val="006103A1"/>
    <w:rsid w:val="00611435"/>
    <w:rsid w:val="00615C7E"/>
    <w:rsid w:val="0061615A"/>
    <w:rsid w:val="00616664"/>
    <w:rsid w:val="006171BD"/>
    <w:rsid w:val="0061744D"/>
    <w:rsid w:val="00617DAE"/>
    <w:rsid w:val="00620E67"/>
    <w:rsid w:val="00622289"/>
    <w:rsid w:val="006223F1"/>
    <w:rsid w:val="00622D74"/>
    <w:rsid w:val="00624C34"/>
    <w:rsid w:val="00626B75"/>
    <w:rsid w:val="006275F4"/>
    <w:rsid w:val="00627675"/>
    <w:rsid w:val="00631C3E"/>
    <w:rsid w:val="006325A6"/>
    <w:rsid w:val="00632872"/>
    <w:rsid w:val="006331A9"/>
    <w:rsid w:val="00633C72"/>
    <w:rsid w:val="00636821"/>
    <w:rsid w:val="00636D75"/>
    <w:rsid w:val="00637E12"/>
    <w:rsid w:val="00640330"/>
    <w:rsid w:val="006404BF"/>
    <w:rsid w:val="00642A91"/>
    <w:rsid w:val="0064313E"/>
    <w:rsid w:val="00643ED0"/>
    <w:rsid w:val="00644D06"/>
    <w:rsid w:val="00645A6F"/>
    <w:rsid w:val="00646C3D"/>
    <w:rsid w:val="00646F40"/>
    <w:rsid w:val="006472EC"/>
    <w:rsid w:val="006503A5"/>
    <w:rsid w:val="006515E1"/>
    <w:rsid w:val="00651958"/>
    <w:rsid w:val="00653455"/>
    <w:rsid w:val="00654CEB"/>
    <w:rsid w:val="00655E4A"/>
    <w:rsid w:val="00656B22"/>
    <w:rsid w:val="00657D98"/>
    <w:rsid w:val="00657E16"/>
    <w:rsid w:val="00661F67"/>
    <w:rsid w:val="00663E12"/>
    <w:rsid w:val="00664B68"/>
    <w:rsid w:val="00665699"/>
    <w:rsid w:val="00665847"/>
    <w:rsid w:val="00665970"/>
    <w:rsid w:val="006662CA"/>
    <w:rsid w:val="00671103"/>
    <w:rsid w:val="0067503A"/>
    <w:rsid w:val="006759F0"/>
    <w:rsid w:val="0068050D"/>
    <w:rsid w:val="00681907"/>
    <w:rsid w:val="00683478"/>
    <w:rsid w:val="006835CE"/>
    <w:rsid w:val="006836D8"/>
    <w:rsid w:val="0068497B"/>
    <w:rsid w:val="00685464"/>
    <w:rsid w:val="00685A23"/>
    <w:rsid w:val="0068790F"/>
    <w:rsid w:val="0069101F"/>
    <w:rsid w:val="00691033"/>
    <w:rsid w:val="00693D81"/>
    <w:rsid w:val="00694DF1"/>
    <w:rsid w:val="006950A0"/>
    <w:rsid w:val="006950BA"/>
    <w:rsid w:val="0069678A"/>
    <w:rsid w:val="006A03D8"/>
    <w:rsid w:val="006A117D"/>
    <w:rsid w:val="006A36A3"/>
    <w:rsid w:val="006A3FEB"/>
    <w:rsid w:val="006A6E8F"/>
    <w:rsid w:val="006A717D"/>
    <w:rsid w:val="006A786F"/>
    <w:rsid w:val="006B0B72"/>
    <w:rsid w:val="006B16DC"/>
    <w:rsid w:val="006B3E01"/>
    <w:rsid w:val="006B3FE4"/>
    <w:rsid w:val="006C3271"/>
    <w:rsid w:val="006C333E"/>
    <w:rsid w:val="006C4C4F"/>
    <w:rsid w:val="006C62CF"/>
    <w:rsid w:val="006D1E5D"/>
    <w:rsid w:val="006D3C04"/>
    <w:rsid w:val="006D3E4A"/>
    <w:rsid w:val="006D5CF5"/>
    <w:rsid w:val="006D73A6"/>
    <w:rsid w:val="006D7A97"/>
    <w:rsid w:val="006E1C3A"/>
    <w:rsid w:val="006E465B"/>
    <w:rsid w:val="006E4CA1"/>
    <w:rsid w:val="006E7754"/>
    <w:rsid w:val="006E78D2"/>
    <w:rsid w:val="006F04AA"/>
    <w:rsid w:val="006F0BBC"/>
    <w:rsid w:val="006F27FF"/>
    <w:rsid w:val="006F2F86"/>
    <w:rsid w:val="006F3E67"/>
    <w:rsid w:val="006F498F"/>
    <w:rsid w:val="006F4C4D"/>
    <w:rsid w:val="006F4D04"/>
    <w:rsid w:val="006F5A1D"/>
    <w:rsid w:val="006F5DF7"/>
    <w:rsid w:val="006F7FD3"/>
    <w:rsid w:val="00701951"/>
    <w:rsid w:val="00702115"/>
    <w:rsid w:val="007039D6"/>
    <w:rsid w:val="0070701F"/>
    <w:rsid w:val="007074E4"/>
    <w:rsid w:val="00707C7E"/>
    <w:rsid w:val="00712308"/>
    <w:rsid w:val="007125FD"/>
    <w:rsid w:val="00712B0C"/>
    <w:rsid w:val="00712E16"/>
    <w:rsid w:val="0071421E"/>
    <w:rsid w:val="00716F38"/>
    <w:rsid w:val="00721C12"/>
    <w:rsid w:val="007229F4"/>
    <w:rsid w:val="00723382"/>
    <w:rsid w:val="007236D5"/>
    <w:rsid w:val="007242F9"/>
    <w:rsid w:val="00724C7B"/>
    <w:rsid w:val="00726314"/>
    <w:rsid w:val="00726FC5"/>
    <w:rsid w:val="007300DF"/>
    <w:rsid w:val="00730422"/>
    <w:rsid w:val="00730DF4"/>
    <w:rsid w:val="007374F1"/>
    <w:rsid w:val="007415F5"/>
    <w:rsid w:val="00741AC8"/>
    <w:rsid w:val="00741B1A"/>
    <w:rsid w:val="007426F7"/>
    <w:rsid w:val="007451B9"/>
    <w:rsid w:val="00750984"/>
    <w:rsid w:val="0075160D"/>
    <w:rsid w:val="00751FD2"/>
    <w:rsid w:val="00753606"/>
    <w:rsid w:val="0075462F"/>
    <w:rsid w:val="007552D9"/>
    <w:rsid w:val="00755BB5"/>
    <w:rsid w:val="00756083"/>
    <w:rsid w:val="007563DF"/>
    <w:rsid w:val="00757E02"/>
    <w:rsid w:val="007611D8"/>
    <w:rsid w:val="0076213D"/>
    <w:rsid w:val="00763359"/>
    <w:rsid w:val="007654D9"/>
    <w:rsid w:val="00765753"/>
    <w:rsid w:val="00765E52"/>
    <w:rsid w:val="00766DD5"/>
    <w:rsid w:val="00766FEE"/>
    <w:rsid w:val="007705B9"/>
    <w:rsid w:val="007706B8"/>
    <w:rsid w:val="00771DCF"/>
    <w:rsid w:val="007736D1"/>
    <w:rsid w:val="00773EC8"/>
    <w:rsid w:val="00773EFC"/>
    <w:rsid w:val="0077776E"/>
    <w:rsid w:val="00782FC4"/>
    <w:rsid w:val="00783C05"/>
    <w:rsid w:val="00785731"/>
    <w:rsid w:val="00785D50"/>
    <w:rsid w:val="007866DC"/>
    <w:rsid w:val="00786EB0"/>
    <w:rsid w:val="00790F5A"/>
    <w:rsid w:val="00794878"/>
    <w:rsid w:val="0079544F"/>
    <w:rsid w:val="00795CC2"/>
    <w:rsid w:val="00795F79"/>
    <w:rsid w:val="007A0946"/>
    <w:rsid w:val="007A18BE"/>
    <w:rsid w:val="007A30DD"/>
    <w:rsid w:val="007A43A0"/>
    <w:rsid w:val="007A533E"/>
    <w:rsid w:val="007A7794"/>
    <w:rsid w:val="007B00AC"/>
    <w:rsid w:val="007B125A"/>
    <w:rsid w:val="007B5EA4"/>
    <w:rsid w:val="007B6452"/>
    <w:rsid w:val="007B6771"/>
    <w:rsid w:val="007B68C2"/>
    <w:rsid w:val="007B7AFF"/>
    <w:rsid w:val="007C2C6D"/>
    <w:rsid w:val="007C336E"/>
    <w:rsid w:val="007C38A9"/>
    <w:rsid w:val="007C3CE7"/>
    <w:rsid w:val="007C5425"/>
    <w:rsid w:val="007D0BB4"/>
    <w:rsid w:val="007D0C8B"/>
    <w:rsid w:val="007D4C9A"/>
    <w:rsid w:val="007D67D9"/>
    <w:rsid w:val="007D74F3"/>
    <w:rsid w:val="007D7DA5"/>
    <w:rsid w:val="007E18F6"/>
    <w:rsid w:val="007E4157"/>
    <w:rsid w:val="007E42D3"/>
    <w:rsid w:val="007E5FD6"/>
    <w:rsid w:val="007E6939"/>
    <w:rsid w:val="007E7A76"/>
    <w:rsid w:val="007E7CB0"/>
    <w:rsid w:val="007F0A7E"/>
    <w:rsid w:val="007F1AF8"/>
    <w:rsid w:val="007F2EC1"/>
    <w:rsid w:val="007F36F0"/>
    <w:rsid w:val="007F51A0"/>
    <w:rsid w:val="00800338"/>
    <w:rsid w:val="00801D58"/>
    <w:rsid w:val="00802698"/>
    <w:rsid w:val="008033B7"/>
    <w:rsid w:val="0080509B"/>
    <w:rsid w:val="008055A7"/>
    <w:rsid w:val="0081770B"/>
    <w:rsid w:val="00821913"/>
    <w:rsid w:val="00821CA6"/>
    <w:rsid w:val="00822977"/>
    <w:rsid w:val="0082357E"/>
    <w:rsid w:val="008252A0"/>
    <w:rsid w:val="00830E0F"/>
    <w:rsid w:val="00831801"/>
    <w:rsid w:val="008320EA"/>
    <w:rsid w:val="00832C02"/>
    <w:rsid w:val="008430BF"/>
    <w:rsid w:val="0084336F"/>
    <w:rsid w:val="008447B6"/>
    <w:rsid w:val="00846C5D"/>
    <w:rsid w:val="00846E21"/>
    <w:rsid w:val="008517F2"/>
    <w:rsid w:val="00851A0C"/>
    <w:rsid w:val="00852AD7"/>
    <w:rsid w:val="00853D34"/>
    <w:rsid w:val="00862562"/>
    <w:rsid w:val="00862A6D"/>
    <w:rsid w:val="00865745"/>
    <w:rsid w:val="0087140C"/>
    <w:rsid w:val="00881335"/>
    <w:rsid w:val="00881EE8"/>
    <w:rsid w:val="0088337D"/>
    <w:rsid w:val="00884284"/>
    <w:rsid w:val="008846FA"/>
    <w:rsid w:val="00885205"/>
    <w:rsid w:val="0088769B"/>
    <w:rsid w:val="00891F68"/>
    <w:rsid w:val="00892F5A"/>
    <w:rsid w:val="0089509F"/>
    <w:rsid w:val="008960A0"/>
    <w:rsid w:val="008965C5"/>
    <w:rsid w:val="00897150"/>
    <w:rsid w:val="00897BD6"/>
    <w:rsid w:val="008A14C6"/>
    <w:rsid w:val="008A243B"/>
    <w:rsid w:val="008A2596"/>
    <w:rsid w:val="008A5AC8"/>
    <w:rsid w:val="008A69C7"/>
    <w:rsid w:val="008B261B"/>
    <w:rsid w:val="008B4B8F"/>
    <w:rsid w:val="008C2F88"/>
    <w:rsid w:val="008C32B5"/>
    <w:rsid w:val="008C7619"/>
    <w:rsid w:val="008D43CF"/>
    <w:rsid w:val="008D4761"/>
    <w:rsid w:val="008D4B7C"/>
    <w:rsid w:val="008D50D3"/>
    <w:rsid w:val="008D52B1"/>
    <w:rsid w:val="008D7648"/>
    <w:rsid w:val="008E0292"/>
    <w:rsid w:val="008E0442"/>
    <w:rsid w:val="008E085E"/>
    <w:rsid w:val="008E0874"/>
    <w:rsid w:val="008E299A"/>
    <w:rsid w:val="008E5723"/>
    <w:rsid w:val="008E5F3C"/>
    <w:rsid w:val="008E6658"/>
    <w:rsid w:val="008E687B"/>
    <w:rsid w:val="008F0EBD"/>
    <w:rsid w:val="008F1443"/>
    <w:rsid w:val="008F2AFB"/>
    <w:rsid w:val="008F2BA3"/>
    <w:rsid w:val="008F3579"/>
    <w:rsid w:val="008F3B9E"/>
    <w:rsid w:val="008F413F"/>
    <w:rsid w:val="008F66C1"/>
    <w:rsid w:val="00900626"/>
    <w:rsid w:val="00900882"/>
    <w:rsid w:val="0090367E"/>
    <w:rsid w:val="00906311"/>
    <w:rsid w:val="009121FD"/>
    <w:rsid w:val="00912670"/>
    <w:rsid w:val="00913279"/>
    <w:rsid w:val="009176AE"/>
    <w:rsid w:val="00920928"/>
    <w:rsid w:val="009222C5"/>
    <w:rsid w:val="00922495"/>
    <w:rsid w:val="0092308B"/>
    <w:rsid w:val="00924695"/>
    <w:rsid w:val="00925215"/>
    <w:rsid w:val="00925B4B"/>
    <w:rsid w:val="0092651F"/>
    <w:rsid w:val="00926EF4"/>
    <w:rsid w:val="00927230"/>
    <w:rsid w:val="00930051"/>
    <w:rsid w:val="00931A94"/>
    <w:rsid w:val="00932285"/>
    <w:rsid w:val="00932D4D"/>
    <w:rsid w:val="00933E30"/>
    <w:rsid w:val="00934618"/>
    <w:rsid w:val="00936579"/>
    <w:rsid w:val="0094065A"/>
    <w:rsid w:val="0094089D"/>
    <w:rsid w:val="00942CC4"/>
    <w:rsid w:val="009432A0"/>
    <w:rsid w:val="0094430B"/>
    <w:rsid w:val="009472B0"/>
    <w:rsid w:val="00950156"/>
    <w:rsid w:val="00950830"/>
    <w:rsid w:val="009515DA"/>
    <w:rsid w:val="00952EA8"/>
    <w:rsid w:val="00954B8D"/>
    <w:rsid w:val="00955114"/>
    <w:rsid w:val="00957968"/>
    <w:rsid w:val="0096144E"/>
    <w:rsid w:val="00962209"/>
    <w:rsid w:val="00962A49"/>
    <w:rsid w:val="00962A52"/>
    <w:rsid w:val="009639B5"/>
    <w:rsid w:val="00966359"/>
    <w:rsid w:val="00972BB4"/>
    <w:rsid w:val="00972CD6"/>
    <w:rsid w:val="00972D02"/>
    <w:rsid w:val="00975668"/>
    <w:rsid w:val="009768C6"/>
    <w:rsid w:val="00976E5A"/>
    <w:rsid w:val="009814B8"/>
    <w:rsid w:val="0098580D"/>
    <w:rsid w:val="0098583A"/>
    <w:rsid w:val="00986320"/>
    <w:rsid w:val="00986FBC"/>
    <w:rsid w:val="009871F5"/>
    <w:rsid w:val="009909C5"/>
    <w:rsid w:val="00992FA6"/>
    <w:rsid w:val="00993E17"/>
    <w:rsid w:val="009945A3"/>
    <w:rsid w:val="009955C8"/>
    <w:rsid w:val="00996283"/>
    <w:rsid w:val="009964DD"/>
    <w:rsid w:val="009967C9"/>
    <w:rsid w:val="009A10AB"/>
    <w:rsid w:val="009A1C79"/>
    <w:rsid w:val="009A1E06"/>
    <w:rsid w:val="009A3B4B"/>
    <w:rsid w:val="009B0D81"/>
    <w:rsid w:val="009B124E"/>
    <w:rsid w:val="009B4642"/>
    <w:rsid w:val="009B4DDD"/>
    <w:rsid w:val="009B64E6"/>
    <w:rsid w:val="009B6CCB"/>
    <w:rsid w:val="009B7F6B"/>
    <w:rsid w:val="009C2DE7"/>
    <w:rsid w:val="009C464A"/>
    <w:rsid w:val="009C5CA3"/>
    <w:rsid w:val="009C624D"/>
    <w:rsid w:val="009D04DE"/>
    <w:rsid w:val="009D0C0A"/>
    <w:rsid w:val="009D1880"/>
    <w:rsid w:val="009D2C4A"/>
    <w:rsid w:val="009D4C78"/>
    <w:rsid w:val="009D4D4E"/>
    <w:rsid w:val="009D51BD"/>
    <w:rsid w:val="009D6EAA"/>
    <w:rsid w:val="009E033F"/>
    <w:rsid w:val="009E0954"/>
    <w:rsid w:val="009E0A54"/>
    <w:rsid w:val="009E162F"/>
    <w:rsid w:val="009E277A"/>
    <w:rsid w:val="009F05D9"/>
    <w:rsid w:val="009F4905"/>
    <w:rsid w:val="009F4E8B"/>
    <w:rsid w:val="009F5F5E"/>
    <w:rsid w:val="00A01CFA"/>
    <w:rsid w:val="00A01D16"/>
    <w:rsid w:val="00A020B6"/>
    <w:rsid w:val="00A03161"/>
    <w:rsid w:val="00A0347D"/>
    <w:rsid w:val="00A04785"/>
    <w:rsid w:val="00A0754B"/>
    <w:rsid w:val="00A07A11"/>
    <w:rsid w:val="00A1194C"/>
    <w:rsid w:val="00A141BC"/>
    <w:rsid w:val="00A21A2F"/>
    <w:rsid w:val="00A221DF"/>
    <w:rsid w:val="00A221F6"/>
    <w:rsid w:val="00A225DB"/>
    <w:rsid w:val="00A239A5"/>
    <w:rsid w:val="00A24771"/>
    <w:rsid w:val="00A340A2"/>
    <w:rsid w:val="00A34C73"/>
    <w:rsid w:val="00A35349"/>
    <w:rsid w:val="00A3600A"/>
    <w:rsid w:val="00A362B6"/>
    <w:rsid w:val="00A37759"/>
    <w:rsid w:val="00A41FD6"/>
    <w:rsid w:val="00A427A8"/>
    <w:rsid w:val="00A42C4B"/>
    <w:rsid w:val="00A4729B"/>
    <w:rsid w:val="00A47395"/>
    <w:rsid w:val="00A50020"/>
    <w:rsid w:val="00A50430"/>
    <w:rsid w:val="00A51C2B"/>
    <w:rsid w:val="00A52E24"/>
    <w:rsid w:val="00A556B3"/>
    <w:rsid w:val="00A57607"/>
    <w:rsid w:val="00A6320D"/>
    <w:rsid w:val="00A6348E"/>
    <w:rsid w:val="00A64718"/>
    <w:rsid w:val="00A66225"/>
    <w:rsid w:val="00A6776D"/>
    <w:rsid w:val="00A67F12"/>
    <w:rsid w:val="00A70ABC"/>
    <w:rsid w:val="00A727E7"/>
    <w:rsid w:val="00A72AC0"/>
    <w:rsid w:val="00A739A7"/>
    <w:rsid w:val="00A74272"/>
    <w:rsid w:val="00A75018"/>
    <w:rsid w:val="00A80A77"/>
    <w:rsid w:val="00A84B99"/>
    <w:rsid w:val="00A8549A"/>
    <w:rsid w:val="00A86593"/>
    <w:rsid w:val="00A87812"/>
    <w:rsid w:val="00A91BB4"/>
    <w:rsid w:val="00A92630"/>
    <w:rsid w:val="00A93173"/>
    <w:rsid w:val="00A93BFF"/>
    <w:rsid w:val="00A944A7"/>
    <w:rsid w:val="00AA17A1"/>
    <w:rsid w:val="00AA243B"/>
    <w:rsid w:val="00AA37C2"/>
    <w:rsid w:val="00AA460A"/>
    <w:rsid w:val="00AA5A5C"/>
    <w:rsid w:val="00AA6F78"/>
    <w:rsid w:val="00AA7320"/>
    <w:rsid w:val="00AB046E"/>
    <w:rsid w:val="00AB0680"/>
    <w:rsid w:val="00AB1939"/>
    <w:rsid w:val="00AB2AB5"/>
    <w:rsid w:val="00AB536B"/>
    <w:rsid w:val="00AB7498"/>
    <w:rsid w:val="00AC0551"/>
    <w:rsid w:val="00AC18CD"/>
    <w:rsid w:val="00AC739E"/>
    <w:rsid w:val="00AC7427"/>
    <w:rsid w:val="00AC7F21"/>
    <w:rsid w:val="00AD121E"/>
    <w:rsid w:val="00AE0047"/>
    <w:rsid w:val="00AE2087"/>
    <w:rsid w:val="00AE56DD"/>
    <w:rsid w:val="00AE7C61"/>
    <w:rsid w:val="00AF6EE6"/>
    <w:rsid w:val="00AF72B1"/>
    <w:rsid w:val="00AF792A"/>
    <w:rsid w:val="00AF79A6"/>
    <w:rsid w:val="00B00CD8"/>
    <w:rsid w:val="00B00D6D"/>
    <w:rsid w:val="00B015F0"/>
    <w:rsid w:val="00B0606B"/>
    <w:rsid w:val="00B06BFF"/>
    <w:rsid w:val="00B07BCA"/>
    <w:rsid w:val="00B10F8F"/>
    <w:rsid w:val="00B1158F"/>
    <w:rsid w:val="00B15B02"/>
    <w:rsid w:val="00B172CE"/>
    <w:rsid w:val="00B17D70"/>
    <w:rsid w:val="00B21C92"/>
    <w:rsid w:val="00B21D20"/>
    <w:rsid w:val="00B228F4"/>
    <w:rsid w:val="00B22948"/>
    <w:rsid w:val="00B23982"/>
    <w:rsid w:val="00B2555E"/>
    <w:rsid w:val="00B26756"/>
    <w:rsid w:val="00B26B30"/>
    <w:rsid w:val="00B26C29"/>
    <w:rsid w:val="00B303B9"/>
    <w:rsid w:val="00B31D7D"/>
    <w:rsid w:val="00B32EA2"/>
    <w:rsid w:val="00B412F3"/>
    <w:rsid w:val="00B418BF"/>
    <w:rsid w:val="00B427C4"/>
    <w:rsid w:val="00B43631"/>
    <w:rsid w:val="00B439B7"/>
    <w:rsid w:val="00B43F12"/>
    <w:rsid w:val="00B444DD"/>
    <w:rsid w:val="00B451A1"/>
    <w:rsid w:val="00B45D87"/>
    <w:rsid w:val="00B50CD0"/>
    <w:rsid w:val="00B51E3D"/>
    <w:rsid w:val="00B522F2"/>
    <w:rsid w:val="00B5286F"/>
    <w:rsid w:val="00B556B2"/>
    <w:rsid w:val="00B56E97"/>
    <w:rsid w:val="00B61342"/>
    <w:rsid w:val="00B617E7"/>
    <w:rsid w:val="00B624BF"/>
    <w:rsid w:val="00B632C2"/>
    <w:rsid w:val="00B63C3A"/>
    <w:rsid w:val="00B63DB5"/>
    <w:rsid w:val="00B75B0B"/>
    <w:rsid w:val="00B77246"/>
    <w:rsid w:val="00B80858"/>
    <w:rsid w:val="00B830AC"/>
    <w:rsid w:val="00B8478F"/>
    <w:rsid w:val="00B852BE"/>
    <w:rsid w:val="00B85755"/>
    <w:rsid w:val="00B85B59"/>
    <w:rsid w:val="00B85E04"/>
    <w:rsid w:val="00B86833"/>
    <w:rsid w:val="00B872CE"/>
    <w:rsid w:val="00B872ED"/>
    <w:rsid w:val="00B900C7"/>
    <w:rsid w:val="00B900D2"/>
    <w:rsid w:val="00B9486D"/>
    <w:rsid w:val="00B952F7"/>
    <w:rsid w:val="00B9632C"/>
    <w:rsid w:val="00B9746E"/>
    <w:rsid w:val="00BA5410"/>
    <w:rsid w:val="00BB07FF"/>
    <w:rsid w:val="00BB0AF0"/>
    <w:rsid w:val="00BB2225"/>
    <w:rsid w:val="00BB36B4"/>
    <w:rsid w:val="00BB3A81"/>
    <w:rsid w:val="00BB5948"/>
    <w:rsid w:val="00BC0E91"/>
    <w:rsid w:val="00BC111B"/>
    <w:rsid w:val="00BC3F53"/>
    <w:rsid w:val="00BC60C5"/>
    <w:rsid w:val="00BC7070"/>
    <w:rsid w:val="00BD0585"/>
    <w:rsid w:val="00BD3134"/>
    <w:rsid w:val="00BD421B"/>
    <w:rsid w:val="00BD4626"/>
    <w:rsid w:val="00BD62EA"/>
    <w:rsid w:val="00BD70E0"/>
    <w:rsid w:val="00BD7431"/>
    <w:rsid w:val="00BD7633"/>
    <w:rsid w:val="00BE274B"/>
    <w:rsid w:val="00BE27D2"/>
    <w:rsid w:val="00BE2A72"/>
    <w:rsid w:val="00BE306C"/>
    <w:rsid w:val="00BE3B0D"/>
    <w:rsid w:val="00BE44F4"/>
    <w:rsid w:val="00BE4955"/>
    <w:rsid w:val="00BE4E6F"/>
    <w:rsid w:val="00BE7C4F"/>
    <w:rsid w:val="00BF01BE"/>
    <w:rsid w:val="00BF2523"/>
    <w:rsid w:val="00BF4403"/>
    <w:rsid w:val="00BF6A07"/>
    <w:rsid w:val="00BF6ED1"/>
    <w:rsid w:val="00BF7A3C"/>
    <w:rsid w:val="00C006C2"/>
    <w:rsid w:val="00C01440"/>
    <w:rsid w:val="00C03959"/>
    <w:rsid w:val="00C05DA1"/>
    <w:rsid w:val="00C05E3F"/>
    <w:rsid w:val="00C12031"/>
    <w:rsid w:val="00C121BE"/>
    <w:rsid w:val="00C128B1"/>
    <w:rsid w:val="00C12B40"/>
    <w:rsid w:val="00C12F2A"/>
    <w:rsid w:val="00C1388C"/>
    <w:rsid w:val="00C13A8A"/>
    <w:rsid w:val="00C14499"/>
    <w:rsid w:val="00C17C2C"/>
    <w:rsid w:val="00C17C74"/>
    <w:rsid w:val="00C22D3F"/>
    <w:rsid w:val="00C231B9"/>
    <w:rsid w:val="00C248F3"/>
    <w:rsid w:val="00C250FD"/>
    <w:rsid w:val="00C2546D"/>
    <w:rsid w:val="00C255FF"/>
    <w:rsid w:val="00C25803"/>
    <w:rsid w:val="00C267B3"/>
    <w:rsid w:val="00C267C3"/>
    <w:rsid w:val="00C26865"/>
    <w:rsid w:val="00C273A5"/>
    <w:rsid w:val="00C278C4"/>
    <w:rsid w:val="00C27C5A"/>
    <w:rsid w:val="00C31150"/>
    <w:rsid w:val="00C31BF4"/>
    <w:rsid w:val="00C32852"/>
    <w:rsid w:val="00C34001"/>
    <w:rsid w:val="00C3418E"/>
    <w:rsid w:val="00C34686"/>
    <w:rsid w:val="00C37C26"/>
    <w:rsid w:val="00C37FA1"/>
    <w:rsid w:val="00C4060F"/>
    <w:rsid w:val="00C436B7"/>
    <w:rsid w:val="00C442B9"/>
    <w:rsid w:val="00C4571A"/>
    <w:rsid w:val="00C472DA"/>
    <w:rsid w:val="00C52375"/>
    <w:rsid w:val="00C541B2"/>
    <w:rsid w:val="00C54B65"/>
    <w:rsid w:val="00C5657E"/>
    <w:rsid w:val="00C573B0"/>
    <w:rsid w:val="00C603A1"/>
    <w:rsid w:val="00C6075D"/>
    <w:rsid w:val="00C62C6E"/>
    <w:rsid w:val="00C6312C"/>
    <w:rsid w:val="00C63D40"/>
    <w:rsid w:val="00C64C07"/>
    <w:rsid w:val="00C65E19"/>
    <w:rsid w:val="00C662DF"/>
    <w:rsid w:val="00C67725"/>
    <w:rsid w:val="00C678DF"/>
    <w:rsid w:val="00C67C48"/>
    <w:rsid w:val="00C703A1"/>
    <w:rsid w:val="00C71090"/>
    <w:rsid w:val="00C742A4"/>
    <w:rsid w:val="00C8053F"/>
    <w:rsid w:val="00C824FF"/>
    <w:rsid w:val="00C8274D"/>
    <w:rsid w:val="00C83D38"/>
    <w:rsid w:val="00C86723"/>
    <w:rsid w:val="00C91193"/>
    <w:rsid w:val="00C9467E"/>
    <w:rsid w:val="00C95D1A"/>
    <w:rsid w:val="00CA0FA2"/>
    <w:rsid w:val="00CA157C"/>
    <w:rsid w:val="00CA30C5"/>
    <w:rsid w:val="00CA4306"/>
    <w:rsid w:val="00CA4E22"/>
    <w:rsid w:val="00CA4E82"/>
    <w:rsid w:val="00CA52E0"/>
    <w:rsid w:val="00CA6371"/>
    <w:rsid w:val="00CB0C30"/>
    <w:rsid w:val="00CB311C"/>
    <w:rsid w:val="00CB3DE6"/>
    <w:rsid w:val="00CB542C"/>
    <w:rsid w:val="00CB7469"/>
    <w:rsid w:val="00CB7EC4"/>
    <w:rsid w:val="00CC161E"/>
    <w:rsid w:val="00CC2EE1"/>
    <w:rsid w:val="00CC6719"/>
    <w:rsid w:val="00CD010B"/>
    <w:rsid w:val="00CD360B"/>
    <w:rsid w:val="00CD4467"/>
    <w:rsid w:val="00CE0251"/>
    <w:rsid w:val="00CE1206"/>
    <w:rsid w:val="00CE12A4"/>
    <w:rsid w:val="00CE4061"/>
    <w:rsid w:val="00CE40F1"/>
    <w:rsid w:val="00CE472F"/>
    <w:rsid w:val="00CE6291"/>
    <w:rsid w:val="00CE68D4"/>
    <w:rsid w:val="00CE6E7C"/>
    <w:rsid w:val="00CE7D1D"/>
    <w:rsid w:val="00CF07D0"/>
    <w:rsid w:val="00CF2A66"/>
    <w:rsid w:val="00CF321F"/>
    <w:rsid w:val="00CF3D84"/>
    <w:rsid w:val="00CF5BAB"/>
    <w:rsid w:val="00CF5CE5"/>
    <w:rsid w:val="00CF60A7"/>
    <w:rsid w:val="00CF7E07"/>
    <w:rsid w:val="00D00EEB"/>
    <w:rsid w:val="00D012EE"/>
    <w:rsid w:val="00D01F14"/>
    <w:rsid w:val="00D06015"/>
    <w:rsid w:val="00D0601C"/>
    <w:rsid w:val="00D069FE"/>
    <w:rsid w:val="00D10894"/>
    <w:rsid w:val="00D11D73"/>
    <w:rsid w:val="00D123EE"/>
    <w:rsid w:val="00D13BDE"/>
    <w:rsid w:val="00D14E04"/>
    <w:rsid w:val="00D159B5"/>
    <w:rsid w:val="00D1659A"/>
    <w:rsid w:val="00D2064F"/>
    <w:rsid w:val="00D2082D"/>
    <w:rsid w:val="00D20C8C"/>
    <w:rsid w:val="00D21BA1"/>
    <w:rsid w:val="00D21C68"/>
    <w:rsid w:val="00D21E6E"/>
    <w:rsid w:val="00D23798"/>
    <w:rsid w:val="00D23C58"/>
    <w:rsid w:val="00D2432E"/>
    <w:rsid w:val="00D25B38"/>
    <w:rsid w:val="00D25ED1"/>
    <w:rsid w:val="00D27769"/>
    <w:rsid w:val="00D27F8F"/>
    <w:rsid w:val="00D3060C"/>
    <w:rsid w:val="00D30C83"/>
    <w:rsid w:val="00D32ED1"/>
    <w:rsid w:val="00D34551"/>
    <w:rsid w:val="00D34B47"/>
    <w:rsid w:val="00D350C9"/>
    <w:rsid w:val="00D374CD"/>
    <w:rsid w:val="00D403AE"/>
    <w:rsid w:val="00D405B6"/>
    <w:rsid w:val="00D439C6"/>
    <w:rsid w:val="00D45BF0"/>
    <w:rsid w:val="00D45DB6"/>
    <w:rsid w:val="00D476DE"/>
    <w:rsid w:val="00D5423D"/>
    <w:rsid w:val="00D57571"/>
    <w:rsid w:val="00D605B6"/>
    <w:rsid w:val="00D6141F"/>
    <w:rsid w:val="00D62090"/>
    <w:rsid w:val="00D63C23"/>
    <w:rsid w:val="00D645A2"/>
    <w:rsid w:val="00D648BA"/>
    <w:rsid w:val="00D65563"/>
    <w:rsid w:val="00D65F38"/>
    <w:rsid w:val="00D6646F"/>
    <w:rsid w:val="00D70D3A"/>
    <w:rsid w:val="00D7175D"/>
    <w:rsid w:val="00D71F09"/>
    <w:rsid w:val="00D72E4B"/>
    <w:rsid w:val="00D72E97"/>
    <w:rsid w:val="00D73D8C"/>
    <w:rsid w:val="00D74165"/>
    <w:rsid w:val="00D74316"/>
    <w:rsid w:val="00D747F1"/>
    <w:rsid w:val="00D7618E"/>
    <w:rsid w:val="00D771D2"/>
    <w:rsid w:val="00D771EE"/>
    <w:rsid w:val="00D86682"/>
    <w:rsid w:val="00D8709D"/>
    <w:rsid w:val="00D93BF2"/>
    <w:rsid w:val="00D93E50"/>
    <w:rsid w:val="00D94023"/>
    <w:rsid w:val="00D94EC9"/>
    <w:rsid w:val="00D97574"/>
    <w:rsid w:val="00DA038C"/>
    <w:rsid w:val="00DA0885"/>
    <w:rsid w:val="00DA374B"/>
    <w:rsid w:val="00DA60F2"/>
    <w:rsid w:val="00DA6425"/>
    <w:rsid w:val="00DA6D30"/>
    <w:rsid w:val="00DB0F6B"/>
    <w:rsid w:val="00DB1443"/>
    <w:rsid w:val="00DB23FE"/>
    <w:rsid w:val="00DB3289"/>
    <w:rsid w:val="00DB3A42"/>
    <w:rsid w:val="00DC008D"/>
    <w:rsid w:val="00DC073B"/>
    <w:rsid w:val="00DC1797"/>
    <w:rsid w:val="00DC3A01"/>
    <w:rsid w:val="00DC4C16"/>
    <w:rsid w:val="00DC67D4"/>
    <w:rsid w:val="00DC6A1F"/>
    <w:rsid w:val="00DC7C81"/>
    <w:rsid w:val="00DD1DAD"/>
    <w:rsid w:val="00DD2257"/>
    <w:rsid w:val="00DD2E0F"/>
    <w:rsid w:val="00DD315B"/>
    <w:rsid w:val="00DD4682"/>
    <w:rsid w:val="00DD5ABA"/>
    <w:rsid w:val="00DD5D95"/>
    <w:rsid w:val="00DD5FED"/>
    <w:rsid w:val="00DD637E"/>
    <w:rsid w:val="00DE20D2"/>
    <w:rsid w:val="00DE2EC9"/>
    <w:rsid w:val="00DE3999"/>
    <w:rsid w:val="00DE3CC8"/>
    <w:rsid w:val="00DE4D1A"/>
    <w:rsid w:val="00DE5188"/>
    <w:rsid w:val="00DE5883"/>
    <w:rsid w:val="00DE5A1A"/>
    <w:rsid w:val="00DE5DBD"/>
    <w:rsid w:val="00DE686D"/>
    <w:rsid w:val="00DF0567"/>
    <w:rsid w:val="00DF1339"/>
    <w:rsid w:val="00DF2F97"/>
    <w:rsid w:val="00DF38B0"/>
    <w:rsid w:val="00DF4825"/>
    <w:rsid w:val="00DF7C86"/>
    <w:rsid w:val="00E02090"/>
    <w:rsid w:val="00E0278C"/>
    <w:rsid w:val="00E0308E"/>
    <w:rsid w:val="00E031EA"/>
    <w:rsid w:val="00E04661"/>
    <w:rsid w:val="00E04A94"/>
    <w:rsid w:val="00E04BF6"/>
    <w:rsid w:val="00E051C2"/>
    <w:rsid w:val="00E0582E"/>
    <w:rsid w:val="00E05A59"/>
    <w:rsid w:val="00E06545"/>
    <w:rsid w:val="00E0662F"/>
    <w:rsid w:val="00E07C40"/>
    <w:rsid w:val="00E113D0"/>
    <w:rsid w:val="00E11878"/>
    <w:rsid w:val="00E12685"/>
    <w:rsid w:val="00E13354"/>
    <w:rsid w:val="00E15651"/>
    <w:rsid w:val="00E204F4"/>
    <w:rsid w:val="00E22873"/>
    <w:rsid w:val="00E24137"/>
    <w:rsid w:val="00E26CCB"/>
    <w:rsid w:val="00E30A1C"/>
    <w:rsid w:val="00E31AC5"/>
    <w:rsid w:val="00E31FA5"/>
    <w:rsid w:val="00E325E3"/>
    <w:rsid w:val="00E32B4A"/>
    <w:rsid w:val="00E34C1A"/>
    <w:rsid w:val="00E35EF1"/>
    <w:rsid w:val="00E37048"/>
    <w:rsid w:val="00E40129"/>
    <w:rsid w:val="00E40CF9"/>
    <w:rsid w:val="00E429C4"/>
    <w:rsid w:val="00E4335D"/>
    <w:rsid w:val="00E43509"/>
    <w:rsid w:val="00E44734"/>
    <w:rsid w:val="00E44C7B"/>
    <w:rsid w:val="00E47F1E"/>
    <w:rsid w:val="00E500AD"/>
    <w:rsid w:val="00E517C8"/>
    <w:rsid w:val="00E518C9"/>
    <w:rsid w:val="00E54314"/>
    <w:rsid w:val="00E5504F"/>
    <w:rsid w:val="00E56875"/>
    <w:rsid w:val="00E5777B"/>
    <w:rsid w:val="00E60304"/>
    <w:rsid w:val="00E61105"/>
    <w:rsid w:val="00E619E3"/>
    <w:rsid w:val="00E61EB3"/>
    <w:rsid w:val="00E63278"/>
    <w:rsid w:val="00E63AE7"/>
    <w:rsid w:val="00E642C1"/>
    <w:rsid w:val="00E70273"/>
    <w:rsid w:val="00E71B0D"/>
    <w:rsid w:val="00E72BE4"/>
    <w:rsid w:val="00E7359A"/>
    <w:rsid w:val="00E748A5"/>
    <w:rsid w:val="00E74BF4"/>
    <w:rsid w:val="00E74D80"/>
    <w:rsid w:val="00E76BF9"/>
    <w:rsid w:val="00E778B7"/>
    <w:rsid w:val="00E8355A"/>
    <w:rsid w:val="00E83BBB"/>
    <w:rsid w:val="00E8606F"/>
    <w:rsid w:val="00E8790E"/>
    <w:rsid w:val="00E879D2"/>
    <w:rsid w:val="00E900A7"/>
    <w:rsid w:val="00E906C6"/>
    <w:rsid w:val="00E9261D"/>
    <w:rsid w:val="00E92670"/>
    <w:rsid w:val="00E92B39"/>
    <w:rsid w:val="00E9336E"/>
    <w:rsid w:val="00E93B04"/>
    <w:rsid w:val="00E94FAF"/>
    <w:rsid w:val="00E95ECD"/>
    <w:rsid w:val="00EA04F2"/>
    <w:rsid w:val="00EA0615"/>
    <w:rsid w:val="00EA0D55"/>
    <w:rsid w:val="00EA2A82"/>
    <w:rsid w:val="00EA3036"/>
    <w:rsid w:val="00EA46EF"/>
    <w:rsid w:val="00EA7209"/>
    <w:rsid w:val="00EB0742"/>
    <w:rsid w:val="00EB3C93"/>
    <w:rsid w:val="00EB4A9B"/>
    <w:rsid w:val="00EB4D78"/>
    <w:rsid w:val="00EB4FA8"/>
    <w:rsid w:val="00EB6667"/>
    <w:rsid w:val="00EC1593"/>
    <w:rsid w:val="00EC19A5"/>
    <w:rsid w:val="00EC34F1"/>
    <w:rsid w:val="00EC49FD"/>
    <w:rsid w:val="00EC4A1B"/>
    <w:rsid w:val="00ED0882"/>
    <w:rsid w:val="00ED0F87"/>
    <w:rsid w:val="00ED2EB1"/>
    <w:rsid w:val="00ED71A7"/>
    <w:rsid w:val="00ED7CBA"/>
    <w:rsid w:val="00ED7E9B"/>
    <w:rsid w:val="00EE048A"/>
    <w:rsid w:val="00EE1AA6"/>
    <w:rsid w:val="00EE2FD2"/>
    <w:rsid w:val="00EE4642"/>
    <w:rsid w:val="00EF0F00"/>
    <w:rsid w:val="00EF1D1B"/>
    <w:rsid w:val="00EF584D"/>
    <w:rsid w:val="00EF6103"/>
    <w:rsid w:val="00EF62CD"/>
    <w:rsid w:val="00EF711D"/>
    <w:rsid w:val="00EF779C"/>
    <w:rsid w:val="00F03135"/>
    <w:rsid w:val="00F0389B"/>
    <w:rsid w:val="00F03A7A"/>
    <w:rsid w:val="00F04F3B"/>
    <w:rsid w:val="00F06571"/>
    <w:rsid w:val="00F06A7E"/>
    <w:rsid w:val="00F12F8D"/>
    <w:rsid w:val="00F151D2"/>
    <w:rsid w:val="00F1644B"/>
    <w:rsid w:val="00F166D8"/>
    <w:rsid w:val="00F1781E"/>
    <w:rsid w:val="00F223C8"/>
    <w:rsid w:val="00F23637"/>
    <w:rsid w:val="00F24AC8"/>
    <w:rsid w:val="00F2591B"/>
    <w:rsid w:val="00F26596"/>
    <w:rsid w:val="00F265AE"/>
    <w:rsid w:val="00F26D20"/>
    <w:rsid w:val="00F27A38"/>
    <w:rsid w:val="00F27D4A"/>
    <w:rsid w:val="00F3016F"/>
    <w:rsid w:val="00F32878"/>
    <w:rsid w:val="00F32ADF"/>
    <w:rsid w:val="00F3371A"/>
    <w:rsid w:val="00F36FF6"/>
    <w:rsid w:val="00F37E98"/>
    <w:rsid w:val="00F400D8"/>
    <w:rsid w:val="00F40BA0"/>
    <w:rsid w:val="00F4192C"/>
    <w:rsid w:val="00F437EB"/>
    <w:rsid w:val="00F43AE7"/>
    <w:rsid w:val="00F443AC"/>
    <w:rsid w:val="00F466E6"/>
    <w:rsid w:val="00F471C8"/>
    <w:rsid w:val="00F5055F"/>
    <w:rsid w:val="00F54365"/>
    <w:rsid w:val="00F54584"/>
    <w:rsid w:val="00F54EA8"/>
    <w:rsid w:val="00F55827"/>
    <w:rsid w:val="00F60969"/>
    <w:rsid w:val="00F611D7"/>
    <w:rsid w:val="00F612F8"/>
    <w:rsid w:val="00F625D2"/>
    <w:rsid w:val="00F62B03"/>
    <w:rsid w:val="00F6490A"/>
    <w:rsid w:val="00F64D2C"/>
    <w:rsid w:val="00F6617D"/>
    <w:rsid w:val="00F6688F"/>
    <w:rsid w:val="00F66E09"/>
    <w:rsid w:val="00F675F8"/>
    <w:rsid w:val="00F67E07"/>
    <w:rsid w:val="00F70878"/>
    <w:rsid w:val="00F7122E"/>
    <w:rsid w:val="00F71A8F"/>
    <w:rsid w:val="00F7392B"/>
    <w:rsid w:val="00F76B7C"/>
    <w:rsid w:val="00F81B0B"/>
    <w:rsid w:val="00F827A9"/>
    <w:rsid w:val="00F82844"/>
    <w:rsid w:val="00F8295C"/>
    <w:rsid w:val="00F859A6"/>
    <w:rsid w:val="00F877AD"/>
    <w:rsid w:val="00F91009"/>
    <w:rsid w:val="00F91541"/>
    <w:rsid w:val="00F928F7"/>
    <w:rsid w:val="00F93A92"/>
    <w:rsid w:val="00F95317"/>
    <w:rsid w:val="00F9560C"/>
    <w:rsid w:val="00F96D37"/>
    <w:rsid w:val="00F9741D"/>
    <w:rsid w:val="00FA177E"/>
    <w:rsid w:val="00FA1D6E"/>
    <w:rsid w:val="00FA2C7B"/>
    <w:rsid w:val="00FA336B"/>
    <w:rsid w:val="00FA3B93"/>
    <w:rsid w:val="00FA3FF6"/>
    <w:rsid w:val="00FA71C9"/>
    <w:rsid w:val="00FB2FA0"/>
    <w:rsid w:val="00FB3A00"/>
    <w:rsid w:val="00FB419F"/>
    <w:rsid w:val="00FB4B80"/>
    <w:rsid w:val="00FB5652"/>
    <w:rsid w:val="00FB5EC1"/>
    <w:rsid w:val="00FB6547"/>
    <w:rsid w:val="00FB672F"/>
    <w:rsid w:val="00FC13B2"/>
    <w:rsid w:val="00FC13C6"/>
    <w:rsid w:val="00FC544E"/>
    <w:rsid w:val="00FC7873"/>
    <w:rsid w:val="00FC7FE0"/>
    <w:rsid w:val="00FD1FEA"/>
    <w:rsid w:val="00FD33F2"/>
    <w:rsid w:val="00FD3EFF"/>
    <w:rsid w:val="00FD50E7"/>
    <w:rsid w:val="00FD6DDD"/>
    <w:rsid w:val="00FD790C"/>
    <w:rsid w:val="00FD79B2"/>
    <w:rsid w:val="00FE0635"/>
    <w:rsid w:val="00FE0EF7"/>
    <w:rsid w:val="00FE2C9D"/>
    <w:rsid w:val="00FE514E"/>
    <w:rsid w:val="00FE5CF0"/>
    <w:rsid w:val="00FE6267"/>
    <w:rsid w:val="00FE6352"/>
    <w:rsid w:val="00FF0109"/>
    <w:rsid w:val="00FF04B8"/>
    <w:rsid w:val="00FF0AD7"/>
    <w:rsid w:val="00FF418D"/>
    <w:rsid w:val="00FF452A"/>
    <w:rsid w:val="00FF6225"/>
    <w:rsid w:val="00FF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DB5"/>
  </w:style>
  <w:style w:type="paragraph" w:styleId="Heading1">
    <w:name w:val="heading 1"/>
    <w:basedOn w:val="Normal"/>
    <w:next w:val="Normal"/>
    <w:link w:val="Heading1Char"/>
    <w:uiPriority w:val="9"/>
    <w:qFormat/>
    <w:rsid w:val="000C4D74"/>
    <w:pPr>
      <w:keepNext/>
      <w:pBdr>
        <w:bottom w:val="single" w:sz="12" w:space="1" w:color="365F91" w:themeColor="accent1" w:themeShade="BF"/>
      </w:pBdr>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013FE"/>
    <w:pPr>
      <w:outlineLvl w:val="1"/>
    </w:pPr>
    <w:rPr>
      <w:b/>
      <w:color w:val="595959" w:themeColor="text1" w:themeTint="A6"/>
      <w:sz w:val="28"/>
    </w:rPr>
  </w:style>
  <w:style w:type="paragraph" w:styleId="Heading3">
    <w:name w:val="heading 3"/>
    <w:basedOn w:val="Normal"/>
    <w:next w:val="Normal"/>
    <w:link w:val="Heading3Char"/>
    <w:uiPriority w:val="9"/>
    <w:unhideWhenUsed/>
    <w:qFormat/>
    <w:rsid w:val="001013FE"/>
    <w:pPr>
      <w:keepNext/>
      <w:pBdr>
        <w:bottom w:val="single" w:sz="4" w:space="1" w:color="95B3D7" w:themeColor="accent1" w:themeTint="99"/>
      </w:pBdr>
      <w:tabs>
        <w:tab w:val="left" w:pos="1440"/>
      </w:tabs>
      <w:spacing w:before="200" w:after="80"/>
      <w:ind w:left="720" w:firstLine="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uiPriority w:val="9"/>
    <w:unhideWhenUsed/>
    <w:qFormat/>
    <w:rsid w:val="00CB0C30"/>
    <w:pPr>
      <w:keepNext/>
      <w:spacing w:before="200" w:after="80"/>
      <w:ind w:left="1080" w:firstLine="0"/>
      <w:outlineLvl w:val="3"/>
    </w:pPr>
    <w:rPr>
      <w:rFonts w:eastAsiaTheme="majorEastAsia" w:cstheme="majorBidi"/>
      <w:b/>
      <w:i/>
      <w:iCs/>
      <w:color w:val="7F7F7F" w:themeColor="text1" w:themeTint="80"/>
      <w:szCs w:val="24"/>
      <w:lang w:bidi="ar-SA"/>
    </w:rPr>
  </w:style>
  <w:style w:type="paragraph" w:styleId="Heading5">
    <w:name w:val="heading 5"/>
    <w:basedOn w:val="Normal"/>
    <w:next w:val="Normal"/>
    <w:link w:val="Heading5Char"/>
    <w:uiPriority w:val="9"/>
    <w:unhideWhenUsed/>
    <w:qFormat/>
    <w:rsid w:val="00CB0C30"/>
    <w:pPr>
      <w:spacing w:before="200" w:after="80"/>
      <w:ind w:left="1440" w:firstLine="0"/>
      <w:outlineLvl w:val="4"/>
    </w:pPr>
    <w:rPr>
      <w:rFonts w:eastAsiaTheme="majorEastAsia" w:cstheme="majorBidi"/>
      <w:b/>
      <w:color w:val="595959" w:themeColor="text1" w:themeTint="A6"/>
    </w:rPr>
  </w:style>
  <w:style w:type="paragraph" w:styleId="Heading6">
    <w:name w:val="heading 6"/>
    <w:basedOn w:val="Normal"/>
    <w:next w:val="Normal"/>
    <w:link w:val="Heading6Char"/>
    <w:uiPriority w:val="9"/>
    <w:semiHidden/>
    <w:unhideWhenUsed/>
    <w:qFormat/>
    <w:rsid w:val="00093DB5"/>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093DB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093DB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093DB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D7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013FE"/>
    <w:rPr>
      <w:b/>
      <w:color w:val="595959" w:themeColor="text1" w:themeTint="A6"/>
      <w:sz w:val="28"/>
    </w:rPr>
  </w:style>
  <w:style w:type="character" w:customStyle="1" w:styleId="Heading3Char">
    <w:name w:val="Heading 3 Char"/>
    <w:basedOn w:val="DefaultParagraphFont"/>
    <w:link w:val="Heading3"/>
    <w:uiPriority w:val="9"/>
    <w:rsid w:val="001013FE"/>
    <w:rPr>
      <w:rFonts w:eastAsiaTheme="majorEastAsia" w:cstheme="majorBidi"/>
      <w:b/>
      <w:color w:val="595959" w:themeColor="text1" w:themeTint="A6"/>
      <w:szCs w:val="24"/>
    </w:rPr>
  </w:style>
  <w:style w:type="character" w:customStyle="1" w:styleId="Heading4Char">
    <w:name w:val="Heading 4 Char"/>
    <w:basedOn w:val="DefaultParagraphFont"/>
    <w:link w:val="Heading4"/>
    <w:uiPriority w:val="9"/>
    <w:rsid w:val="00CB0C30"/>
    <w:rPr>
      <w:rFonts w:eastAsiaTheme="majorEastAsia" w:cstheme="majorBidi"/>
      <w:b/>
      <w:i/>
      <w:iCs/>
      <w:color w:val="7F7F7F" w:themeColor="text1" w:themeTint="80"/>
      <w:szCs w:val="24"/>
      <w:lang w:bidi="ar-SA"/>
    </w:rPr>
  </w:style>
  <w:style w:type="character" w:customStyle="1" w:styleId="Heading5Char">
    <w:name w:val="Heading 5 Char"/>
    <w:basedOn w:val="DefaultParagraphFont"/>
    <w:link w:val="Heading5"/>
    <w:uiPriority w:val="9"/>
    <w:rsid w:val="00CB0C30"/>
    <w:rPr>
      <w:rFonts w:eastAsiaTheme="majorEastAsia" w:cstheme="majorBidi"/>
      <w:b/>
      <w:color w:val="595959" w:themeColor="text1" w:themeTint="A6"/>
    </w:rPr>
  </w:style>
  <w:style w:type="character" w:customStyle="1" w:styleId="Heading6Char">
    <w:name w:val="Heading 6 Char"/>
    <w:basedOn w:val="DefaultParagraphFont"/>
    <w:link w:val="Heading6"/>
    <w:uiPriority w:val="9"/>
    <w:semiHidden/>
    <w:rsid w:val="00093DB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rsid w:val="00093DB5"/>
    <w:rPr>
      <w:rFonts w:asciiTheme="majorHAnsi" w:eastAsiaTheme="majorEastAsia" w:hAnsiTheme="majorHAnsi" w:cstheme="majorBidi"/>
      <w:i/>
      <w:iCs/>
      <w:color w:val="243F60" w:themeColor="accent1" w:themeShade="7F"/>
      <w:sz w:val="60"/>
      <w:szCs w:val="60"/>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93DB5"/>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C34001"/>
    <w:pPr>
      <w:tabs>
        <w:tab w:val="center" w:pos="4680"/>
        <w:tab w:val="right" w:pos="9360"/>
      </w:tabs>
      <w:ind w:firstLine="0"/>
    </w:pPr>
    <w:rPr>
      <w:i/>
      <w:sz w:val="18"/>
    </w:rPr>
  </w:style>
  <w:style w:type="character" w:customStyle="1" w:styleId="HeaderChar">
    <w:name w:val="Header Char"/>
    <w:basedOn w:val="DefaultParagraphFont"/>
    <w:link w:val="Header"/>
    <w:rsid w:val="00C34001"/>
    <w:rPr>
      <w:i/>
      <w:sz w:val="18"/>
    </w:rPr>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Description">
    <w:name w:val="Data Description"/>
    <w:basedOn w:val="Normal"/>
    <w:link w:val="DataDescriptionChar"/>
    <w:qFormat/>
    <w:rsid w:val="0071421E"/>
    <w:pPr>
      <w:ind w:left="2160" w:firstLine="0"/>
    </w:pPr>
  </w:style>
  <w:style w:type="character" w:customStyle="1" w:styleId="DataDescriptionChar">
    <w:name w:val="Data Description Char"/>
    <w:basedOn w:val="DefaultParagraphFont"/>
    <w:link w:val="DataDescription"/>
    <w:rsid w:val="0071421E"/>
  </w:style>
  <w:style w:type="paragraph" w:customStyle="1" w:styleId="Data">
    <w:name w:val="Data"/>
    <w:basedOn w:val="Normal"/>
    <w:link w:val="DataChar"/>
    <w:qFormat/>
    <w:rsid w:val="00452B86"/>
    <w:pPr>
      <w:ind w:left="4590" w:hanging="2430"/>
    </w:pPr>
  </w:style>
  <w:style w:type="character" w:customStyle="1" w:styleId="DataChar">
    <w:name w:val="Data Char"/>
    <w:basedOn w:val="DefaultParagraphFont"/>
    <w:link w:val="Data"/>
    <w:rsid w:val="00452B86"/>
  </w:style>
  <w:style w:type="paragraph" w:customStyle="1" w:styleId="DataLabel">
    <w:name w:val="Data Label"/>
    <w:basedOn w:val="Normal"/>
    <w:link w:val="DataLabelChar"/>
    <w:autoRedefine/>
    <w:qFormat/>
    <w:rsid w:val="00224660"/>
    <w:pPr>
      <w:ind w:left="1800" w:firstLine="0"/>
    </w:pPr>
    <w:rPr>
      <w:b/>
      <w:color w:val="595959" w:themeColor="text1" w:themeTint="A6"/>
    </w:rPr>
  </w:style>
  <w:style w:type="character" w:customStyle="1" w:styleId="DataLabelChar">
    <w:name w:val="Data Label Char"/>
    <w:basedOn w:val="DefaultParagraphFont"/>
    <w:link w:val="DataLabel"/>
    <w:rsid w:val="00224660"/>
    <w:rPr>
      <w:b/>
      <w:color w:val="595959" w:themeColor="text1" w:themeTint="A6"/>
    </w:rPr>
  </w:style>
  <w:style w:type="paragraph" w:customStyle="1" w:styleId="DatabaseName">
    <w:name w:val="Database Name"/>
    <w:basedOn w:val="Heading4"/>
    <w:link w:val="DatabaseNameChar"/>
    <w:qFormat/>
    <w:rsid w:val="0071421E"/>
    <w:pPr>
      <w:ind w:left="720"/>
    </w:pPr>
  </w:style>
  <w:style w:type="character" w:customStyle="1" w:styleId="DatabaseNameChar">
    <w:name w:val="Database Name Char"/>
    <w:basedOn w:val="Heading4Char"/>
    <w:link w:val="DatabaseName"/>
    <w:rsid w:val="0071421E"/>
    <w:rPr>
      <w:rFonts w:eastAsiaTheme="majorEastAsia" w:cstheme="majorBidi"/>
      <w:b/>
      <w:i/>
      <w:iCs/>
      <w:color w:val="7F7F7F" w:themeColor="text1" w:themeTint="80"/>
      <w:szCs w:val="24"/>
      <w:lang w:bidi="ar-SA"/>
    </w:rPr>
  </w:style>
  <w:style w:type="paragraph" w:customStyle="1" w:styleId="TableName">
    <w:name w:val="Table Name"/>
    <w:basedOn w:val="Heading5"/>
    <w:link w:val="TableNameChar"/>
    <w:qFormat/>
    <w:rsid w:val="0071421E"/>
    <w:pPr>
      <w:ind w:left="1080"/>
    </w:pPr>
  </w:style>
  <w:style w:type="character" w:customStyle="1" w:styleId="TableNameChar">
    <w:name w:val="Table Name Char"/>
    <w:basedOn w:val="Heading5Char"/>
    <w:link w:val="TableName"/>
    <w:rsid w:val="0071421E"/>
    <w:rPr>
      <w:rFonts w:eastAsiaTheme="majorEastAsia" w:cstheme="majorBidi"/>
      <w:b/>
      <w:color w:val="595959" w:themeColor="text1" w:themeTint="A6"/>
    </w:rPr>
  </w:style>
  <w:style w:type="paragraph" w:styleId="TOC1">
    <w:name w:val="toc 1"/>
    <w:basedOn w:val="Normal"/>
    <w:next w:val="Normal"/>
    <w:autoRedefine/>
    <w:uiPriority w:val="39"/>
    <w:unhideWhenUsed/>
    <w:rsid w:val="00026871"/>
    <w:pPr>
      <w:tabs>
        <w:tab w:val="right" w:leader="dot" w:pos="9350"/>
      </w:tabs>
      <w:spacing w:after="100"/>
      <w:ind w:firstLine="0"/>
    </w:pPr>
  </w:style>
  <w:style w:type="paragraph" w:styleId="TOC2">
    <w:name w:val="toc 2"/>
    <w:basedOn w:val="Normal"/>
    <w:next w:val="Normal"/>
    <w:autoRedefine/>
    <w:uiPriority w:val="39"/>
    <w:unhideWhenUsed/>
    <w:rsid w:val="00EA0D55"/>
    <w:pPr>
      <w:tabs>
        <w:tab w:val="right" w:leader="dot" w:pos="9350"/>
      </w:tabs>
      <w:spacing w:after="100"/>
      <w:ind w:left="270" w:firstLine="0"/>
    </w:pPr>
    <w:rPr>
      <w:b/>
      <w:i/>
    </w:rPr>
  </w:style>
  <w:style w:type="paragraph" w:styleId="TOC3">
    <w:name w:val="toc 3"/>
    <w:basedOn w:val="Normal"/>
    <w:next w:val="Normal"/>
    <w:autoRedefine/>
    <w:uiPriority w:val="39"/>
    <w:unhideWhenUsed/>
    <w:rsid w:val="00A3600A"/>
    <w:pPr>
      <w:spacing w:after="100"/>
      <w:ind w:left="440"/>
    </w:pPr>
  </w:style>
  <w:style w:type="paragraph" w:styleId="TOC4">
    <w:name w:val="toc 4"/>
    <w:basedOn w:val="Normal"/>
    <w:next w:val="Normal"/>
    <w:autoRedefine/>
    <w:uiPriority w:val="39"/>
    <w:unhideWhenUsed/>
    <w:rsid w:val="002E43ED"/>
    <w:pPr>
      <w:tabs>
        <w:tab w:val="right" w:leader="dot" w:pos="9350"/>
      </w:tabs>
      <w:spacing w:after="100"/>
      <w:ind w:left="1260" w:firstLine="0"/>
    </w:pPr>
    <w:rPr>
      <w:noProof/>
    </w:rPr>
  </w:style>
  <w:style w:type="paragraph" w:styleId="TOC5">
    <w:name w:val="toc 5"/>
    <w:basedOn w:val="Normal"/>
    <w:next w:val="Normal"/>
    <w:autoRedefine/>
    <w:uiPriority w:val="39"/>
    <w:unhideWhenUsed/>
    <w:rsid w:val="002E43ED"/>
    <w:pPr>
      <w:tabs>
        <w:tab w:val="right" w:leader="dot" w:pos="9350"/>
      </w:tabs>
      <w:spacing w:after="100"/>
      <w:ind w:left="1260"/>
    </w:pPr>
  </w:style>
  <w:style w:type="paragraph" w:styleId="PlainText">
    <w:name w:val="Plain Text"/>
    <w:basedOn w:val="Normal"/>
    <w:link w:val="PlainTextChar"/>
    <w:rsid w:val="00A3600A"/>
    <w:pPr>
      <w:ind w:firstLine="0"/>
    </w:pPr>
    <w:rPr>
      <w:rFonts w:ascii="Courier New" w:eastAsia="Times New Roman" w:hAnsi="Courier New" w:cs="Courier New"/>
      <w:sz w:val="20"/>
      <w:szCs w:val="20"/>
      <w:lang w:bidi="ar-SA"/>
    </w:rPr>
  </w:style>
  <w:style w:type="character" w:customStyle="1" w:styleId="PlainTextChar">
    <w:name w:val="Plain Text Char"/>
    <w:basedOn w:val="DefaultParagraphFont"/>
    <w:link w:val="PlainText"/>
    <w:rsid w:val="00A3600A"/>
    <w:rPr>
      <w:rFonts w:ascii="Courier New" w:eastAsia="Times New Roman" w:hAnsi="Courier New" w:cs="Courier New"/>
      <w:sz w:val="20"/>
      <w:szCs w:val="20"/>
      <w:lang w:bidi="ar-SA"/>
    </w:rPr>
  </w:style>
  <w:style w:type="paragraph" w:customStyle="1" w:styleId="FMNumber">
    <w:name w:val="FM: Number"/>
    <w:basedOn w:val="Normal"/>
    <w:link w:val="FMNumberChar"/>
    <w:qFormat/>
    <w:rsid w:val="00A3600A"/>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Times New Roman" w:hAnsi="Times New Roman" w:cs="Times New Roman"/>
      <w:b/>
      <w:sz w:val="28"/>
      <w:szCs w:val="28"/>
      <w:lang w:bidi="ar-SA"/>
    </w:rPr>
  </w:style>
  <w:style w:type="character" w:customStyle="1" w:styleId="FMNumberChar">
    <w:name w:val="FM: Number Char"/>
    <w:link w:val="FMNumber"/>
    <w:rsid w:val="00A3600A"/>
    <w:rPr>
      <w:rFonts w:ascii="Times New Roman" w:eastAsia="Times New Roman" w:hAnsi="Times New Roman" w:cs="Times New Roman"/>
      <w:b/>
      <w:sz w:val="28"/>
      <w:szCs w:val="28"/>
      <w:lang w:bidi="ar-SA"/>
    </w:rPr>
  </w:style>
  <w:style w:type="paragraph" w:styleId="TOC6">
    <w:name w:val="toc 6"/>
    <w:basedOn w:val="Normal"/>
    <w:next w:val="Normal"/>
    <w:autoRedefine/>
    <w:uiPriority w:val="39"/>
    <w:unhideWhenUsed/>
    <w:rsid w:val="009F5F5E"/>
    <w:pPr>
      <w:spacing w:after="100" w:line="276" w:lineRule="auto"/>
      <w:ind w:left="1100" w:firstLine="0"/>
    </w:pPr>
    <w:rPr>
      <w:lang w:bidi="ar-SA"/>
    </w:rPr>
  </w:style>
  <w:style w:type="paragraph" w:styleId="TOC7">
    <w:name w:val="toc 7"/>
    <w:basedOn w:val="Normal"/>
    <w:next w:val="Normal"/>
    <w:autoRedefine/>
    <w:uiPriority w:val="39"/>
    <w:unhideWhenUsed/>
    <w:rsid w:val="009F5F5E"/>
    <w:pPr>
      <w:spacing w:after="100" w:line="276" w:lineRule="auto"/>
      <w:ind w:left="1320" w:firstLine="0"/>
    </w:pPr>
    <w:rPr>
      <w:lang w:bidi="ar-SA"/>
    </w:rPr>
  </w:style>
  <w:style w:type="paragraph" w:styleId="TOC8">
    <w:name w:val="toc 8"/>
    <w:basedOn w:val="Normal"/>
    <w:next w:val="Normal"/>
    <w:autoRedefine/>
    <w:uiPriority w:val="39"/>
    <w:unhideWhenUsed/>
    <w:rsid w:val="009F5F5E"/>
    <w:pPr>
      <w:spacing w:after="100" w:line="276" w:lineRule="auto"/>
      <w:ind w:left="1540" w:firstLine="0"/>
    </w:pPr>
    <w:rPr>
      <w:lang w:bidi="ar-SA"/>
    </w:rPr>
  </w:style>
  <w:style w:type="paragraph" w:styleId="TOC9">
    <w:name w:val="toc 9"/>
    <w:basedOn w:val="Normal"/>
    <w:next w:val="Normal"/>
    <w:autoRedefine/>
    <w:uiPriority w:val="39"/>
    <w:unhideWhenUsed/>
    <w:rsid w:val="009F5F5E"/>
    <w:pPr>
      <w:spacing w:after="100" w:line="276" w:lineRule="auto"/>
      <w:ind w:left="1760" w:firstLine="0"/>
    </w:pPr>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DB5"/>
  </w:style>
  <w:style w:type="paragraph" w:styleId="Heading1">
    <w:name w:val="heading 1"/>
    <w:basedOn w:val="Normal"/>
    <w:next w:val="Normal"/>
    <w:link w:val="Heading1Char"/>
    <w:uiPriority w:val="9"/>
    <w:qFormat/>
    <w:rsid w:val="000C4D74"/>
    <w:pPr>
      <w:keepNext/>
      <w:pBdr>
        <w:bottom w:val="single" w:sz="12" w:space="1" w:color="365F91" w:themeColor="accent1" w:themeShade="BF"/>
      </w:pBdr>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013FE"/>
    <w:pPr>
      <w:outlineLvl w:val="1"/>
    </w:pPr>
    <w:rPr>
      <w:b/>
      <w:color w:val="595959" w:themeColor="text1" w:themeTint="A6"/>
      <w:sz w:val="28"/>
    </w:rPr>
  </w:style>
  <w:style w:type="paragraph" w:styleId="Heading3">
    <w:name w:val="heading 3"/>
    <w:basedOn w:val="Normal"/>
    <w:next w:val="Normal"/>
    <w:link w:val="Heading3Char"/>
    <w:uiPriority w:val="9"/>
    <w:unhideWhenUsed/>
    <w:qFormat/>
    <w:rsid w:val="001013FE"/>
    <w:pPr>
      <w:keepNext/>
      <w:pBdr>
        <w:bottom w:val="single" w:sz="4" w:space="1" w:color="95B3D7" w:themeColor="accent1" w:themeTint="99"/>
      </w:pBdr>
      <w:tabs>
        <w:tab w:val="left" w:pos="1440"/>
      </w:tabs>
      <w:spacing w:before="200" w:after="80"/>
      <w:ind w:left="720" w:firstLine="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uiPriority w:val="9"/>
    <w:unhideWhenUsed/>
    <w:qFormat/>
    <w:rsid w:val="00CB0C30"/>
    <w:pPr>
      <w:keepNext/>
      <w:spacing w:before="200" w:after="80"/>
      <w:ind w:left="1080" w:firstLine="0"/>
      <w:outlineLvl w:val="3"/>
    </w:pPr>
    <w:rPr>
      <w:rFonts w:eastAsiaTheme="majorEastAsia" w:cstheme="majorBidi"/>
      <w:b/>
      <w:i/>
      <w:iCs/>
      <w:color w:val="7F7F7F" w:themeColor="text1" w:themeTint="80"/>
      <w:szCs w:val="24"/>
      <w:lang w:bidi="ar-SA"/>
    </w:rPr>
  </w:style>
  <w:style w:type="paragraph" w:styleId="Heading5">
    <w:name w:val="heading 5"/>
    <w:basedOn w:val="Normal"/>
    <w:next w:val="Normal"/>
    <w:link w:val="Heading5Char"/>
    <w:uiPriority w:val="9"/>
    <w:unhideWhenUsed/>
    <w:qFormat/>
    <w:rsid w:val="00CB0C30"/>
    <w:pPr>
      <w:spacing w:before="200" w:after="80"/>
      <w:ind w:left="1440" w:firstLine="0"/>
      <w:outlineLvl w:val="4"/>
    </w:pPr>
    <w:rPr>
      <w:rFonts w:eastAsiaTheme="majorEastAsia" w:cstheme="majorBidi"/>
      <w:b/>
      <w:color w:val="595959" w:themeColor="text1" w:themeTint="A6"/>
    </w:rPr>
  </w:style>
  <w:style w:type="paragraph" w:styleId="Heading6">
    <w:name w:val="heading 6"/>
    <w:basedOn w:val="Normal"/>
    <w:next w:val="Normal"/>
    <w:link w:val="Heading6Char"/>
    <w:uiPriority w:val="9"/>
    <w:semiHidden/>
    <w:unhideWhenUsed/>
    <w:qFormat/>
    <w:rsid w:val="00093DB5"/>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093DB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093DB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093DB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D7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013FE"/>
    <w:rPr>
      <w:b/>
      <w:color w:val="595959" w:themeColor="text1" w:themeTint="A6"/>
      <w:sz w:val="28"/>
    </w:rPr>
  </w:style>
  <w:style w:type="character" w:customStyle="1" w:styleId="Heading3Char">
    <w:name w:val="Heading 3 Char"/>
    <w:basedOn w:val="DefaultParagraphFont"/>
    <w:link w:val="Heading3"/>
    <w:uiPriority w:val="9"/>
    <w:rsid w:val="001013FE"/>
    <w:rPr>
      <w:rFonts w:eastAsiaTheme="majorEastAsia" w:cstheme="majorBidi"/>
      <w:b/>
      <w:color w:val="595959" w:themeColor="text1" w:themeTint="A6"/>
      <w:szCs w:val="24"/>
    </w:rPr>
  </w:style>
  <w:style w:type="character" w:customStyle="1" w:styleId="Heading4Char">
    <w:name w:val="Heading 4 Char"/>
    <w:basedOn w:val="DefaultParagraphFont"/>
    <w:link w:val="Heading4"/>
    <w:uiPriority w:val="9"/>
    <w:rsid w:val="00CB0C30"/>
    <w:rPr>
      <w:rFonts w:eastAsiaTheme="majorEastAsia" w:cstheme="majorBidi"/>
      <w:b/>
      <w:i/>
      <w:iCs/>
      <w:color w:val="7F7F7F" w:themeColor="text1" w:themeTint="80"/>
      <w:szCs w:val="24"/>
      <w:lang w:bidi="ar-SA"/>
    </w:rPr>
  </w:style>
  <w:style w:type="character" w:customStyle="1" w:styleId="Heading5Char">
    <w:name w:val="Heading 5 Char"/>
    <w:basedOn w:val="DefaultParagraphFont"/>
    <w:link w:val="Heading5"/>
    <w:uiPriority w:val="9"/>
    <w:rsid w:val="00CB0C30"/>
    <w:rPr>
      <w:rFonts w:eastAsiaTheme="majorEastAsia" w:cstheme="majorBidi"/>
      <w:b/>
      <w:color w:val="595959" w:themeColor="text1" w:themeTint="A6"/>
    </w:rPr>
  </w:style>
  <w:style w:type="character" w:customStyle="1" w:styleId="Heading6Char">
    <w:name w:val="Heading 6 Char"/>
    <w:basedOn w:val="DefaultParagraphFont"/>
    <w:link w:val="Heading6"/>
    <w:uiPriority w:val="9"/>
    <w:semiHidden/>
    <w:rsid w:val="00093DB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rsid w:val="00093DB5"/>
    <w:rPr>
      <w:rFonts w:asciiTheme="majorHAnsi" w:eastAsiaTheme="majorEastAsia" w:hAnsiTheme="majorHAnsi" w:cstheme="majorBidi"/>
      <w:i/>
      <w:iCs/>
      <w:color w:val="243F60" w:themeColor="accent1" w:themeShade="7F"/>
      <w:sz w:val="60"/>
      <w:szCs w:val="60"/>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93DB5"/>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C34001"/>
    <w:pPr>
      <w:tabs>
        <w:tab w:val="center" w:pos="4680"/>
        <w:tab w:val="right" w:pos="9360"/>
      </w:tabs>
      <w:ind w:firstLine="0"/>
    </w:pPr>
    <w:rPr>
      <w:i/>
      <w:sz w:val="18"/>
    </w:rPr>
  </w:style>
  <w:style w:type="character" w:customStyle="1" w:styleId="HeaderChar">
    <w:name w:val="Header Char"/>
    <w:basedOn w:val="DefaultParagraphFont"/>
    <w:link w:val="Header"/>
    <w:rsid w:val="00C34001"/>
    <w:rPr>
      <w:i/>
      <w:sz w:val="18"/>
    </w:rPr>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Description">
    <w:name w:val="Data Description"/>
    <w:basedOn w:val="Normal"/>
    <w:link w:val="DataDescriptionChar"/>
    <w:qFormat/>
    <w:rsid w:val="0071421E"/>
    <w:pPr>
      <w:ind w:left="2160" w:firstLine="0"/>
    </w:pPr>
  </w:style>
  <w:style w:type="character" w:customStyle="1" w:styleId="DataDescriptionChar">
    <w:name w:val="Data Description Char"/>
    <w:basedOn w:val="DefaultParagraphFont"/>
    <w:link w:val="DataDescription"/>
    <w:rsid w:val="0071421E"/>
  </w:style>
  <w:style w:type="paragraph" w:customStyle="1" w:styleId="Data">
    <w:name w:val="Data"/>
    <w:basedOn w:val="Normal"/>
    <w:link w:val="DataChar"/>
    <w:qFormat/>
    <w:rsid w:val="00452B86"/>
    <w:pPr>
      <w:ind w:left="4590" w:hanging="2430"/>
    </w:pPr>
  </w:style>
  <w:style w:type="character" w:customStyle="1" w:styleId="DataChar">
    <w:name w:val="Data Char"/>
    <w:basedOn w:val="DefaultParagraphFont"/>
    <w:link w:val="Data"/>
    <w:rsid w:val="00452B86"/>
  </w:style>
  <w:style w:type="paragraph" w:customStyle="1" w:styleId="DataLabel">
    <w:name w:val="Data Label"/>
    <w:basedOn w:val="Normal"/>
    <w:link w:val="DataLabelChar"/>
    <w:autoRedefine/>
    <w:qFormat/>
    <w:rsid w:val="00224660"/>
    <w:pPr>
      <w:ind w:left="1800" w:firstLine="0"/>
    </w:pPr>
    <w:rPr>
      <w:b/>
      <w:color w:val="595959" w:themeColor="text1" w:themeTint="A6"/>
    </w:rPr>
  </w:style>
  <w:style w:type="character" w:customStyle="1" w:styleId="DataLabelChar">
    <w:name w:val="Data Label Char"/>
    <w:basedOn w:val="DefaultParagraphFont"/>
    <w:link w:val="DataLabel"/>
    <w:rsid w:val="00224660"/>
    <w:rPr>
      <w:b/>
      <w:color w:val="595959" w:themeColor="text1" w:themeTint="A6"/>
    </w:rPr>
  </w:style>
  <w:style w:type="paragraph" w:customStyle="1" w:styleId="DatabaseName">
    <w:name w:val="Database Name"/>
    <w:basedOn w:val="Heading4"/>
    <w:link w:val="DatabaseNameChar"/>
    <w:qFormat/>
    <w:rsid w:val="0071421E"/>
    <w:pPr>
      <w:ind w:left="720"/>
    </w:pPr>
  </w:style>
  <w:style w:type="character" w:customStyle="1" w:styleId="DatabaseNameChar">
    <w:name w:val="Database Name Char"/>
    <w:basedOn w:val="Heading4Char"/>
    <w:link w:val="DatabaseName"/>
    <w:rsid w:val="0071421E"/>
    <w:rPr>
      <w:rFonts w:eastAsiaTheme="majorEastAsia" w:cstheme="majorBidi"/>
      <w:b/>
      <w:i/>
      <w:iCs/>
      <w:color w:val="7F7F7F" w:themeColor="text1" w:themeTint="80"/>
      <w:szCs w:val="24"/>
      <w:lang w:bidi="ar-SA"/>
    </w:rPr>
  </w:style>
  <w:style w:type="paragraph" w:customStyle="1" w:styleId="TableName">
    <w:name w:val="Table Name"/>
    <w:basedOn w:val="Heading5"/>
    <w:link w:val="TableNameChar"/>
    <w:qFormat/>
    <w:rsid w:val="0071421E"/>
    <w:pPr>
      <w:ind w:left="1080"/>
    </w:pPr>
  </w:style>
  <w:style w:type="character" w:customStyle="1" w:styleId="TableNameChar">
    <w:name w:val="Table Name Char"/>
    <w:basedOn w:val="Heading5Char"/>
    <w:link w:val="TableName"/>
    <w:rsid w:val="0071421E"/>
    <w:rPr>
      <w:rFonts w:eastAsiaTheme="majorEastAsia" w:cstheme="majorBidi"/>
      <w:b/>
      <w:color w:val="595959" w:themeColor="text1" w:themeTint="A6"/>
    </w:rPr>
  </w:style>
  <w:style w:type="paragraph" w:styleId="TOC1">
    <w:name w:val="toc 1"/>
    <w:basedOn w:val="Normal"/>
    <w:next w:val="Normal"/>
    <w:autoRedefine/>
    <w:uiPriority w:val="39"/>
    <w:unhideWhenUsed/>
    <w:rsid w:val="00026871"/>
    <w:pPr>
      <w:tabs>
        <w:tab w:val="right" w:leader="dot" w:pos="9350"/>
      </w:tabs>
      <w:spacing w:after="100"/>
      <w:ind w:firstLine="0"/>
    </w:pPr>
  </w:style>
  <w:style w:type="paragraph" w:styleId="TOC2">
    <w:name w:val="toc 2"/>
    <w:basedOn w:val="Normal"/>
    <w:next w:val="Normal"/>
    <w:autoRedefine/>
    <w:uiPriority w:val="39"/>
    <w:unhideWhenUsed/>
    <w:rsid w:val="00EA0D55"/>
    <w:pPr>
      <w:tabs>
        <w:tab w:val="right" w:leader="dot" w:pos="9350"/>
      </w:tabs>
      <w:spacing w:after="100"/>
      <w:ind w:left="270" w:firstLine="0"/>
    </w:pPr>
    <w:rPr>
      <w:b/>
      <w:i/>
    </w:rPr>
  </w:style>
  <w:style w:type="paragraph" w:styleId="TOC3">
    <w:name w:val="toc 3"/>
    <w:basedOn w:val="Normal"/>
    <w:next w:val="Normal"/>
    <w:autoRedefine/>
    <w:uiPriority w:val="39"/>
    <w:unhideWhenUsed/>
    <w:rsid w:val="00A3600A"/>
    <w:pPr>
      <w:spacing w:after="100"/>
      <w:ind w:left="440"/>
    </w:pPr>
  </w:style>
  <w:style w:type="paragraph" w:styleId="TOC4">
    <w:name w:val="toc 4"/>
    <w:basedOn w:val="Normal"/>
    <w:next w:val="Normal"/>
    <w:autoRedefine/>
    <w:uiPriority w:val="39"/>
    <w:unhideWhenUsed/>
    <w:rsid w:val="002E43ED"/>
    <w:pPr>
      <w:tabs>
        <w:tab w:val="right" w:leader="dot" w:pos="9350"/>
      </w:tabs>
      <w:spacing w:after="100"/>
      <w:ind w:left="1260" w:firstLine="0"/>
    </w:pPr>
    <w:rPr>
      <w:noProof/>
    </w:rPr>
  </w:style>
  <w:style w:type="paragraph" w:styleId="TOC5">
    <w:name w:val="toc 5"/>
    <w:basedOn w:val="Normal"/>
    <w:next w:val="Normal"/>
    <w:autoRedefine/>
    <w:uiPriority w:val="39"/>
    <w:unhideWhenUsed/>
    <w:rsid w:val="002E43ED"/>
    <w:pPr>
      <w:tabs>
        <w:tab w:val="right" w:leader="dot" w:pos="9350"/>
      </w:tabs>
      <w:spacing w:after="100"/>
      <w:ind w:left="1260"/>
    </w:pPr>
  </w:style>
  <w:style w:type="paragraph" w:styleId="PlainText">
    <w:name w:val="Plain Text"/>
    <w:basedOn w:val="Normal"/>
    <w:link w:val="PlainTextChar"/>
    <w:rsid w:val="00A3600A"/>
    <w:pPr>
      <w:ind w:firstLine="0"/>
    </w:pPr>
    <w:rPr>
      <w:rFonts w:ascii="Courier New" w:eastAsia="Times New Roman" w:hAnsi="Courier New" w:cs="Courier New"/>
      <w:sz w:val="20"/>
      <w:szCs w:val="20"/>
      <w:lang w:bidi="ar-SA"/>
    </w:rPr>
  </w:style>
  <w:style w:type="character" w:customStyle="1" w:styleId="PlainTextChar">
    <w:name w:val="Plain Text Char"/>
    <w:basedOn w:val="DefaultParagraphFont"/>
    <w:link w:val="PlainText"/>
    <w:rsid w:val="00A3600A"/>
    <w:rPr>
      <w:rFonts w:ascii="Courier New" w:eastAsia="Times New Roman" w:hAnsi="Courier New" w:cs="Courier New"/>
      <w:sz w:val="20"/>
      <w:szCs w:val="20"/>
      <w:lang w:bidi="ar-SA"/>
    </w:rPr>
  </w:style>
  <w:style w:type="paragraph" w:customStyle="1" w:styleId="FMNumber">
    <w:name w:val="FM: Number"/>
    <w:basedOn w:val="Normal"/>
    <w:link w:val="FMNumberChar"/>
    <w:qFormat/>
    <w:rsid w:val="00A3600A"/>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Times New Roman" w:hAnsi="Times New Roman" w:cs="Times New Roman"/>
      <w:b/>
      <w:sz w:val="28"/>
      <w:szCs w:val="28"/>
      <w:lang w:bidi="ar-SA"/>
    </w:rPr>
  </w:style>
  <w:style w:type="character" w:customStyle="1" w:styleId="FMNumberChar">
    <w:name w:val="FM: Number Char"/>
    <w:link w:val="FMNumber"/>
    <w:rsid w:val="00A3600A"/>
    <w:rPr>
      <w:rFonts w:ascii="Times New Roman" w:eastAsia="Times New Roman" w:hAnsi="Times New Roman" w:cs="Times New Roman"/>
      <w:b/>
      <w:sz w:val="28"/>
      <w:szCs w:val="28"/>
      <w:lang w:bidi="ar-SA"/>
    </w:rPr>
  </w:style>
  <w:style w:type="paragraph" w:styleId="TOC6">
    <w:name w:val="toc 6"/>
    <w:basedOn w:val="Normal"/>
    <w:next w:val="Normal"/>
    <w:autoRedefine/>
    <w:uiPriority w:val="39"/>
    <w:unhideWhenUsed/>
    <w:rsid w:val="009F5F5E"/>
    <w:pPr>
      <w:spacing w:after="100" w:line="276" w:lineRule="auto"/>
      <w:ind w:left="1100" w:firstLine="0"/>
    </w:pPr>
    <w:rPr>
      <w:lang w:bidi="ar-SA"/>
    </w:rPr>
  </w:style>
  <w:style w:type="paragraph" w:styleId="TOC7">
    <w:name w:val="toc 7"/>
    <w:basedOn w:val="Normal"/>
    <w:next w:val="Normal"/>
    <w:autoRedefine/>
    <w:uiPriority w:val="39"/>
    <w:unhideWhenUsed/>
    <w:rsid w:val="009F5F5E"/>
    <w:pPr>
      <w:spacing w:after="100" w:line="276" w:lineRule="auto"/>
      <w:ind w:left="1320" w:firstLine="0"/>
    </w:pPr>
    <w:rPr>
      <w:lang w:bidi="ar-SA"/>
    </w:rPr>
  </w:style>
  <w:style w:type="paragraph" w:styleId="TOC8">
    <w:name w:val="toc 8"/>
    <w:basedOn w:val="Normal"/>
    <w:next w:val="Normal"/>
    <w:autoRedefine/>
    <w:uiPriority w:val="39"/>
    <w:unhideWhenUsed/>
    <w:rsid w:val="009F5F5E"/>
    <w:pPr>
      <w:spacing w:after="100" w:line="276" w:lineRule="auto"/>
      <w:ind w:left="1540" w:firstLine="0"/>
    </w:pPr>
    <w:rPr>
      <w:lang w:bidi="ar-SA"/>
    </w:rPr>
  </w:style>
  <w:style w:type="paragraph" w:styleId="TOC9">
    <w:name w:val="toc 9"/>
    <w:basedOn w:val="Normal"/>
    <w:next w:val="Normal"/>
    <w:autoRedefine/>
    <w:uiPriority w:val="39"/>
    <w:unhideWhenUsed/>
    <w:rsid w:val="009F5F5E"/>
    <w:pPr>
      <w:spacing w:after="100" w:line="276" w:lineRule="auto"/>
      <w:ind w:left="1760" w:firstLine="0"/>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63734">
      <w:bodyDiv w:val="1"/>
      <w:marLeft w:val="0"/>
      <w:marRight w:val="0"/>
      <w:marTop w:val="0"/>
      <w:marBottom w:val="0"/>
      <w:divBdr>
        <w:top w:val="none" w:sz="0" w:space="0" w:color="auto"/>
        <w:left w:val="none" w:sz="0" w:space="0" w:color="auto"/>
        <w:bottom w:val="none" w:sz="0" w:space="0" w:color="auto"/>
        <w:right w:val="none" w:sz="0" w:space="0" w:color="auto"/>
      </w:divBdr>
    </w:div>
    <w:div w:id="183446507">
      <w:bodyDiv w:val="1"/>
      <w:marLeft w:val="0"/>
      <w:marRight w:val="0"/>
      <w:marTop w:val="0"/>
      <w:marBottom w:val="0"/>
      <w:divBdr>
        <w:top w:val="none" w:sz="0" w:space="0" w:color="auto"/>
        <w:left w:val="none" w:sz="0" w:space="0" w:color="auto"/>
        <w:bottom w:val="none" w:sz="0" w:space="0" w:color="auto"/>
        <w:right w:val="none" w:sz="0" w:space="0" w:color="auto"/>
      </w:divBdr>
    </w:div>
    <w:div w:id="188615361">
      <w:bodyDiv w:val="1"/>
      <w:marLeft w:val="0"/>
      <w:marRight w:val="0"/>
      <w:marTop w:val="0"/>
      <w:marBottom w:val="0"/>
      <w:divBdr>
        <w:top w:val="none" w:sz="0" w:space="0" w:color="auto"/>
        <w:left w:val="none" w:sz="0" w:space="0" w:color="auto"/>
        <w:bottom w:val="none" w:sz="0" w:space="0" w:color="auto"/>
        <w:right w:val="none" w:sz="0" w:space="0" w:color="auto"/>
      </w:divBdr>
    </w:div>
    <w:div w:id="292978542">
      <w:bodyDiv w:val="1"/>
      <w:marLeft w:val="0"/>
      <w:marRight w:val="0"/>
      <w:marTop w:val="0"/>
      <w:marBottom w:val="0"/>
      <w:divBdr>
        <w:top w:val="none" w:sz="0" w:space="0" w:color="auto"/>
        <w:left w:val="none" w:sz="0" w:space="0" w:color="auto"/>
        <w:bottom w:val="none" w:sz="0" w:space="0" w:color="auto"/>
        <w:right w:val="none" w:sz="0" w:space="0" w:color="auto"/>
      </w:divBdr>
    </w:div>
    <w:div w:id="351345044">
      <w:bodyDiv w:val="1"/>
      <w:marLeft w:val="0"/>
      <w:marRight w:val="0"/>
      <w:marTop w:val="0"/>
      <w:marBottom w:val="0"/>
      <w:divBdr>
        <w:top w:val="none" w:sz="0" w:space="0" w:color="auto"/>
        <w:left w:val="none" w:sz="0" w:space="0" w:color="auto"/>
        <w:bottom w:val="none" w:sz="0" w:space="0" w:color="auto"/>
        <w:right w:val="none" w:sz="0" w:space="0" w:color="auto"/>
      </w:divBdr>
    </w:div>
    <w:div w:id="371273914">
      <w:bodyDiv w:val="1"/>
      <w:marLeft w:val="0"/>
      <w:marRight w:val="0"/>
      <w:marTop w:val="0"/>
      <w:marBottom w:val="0"/>
      <w:divBdr>
        <w:top w:val="none" w:sz="0" w:space="0" w:color="auto"/>
        <w:left w:val="none" w:sz="0" w:space="0" w:color="auto"/>
        <w:bottom w:val="none" w:sz="0" w:space="0" w:color="auto"/>
        <w:right w:val="none" w:sz="0" w:space="0" w:color="auto"/>
      </w:divBdr>
    </w:div>
    <w:div w:id="582685668">
      <w:bodyDiv w:val="1"/>
      <w:marLeft w:val="0"/>
      <w:marRight w:val="0"/>
      <w:marTop w:val="0"/>
      <w:marBottom w:val="0"/>
      <w:divBdr>
        <w:top w:val="none" w:sz="0" w:space="0" w:color="auto"/>
        <w:left w:val="none" w:sz="0" w:space="0" w:color="auto"/>
        <w:bottom w:val="none" w:sz="0" w:space="0" w:color="auto"/>
        <w:right w:val="none" w:sz="0" w:space="0" w:color="auto"/>
      </w:divBdr>
    </w:div>
    <w:div w:id="725566628">
      <w:bodyDiv w:val="1"/>
      <w:marLeft w:val="0"/>
      <w:marRight w:val="0"/>
      <w:marTop w:val="0"/>
      <w:marBottom w:val="0"/>
      <w:divBdr>
        <w:top w:val="none" w:sz="0" w:space="0" w:color="auto"/>
        <w:left w:val="none" w:sz="0" w:space="0" w:color="auto"/>
        <w:bottom w:val="none" w:sz="0" w:space="0" w:color="auto"/>
        <w:right w:val="none" w:sz="0" w:space="0" w:color="auto"/>
      </w:divBdr>
    </w:div>
    <w:div w:id="895624416">
      <w:bodyDiv w:val="1"/>
      <w:marLeft w:val="0"/>
      <w:marRight w:val="0"/>
      <w:marTop w:val="0"/>
      <w:marBottom w:val="0"/>
      <w:divBdr>
        <w:top w:val="none" w:sz="0" w:space="0" w:color="auto"/>
        <w:left w:val="none" w:sz="0" w:space="0" w:color="auto"/>
        <w:bottom w:val="none" w:sz="0" w:space="0" w:color="auto"/>
        <w:right w:val="none" w:sz="0" w:space="0" w:color="auto"/>
      </w:divBdr>
    </w:div>
    <w:div w:id="1085609193">
      <w:bodyDiv w:val="1"/>
      <w:marLeft w:val="0"/>
      <w:marRight w:val="0"/>
      <w:marTop w:val="0"/>
      <w:marBottom w:val="0"/>
      <w:divBdr>
        <w:top w:val="none" w:sz="0" w:space="0" w:color="auto"/>
        <w:left w:val="none" w:sz="0" w:space="0" w:color="auto"/>
        <w:bottom w:val="none" w:sz="0" w:space="0" w:color="auto"/>
        <w:right w:val="none" w:sz="0" w:space="0" w:color="auto"/>
      </w:divBdr>
    </w:div>
    <w:div w:id="1185359660">
      <w:bodyDiv w:val="1"/>
      <w:marLeft w:val="0"/>
      <w:marRight w:val="0"/>
      <w:marTop w:val="0"/>
      <w:marBottom w:val="0"/>
      <w:divBdr>
        <w:top w:val="none" w:sz="0" w:space="0" w:color="auto"/>
        <w:left w:val="none" w:sz="0" w:space="0" w:color="auto"/>
        <w:bottom w:val="none" w:sz="0" w:space="0" w:color="auto"/>
        <w:right w:val="none" w:sz="0" w:space="0" w:color="auto"/>
      </w:divBdr>
    </w:div>
    <w:div w:id="1280137486">
      <w:bodyDiv w:val="1"/>
      <w:marLeft w:val="0"/>
      <w:marRight w:val="0"/>
      <w:marTop w:val="0"/>
      <w:marBottom w:val="0"/>
      <w:divBdr>
        <w:top w:val="none" w:sz="0" w:space="0" w:color="auto"/>
        <w:left w:val="none" w:sz="0" w:space="0" w:color="auto"/>
        <w:bottom w:val="none" w:sz="0" w:space="0" w:color="auto"/>
        <w:right w:val="none" w:sz="0" w:space="0" w:color="auto"/>
      </w:divBdr>
      <w:divsChild>
        <w:div w:id="380907595">
          <w:marLeft w:val="0"/>
          <w:marRight w:val="0"/>
          <w:marTop w:val="0"/>
          <w:marBottom w:val="0"/>
          <w:divBdr>
            <w:top w:val="none" w:sz="0" w:space="0" w:color="auto"/>
            <w:left w:val="none" w:sz="0" w:space="0" w:color="auto"/>
            <w:bottom w:val="none" w:sz="0" w:space="0" w:color="auto"/>
            <w:right w:val="none" w:sz="0" w:space="0" w:color="auto"/>
          </w:divBdr>
          <w:divsChild>
            <w:div w:id="197551682">
              <w:marLeft w:val="0"/>
              <w:marRight w:val="0"/>
              <w:marTop w:val="0"/>
              <w:marBottom w:val="0"/>
              <w:divBdr>
                <w:top w:val="none" w:sz="0" w:space="0" w:color="auto"/>
                <w:left w:val="none" w:sz="0" w:space="0" w:color="auto"/>
                <w:bottom w:val="none" w:sz="0" w:space="0" w:color="auto"/>
                <w:right w:val="none" w:sz="0" w:space="0" w:color="auto"/>
              </w:divBdr>
              <w:divsChild>
                <w:div w:id="1243223125">
                  <w:marLeft w:val="0"/>
                  <w:marRight w:val="0"/>
                  <w:marTop w:val="0"/>
                  <w:marBottom w:val="0"/>
                  <w:divBdr>
                    <w:top w:val="none" w:sz="0" w:space="0" w:color="auto"/>
                    <w:left w:val="none" w:sz="0" w:space="0" w:color="auto"/>
                    <w:bottom w:val="none" w:sz="0" w:space="0" w:color="auto"/>
                    <w:right w:val="none" w:sz="0" w:space="0" w:color="auto"/>
                  </w:divBdr>
                  <w:divsChild>
                    <w:div w:id="11778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8280">
      <w:bodyDiv w:val="1"/>
      <w:marLeft w:val="0"/>
      <w:marRight w:val="0"/>
      <w:marTop w:val="0"/>
      <w:marBottom w:val="0"/>
      <w:divBdr>
        <w:top w:val="none" w:sz="0" w:space="0" w:color="auto"/>
        <w:left w:val="none" w:sz="0" w:space="0" w:color="auto"/>
        <w:bottom w:val="none" w:sz="0" w:space="0" w:color="auto"/>
        <w:right w:val="none" w:sz="0" w:space="0" w:color="auto"/>
      </w:divBdr>
      <w:divsChild>
        <w:div w:id="336807689">
          <w:marLeft w:val="0"/>
          <w:marRight w:val="0"/>
          <w:marTop w:val="0"/>
          <w:marBottom w:val="0"/>
          <w:divBdr>
            <w:top w:val="none" w:sz="0" w:space="8" w:color="auto"/>
            <w:left w:val="single" w:sz="6" w:space="0" w:color="BBBBBB"/>
            <w:bottom w:val="none" w:sz="0" w:space="0" w:color="auto"/>
            <w:right w:val="none" w:sz="0" w:space="0" w:color="auto"/>
          </w:divBdr>
          <w:divsChild>
            <w:div w:id="1786538979">
              <w:marLeft w:val="0"/>
              <w:marRight w:val="0"/>
              <w:marTop w:val="0"/>
              <w:marBottom w:val="0"/>
              <w:divBdr>
                <w:top w:val="none" w:sz="0" w:space="0" w:color="auto"/>
                <w:left w:val="none" w:sz="0" w:space="0" w:color="auto"/>
                <w:bottom w:val="none" w:sz="0" w:space="0" w:color="auto"/>
                <w:right w:val="none" w:sz="0" w:space="0" w:color="auto"/>
              </w:divBdr>
              <w:divsChild>
                <w:div w:id="1378551701">
                  <w:marLeft w:val="0"/>
                  <w:marRight w:val="0"/>
                  <w:marTop w:val="0"/>
                  <w:marBottom w:val="0"/>
                  <w:divBdr>
                    <w:top w:val="none" w:sz="0" w:space="0" w:color="auto"/>
                    <w:left w:val="none" w:sz="0" w:space="0" w:color="auto"/>
                    <w:bottom w:val="none" w:sz="0" w:space="0" w:color="auto"/>
                    <w:right w:val="none" w:sz="0" w:space="0" w:color="auto"/>
                  </w:divBdr>
                  <w:divsChild>
                    <w:div w:id="319231643">
                      <w:marLeft w:val="0"/>
                      <w:marRight w:val="0"/>
                      <w:marTop w:val="0"/>
                      <w:marBottom w:val="0"/>
                      <w:divBdr>
                        <w:top w:val="none" w:sz="0" w:space="0" w:color="auto"/>
                        <w:left w:val="none" w:sz="0" w:space="0" w:color="auto"/>
                        <w:bottom w:val="none" w:sz="0" w:space="0" w:color="auto"/>
                        <w:right w:val="none" w:sz="0" w:space="0" w:color="auto"/>
                      </w:divBdr>
                      <w:divsChild>
                        <w:div w:id="1936328375">
                          <w:marLeft w:val="0"/>
                          <w:marRight w:val="0"/>
                          <w:marTop w:val="0"/>
                          <w:marBottom w:val="0"/>
                          <w:divBdr>
                            <w:top w:val="none" w:sz="0" w:space="0" w:color="auto"/>
                            <w:left w:val="none" w:sz="0" w:space="0" w:color="auto"/>
                            <w:bottom w:val="none" w:sz="0" w:space="0" w:color="auto"/>
                            <w:right w:val="none" w:sz="0" w:space="0" w:color="auto"/>
                          </w:divBdr>
                          <w:divsChild>
                            <w:div w:id="1573421051">
                              <w:marLeft w:val="0"/>
                              <w:marRight w:val="0"/>
                              <w:marTop w:val="0"/>
                              <w:marBottom w:val="0"/>
                              <w:divBdr>
                                <w:top w:val="none" w:sz="0" w:space="0" w:color="auto"/>
                                <w:left w:val="none" w:sz="0" w:space="0" w:color="auto"/>
                                <w:bottom w:val="none" w:sz="0" w:space="0" w:color="auto"/>
                                <w:right w:val="none" w:sz="0" w:space="0" w:color="auto"/>
                              </w:divBdr>
                              <w:divsChild>
                                <w:div w:id="22751854">
                                  <w:marLeft w:val="0"/>
                                  <w:marRight w:val="0"/>
                                  <w:marTop w:val="0"/>
                                  <w:marBottom w:val="0"/>
                                  <w:divBdr>
                                    <w:top w:val="none" w:sz="0" w:space="0" w:color="auto"/>
                                    <w:left w:val="none" w:sz="0" w:space="0" w:color="auto"/>
                                    <w:bottom w:val="none" w:sz="0" w:space="0" w:color="auto"/>
                                    <w:right w:val="none" w:sz="0" w:space="0" w:color="auto"/>
                                  </w:divBdr>
                                  <w:divsChild>
                                    <w:div w:id="1155796813">
                                      <w:marLeft w:val="0"/>
                                      <w:marRight w:val="0"/>
                                      <w:marTop w:val="0"/>
                                      <w:marBottom w:val="0"/>
                                      <w:divBdr>
                                        <w:top w:val="none" w:sz="0" w:space="0" w:color="auto"/>
                                        <w:left w:val="none" w:sz="0" w:space="0" w:color="auto"/>
                                        <w:bottom w:val="none" w:sz="0" w:space="0" w:color="auto"/>
                                        <w:right w:val="none" w:sz="0" w:space="0" w:color="auto"/>
                                      </w:divBdr>
                                      <w:divsChild>
                                        <w:div w:id="1531914848">
                                          <w:marLeft w:val="0"/>
                                          <w:marRight w:val="0"/>
                                          <w:marTop w:val="0"/>
                                          <w:marBottom w:val="0"/>
                                          <w:divBdr>
                                            <w:top w:val="none" w:sz="0" w:space="0" w:color="auto"/>
                                            <w:left w:val="none" w:sz="0" w:space="0" w:color="auto"/>
                                            <w:bottom w:val="none" w:sz="0" w:space="0" w:color="auto"/>
                                            <w:right w:val="none" w:sz="0" w:space="0" w:color="auto"/>
                                          </w:divBdr>
                                          <w:divsChild>
                                            <w:div w:id="1242521782">
                                              <w:marLeft w:val="0"/>
                                              <w:marRight w:val="0"/>
                                              <w:marTop w:val="0"/>
                                              <w:marBottom w:val="180"/>
                                              <w:divBdr>
                                                <w:top w:val="none" w:sz="0" w:space="0" w:color="auto"/>
                                                <w:left w:val="single" w:sz="6" w:space="0" w:color="BBBBBB"/>
                                                <w:bottom w:val="single" w:sz="18" w:space="0" w:color="E5E5E5"/>
                                                <w:right w:val="single" w:sz="6" w:space="0" w:color="E5E5E5"/>
                                              </w:divBdr>
                                              <w:divsChild>
                                                <w:div w:id="2073892667">
                                                  <w:marLeft w:val="0"/>
                                                  <w:marRight w:val="0"/>
                                                  <w:marTop w:val="0"/>
                                                  <w:marBottom w:val="0"/>
                                                  <w:divBdr>
                                                    <w:top w:val="none" w:sz="0" w:space="0" w:color="auto"/>
                                                    <w:left w:val="none" w:sz="0" w:space="0" w:color="auto"/>
                                                    <w:bottom w:val="none" w:sz="0" w:space="0" w:color="auto"/>
                                                    <w:right w:val="none" w:sz="0" w:space="0" w:color="auto"/>
                                                  </w:divBdr>
                                                  <w:divsChild>
                                                    <w:div w:id="19670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0704881">
      <w:bodyDiv w:val="1"/>
      <w:marLeft w:val="0"/>
      <w:marRight w:val="0"/>
      <w:marTop w:val="0"/>
      <w:marBottom w:val="0"/>
      <w:divBdr>
        <w:top w:val="none" w:sz="0" w:space="0" w:color="auto"/>
        <w:left w:val="none" w:sz="0" w:space="0" w:color="auto"/>
        <w:bottom w:val="none" w:sz="0" w:space="0" w:color="auto"/>
        <w:right w:val="none" w:sz="0" w:space="0" w:color="auto"/>
      </w:divBdr>
    </w:div>
    <w:div w:id="157924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publcif.co.uk/checkcif.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ckendree\Application%20Data\Microsoft\Templates\Templates\TechnicalSpecificationTemplate_11243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80998-13BB-48AD-A9B7-BAF187677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TechnicalSpecificationTemplate_11243010.dotx</Template>
  <TotalTime>0</TotalTime>
  <Pages>69</Pages>
  <Words>10543</Words>
  <Characters>60101</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ARIES</Company>
  <LinksUpToDate>false</LinksUpToDate>
  <CharactersWithSpaces>70503</CharactersWithSpaces>
  <SharedDoc>false</SharedDoc>
  <HLinks>
    <vt:vector size="12" baseType="variant">
      <vt:variant>
        <vt:i4>1179727</vt:i4>
      </vt:variant>
      <vt:variant>
        <vt:i4>3</vt:i4>
      </vt:variant>
      <vt:variant>
        <vt:i4>0</vt:i4>
      </vt:variant>
      <vt:variant>
        <vt:i4>5</vt:i4>
      </vt:variant>
      <vt:variant>
        <vt:lpwstr>http://developer/wiki/index.php/Upgrader</vt:lpwstr>
      </vt:variant>
      <vt:variant>
        <vt:lpwstr/>
      </vt:variant>
      <vt:variant>
        <vt:i4>2031682</vt:i4>
      </vt:variant>
      <vt:variant>
        <vt:i4>0</vt:i4>
      </vt:variant>
      <vt:variant>
        <vt:i4>0</vt:i4>
      </vt:variant>
      <vt:variant>
        <vt:i4>5</vt:i4>
      </vt:variant>
      <vt:variant>
        <vt:lpwstr>http://developer/wiki/index.php/IJRS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amckendree</dc:creator>
  <cp:lastModifiedBy>Jean Gelinas</cp:lastModifiedBy>
  <cp:revision>2</cp:revision>
  <cp:lastPrinted>2015-07-28T13:56:00Z</cp:lastPrinted>
  <dcterms:created xsi:type="dcterms:W3CDTF">2015-08-28T14:04:00Z</dcterms:created>
  <dcterms:modified xsi:type="dcterms:W3CDTF">2015-08-28T14:04:00Z</dcterms:modified>
</cp:coreProperties>
</file>