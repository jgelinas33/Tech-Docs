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F94C1" w14:textId="77777777" w:rsidR="00A3600A" w:rsidRPr="00A3600A" w:rsidRDefault="00A3600A" w:rsidP="006E1397">
      <w:pPr>
        <w:autoSpaceDE w:val="0"/>
        <w:autoSpaceDN w:val="0"/>
        <w:ind w:firstLine="0"/>
        <w:jc w:val="center"/>
        <w:rPr>
          <w:rFonts w:ascii="Times" w:eastAsia="Times New Roman" w:hAnsi="Times" w:cs="Times"/>
          <w:b/>
          <w:bCs/>
          <w:color w:val="FF0000"/>
          <w:sz w:val="44"/>
          <w:szCs w:val="44"/>
          <w:lang w:bidi="ar-SA"/>
        </w:rPr>
      </w:pPr>
      <w:r w:rsidRPr="00A3600A">
        <w:rPr>
          <w:rFonts w:ascii="Times" w:eastAsia="Times New Roman" w:hAnsi="Times" w:cs="Times"/>
          <w:b/>
          <w:bCs/>
          <w:color w:val="FF0000"/>
          <w:sz w:val="44"/>
          <w:szCs w:val="44"/>
          <w:lang w:bidi="ar-SA"/>
        </w:rPr>
        <w:t>CONFIDENTIAL AND PROPRIETARY</w:t>
      </w:r>
    </w:p>
    <w:p w14:paraId="29FA7BD4" w14:textId="77777777" w:rsidR="00A3600A" w:rsidRDefault="00A3600A" w:rsidP="006E1397"/>
    <w:p w14:paraId="096D4FB2" w14:textId="77777777" w:rsidR="00A3600A" w:rsidRDefault="00A3600A" w:rsidP="006E1397">
      <w:pPr>
        <w:jc w:val="center"/>
        <w:rPr>
          <w:b/>
          <w:bCs/>
          <w:sz w:val="32"/>
          <w:szCs w:val="32"/>
        </w:rPr>
      </w:pPr>
    </w:p>
    <w:p w14:paraId="41970910" w14:textId="77777777" w:rsidR="00A3600A" w:rsidRDefault="00A3600A" w:rsidP="006E1397">
      <w:pPr>
        <w:jc w:val="center"/>
        <w:rPr>
          <w:b/>
          <w:sz w:val="36"/>
          <w:szCs w:val="36"/>
        </w:rPr>
      </w:pPr>
      <w:r>
        <w:rPr>
          <w:b/>
          <w:sz w:val="36"/>
          <w:szCs w:val="36"/>
        </w:rPr>
        <w:t>Aries Systems Corporation</w:t>
      </w:r>
    </w:p>
    <w:p w14:paraId="5A437F25" w14:textId="77777777" w:rsidR="00A3600A" w:rsidRDefault="00A3600A" w:rsidP="006E1397">
      <w:pPr>
        <w:jc w:val="center"/>
      </w:pPr>
    </w:p>
    <w:p w14:paraId="6A7185E1" w14:textId="77777777" w:rsidR="00A3600A" w:rsidRDefault="00A3600A" w:rsidP="006E1397">
      <w:pPr>
        <w:jc w:val="center"/>
      </w:pPr>
      <w:r>
        <w:rPr>
          <w:noProof/>
          <w:lang w:bidi="ar-SA"/>
        </w:rPr>
        <w:drawing>
          <wp:inline distT="0" distB="0" distL="0" distR="0" wp14:anchorId="252705D0" wp14:editId="6516BD73">
            <wp:extent cx="4156075" cy="1934210"/>
            <wp:effectExtent l="0" t="0" r="0" b="8890"/>
            <wp:docPr id="23" name="Picture 1" descr="SNAGHTML887ec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887ec0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6075" cy="1934210"/>
                    </a:xfrm>
                    <a:prstGeom prst="rect">
                      <a:avLst/>
                    </a:prstGeom>
                    <a:noFill/>
                    <a:ln>
                      <a:noFill/>
                    </a:ln>
                  </pic:spPr>
                </pic:pic>
              </a:graphicData>
            </a:graphic>
          </wp:inline>
        </w:drawing>
      </w:r>
    </w:p>
    <w:p w14:paraId="202A07F8" w14:textId="77777777" w:rsidR="00A3600A" w:rsidRDefault="00A3600A" w:rsidP="006E1397">
      <w:pPr>
        <w:jc w:val="center"/>
      </w:pPr>
    </w:p>
    <w:p w14:paraId="078078E8" w14:textId="77777777" w:rsidR="00A3600A" w:rsidRDefault="00A3600A" w:rsidP="006E1397">
      <w:pPr>
        <w:jc w:val="center"/>
        <w:rPr>
          <w:b/>
          <w:sz w:val="36"/>
          <w:szCs w:val="36"/>
        </w:rPr>
      </w:pPr>
      <w:r>
        <w:rPr>
          <w:b/>
          <w:sz w:val="36"/>
          <w:szCs w:val="36"/>
        </w:rPr>
        <w:t>Technical Specification</w:t>
      </w:r>
    </w:p>
    <w:p w14:paraId="66AB1E84" w14:textId="77777777" w:rsidR="00A3600A" w:rsidRDefault="00A3600A" w:rsidP="006E1397"/>
    <w:p w14:paraId="4DBE9DAC" w14:textId="77777777" w:rsidR="00A3600A" w:rsidRDefault="00A3600A" w:rsidP="006E1397"/>
    <w:p w14:paraId="24B3A2A8" w14:textId="40E51484" w:rsidR="00A3600A" w:rsidRDefault="00A3600A" w:rsidP="006E1397">
      <w:pPr>
        <w:pStyle w:val="FMNumber"/>
        <w:pBdr>
          <w:top w:val="single" w:sz="4" w:space="2" w:color="auto"/>
          <w:bottom w:val="single" w:sz="4" w:space="0" w:color="auto"/>
        </w:pBdr>
        <w:rPr>
          <w:b w:val="0"/>
        </w:rPr>
      </w:pPr>
      <w:r>
        <w:t>13.0-</w:t>
      </w:r>
      <w:r w:rsidR="00D333F6">
        <w:t>33</w:t>
      </w:r>
      <w:r w:rsidR="000E1BBF">
        <w:t xml:space="preserve"> v</w:t>
      </w:r>
      <w:r w:rsidR="00D333F6">
        <w:t>1</w:t>
      </w:r>
    </w:p>
    <w:p w14:paraId="1A73D256" w14:textId="4F94B702" w:rsidR="00A3600A" w:rsidRDefault="00D333F6" w:rsidP="006E1397">
      <w:pPr>
        <w:pStyle w:val="FMTitleText"/>
        <w:pBdr>
          <w:top w:val="single" w:sz="4" w:space="2" w:color="auto"/>
          <w:bottom w:val="single" w:sz="4" w:space="0" w:color="auto"/>
        </w:pBdr>
      </w:pPr>
      <w:r>
        <w:t>Assign Author</w:t>
      </w:r>
    </w:p>
    <w:p w14:paraId="6858F5C5" w14:textId="77777777" w:rsidR="00A3600A" w:rsidRDefault="00A3600A" w:rsidP="006E1397">
      <w:pPr>
        <w:pBdr>
          <w:top w:val="single" w:sz="4" w:space="2" w:color="auto"/>
          <w:left w:val="single" w:sz="4" w:space="0" w:color="auto"/>
          <w:bottom w:val="single" w:sz="4" w:space="0" w:color="auto"/>
          <w:right w:val="single" w:sz="4" w:space="0" w:color="auto"/>
        </w:pBdr>
        <w:ind w:left="1440" w:right="1080"/>
        <w:jc w:val="center"/>
        <w:rPr>
          <w:b/>
          <w:sz w:val="28"/>
          <w:szCs w:val="28"/>
        </w:rPr>
      </w:pPr>
    </w:p>
    <w:p w14:paraId="37D9802D" w14:textId="77777777" w:rsidR="00A3600A" w:rsidRPr="00D625B5" w:rsidRDefault="00A3600A" w:rsidP="006E1397">
      <w:pPr>
        <w:pBdr>
          <w:top w:val="single" w:sz="4" w:space="2" w:color="auto"/>
          <w:left w:val="single" w:sz="4" w:space="0" w:color="auto"/>
          <w:bottom w:val="single" w:sz="4" w:space="0" w:color="auto"/>
          <w:right w:val="single" w:sz="4" w:space="0" w:color="auto"/>
        </w:pBdr>
        <w:ind w:left="1440" w:right="1080"/>
        <w:jc w:val="center"/>
        <w:rPr>
          <w:b/>
          <w:color w:val="006600"/>
          <w:sz w:val="28"/>
          <w:szCs w:val="28"/>
        </w:rPr>
      </w:pPr>
      <w:r w:rsidRPr="00D625B5">
        <w:rPr>
          <w:b/>
          <w:color w:val="006600"/>
          <w:sz w:val="28"/>
          <w:szCs w:val="28"/>
        </w:rPr>
        <w:t xml:space="preserve">Status: </w:t>
      </w:r>
      <w:r>
        <w:rPr>
          <w:b/>
          <w:color w:val="006600"/>
          <w:sz w:val="28"/>
          <w:szCs w:val="28"/>
        </w:rPr>
        <w:t>DRAFT</w:t>
      </w:r>
    </w:p>
    <w:p w14:paraId="2E17109F" w14:textId="77777777" w:rsidR="00A3600A" w:rsidRDefault="00A3600A" w:rsidP="006E1397"/>
    <w:p w14:paraId="45E5682C" w14:textId="77777777" w:rsidR="00A3600A" w:rsidRDefault="00A3600A" w:rsidP="006E1397"/>
    <w:p w14:paraId="0CDA339C" w14:textId="358E0544" w:rsidR="00A3600A" w:rsidRDefault="00A3600A" w:rsidP="006E1397">
      <w:pPr>
        <w:rPr>
          <w:rFonts w:cs="Times"/>
        </w:rPr>
      </w:pPr>
      <w:r>
        <w:rPr>
          <w:rFonts w:cs="Times"/>
        </w:rPr>
        <w:t>Copyright © 201</w:t>
      </w:r>
      <w:r w:rsidR="00D333F6">
        <w:rPr>
          <w:rFonts w:cs="Times"/>
        </w:rPr>
        <w:t>6</w:t>
      </w:r>
      <w:r>
        <w:rPr>
          <w:rFonts w:cs="Times"/>
        </w:rPr>
        <w:t>, Aries Systems Corporation</w:t>
      </w:r>
    </w:p>
    <w:p w14:paraId="29FA900F" w14:textId="77777777" w:rsidR="00A3600A" w:rsidRDefault="00A3600A" w:rsidP="006E1397">
      <w:pPr>
        <w:rPr>
          <w:rFonts w:cs="Times"/>
        </w:rPr>
      </w:pPr>
    </w:p>
    <w:p w14:paraId="0C75659F" w14:textId="77777777" w:rsidR="00A3600A" w:rsidRDefault="00A3600A" w:rsidP="006E1397">
      <w:pPr>
        <w:ind w:left="360" w:firstLine="0"/>
        <w:rPr>
          <w:rFonts w:cs="Times"/>
        </w:rPr>
      </w:pPr>
      <w:r>
        <w:rPr>
          <w:rFonts w:cs="Times"/>
        </w:rPr>
        <w:t xml:space="preserve">This document is the confidential and proprietary property of Aries Systems Corporation.  The contents hereof are for use only by recipients specifically identified by Aries, and may not be further disclosed to any other third party.  Specifications, designs and drawings contained herein are subject to withdrawal or change by Aries, without notice.  Aries shall have no liability resulting from such withdrawal or change. </w:t>
      </w:r>
      <w:r>
        <w:t>Editorial Manager is a registered trademark and the property of Aries Systems Corporation.</w:t>
      </w:r>
    </w:p>
    <w:p w14:paraId="0EC833E5" w14:textId="77777777" w:rsidR="00A3600A" w:rsidRPr="00223225" w:rsidRDefault="00A3600A" w:rsidP="006E1397">
      <w:pPr>
        <w:pStyle w:val="PlainText"/>
        <w:rPr>
          <w:rFonts w:ascii="Times New Roman" w:hAnsi="Times New Roman" w:cs="Times New Roman"/>
          <w:sz w:val="24"/>
          <w:szCs w:val="24"/>
        </w:rPr>
      </w:pPr>
    </w:p>
    <w:p w14:paraId="317B9556" w14:textId="77777777" w:rsidR="00A3600A" w:rsidRPr="003C556B" w:rsidRDefault="00A3600A" w:rsidP="006E1397">
      <w:pPr>
        <w:ind w:left="360" w:firstLine="0"/>
        <w:rPr>
          <w:szCs w:val="24"/>
        </w:rPr>
      </w:pPr>
      <w:r w:rsidRPr="003C556B">
        <w:rPr>
          <w:szCs w:val="24"/>
        </w:rPr>
        <w:t xml:space="preserve">Aries Systems reserves the right to share this </w:t>
      </w:r>
      <w:r>
        <w:rPr>
          <w:szCs w:val="24"/>
        </w:rPr>
        <w:t>specif</w:t>
      </w:r>
      <w:r w:rsidRPr="003C556B">
        <w:rPr>
          <w:szCs w:val="24"/>
        </w:rPr>
        <w:t xml:space="preserve">ication with other individuals or organizations that have entered into confidentiality agreements with Aries Systems, in which case the </w:t>
      </w:r>
      <w:r>
        <w:rPr>
          <w:szCs w:val="24"/>
        </w:rPr>
        <w:t>specif</w:t>
      </w:r>
      <w:r w:rsidRPr="003C556B">
        <w:rPr>
          <w:szCs w:val="24"/>
        </w:rPr>
        <w:t>ication will be appropriately blinded so that no identifying or proprietary information will be exposed.</w:t>
      </w:r>
    </w:p>
    <w:p w14:paraId="6D1CC01C" w14:textId="77777777" w:rsidR="00A3600A" w:rsidRDefault="00A3600A" w:rsidP="006E1397">
      <w:pPr>
        <w:ind w:firstLine="0"/>
        <w:rPr>
          <w:b/>
          <w:sz w:val="28"/>
          <w:szCs w:val="28"/>
        </w:rPr>
      </w:pPr>
      <w:r>
        <w:rPr>
          <w:b/>
          <w:sz w:val="28"/>
          <w:szCs w:val="28"/>
        </w:rPr>
        <w:br w:type="page"/>
      </w:r>
    </w:p>
    <w:p w14:paraId="0302D109" w14:textId="77777777" w:rsidR="002A6A2E" w:rsidRDefault="002A6A2E" w:rsidP="006E1397">
      <w:pPr>
        <w:pStyle w:val="TOC1"/>
        <w:sectPr w:rsidR="002A6A2E" w:rsidSect="002A6A2E">
          <w:footerReference w:type="default" r:id="rId10"/>
          <w:footerReference w:type="first" r:id="rId11"/>
          <w:pgSz w:w="12240" w:h="15840"/>
          <w:pgMar w:top="1440" w:right="1440" w:bottom="1440" w:left="1440" w:header="720" w:footer="720" w:gutter="0"/>
          <w:cols w:space="720"/>
          <w:titlePg/>
          <w:docGrid w:linePitch="360"/>
        </w:sectPr>
      </w:pPr>
    </w:p>
    <w:p w14:paraId="14480C90" w14:textId="77777777" w:rsidR="00064BD3" w:rsidRDefault="002E43ED">
      <w:pPr>
        <w:pStyle w:val="TOC1"/>
        <w:rPr>
          <w:noProof/>
          <w:lang w:bidi="ar-SA"/>
        </w:rPr>
      </w:pPr>
      <w:r>
        <w:lastRenderedPageBreak/>
        <w:fldChar w:fldCharType="begin"/>
      </w:r>
      <w:r>
        <w:instrText xml:space="preserve"> TOC \o "1-3" \t "Heading 4,4,Heading 5,5,Table Name,4" </w:instrText>
      </w:r>
      <w:r>
        <w:fldChar w:fldCharType="separate"/>
      </w:r>
      <w:r w:rsidR="00064BD3">
        <w:rPr>
          <w:noProof/>
        </w:rPr>
        <w:t>Contributors:</w:t>
      </w:r>
      <w:r w:rsidR="00064BD3">
        <w:rPr>
          <w:noProof/>
        </w:rPr>
        <w:tab/>
      </w:r>
      <w:r w:rsidR="00064BD3">
        <w:rPr>
          <w:noProof/>
        </w:rPr>
        <w:fldChar w:fldCharType="begin"/>
      </w:r>
      <w:r w:rsidR="00064BD3">
        <w:rPr>
          <w:noProof/>
        </w:rPr>
        <w:instrText xml:space="preserve"> PAGEREF _Toc448493842 \h </w:instrText>
      </w:r>
      <w:r w:rsidR="00064BD3">
        <w:rPr>
          <w:noProof/>
        </w:rPr>
      </w:r>
      <w:r w:rsidR="00064BD3">
        <w:rPr>
          <w:noProof/>
        </w:rPr>
        <w:fldChar w:fldCharType="separate"/>
      </w:r>
      <w:r w:rsidR="00064BD3">
        <w:rPr>
          <w:noProof/>
        </w:rPr>
        <w:t>10</w:t>
      </w:r>
      <w:r w:rsidR="00064BD3">
        <w:rPr>
          <w:noProof/>
        </w:rPr>
        <w:fldChar w:fldCharType="end"/>
      </w:r>
    </w:p>
    <w:p w14:paraId="2B16BC37" w14:textId="77777777" w:rsidR="00064BD3" w:rsidRDefault="00064BD3">
      <w:pPr>
        <w:pStyle w:val="TOC1"/>
        <w:rPr>
          <w:noProof/>
          <w:lang w:bidi="ar-SA"/>
        </w:rPr>
      </w:pPr>
      <w:r>
        <w:rPr>
          <w:noProof/>
        </w:rPr>
        <w:t>Document Revision History:</w:t>
      </w:r>
      <w:r>
        <w:rPr>
          <w:noProof/>
        </w:rPr>
        <w:tab/>
      </w:r>
      <w:r>
        <w:rPr>
          <w:noProof/>
        </w:rPr>
        <w:fldChar w:fldCharType="begin"/>
      </w:r>
      <w:r>
        <w:rPr>
          <w:noProof/>
        </w:rPr>
        <w:instrText xml:space="preserve"> PAGEREF _Toc448493843 \h </w:instrText>
      </w:r>
      <w:r>
        <w:rPr>
          <w:noProof/>
        </w:rPr>
      </w:r>
      <w:r>
        <w:rPr>
          <w:noProof/>
        </w:rPr>
        <w:fldChar w:fldCharType="separate"/>
      </w:r>
      <w:r>
        <w:rPr>
          <w:noProof/>
        </w:rPr>
        <w:t>10</w:t>
      </w:r>
      <w:r>
        <w:rPr>
          <w:noProof/>
        </w:rPr>
        <w:fldChar w:fldCharType="end"/>
      </w:r>
    </w:p>
    <w:p w14:paraId="223F63E6" w14:textId="77777777" w:rsidR="00064BD3" w:rsidRDefault="00064BD3">
      <w:pPr>
        <w:pStyle w:val="TOC1"/>
        <w:rPr>
          <w:noProof/>
          <w:lang w:bidi="ar-SA"/>
        </w:rPr>
      </w:pPr>
      <w:r>
        <w:rPr>
          <w:noProof/>
        </w:rPr>
        <w:t>Summary:</w:t>
      </w:r>
      <w:r>
        <w:rPr>
          <w:noProof/>
        </w:rPr>
        <w:tab/>
      </w:r>
      <w:r>
        <w:rPr>
          <w:noProof/>
        </w:rPr>
        <w:fldChar w:fldCharType="begin"/>
      </w:r>
      <w:r>
        <w:rPr>
          <w:noProof/>
        </w:rPr>
        <w:instrText xml:space="preserve"> PAGEREF _Toc448493844 \h </w:instrText>
      </w:r>
      <w:r>
        <w:rPr>
          <w:noProof/>
        </w:rPr>
      </w:r>
      <w:r>
        <w:rPr>
          <w:noProof/>
        </w:rPr>
        <w:fldChar w:fldCharType="separate"/>
      </w:r>
      <w:r>
        <w:rPr>
          <w:noProof/>
        </w:rPr>
        <w:t>10</w:t>
      </w:r>
      <w:r>
        <w:rPr>
          <w:noProof/>
        </w:rPr>
        <w:fldChar w:fldCharType="end"/>
      </w:r>
    </w:p>
    <w:p w14:paraId="74E820D4" w14:textId="77777777" w:rsidR="00064BD3" w:rsidRDefault="00064BD3">
      <w:pPr>
        <w:pStyle w:val="TOC1"/>
        <w:rPr>
          <w:noProof/>
          <w:lang w:bidi="ar-SA"/>
        </w:rPr>
      </w:pPr>
      <w:r>
        <w:rPr>
          <w:noProof/>
        </w:rPr>
        <w:t>References:</w:t>
      </w:r>
      <w:r>
        <w:rPr>
          <w:noProof/>
        </w:rPr>
        <w:tab/>
      </w:r>
      <w:r>
        <w:rPr>
          <w:noProof/>
        </w:rPr>
        <w:fldChar w:fldCharType="begin"/>
      </w:r>
      <w:r>
        <w:rPr>
          <w:noProof/>
        </w:rPr>
        <w:instrText xml:space="preserve"> PAGEREF _Toc448493845 \h </w:instrText>
      </w:r>
      <w:r>
        <w:rPr>
          <w:noProof/>
        </w:rPr>
      </w:r>
      <w:r>
        <w:rPr>
          <w:noProof/>
        </w:rPr>
        <w:fldChar w:fldCharType="separate"/>
      </w:r>
      <w:r>
        <w:rPr>
          <w:noProof/>
        </w:rPr>
        <w:t>10</w:t>
      </w:r>
      <w:r>
        <w:rPr>
          <w:noProof/>
        </w:rPr>
        <w:fldChar w:fldCharType="end"/>
      </w:r>
    </w:p>
    <w:p w14:paraId="084060A7" w14:textId="77777777" w:rsidR="00064BD3" w:rsidRDefault="00064BD3">
      <w:pPr>
        <w:pStyle w:val="TOC1"/>
        <w:rPr>
          <w:noProof/>
          <w:lang w:bidi="ar-SA"/>
        </w:rPr>
      </w:pPr>
      <w:r>
        <w:rPr>
          <w:noProof/>
        </w:rPr>
        <w:t>Design:</w:t>
      </w:r>
      <w:r>
        <w:rPr>
          <w:noProof/>
        </w:rPr>
        <w:tab/>
      </w:r>
      <w:r>
        <w:rPr>
          <w:noProof/>
        </w:rPr>
        <w:fldChar w:fldCharType="begin"/>
      </w:r>
      <w:r>
        <w:rPr>
          <w:noProof/>
        </w:rPr>
        <w:instrText xml:space="preserve"> PAGEREF _Toc448493846 \h </w:instrText>
      </w:r>
      <w:r>
        <w:rPr>
          <w:noProof/>
        </w:rPr>
      </w:r>
      <w:r>
        <w:rPr>
          <w:noProof/>
        </w:rPr>
        <w:fldChar w:fldCharType="separate"/>
      </w:r>
      <w:r>
        <w:rPr>
          <w:noProof/>
        </w:rPr>
        <w:t>11</w:t>
      </w:r>
      <w:r>
        <w:rPr>
          <w:noProof/>
        </w:rPr>
        <w:fldChar w:fldCharType="end"/>
      </w:r>
    </w:p>
    <w:p w14:paraId="28C88EE8" w14:textId="77777777" w:rsidR="00064BD3" w:rsidRDefault="00064BD3">
      <w:pPr>
        <w:pStyle w:val="TOC2"/>
        <w:rPr>
          <w:b w:val="0"/>
          <w:i w:val="0"/>
          <w:noProof/>
          <w:lang w:bidi="ar-SA"/>
        </w:rPr>
      </w:pPr>
      <w:r>
        <w:rPr>
          <w:noProof/>
        </w:rPr>
        <w:t>Editor Roles</w:t>
      </w:r>
      <w:r>
        <w:rPr>
          <w:noProof/>
        </w:rPr>
        <w:tab/>
      </w:r>
      <w:r>
        <w:rPr>
          <w:noProof/>
        </w:rPr>
        <w:fldChar w:fldCharType="begin"/>
      </w:r>
      <w:r>
        <w:rPr>
          <w:noProof/>
        </w:rPr>
        <w:instrText xml:space="preserve"> PAGEREF _Toc448493847 \h </w:instrText>
      </w:r>
      <w:r>
        <w:rPr>
          <w:noProof/>
        </w:rPr>
      </w:r>
      <w:r>
        <w:rPr>
          <w:noProof/>
        </w:rPr>
        <w:fldChar w:fldCharType="separate"/>
      </w:r>
      <w:r>
        <w:rPr>
          <w:noProof/>
        </w:rPr>
        <w:t>11</w:t>
      </w:r>
      <w:r>
        <w:rPr>
          <w:noProof/>
        </w:rPr>
        <w:fldChar w:fldCharType="end"/>
      </w:r>
    </w:p>
    <w:p w14:paraId="311F2283" w14:textId="77777777" w:rsidR="00064BD3" w:rsidRDefault="00064BD3">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_Toc448493848 \h </w:instrText>
      </w:r>
      <w:r>
        <w:rPr>
          <w:noProof/>
        </w:rPr>
      </w:r>
      <w:r>
        <w:rPr>
          <w:noProof/>
        </w:rPr>
        <w:fldChar w:fldCharType="separate"/>
      </w:r>
      <w:r>
        <w:rPr>
          <w:noProof/>
        </w:rPr>
        <w:t>11</w:t>
      </w:r>
      <w:r>
        <w:rPr>
          <w:noProof/>
        </w:rPr>
        <w:fldChar w:fldCharType="end"/>
      </w:r>
    </w:p>
    <w:p w14:paraId="127BD954" w14:textId="77777777" w:rsidR="00064BD3" w:rsidRDefault="00064BD3">
      <w:pPr>
        <w:pStyle w:val="TOC4"/>
        <w:rPr>
          <w:lang w:bidi="ar-SA"/>
        </w:rPr>
      </w:pPr>
      <w:r>
        <w:t>JOURNAL</w:t>
      </w:r>
      <w:r>
        <w:tab/>
      </w:r>
      <w:r>
        <w:fldChar w:fldCharType="begin"/>
      </w:r>
      <w:r>
        <w:instrText xml:space="preserve"> PAGEREF _Toc448493849 \h </w:instrText>
      </w:r>
      <w:r>
        <w:fldChar w:fldCharType="separate"/>
      </w:r>
      <w:r>
        <w:t>11</w:t>
      </w:r>
      <w:r>
        <w:fldChar w:fldCharType="end"/>
      </w:r>
    </w:p>
    <w:p w14:paraId="344D27E9" w14:textId="77777777" w:rsidR="00064BD3" w:rsidRDefault="00064BD3">
      <w:pPr>
        <w:pStyle w:val="TOC4"/>
        <w:rPr>
          <w:lang w:bidi="ar-SA"/>
        </w:rPr>
      </w:pPr>
      <w:r>
        <w:t>EDITORROLE</w:t>
      </w:r>
      <w:r>
        <w:tab/>
      </w:r>
      <w:r>
        <w:fldChar w:fldCharType="begin"/>
      </w:r>
      <w:r>
        <w:instrText xml:space="preserve"> PAGEREF _Toc448493850 \h </w:instrText>
      </w:r>
      <w:r>
        <w:fldChar w:fldCharType="separate"/>
      </w:r>
      <w:r>
        <w:t>11</w:t>
      </w:r>
      <w:r>
        <w:fldChar w:fldCharType="end"/>
      </w:r>
    </w:p>
    <w:p w14:paraId="0F00D88F" w14:textId="77777777" w:rsidR="00064BD3" w:rsidRDefault="00064BD3">
      <w:pPr>
        <w:pStyle w:val="TOC4"/>
        <w:rPr>
          <w:lang w:bidi="ar-SA"/>
        </w:rPr>
      </w:pPr>
      <w:r>
        <w:t>usp_InsertEditorRoleSettings</w:t>
      </w:r>
      <w:r>
        <w:tab/>
      </w:r>
      <w:r>
        <w:fldChar w:fldCharType="begin"/>
      </w:r>
      <w:r>
        <w:instrText xml:space="preserve"> PAGEREF _Toc448493851 \h </w:instrText>
      </w:r>
      <w:r>
        <w:fldChar w:fldCharType="separate"/>
      </w:r>
      <w:r>
        <w:t>11</w:t>
      </w:r>
      <w:r>
        <w:fldChar w:fldCharType="end"/>
      </w:r>
    </w:p>
    <w:p w14:paraId="2E80A14B" w14:textId="77777777" w:rsidR="00064BD3" w:rsidRDefault="00064BD3">
      <w:pPr>
        <w:pStyle w:val="TOC4"/>
        <w:rPr>
          <w:lang w:bidi="ar-SA"/>
        </w:rPr>
      </w:pPr>
      <w:r>
        <w:t>usp_UpdateEditorRoleSettings</w:t>
      </w:r>
      <w:r>
        <w:tab/>
      </w:r>
      <w:r>
        <w:fldChar w:fldCharType="begin"/>
      </w:r>
      <w:r>
        <w:instrText xml:space="preserve"> PAGEREF _Toc448493852 \h </w:instrText>
      </w:r>
      <w:r>
        <w:fldChar w:fldCharType="separate"/>
      </w:r>
      <w:r>
        <w:t>11</w:t>
      </w:r>
      <w:r>
        <w:fldChar w:fldCharType="end"/>
      </w:r>
    </w:p>
    <w:p w14:paraId="17B88EB1" w14:textId="77777777" w:rsidR="00064BD3" w:rsidRDefault="00064BD3">
      <w:pPr>
        <w:pStyle w:val="TOC4"/>
        <w:rPr>
          <w:lang w:bidi="ar-SA"/>
        </w:rPr>
      </w:pPr>
      <w:r>
        <w:t>usp_SelectAllEditorRoleSettings</w:t>
      </w:r>
      <w:r>
        <w:tab/>
      </w:r>
      <w:r>
        <w:fldChar w:fldCharType="begin"/>
      </w:r>
      <w:r>
        <w:instrText xml:space="preserve"> PAGEREF _Toc448493853 \h </w:instrText>
      </w:r>
      <w:r>
        <w:fldChar w:fldCharType="separate"/>
      </w:r>
      <w:r>
        <w:t>11</w:t>
      </w:r>
      <w:r>
        <w:fldChar w:fldCharType="end"/>
      </w:r>
    </w:p>
    <w:p w14:paraId="1E46EAFA" w14:textId="77777777" w:rsidR="00064BD3" w:rsidRDefault="00064BD3">
      <w:pPr>
        <w:pStyle w:val="TOC4"/>
        <w:rPr>
          <w:lang w:bidi="ar-SA"/>
        </w:rPr>
      </w:pPr>
      <w:r>
        <w:t>usp_SelectEditorRoleSettings</w:t>
      </w:r>
      <w:r>
        <w:tab/>
      </w:r>
      <w:r>
        <w:fldChar w:fldCharType="begin"/>
      </w:r>
      <w:r>
        <w:instrText xml:space="preserve"> PAGEREF _Toc448493854 \h </w:instrText>
      </w:r>
      <w:r>
        <w:fldChar w:fldCharType="separate"/>
      </w:r>
      <w:r>
        <w:t>11</w:t>
      </w:r>
      <w:r>
        <w:fldChar w:fldCharType="end"/>
      </w:r>
    </w:p>
    <w:p w14:paraId="21B14806" w14:textId="77777777" w:rsidR="00064BD3" w:rsidRDefault="00064BD3">
      <w:pPr>
        <w:pStyle w:val="TOC4"/>
        <w:rPr>
          <w:lang w:bidi="ar-SA"/>
        </w:rPr>
      </w:pPr>
      <w:r>
        <w:t>TRANSLATION</w:t>
      </w:r>
      <w:r>
        <w:tab/>
      </w:r>
      <w:r>
        <w:fldChar w:fldCharType="begin"/>
      </w:r>
      <w:r>
        <w:instrText xml:space="preserve"> PAGEREF _Toc448493855 \h </w:instrText>
      </w:r>
      <w:r>
        <w:fldChar w:fldCharType="separate"/>
      </w:r>
      <w:r>
        <w:t>11</w:t>
      </w:r>
      <w:r>
        <w:fldChar w:fldCharType="end"/>
      </w:r>
    </w:p>
    <w:p w14:paraId="2924C16F" w14:textId="77777777" w:rsidR="00064BD3" w:rsidRDefault="00064BD3">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_Toc448493856 \h </w:instrText>
      </w:r>
      <w:r>
        <w:rPr>
          <w:noProof/>
        </w:rPr>
      </w:r>
      <w:r>
        <w:rPr>
          <w:noProof/>
        </w:rPr>
        <w:fldChar w:fldCharType="separate"/>
      </w:r>
      <w:r>
        <w:rPr>
          <w:noProof/>
        </w:rPr>
        <w:t>12</w:t>
      </w:r>
      <w:r>
        <w:rPr>
          <w:noProof/>
        </w:rPr>
        <w:fldChar w:fldCharType="end"/>
      </w:r>
    </w:p>
    <w:p w14:paraId="021D7C18" w14:textId="77777777" w:rsidR="00064BD3" w:rsidRDefault="00064BD3">
      <w:pPr>
        <w:pStyle w:val="TOC4"/>
        <w:rPr>
          <w:lang w:bidi="ar-SA"/>
        </w:rPr>
      </w:pPr>
      <w:r>
        <w:t>Aries.EditorialManager.Framework.Journal.RoleManager.EditorRolePersmissions</w:t>
      </w:r>
      <w:r>
        <w:tab/>
      </w:r>
      <w:r>
        <w:fldChar w:fldCharType="begin"/>
      </w:r>
      <w:r>
        <w:instrText xml:space="preserve"> PAGEREF _Toc448493857 \h </w:instrText>
      </w:r>
      <w:r>
        <w:fldChar w:fldCharType="separate"/>
      </w:r>
      <w:r>
        <w:t>12</w:t>
      </w:r>
      <w:r>
        <w:fldChar w:fldCharType="end"/>
      </w:r>
    </w:p>
    <w:p w14:paraId="402E641C" w14:textId="77777777" w:rsidR="00064BD3" w:rsidRDefault="00064BD3">
      <w:pPr>
        <w:pStyle w:val="TOC5"/>
        <w:rPr>
          <w:noProof/>
          <w:lang w:bidi="ar-SA"/>
        </w:rPr>
      </w:pPr>
      <w:r>
        <w:rPr>
          <w:noProof/>
        </w:rPr>
        <w:t>Entity.cs</w:t>
      </w:r>
      <w:r>
        <w:rPr>
          <w:noProof/>
        </w:rPr>
        <w:tab/>
      </w:r>
      <w:r>
        <w:rPr>
          <w:noProof/>
        </w:rPr>
        <w:fldChar w:fldCharType="begin"/>
      </w:r>
      <w:r>
        <w:rPr>
          <w:noProof/>
        </w:rPr>
        <w:instrText xml:space="preserve"> PAGEREF _Toc448493858 \h </w:instrText>
      </w:r>
      <w:r>
        <w:rPr>
          <w:noProof/>
        </w:rPr>
      </w:r>
      <w:r>
        <w:rPr>
          <w:noProof/>
        </w:rPr>
        <w:fldChar w:fldCharType="separate"/>
      </w:r>
      <w:r>
        <w:rPr>
          <w:noProof/>
        </w:rPr>
        <w:t>12</w:t>
      </w:r>
      <w:r>
        <w:rPr>
          <w:noProof/>
        </w:rPr>
        <w:fldChar w:fldCharType="end"/>
      </w:r>
    </w:p>
    <w:p w14:paraId="4EC35346" w14:textId="77777777" w:rsidR="00064BD3" w:rsidRDefault="00064BD3">
      <w:pPr>
        <w:pStyle w:val="TOC5"/>
        <w:rPr>
          <w:noProof/>
          <w:lang w:bidi="ar-SA"/>
        </w:rPr>
      </w:pPr>
      <w:r>
        <w:rPr>
          <w:noProof/>
        </w:rPr>
        <w:t>Mapper.cs</w:t>
      </w:r>
      <w:r>
        <w:rPr>
          <w:noProof/>
        </w:rPr>
        <w:tab/>
      </w:r>
      <w:r>
        <w:rPr>
          <w:noProof/>
        </w:rPr>
        <w:fldChar w:fldCharType="begin"/>
      </w:r>
      <w:r>
        <w:rPr>
          <w:noProof/>
        </w:rPr>
        <w:instrText xml:space="preserve"> PAGEREF _Toc448493859 \h </w:instrText>
      </w:r>
      <w:r>
        <w:rPr>
          <w:noProof/>
        </w:rPr>
      </w:r>
      <w:r>
        <w:rPr>
          <w:noProof/>
        </w:rPr>
        <w:fldChar w:fldCharType="separate"/>
      </w:r>
      <w:r>
        <w:rPr>
          <w:noProof/>
        </w:rPr>
        <w:t>12</w:t>
      </w:r>
      <w:r>
        <w:rPr>
          <w:noProof/>
        </w:rPr>
        <w:fldChar w:fldCharType="end"/>
      </w:r>
    </w:p>
    <w:p w14:paraId="365E91C0" w14:textId="77777777" w:rsidR="00064BD3" w:rsidRDefault="00064BD3">
      <w:pPr>
        <w:pStyle w:val="TOC4"/>
        <w:rPr>
          <w:lang w:bidi="ar-SA"/>
        </w:rPr>
      </w:pPr>
      <w:r>
        <w:t>Aries.EditorialManager.Framework.Journal.RoleManager</w:t>
      </w:r>
      <w:r>
        <w:tab/>
      </w:r>
      <w:r>
        <w:fldChar w:fldCharType="begin"/>
      </w:r>
      <w:r>
        <w:instrText xml:space="preserve"> PAGEREF _Toc448493860 \h </w:instrText>
      </w:r>
      <w:r>
        <w:fldChar w:fldCharType="separate"/>
      </w:r>
      <w:r>
        <w:t>12</w:t>
      </w:r>
      <w:r>
        <w:fldChar w:fldCharType="end"/>
      </w:r>
    </w:p>
    <w:p w14:paraId="650A4D1D" w14:textId="77777777" w:rsidR="00064BD3" w:rsidRDefault="00064BD3">
      <w:pPr>
        <w:pStyle w:val="TOC5"/>
        <w:rPr>
          <w:noProof/>
          <w:lang w:bidi="ar-SA"/>
        </w:rPr>
      </w:pPr>
      <w:r>
        <w:rPr>
          <w:noProof/>
        </w:rPr>
        <w:t>PermissionsEnum.cs</w:t>
      </w:r>
      <w:r>
        <w:rPr>
          <w:noProof/>
        </w:rPr>
        <w:tab/>
      </w:r>
      <w:r>
        <w:rPr>
          <w:noProof/>
        </w:rPr>
        <w:fldChar w:fldCharType="begin"/>
      </w:r>
      <w:r>
        <w:rPr>
          <w:noProof/>
        </w:rPr>
        <w:instrText xml:space="preserve"> PAGEREF _Toc448493861 \h </w:instrText>
      </w:r>
      <w:r>
        <w:rPr>
          <w:noProof/>
        </w:rPr>
      </w:r>
      <w:r>
        <w:rPr>
          <w:noProof/>
        </w:rPr>
        <w:fldChar w:fldCharType="separate"/>
      </w:r>
      <w:r>
        <w:rPr>
          <w:noProof/>
        </w:rPr>
        <w:t>12</w:t>
      </w:r>
      <w:r>
        <w:rPr>
          <w:noProof/>
        </w:rPr>
        <w:fldChar w:fldCharType="end"/>
      </w:r>
    </w:p>
    <w:p w14:paraId="573D2D9F" w14:textId="77777777" w:rsidR="00064BD3" w:rsidRDefault="00064BD3">
      <w:pPr>
        <w:pStyle w:val="TOC4"/>
        <w:rPr>
          <w:lang w:bidi="ar-SA"/>
        </w:rPr>
      </w:pPr>
      <w:r>
        <w:t>Aries.EditorialManager.Facade.Role</w:t>
      </w:r>
      <w:r>
        <w:tab/>
      </w:r>
      <w:r>
        <w:fldChar w:fldCharType="begin"/>
      </w:r>
      <w:r>
        <w:instrText xml:space="preserve"> PAGEREF _Toc448493862 \h </w:instrText>
      </w:r>
      <w:r>
        <w:fldChar w:fldCharType="separate"/>
      </w:r>
      <w:r>
        <w:t>12</w:t>
      </w:r>
      <w:r>
        <w:fldChar w:fldCharType="end"/>
      </w:r>
    </w:p>
    <w:p w14:paraId="610C0FAA" w14:textId="77777777" w:rsidR="00064BD3" w:rsidRDefault="00064BD3">
      <w:pPr>
        <w:pStyle w:val="TOC5"/>
        <w:rPr>
          <w:noProof/>
          <w:lang w:bidi="ar-SA"/>
        </w:rPr>
      </w:pPr>
      <w:r>
        <w:rPr>
          <w:noProof/>
        </w:rPr>
        <w:t>EditorRoleManager.cs</w:t>
      </w:r>
      <w:r>
        <w:rPr>
          <w:noProof/>
        </w:rPr>
        <w:tab/>
      </w:r>
      <w:r>
        <w:rPr>
          <w:noProof/>
        </w:rPr>
        <w:fldChar w:fldCharType="begin"/>
      </w:r>
      <w:r>
        <w:rPr>
          <w:noProof/>
        </w:rPr>
        <w:instrText xml:space="preserve"> PAGEREF _Toc448493863 \h </w:instrText>
      </w:r>
      <w:r>
        <w:rPr>
          <w:noProof/>
        </w:rPr>
      </w:r>
      <w:r>
        <w:rPr>
          <w:noProof/>
        </w:rPr>
        <w:fldChar w:fldCharType="separate"/>
      </w:r>
      <w:r>
        <w:rPr>
          <w:noProof/>
        </w:rPr>
        <w:t>12</w:t>
      </w:r>
      <w:r>
        <w:rPr>
          <w:noProof/>
        </w:rPr>
        <w:fldChar w:fldCharType="end"/>
      </w:r>
    </w:p>
    <w:p w14:paraId="26C1E3F8" w14:textId="77777777" w:rsidR="00064BD3" w:rsidRDefault="00064BD3">
      <w:pPr>
        <w:pStyle w:val="TOC4"/>
        <w:rPr>
          <w:lang w:bidi="ar-SA"/>
        </w:rPr>
      </w:pPr>
      <w:r>
        <w:t>Web/Common/App_Code</w:t>
      </w:r>
      <w:r>
        <w:tab/>
      </w:r>
      <w:r>
        <w:fldChar w:fldCharType="begin"/>
      </w:r>
      <w:r>
        <w:instrText xml:space="preserve"> PAGEREF _Toc448493864 \h </w:instrText>
      </w:r>
      <w:r>
        <w:fldChar w:fldCharType="separate"/>
      </w:r>
      <w:r>
        <w:t>12</w:t>
      </w:r>
      <w:r>
        <w:fldChar w:fldCharType="end"/>
      </w:r>
    </w:p>
    <w:p w14:paraId="77537A8E" w14:textId="77777777" w:rsidR="00064BD3" w:rsidRDefault="00064BD3">
      <w:pPr>
        <w:pStyle w:val="TOC5"/>
        <w:rPr>
          <w:noProof/>
          <w:lang w:bidi="ar-SA"/>
        </w:rPr>
      </w:pPr>
      <w:r>
        <w:rPr>
          <w:noProof/>
        </w:rPr>
        <w:t>roleMgrEditorUpdate.cs</w:t>
      </w:r>
      <w:r>
        <w:rPr>
          <w:noProof/>
        </w:rPr>
        <w:tab/>
      </w:r>
      <w:r>
        <w:rPr>
          <w:noProof/>
        </w:rPr>
        <w:fldChar w:fldCharType="begin"/>
      </w:r>
      <w:r>
        <w:rPr>
          <w:noProof/>
        </w:rPr>
        <w:instrText xml:space="preserve"> PAGEREF _Toc448493865 \h </w:instrText>
      </w:r>
      <w:r>
        <w:rPr>
          <w:noProof/>
        </w:rPr>
      </w:r>
      <w:r>
        <w:rPr>
          <w:noProof/>
        </w:rPr>
        <w:fldChar w:fldCharType="separate"/>
      </w:r>
      <w:r>
        <w:rPr>
          <w:noProof/>
        </w:rPr>
        <w:t>12</w:t>
      </w:r>
      <w:r>
        <w:rPr>
          <w:noProof/>
        </w:rPr>
        <w:fldChar w:fldCharType="end"/>
      </w:r>
    </w:p>
    <w:p w14:paraId="58919524" w14:textId="77777777" w:rsidR="00064BD3" w:rsidRDefault="00064BD3">
      <w:pPr>
        <w:pStyle w:val="TOC4"/>
        <w:rPr>
          <w:lang w:bidi="ar-SA"/>
        </w:rPr>
      </w:pPr>
      <w:r>
        <w:t>Web/Common/</w:t>
      </w:r>
      <w:r>
        <w:tab/>
      </w:r>
      <w:r>
        <w:fldChar w:fldCharType="begin"/>
      </w:r>
      <w:r>
        <w:instrText xml:space="preserve"> PAGEREF _Toc448493866 \h </w:instrText>
      </w:r>
      <w:r>
        <w:fldChar w:fldCharType="separate"/>
      </w:r>
      <w:r>
        <w:t>12</w:t>
      </w:r>
      <w:r>
        <w:fldChar w:fldCharType="end"/>
      </w:r>
    </w:p>
    <w:p w14:paraId="64137425" w14:textId="77777777" w:rsidR="00064BD3" w:rsidRDefault="00064BD3">
      <w:pPr>
        <w:pStyle w:val="TOC5"/>
        <w:rPr>
          <w:noProof/>
          <w:lang w:bidi="ar-SA"/>
        </w:rPr>
      </w:pPr>
      <w:r>
        <w:rPr>
          <w:noProof/>
        </w:rPr>
        <w:t>editorRoleManager.js</w:t>
      </w:r>
      <w:r>
        <w:rPr>
          <w:noProof/>
        </w:rPr>
        <w:tab/>
      </w:r>
      <w:r>
        <w:rPr>
          <w:noProof/>
        </w:rPr>
        <w:fldChar w:fldCharType="begin"/>
      </w:r>
      <w:r>
        <w:rPr>
          <w:noProof/>
        </w:rPr>
        <w:instrText xml:space="preserve"> PAGEREF _Toc448493867 \h </w:instrText>
      </w:r>
      <w:r>
        <w:rPr>
          <w:noProof/>
        </w:rPr>
      </w:r>
      <w:r>
        <w:rPr>
          <w:noProof/>
        </w:rPr>
        <w:fldChar w:fldCharType="separate"/>
      </w:r>
      <w:r>
        <w:rPr>
          <w:noProof/>
        </w:rPr>
        <w:t>12</w:t>
      </w:r>
      <w:r>
        <w:rPr>
          <w:noProof/>
        </w:rPr>
        <w:fldChar w:fldCharType="end"/>
      </w:r>
    </w:p>
    <w:p w14:paraId="595BA920" w14:textId="77777777" w:rsidR="00064BD3" w:rsidRDefault="00064BD3">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_Toc448493868 \h </w:instrText>
      </w:r>
      <w:r>
        <w:rPr>
          <w:noProof/>
        </w:rPr>
      </w:r>
      <w:r>
        <w:rPr>
          <w:noProof/>
        </w:rPr>
        <w:fldChar w:fldCharType="separate"/>
      </w:r>
      <w:r>
        <w:rPr>
          <w:noProof/>
        </w:rPr>
        <w:t>12</w:t>
      </w:r>
      <w:r>
        <w:rPr>
          <w:noProof/>
        </w:rPr>
        <w:fldChar w:fldCharType="end"/>
      </w:r>
    </w:p>
    <w:p w14:paraId="2C7409DE" w14:textId="77777777" w:rsidR="00064BD3" w:rsidRDefault="00064BD3">
      <w:pPr>
        <w:pStyle w:val="TOC4"/>
        <w:rPr>
          <w:lang w:bidi="ar-SA"/>
        </w:rPr>
      </w:pPr>
      <w:r>
        <w:t>Admin</w:t>
      </w:r>
      <w:r>
        <w:tab/>
      </w:r>
      <w:r>
        <w:fldChar w:fldCharType="begin"/>
      </w:r>
      <w:r>
        <w:instrText xml:space="preserve"> PAGEREF _Toc448493869 \h </w:instrText>
      </w:r>
      <w:r>
        <w:fldChar w:fldCharType="separate"/>
      </w:r>
      <w:r>
        <w:t>12</w:t>
      </w:r>
      <w:r>
        <w:fldChar w:fldCharType="end"/>
      </w:r>
    </w:p>
    <w:p w14:paraId="7AAB49EF" w14:textId="77777777" w:rsidR="00064BD3" w:rsidRDefault="00064BD3">
      <w:pPr>
        <w:pStyle w:val="TOC5"/>
        <w:rPr>
          <w:noProof/>
          <w:lang w:bidi="ar-SA"/>
        </w:rPr>
      </w:pPr>
      <w:r>
        <w:rPr>
          <w:noProof/>
        </w:rPr>
        <w:t>roleMgrEditor2.asp</w:t>
      </w:r>
      <w:r>
        <w:rPr>
          <w:noProof/>
        </w:rPr>
        <w:tab/>
      </w:r>
      <w:r>
        <w:rPr>
          <w:noProof/>
        </w:rPr>
        <w:fldChar w:fldCharType="begin"/>
      </w:r>
      <w:r>
        <w:rPr>
          <w:noProof/>
        </w:rPr>
        <w:instrText xml:space="preserve"> PAGEREF _Toc448493870 \h </w:instrText>
      </w:r>
      <w:r>
        <w:rPr>
          <w:noProof/>
        </w:rPr>
      </w:r>
      <w:r>
        <w:rPr>
          <w:noProof/>
        </w:rPr>
        <w:fldChar w:fldCharType="separate"/>
      </w:r>
      <w:r>
        <w:rPr>
          <w:noProof/>
        </w:rPr>
        <w:t>12</w:t>
      </w:r>
      <w:r>
        <w:rPr>
          <w:noProof/>
        </w:rPr>
        <w:fldChar w:fldCharType="end"/>
      </w:r>
    </w:p>
    <w:p w14:paraId="1840502F" w14:textId="77777777" w:rsidR="00064BD3" w:rsidRDefault="00064BD3">
      <w:pPr>
        <w:pStyle w:val="TOC2"/>
        <w:rPr>
          <w:b w:val="0"/>
          <w:i w:val="0"/>
          <w:noProof/>
          <w:lang w:bidi="ar-SA"/>
        </w:rPr>
      </w:pPr>
      <w:r>
        <w:rPr>
          <w:noProof/>
        </w:rPr>
        <w:t>ActionManager Events</w:t>
      </w:r>
      <w:r>
        <w:rPr>
          <w:noProof/>
        </w:rPr>
        <w:tab/>
      </w:r>
      <w:r>
        <w:rPr>
          <w:noProof/>
        </w:rPr>
        <w:fldChar w:fldCharType="begin"/>
      </w:r>
      <w:r>
        <w:rPr>
          <w:noProof/>
        </w:rPr>
        <w:instrText xml:space="preserve"> PAGEREF _Toc448493871 \h </w:instrText>
      </w:r>
      <w:r>
        <w:rPr>
          <w:noProof/>
        </w:rPr>
      </w:r>
      <w:r>
        <w:rPr>
          <w:noProof/>
        </w:rPr>
        <w:fldChar w:fldCharType="separate"/>
      </w:r>
      <w:r>
        <w:rPr>
          <w:noProof/>
        </w:rPr>
        <w:t>13</w:t>
      </w:r>
      <w:r>
        <w:rPr>
          <w:noProof/>
        </w:rPr>
        <w:fldChar w:fldCharType="end"/>
      </w:r>
    </w:p>
    <w:p w14:paraId="7650E660" w14:textId="77777777" w:rsidR="00064BD3" w:rsidRDefault="00064BD3">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_Toc448493872 \h </w:instrText>
      </w:r>
      <w:r>
        <w:rPr>
          <w:noProof/>
        </w:rPr>
      </w:r>
      <w:r>
        <w:rPr>
          <w:noProof/>
        </w:rPr>
        <w:fldChar w:fldCharType="separate"/>
      </w:r>
      <w:r>
        <w:rPr>
          <w:noProof/>
        </w:rPr>
        <w:t>13</w:t>
      </w:r>
      <w:r>
        <w:rPr>
          <w:noProof/>
        </w:rPr>
        <w:fldChar w:fldCharType="end"/>
      </w:r>
    </w:p>
    <w:p w14:paraId="18A2DFC6" w14:textId="77777777" w:rsidR="00064BD3" w:rsidRDefault="00064BD3">
      <w:pPr>
        <w:pStyle w:val="TOC4"/>
        <w:rPr>
          <w:lang w:bidi="ar-SA"/>
        </w:rPr>
      </w:pPr>
      <w:r>
        <w:t>TRANSLATION</w:t>
      </w:r>
      <w:r>
        <w:tab/>
      </w:r>
      <w:r>
        <w:fldChar w:fldCharType="begin"/>
      </w:r>
      <w:r>
        <w:instrText xml:space="preserve"> PAGEREF _Toc448493873 \h </w:instrText>
      </w:r>
      <w:r>
        <w:fldChar w:fldCharType="separate"/>
      </w:r>
      <w:r>
        <w:t>13</w:t>
      </w:r>
      <w:r>
        <w:fldChar w:fldCharType="end"/>
      </w:r>
    </w:p>
    <w:p w14:paraId="3B6F5BD0" w14:textId="77777777" w:rsidR="00064BD3" w:rsidRDefault="00064BD3">
      <w:pPr>
        <w:pStyle w:val="TOC4"/>
        <w:rPr>
          <w:lang w:bidi="ar-SA"/>
        </w:rPr>
      </w:pPr>
      <w:r>
        <w:t>JOURNAL</w:t>
      </w:r>
      <w:r>
        <w:tab/>
      </w:r>
      <w:r>
        <w:fldChar w:fldCharType="begin"/>
      </w:r>
      <w:r>
        <w:instrText xml:space="preserve"> PAGEREF _Toc448493874 \h </w:instrText>
      </w:r>
      <w:r>
        <w:fldChar w:fldCharType="separate"/>
      </w:r>
      <w:r>
        <w:t>13</w:t>
      </w:r>
      <w:r>
        <w:fldChar w:fldCharType="end"/>
      </w:r>
    </w:p>
    <w:p w14:paraId="3A220CD6" w14:textId="77777777" w:rsidR="00064BD3" w:rsidRDefault="00064BD3">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_Toc448493875 \h </w:instrText>
      </w:r>
      <w:r>
        <w:rPr>
          <w:noProof/>
        </w:rPr>
      </w:r>
      <w:r>
        <w:rPr>
          <w:noProof/>
        </w:rPr>
        <w:fldChar w:fldCharType="separate"/>
      </w:r>
      <w:r>
        <w:rPr>
          <w:noProof/>
        </w:rPr>
        <w:t>13</w:t>
      </w:r>
      <w:r>
        <w:rPr>
          <w:noProof/>
        </w:rPr>
        <w:fldChar w:fldCharType="end"/>
      </w:r>
    </w:p>
    <w:p w14:paraId="47533227" w14:textId="77777777" w:rsidR="00064BD3" w:rsidRDefault="00064BD3">
      <w:pPr>
        <w:pStyle w:val="TOC4"/>
        <w:rPr>
          <w:lang w:bidi="ar-SA"/>
        </w:rPr>
      </w:pPr>
      <w:r>
        <w:lastRenderedPageBreak/>
        <w:t>Aries.EditorialManager.Framework.Journal</w:t>
      </w:r>
      <w:r>
        <w:tab/>
      </w:r>
      <w:r>
        <w:fldChar w:fldCharType="begin"/>
      </w:r>
      <w:r>
        <w:instrText xml:space="preserve"> PAGEREF _Toc448493876 \h </w:instrText>
      </w:r>
      <w:r>
        <w:fldChar w:fldCharType="separate"/>
      </w:r>
      <w:r>
        <w:t>13</w:t>
      </w:r>
      <w:r>
        <w:fldChar w:fldCharType="end"/>
      </w:r>
    </w:p>
    <w:p w14:paraId="5DB7D5C9" w14:textId="77777777" w:rsidR="00064BD3" w:rsidRDefault="00064BD3">
      <w:pPr>
        <w:pStyle w:val="TOC5"/>
        <w:rPr>
          <w:noProof/>
          <w:lang w:bidi="ar-SA"/>
        </w:rPr>
      </w:pPr>
      <w:r>
        <w:rPr>
          <w:noProof/>
        </w:rPr>
        <w:t>EMEvent.cs</w:t>
      </w:r>
      <w:r>
        <w:rPr>
          <w:noProof/>
        </w:rPr>
        <w:tab/>
      </w:r>
      <w:r>
        <w:rPr>
          <w:noProof/>
        </w:rPr>
        <w:fldChar w:fldCharType="begin"/>
      </w:r>
      <w:r>
        <w:rPr>
          <w:noProof/>
        </w:rPr>
        <w:instrText xml:space="preserve"> PAGEREF _Toc448493877 \h </w:instrText>
      </w:r>
      <w:r>
        <w:rPr>
          <w:noProof/>
        </w:rPr>
      </w:r>
      <w:r>
        <w:rPr>
          <w:noProof/>
        </w:rPr>
        <w:fldChar w:fldCharType="separate"/>
      </w:r>
      <w:r>
        <w:rPr>
          <w:noProof/>
        </w:rPr>
        <w:t>13</w:t>
      </w:r>
      <w:r>
        <w:rPr>
          <w:noProof/>
        </w:rPr>
        <w:fldChar w:fldCharType="end"/>
      </w:r>
    </w:p>
    <w:p w14:paraId="70917521" w14:textId="77777777" w:rsidR="00064BD3" w:rsidRDefault="00064BD3">
      <w:pPr>
        <w:pStyle w:val="TOC2"/>
        <w:rPr>
          <w:b w:val="0"/>
          <w:i w:val="0"/>
          <w:noProof/>
          <w:lang w:bidi="ar-SA"/>
        </w:rPr>
      </w:pPr>
      <w:r>
        <w:rPr>
          <w:noProof/>
        </w:rPr>
        <w:t>InvitedAuthor</w:t>
      </w:r>
      <w:r>
        <w:rPr>
          <w:noProof/>
        </w:rPr>
        <w:tab/>
      </w:r>
      <w:r>
        <w:rPr>
          <w:noProof/>
        </w:rPr>
        <w:fldChar w:fldCharType="begin"/>
      </w:r>
      <w:r>
        <w:rPr>
          <w:noProof/>
        </w:rPr>
        <w:instrText xml:space="preserve"> PAGEREF _Toc448493878 \h </w:instrText>
      </w:r>
      <w:r>
        <w:rPr>
          <w:noProof/>
        </w:rPr>
      </w:r>
      <w:r>
        <w:rPr>
          <w:noProof/>
        </w:rPr>
        <w:fldChar w:fldCharType="separate"/>
      </w:r>
      <w:r>
        <w:rPr>
          <w:noProof/>
        </w:rPr>
        <w:t>14</w:t>
      </w:r>
      <w:r>
        <w:rPr>
          <w:noProof/>
        </w:rPr>
        <w:fldChar w:fldCharType="end"/>
      </w:r>
    </w:p>
    <w:p w14:paraId="17476F86" w14:textId="77777777" w:rsidR="00064BD3" w:rsidRDefault="00064BD3">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_Toc448493879 \h </w:instrText>
      </w:r>
      <w:r>
        <w:rPr>
          <w:noProof/>
        </w:rPr>
      </w:r>
      <w:r>
        <w:rPr>
          <w:noProof/>
        </w:rPr>
        <w:fldChar w:fldCharType="separate"/>
      </w:r>
      <w:r>
        <w:rPr>
          <w:noProof/>
        </w:rPr>
        <w:t>14</w:t>
      </w:r>
      <w:r>
        <w:rPr>
          <w:noProof/>
        </w:rPr>
        <w:fldChar w:fldCharType="end"/>
      </w:r>
    </w:p>
    <w:p w14:paraId="2A8E16D0" w14:textId="77777777" w:rsidR="00064BD3" w:rsidRDefault="00064BD3">
      <w:pPr>
        <w:pStyle w:val="TOC4"/>
        <w:rPr>
          <w:lang w:bidi="ar-SA"/>
        </w:rPr>
      </w:pPr>
      <w:r>
        <w:t>Aries.EditorialManager.Framework.AuthorObjects.InvitedAuthor</w:t>
      </w:r>
      <w:r>
        <w:tab/>
      </w:r>
      <w:r>
        <w:fldChar w:fldCharType="begin"/>
      </w:r>
      <w:r>
        <w:instrText xml:space="preserve"> PAGEREF _Toc448493880 \h </w:instrText>
      </w:r>
      <w:r>
        <w:fldChar w:fldCharType="separate"/>
      </w:r>
      <w:r>
        <w:t>14</w:t>
      </w:r>
      <w:r>
        <w:fldChar w:fldCharType="end"/>
      </w:r>
    </w:p>
    <w:p w14:paraId="280DE6B5" w14:textId="77777777" w:rsidR="00064BD3" w:rsidRDefault="00064BD3">
      <w:pPr>
        <w:pStyle w:val="TOC5"/>
        <w:rPr>
          <w:noProof/>
          <w:lang w:bidi="ar-SA"/>
        </w:rPr>
      </w:pPr>
      <w:r>
        <w:rPr>
          <w:noProof/>
        </w:rPr>
        <w:t>Rename AuthorInvitationType.cs to AuthorInvitationEnums.cs</w:t>
      </w:r>
      <w:r>
        <w:rPr>
          <w:noProof/>
        </w:rPr>
        <w:tab/>
      </w:r>
      <w:r>
        <w:rPr>
          <w:noProof/>
        </w:rPr>
        <w:fldChar w:fldCharType="begin"/>
      </w:r>
      <w:r>
        <w:rPr>
          <w:noProof/>
        </w:rPr>
        <w:instrText xml:space="preserve"> PAGEREF _Toc448493881 \h </w:instrText>
      </w:r>
      <w:r>
        <w:rPr>
          <w:noProof/>
        </w:rPr>
      </w:r>
      <w:r>
        <w:rPr>
          <w:noProof/>
        </w:rPr>
        <w:fldChar w:fldCharType="separate"/>
      </w:r>
      <w:r>
        <w:rPr>
          <w:noProof/>
        </w:rPr>
        <w:t>14</w:t>
      </w:r>
      <w:r>
        <w:rPr>
          <w:noProof/>
        </w:rPr>
        <w:fldChar w:fldCharType="end"/>
      </w:r>
    </w:p>
    <w:p w14:paraId="3858699F" w14:textId="77777777" w:rsidR="00064BD3" w:rsidRDefault="00064BD3">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_Toc448493882 \h </w:instrText>
      </w:r>
      <w:r>
        <w:rPr>
          <w:noProof/>
        </w:rPr>
      </w:r>
      <w:r>
        <w:rPr>
          <w:noProof/>
        </w:rPr>
        <w:fldChar w:fldCharType="separate"/>
      </w:r>
      <w:r>
        <w:rPr>
          <w:noProof/>
        </w:rPr>
        <w:t>14</w:t>
      </w:r>
      <w:r>
        <w:rPr>
          <w:noProof/>
        </w:rPr>
        <w:fldChar w:fldCharType="end"/>
      </w:r>
    </w:p>
    <w:p w14:paraId="32D8D79F" w14:textId="77777777" w:rsidR="00064BD3" w:rsidRDefault="00064BD3">
      <w:pPr>
        <w:pStyle w:val="TOC4"/>
        <w:rPr>
          <w:lang w:bidi="ar-SA"/>
        </w:rPr>
      </w:pPr>
      <w:r>
        <w:t>JOURNAL</w:t>
      </w:r>
      <w:r>
        <w:tab/>
      </w:r>
      <w:r>
        <w:fldChar w:fldCharType="begin"/>
      </w:r>
      <w:r>
        <w:instrText xml:space="preserve"> PAGEREF _Toc448493883 \h </w:instrText>
      </w:r>
      <w:r>
        <w:fldChar w:fldCharType="separate"/>
      </w:r>
      <w:r>
        <w:t>14</w:t>
      </w:r>
      <w:r>
        <w:fldChar w:fldCharType="end"/>
      </w:r>
    </w:p>
    <w:p w14:paraId="43D4C6F4" w14:textId="77777777" w:rsidR="00064BD3" w:rsidRDefault="00064BD3">
      <w:pPr>
        <w:pStyle w:val="TOC4"/>
        <w:rPr>
          <w:lang w:bidi="ar-SA"/>
        </w:rPr>
      </w:pPr>
      <w:r>
        <w:t>usp_SelectInvitedAuthorsByChildDocID</w:t>
      </w:r>
      <w:r>
        <w:tab/>
      </w:r>
      <w:r>
        <w:fldChar w:fldCharType="begin"/>
      </w:r>
      <w:r>
        <w:instrText xml:space="preserve"> PAGEREF _Toc448493884 \h </w:instrText>
      </w:r>
      <w:r>
        <w:fldChar w:fldCharType="separate"/>
      </w:r>
      <w:r>
        <w:t>14</w:t>
      </w:r>
      <w:r>
        <w:fldChar w:fldCharType="end"/>
      </w:r>
    </w:p>
    <w:p w14:paraId="54E15076" w14:textId="77777777" w:rsidR="00064BD3" w:rsidRDefault="00064BD3">
      <w:pPr>
        <w:pStyle w:val="TOC4"/>
        <w:rPr>
          <w:lang w:bidi="ar-SA"/>
        </w:rPr>
      </w:pPr>
      <w:r>
        <w:t>usp_SelectInvitedAuthorsByDocID</w:t>
      </w:r>
      <w:r>
        <w:tab/>
      </w:r>
      <w:r>
        <w:fldChar w:fldCharType="begin"/>
      </w:r>
      <w:r>
        <w:instrText xml:space="preserve"> PAGEREF _Toc448493885 \h </w:instrText>
      </w:r>
      <w:r>
        <w:fldChar w:fldCharType="separate"/>
      </w:r>
      <w:r>
        <w:t>14</w:t>
      </w:r>
      <w:r>
        <w:fldChar w:fldCharType="end"/>
      </w:r>
    </w:p>
    <w:p w14:paraId="62D8A631" w14:textId="77777777" w:rsidR="00064BD3" w:rsidRDefault="00064BD3">
      <w:pPr>
        <w:pStyle w:val="TOC4"/>
        <w:rPr>
          <w:lang w:bidi="ar-SA"/>
        </w:rPr>
      </w:pPr>
      <w:r>
        <w:t>usp_SelectInvitedAuthorsByID</w:t>
      </w:r>
      <w:r>
        <w:tab/>
      </w:r>
      <w:r>
        <w:fldChar w:fldCharType="begin"/>
      </w:r>
      <w:r>
        <w:instrText xml:space="preserve"> PAGEREF _Toc448493886 \h </w:instrText>
      </w:r>
      <w:r>
        <w:fldChar w:fldCharType="separate"/>
      </w:r>
      <w:r>
        <w:t>14</w:t>
      </w:r>
      <w:r>
        <w:fldChar w:fldCharType="end"/>
      </w:r>
    </w:p>
    <w:p w14:paraId="2C6C9226" w14:textId="77777777" w:rsidR="00064BD3" w:rsidRDefault="00064BD3">
      <w:pPr>
        <w:pStyle w:val="TOC4"/>
        <w:rPr>
          <w:lang w:bidi="ar-SA"/>
        </w:rPr>
      </w:pPr>
      <w:r>
        <w:t>usp_SelectInvitedAuthorsByPeopleIDs</w:t>
      </w:r>
      <w:r>
        <w:tab/>
      </w:r>
      <w:r>
        <w:fldChar w:fldCharType="begin"/>
      </w:r>
      <w:r>
        <w:instrText xml:space="preserve"> PAGEREF _Toc448493887 \h </w:instrText>
      </w:r>
      <w:r>
        <w:fldChar w:fldCharType="separate"/>
      </w:r>
      <w:r>
        <w:t>14</w:t>
      </w:r>
      <w:r>
        <w:fldChar w:fldCharType="end"/>
      </w:r>
    </w:p>
    <w:p w14:paraId="5C2F884E" w14:textId="77777777" w:rsidR="00064BD3" w:rsidRDefault="00064BD3">
      <w:pPr>
        <w:pStyle w:val="TOC4"/>
        <w:rPr>
          <w:lang w:bidi="ar-SA"/>
        </w:rPr>
      </w:pPr>
      <w:r>
        <w:t>usp_SelectInvitedAuthorsForReminder</w:t>
      </w:r>
      <w:r>
        <w:tab/>
      </w:r>
      <w:r>
        <w:fldChar w:fldCharType="begin"/>
      </w:r>
      <w:r>
        <w:instrText xml:space="preserve"> PAGEREF _Toc448493888 \h </w:instrText>
      </w:r>
      <w:r>
        <w:fldChar w:fldCharType="separate"/>
      </w:r>
      <w:r>
        <w:t>14</w:t>
      </w:r>
      <w:r>
        <w:fldChar w:fldCharType="end"/>
      </w:r>
    </w:p>
    <w:p w14:paraId="268D03A3" w14:textId="77777777" w:rsidR="00064BD3" w:rsidRDefault="00064BD3">
      <w:pPr>
        <w:pStyle w:val="TOC4"/>
        <w:rPr>
          <w:lang w:bidi="ar-SA"/>
        </w:rPr>
      </w:pPr>
      <w:r>
        <w:t>usp_SelectInvitedAuthorsDocIDAndEventLetterID</w:t>
      </w:r>
      <w:r>
        <w:tab/>
      </w:r>
      <w:r>
        <w:fldChar w:fldCharType="begin"/>
      </w:r>
      <w:r>
        <w:instrText xml:space="preserve"> PAGEREF _Toc448493889 \h </w:instrText>
      </w:r>
      <w:r>
        <w:fldChar w:fldCharType="separate"/>
      </w:r>
      <w:r>
        <w:t>14</w:t>
      </w:r>
      <w:r>
        <w:fldChar w:fldCharType="end"/>
      </w:r>
    </w:p>
    <w:p w14:paraId="0AD13BE4" w14:textId="77777777" w:rsidR="00064BD3" w:rsidRDefault="00064BD3">
      <w:pPr>
        <w:pStyle w:val="TOC4"/>
        <w:rPr>
          <w:lang w:bidi="ar-SA"/>
        </w:rPr>
      </w:pPr>
      <w:r>
        <w:t>usp_InsertInvitedAuthor</w:t>
      </w:r>
      <w:r>
        <w:tab/>
      </w:r>
      <w:r>
        <w:fldChar w:fldCharType="begin"/>
      </w:r>
      <w:r>
        <w:instrText xml:space="preserve"> PAGEREF _Toc448493890 \h </w:instrText>
      </w:r>
      <w:r>
        <w:fldChar w:fldCharType="separate"/>
      </w:r>
      <w:r>
        <w:t>15</w:t>
      </w:r>
      <w:r>
        <w:fldChar w:fldCharType="end"/>
      </w:r>
    </w:p>
    <w:p w14:paraId="17F34BBC" w14:textId="77777777" w:rsidR="00064BD3" w:rsidRDefault="00064BD3">
      <w:pPr>
        <w:pStyle w:val="TOC5"/>
        <w:rPr>
          <w:noProof/>
          <w:lang w:bidi="ar-SA"/>
        </w:rPr>
      </w:pPr>
      <w:r>
        <w:rPr>
          <w:noProof/>
        </w:rPr>
        <w:t>usp_UpdateInvitedAuthor</w:t>
      </w:r>
      <w:r>
        <w:rPr>
          <w:noProof/>
        </w:rPr>
        <w:tab/>
      </w:r>
      <w:r>
        <w:rPr>
          <w:noProof/>
        </w:rPr>
        <w:fldChar w:fldCharType="begin"/>
      </w:r>
      <w:r>
        <w:rPr>
          <w:noProof/>
        </w:rPr>
        <w:instrText xml:space="preserve"> PAGEREF _Toc448493891 \h </w:instrText>
      </w:r>
      <w:r>
        <w:rPr>
          <w:noProof/>
        </w:rPr>
      </w:r>
      <w:r>
        <w:rPr>
          <w:noProof/>
        </w:rPr>
        <w:fldChar w:fldCharType="separate"/>
      </w:r>
      <w:r>
        <w:rPr>
          <w:noProof/>
        </w:rPr>
        <w:t>15</w:t>
      </w:r>
      <w:r>
        <w:rPr>
          <w:noProof/>
        </w:rPr>
        <w:fldChar w:fldCharType="end"/>
      </w:r>
    </w:p>
    <w:p w14:paraId="6BAD1DB9" w14:textId="77777777" w:rsidR="00064BD3" w:rsidRDefault="00064BD3">
      <w:pPr>
        <w:pStyle w:val="TOC2"/>
        <w:rPr>
          <w:b w:val="0"/>
          <w:i w:val="0"/>
          <w:noProof/>
          <w:lang w:bidi="ar-SA"/>
        </w:rPr>
      </w:pPr>
      <w:r>
        <w:rPr>
          <w:noProof/>
        </w:rPr>
        <w:t>Confirm and Customize Pages</w:t>
      </w:r>
      <w:r>
        <w:rPr>
          <w:noProof/>
        </w:rPr>
        <w:tab/>
      </w:r>
      <w:r>
        <w:rPr>
          <w:noProof/>
        </w:rPr>
        <w:fldChar w:fldCharType="begin"/>
      </w:r>
      <w:r>
        <w:rPr>
          <w:noProof/>
        </w:rPr>
        <w:instrText xml:space="preserve"> PAGEREF _Toc448493892 \h </w:instrText>
      </w:r>
      <w:r>
        <w:rPr>
          <w:noProof/>
        </w:rPr>
      </w:r>
      <w:r>
        <w:rPr>
          <w:noProof/>
        </w:rPr>
        <w:fldChar w:fldCharType="separate"/>
      </w:r>
      <w:r>
        <w:rPr>
          <w:noProof/>
        </w:rPr>
        <w:t>16</w:t>
      </w:r>
      <w:r>
        <w:rPr>
          <w:noProof/>
        </w:rPr>
        <w:fldChar w:fldCharType="end"/>
      </w:r>
    </w:p>
    <w:p w14:paraId="6B5A2569" w14:textId="77777777" w:rsidR="00064BD3" w:rsidRDefault="00064BD3">
      <w:pPr>
        <w:pStyle w:val="TOC3"/>
        <w:tabs>
          <w:tab w:val="right" w:leader="dot" w:pos="9350"/>
        </w:tabs>
        <w:rPr>
          <w:noProof/>
          <w:lang w:bidi="ar-SA"/>
        </w:rPr>
      </w:pPr>
      <w:r>
        <w:rPr>
          <w:noProof/>
        </w:rPr>
        <w:t>Database</w:t>
      </w:r>
      <w:r>
        <w:rPr>
          <w:noProof/>
        </w:rPr>
        <w:tab/>
      </w:r>
      <w:r>
        <w:rPr>
          <w:noProof/>
        </w:rPr>
        <w:fldChar w:fldCharType="begin"/>
      </w:r>
      <w:r>
        <w:rPr>
          <w:noProof/>
        </w:rPr>
        <w:instrText xml:space="preserve"> PAGEREF _Toc448493893 \h </w:instrText>
      </w:r>
      <w:r>
        <w:rPr>
          <w:noProof/>
        </w:rPr>
      </w:r>
      <w:r>
        <w:rPr>
          <w:noProof/>
        </w:rPr>
        <w:fldChar w:fldCharType="separate"/>
      </w:r>
      <w:r>
        <w:rPr>
          <w:noProof/>
        </w:rPr>
        <w:t>16</w:t>
      </w:r>
      <w:r>
        <w:rPr>
          <w:noProof/>
        </w:rPr>
        <w:fldChar w:fldCharType="end"/>
      </w:r>
    </w:p>
    <w:p w14:paraId="7C5A19DD" w14:textId="77777777" w:rsidR="00064BD3" w:rsidRDefault="00064BD3">
      <w:pPr>
        <w:pStyle w:val="TOC4"/>
        <w:rPr>
          <w:lang w:bidi="ar-SA"/>
        </w:rPr>
      </w:pPr>
      <w:r>
        <w:t>TRANSLATION</w:t>
      </w:r>
      <w:r>
        <w:tab/>
      </w:r>
      <w:r>
        <w:fldChar w:fldCharType="begin"/>
      </w:r>
      <w:r>
        <w:instrText xml:space="preserve"> PAGEREF _Toc448493894 \h </w:instrText>
      </w:r>
      <w:r>
        <w:fldChar w:fldCharType="separate"/>
      </w:r>
      <w:r>
        <w:t>16</w:t>
      </w:r>
      <w:r>
        <w:fldChar w:fldCharType="end"/>
      </w:r>
    </w:p>
    <w:p w14:paraId="279F22B5" w14:textId="77777777" w:rsidR="00064BD3" w:rsidRDefault="00064BD3">
      <w:pPr>
        <w:pStyle w:val="TOC4"/>
        <w:rPr>
          <w:lang w:bidi="ar-SA"/>
        </w:rPr>
      </w:pPr>
      <w:r>
        <w:t>+ Pages.Editorial.ConfirmAndCustomizeUninvitedAuthors.UninviteHeaderTitle</w:t>
      </w:r>
      <w:r>
        <w:tab/>
      </w:r>
      <w:r>
        <w:fldChar w:fldCharType="begin"/>
      </w:r>
      <w:r>
        <w:instrText xml:space="preserve"> PAGEREF _Toc448493895 \h </w:instrText>
      </w:r>
      <w:r>
        <w:fldChar w:fldCharType="separate"/>
      </w:r>
      <w:r>
        <w:t>16</w:t>
      </w:r>
      <w:r>
        <w:fldChar w:fldCharType="end"/>
      </w:r>
    </w:p>
    <w:p w14:paraId="1F033121" w14:textId="77777777" w:rsidR="00064BD3" w:rsidRDefault="00064BD3">
      <w:pPr>
        <w:pStyle w:val="TOC4"/>
        <w:rPr>
          <w:lang w:bidi="ar-SA"/>
        </w:rPr>
      </w:pPr>
      <w:r>
        <w:t>+ Pages.Editorial.ConfirmAndCustomizeUninvitedAuthors.UnassignHeaderTitle</w:t>
      </w:r>
      <w:r>
        <w:tab/>
      </w:r>
      <w:r>
        <w:fldChar w:fldCharType="begin"/>
      </w:r>
      <w:r>
        <w:instrText xml:space="preserve"> PAGEREF _Toc448493896 \h </w:instrText>
      </w:r>
      <w:r>
        <w:fldChar w:fldCharType="separate"/>
      </w:r>
      <w:r>
        <w:t>16</w:t>
      </w:r>
      <w:r>
        <w:fldChar w:fldCharType="end"/>
      </w:r>
    </w:p>
    <w:p w14:paraId="58807B61" w14:textId="77777777" w:rsidR="00064BD3" w:rsidRDefault="00064BD3">
      <w:pPr>
        <w:pStyle w:val="TOC4"/>
        <w:rPr>
          <w:lang w:bidi="ar-SA"/>
        </w:rPr>
      </w:pPr>
      <w:r>
        <w:t>+ Pages.Editorial.ConfirmAndCustomizeUninvitedAuthors.TextAboutToUnassign</w:t>
      </w:r>
      <w:r>
        <w:tab/>
      </w:r>
      <w:r>
        <w:fldChar w:fldCharType="begin"/>
      </w:r>
      <w:r>
        <w:instrText xml:space="preserve"> PAGEREF _Toc448493897 \h </w:instrText>
      </w:r>
      <w:r>
        <w:fldChar w:fldCharType="separate"/>
      </w:r>
      <w:r>
        <w:t>16</w:t>
      </w:r>
      <w:r>
        <w:fldChar w:fldCharType="end"/>
      </w:r>
    </w:p>
    <w:p w14:paraId="540A2183" w14:textId="77777777" w:rsidR="00064BD3" w:rsidRDefault="00064BD3">
      <w:pPr>
        <w:pStyle w:val="TOC4"/>
        <w:rPr>
          <w:lang w:bidi="ar-SA"/>
        </w:rPr>
      </w:pPr>
      <w:r>
        <w:t>+ Pages.Editorial.ConfirmAndCustomizeUninvitedAuthors.LongUnassignInstructions</w:t>
      </w:r>
      <w:r>
        <w:tab/>
      </w:r>
      <w:r>
        <w:fldChar w:fldCharType="begin"/>
      </w:r>
      <w:r>
        <w:instrText xml:space="preserve"> PAGEREF _Toc448493898 \h </w:instrText>
      </w:r>
      <w:r>
        <w:fldChar w:fldCharType="separate"/>
      </w:r>
      <w:r>
        <w:t>16</w:t>
      </w:r>
      <w:r>
        <w:fldChar w:fldCharType="end"/>
      </w:r>
    </w:p>
    <w:p w14:paraId="23B4804C" w14:textId="77777777" w:rsidR="00064BD3" w:rsidRDefault="00064BD3">
      <w:pPr>
        <w:pStyle w:val="TOC4"/>
        <w:rPr>
          <w:lang w:bidi="ar-SA"/>
        </w:rPr>
      </w:pPr>
      <w:r>
        <w:t>+ Pages.Editorial.ConfirmAndCustomizeUninvitedAuthors.ShortUnassignInstructions</w:t>
      </w:r>
      <w:r>
        <w:tab/>
      </w:r>
      <w:r>
        <w:fldChar w:fldCharType="begin"/>
      </w:r>
      <w:r>
        <w:instrText xml:space="preserve"> PAGEREF _Toc448493899 \h </w:instrText>
      </w:r>
      <w:r>
        <w:fldChar w:fldCharType="separate"/>
      </w:r>
      <w:r>
        <w:t>16</w:t>
      </w:r>
      <w:r>
        <w:fldChar w:fldCharType="end"/>
      </w:r>
    </w:p>
    <w:p w14:paraId="5EAAB80D" w14:textId="77777777" w:rsidR="00064BD3" w:rsidRDefault="00064BD3">
      <w:pPr>
        <w:pStyle w:val="TOC4"/>
        <w:rPr>
          <w:lang w:bidi="ar-SA"/>
        </w:rPr>
      </w:pPr>
      <w:r>
        <w:t>+ Pages.Editorial.ConfirmAndCustomizeUninvitedAuthors.ButtonUnassignAndSendLetter</w:t>
      </w:r>
      <w:r>
        <w:tab/>
      </w:r>
      <w:r>
        <w:fldChar w:fldCharType="begin"/>
      </w:r>
      <w:r>
        <w:instrText xml:space="preserve"> PAGEREF _Toc448493900 \h </w:instrText>
      </w:r>
      <w:r>
        <w:fldChar w:fldCharType="separate"/>
      </w:r>
      <w:r>
        <w:t>16</w:t>
      </w:r>
      <w:r>
        <w:fldChar w:fldCharType="end"/>
      </w:r>
    </w:p>
    <w:p w14:paraId="5663BFC2" w14:textId="77777777" w:rsidR="00064BD3" w:rsidRDefault="00064BD3">
      <w:pPr>
        <w:pStyle w:val="TOC4"/>
        <w:rPr>
          <w:lang w:bidi="ar-SA"/>
        </w:rPr>
      </w:pPr>
      <w:r>
        <w:t>+ Common.Legends.AuthorsToAssign</w:t>
      </w:r>
      <w:r>
        <w:tab/>
      </w:r>
      <w:r>
        <w:fldChar w:fldCharType="begin"/>
      </w:r>
      <w:r>
        <w:instrText xml:space="preserve"> PAGEREF _Toc448493901 \h </w:instrText>
      </w:r>
      <w:r>
        <w:fldChar w:fldCharType="separate"/>
      </w:r>
      <w:r>
        <w:t>16</w:t>
      </w:r>
      <w:r>
        <w:fldChar w:fldCharType="end"/>
      </w:r>
    </w:p>
    <w:p w14:paraId="4BC06B0A" w14:textId="77777777" w:rsidR="00064BD3" w:rsidRDefault="00064BD3">
      <w:pPr>
        <w:pStyle w:val="TOC4"/>
        <w:rPr>
          <w:lang w:bidi="ar-SA"/>
        </w:rPr>
      </w:pPr>
      <w:r>
        <w:t>Pages.Editorial.ConfirmAndCustomizeInvitedAuthors.TextAuthorPromotedInAuthorsPlace</w:t>
      </w:r>
      <w:r>
        <w:tab/>
      </w:r>
      <w:r>
        <w:fldChar w:fldCharType="begin"/>
      </w:r>
      <w:r>
        <w:instrText xml:space="preserve"> PAGEREF _Toc448493902 \h </w:instrText>
      </w:r>
      <w:r>
        <w:fldChar w:fldCharType="separate"/>
      </w:r>
      <w:r>
        <w:t>16</w:t>
      </w:r>
      <w:r>
        <w:fldChar w:fldCharType="end"/>
      </w:r>
    </w:p>
    <w:p w14:paraId="2FD73840" w14:textId="77777777" w:rsidR="00064BD3" w:rsidRDefault="00064BD3">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_Toc448493903 \h </w:instrText>
      </w:r>
      <w:r>
        <w:rPr>
          <w:noProof/>
        </w:rPr>
      </w:r>
      <w:r>
        <w:rPr>
          <w:noProof/>
        </w:rPr>
        <w:fldChar w:fldCharType="separate"/>
      </w:r>
      <w:r>
        <w:rPr>
          <w:noProof/>
        </w:rPr>
        <w:t>17</w:t>
      </w:r>
      <w:r>
        <w:rPr>
          <w:noProof/>
        </w:rPr>
        <w:fldChar w:fldCharType="end"/>
      </w:r>
    </w:p>
    <w:p w14:paraId="6E95AC04" w14:textId="77777777" w:rsidR="00064BD3" w:rsidRDefault="00064BD3">
      <w:pPr>
        <w:pStyle w:val="TOC4"/>
        <w:rPr>
          <w:lang w:bidi="ar-SA"/>
        </w:rPr>
      </w:pPr>
      <w:r>
        <w:t>Aries.EditorialManager.Web</w:t>
      </w:r>
      <w:r>
        <w:tab/>
      </w:r>
      <w:r>
        <w:fldChar w:fldCharType="begin"/>
      </w:r>
      <w:r>
        <w:instrText xml:space="preserve"> PAGEREF _Toc448493904 \h </w:instrText>
      </w:r>
      <w:r>
        <w:fldChar w:fldCharType="separate"/>
      </w:r>
      <w:r>
        <w:t>17</w:t>
      </w:r>
      <w:r>
        <w:fldChar w:fldCharType="end"/>
      </w:r>
    </w:p>
    <w:p w14:paraId="7EF4FB34" w14:textId="77777777" w:rsidR="00064BD3" w:rsidRDefault="00064BD3">
      <w:pPr>
        <w:pStyle w:val="TOC5"/>
        <w:rPr>
          <w:noProof/>
          <w:lang w:bidi="ar-SA"/>
        </w:rPr>
      </w:pPr>
      <w:r>
        <w:rPr>
          <w:noProof/>
        </w:rPr>
        <w:t>AuthorConfirmAndCustomizeEMPage.cs</w:t>
      </w:r>
      <w:r>
        <w:rPr>
          <w:noProof/>
        </w:rPr>
        <w:tab/>
      </w:r>
      <w:r>
        <w:rPr>
          <w:noProof/>
        </w:rPr>
        <w:fldChar w:fldCharType="begin"/>
      </w:r>
      <w:r>
        <w:rPr>
          <w:noProof/>
        </w:rPr>
        <w:instrText xml:space="preserve"> PAGEREF _Toc448493905 \h </w:instrText>
      </w:r>
      <w:r>
        <w:rPr>
          <w:noProof/>
        </w:rPr>
      </w:r>
      <w:r>
        <w:rPr>
          <w:noProof/>
        </w:rPr>
        <w:fldChar w:fldCharType="separate"/>
      </w:r>
      <w:r>
        <w:rPr>
          <w:noProof/>
        </w:rPr>
        <w:t>17</w:t>
      </w:r>
      <w:r>
        <w:rPr>
          <w:noProof/>
        </w:rPr>
        <w:fldChar w:fldCharType="end"/>
      </w:r>
    </w:p>
    <w:p w14:paraId="1755ED5C" w14:textId="77777777" w:rsidR="00064BD3" w:rsidRDefault="00064BD3">
      <w:pPr>
        <w:pStyle w:val="TOC4"/>
        <w:rPr>
          <w:lang w:bidi="ar-SA"/>
        </w:rPr>
      </w:pPr>
      <w:r>
        <w:t>Aries.EditorialManager</w:t>
      </w:r>
      <w:r>
        <w:tab/>
      </w:r>
      <w:r>
        <w:fldChar w:fldCharType="begin"/>
      </w:r>
      <w:r>
        <w:instrText xml:space="preserve"> PAGEREF _Toc448493906 \h </w:instrText>
      </w:r>
      <w:r>
        <w:fldChar w:fldCharType="separate"/>
      </w:r>
      <w:r>
        <w:t>18</w:t>
      </w:r>
      <w:r>
        <w:fldChar w:fldCharType="end"/>
      </w:r>
    </w:p>
    <w:p w14:paraId="567F9273" w14:textId="77777777" w:rsidR="00064BD3" w:rsidRDefault="00064BD3">
      <w:pPr>
        <w:pStyle w:val="TOC5"/>
        <w:rPr>
          <w:noProof/>
          <w:lang w:bidi="ar-SA"/>
        </w:rPr>
      </w:pPr>
      <w:r>
        <w:rPr>
          <w:noProof/>
        </w:rPr>
        <w:t>AuthorInvitationManager.cs</w:t>
      </w:r>
      <w:r>
        <w:rPr>
          <w:noProof/>
        </w:rPr>
        <w:tab/>
      </w:r>
      <w:r>
        <w:rPr>
          <w:noProof/>
        </w:rPr>
        <w:fldChar w:fldCharType="begin"/>
      </w:r>
      <w:r>
        <w:rPr>
          <w:noProof/>
        </w:rPr>
        <w:instrText xml:space="preserve"> PAGEREF _Toc448493907 \h </w:instrText>
      </w:r>
      <w:r>
        <w:rPr>
          <w:noProof/>
        </w:rPr>
      </w:r>
      <w:r>
        <w:rPr>
          <w:noProof/>
        </w:rPr>
        <w:fldChar w:fldCharType="separate"/>
      </w:r>
      <w:r>
        <w:rPr>
          <w:noProof/>
        </w:rPr>
        <w:t>18</w:t>
      </w:r>
      <w:r>
        <w:rPr>
          <w:noProof/>
        </w:rPr>
        <w:fldChar w:fldCharType="end"/>
      </w:r>
    </w:p>
    <w:p w14:paraId="7722302C" w14:textId="77777777" w:rsidR="00064BD3" w:rsidRDefault="00064BD3">
      <w:pPr>
        <w:pStyle w:val="TOC4"/>
        <w:rPr>
          <w:lang w:bidi="ar-SA"/>
        </w:rPr>
      </w:pPr>
      <w:r>
        <w:t>Aries.EditorialManager.EventLetterManager</w:t>
      </w:r>
      <w:r>
        <w:tab/>
      </w:r>
      <w:r>
        <w:fldChar w:fldCharType="begin"/>
      </w:r>
      <w:r>
        <w:instrText xml:space="preserve"> PAGEREF _Toc448493908 \h </w:instrText>
      </w:r>
      <w:r>
        <w:fldChar w:fldCharType="separate"/>
      </w:r>
      <w:r>
        <w:t>19</w:t>
      </w:r>
      <w:r>
        <w:fldChar w:fldCharType="end"/>
      </w:r>
    </w:p>
    <w:p w14:paraId="759F057C" w14:textId="77777777" w:rsidR="00064BD3" w:rsidRDefault="00064BD3">
      <w:pPr>
        <w:pStyle w:val="TOC5"/>
        <w:rPr>
          <w:noProof/>
          <w:lang w:bidi="ar-SA"/>
        </w:rPr>
      </w:pPr>
      <w:r>
        <w:rPr>
          <w:noProof/>
        </w:rPr>
        <w:lastRenderedPageBreak/>
        <w:t>AuthorEventLetterManager.cs</w:t>
      </w:r>
      <w:r>
        <w:rPr>
          <w:noProof/>
        </w:rPr>
        <w:tab/>
      </w:r>
      <w:r>
        <w:rPr>
          <w:noProof/>
        </w:rPr>
        <w:fldChar w:fldCharType="begin"/>
      </w:r>
      <w:r>
        <w:rPr>
          <w:noProof/>
        </w:rPr>
        <w:instrText xml:space="preserve"> PAGEREF _Toc448493909 \h </w:instrText>
      </w:r>
      <w:r>
        <w:rPr>
          <w:noProof/>
        </w:rPr>
      </w:r>
      <w:r>
        <w:rPr>
          <w:noProof/>
        </w:rPr>
        <w:fldChar w:fldCharType="separate"/>
      </w:r>
      <w:r>
        <w:rPr>
          <w:noProof/>
        </w:rPr>
        <w:t>19</w:t>
      </w:r>
      <w:r>
        <w:rPr>
          <w:noProof/>
        </w:rPr>
        <w:fldChar w:fldCharType="end"/>
      </w:r>
    </w:p>
    <w:p w14:paraId="70A26FD6" w14:textId="77777777" w:rsidR="00064BD3" w:rsidRDefault="00064BD3">
      <w:pPr>
        <w:pStyle w:val="TOC4"/>
        <w:rPr>
          <w:lang w:bidi="ar-SA"/>
        </w:rPr>
      </w:pPr>
      <w:r>
        <w:t>Web\Common</w:t>
      </w:r>
      <w:r>
        <w:tab/>
      </w:r>
      <w:r>
        <w:fldChar w:fldCharType="begin"/>
      </w:r>
      <w:r>
        <w:instrText xml:space="preserve"> PAGEREF _Toc448493910 \h </w:instrText>
      </w:r>
      <w:r>
        <w:fldChar w:fldCharType="separate"/>
      </w:r>
      <w:r>
        <w:t>20</w:t>
      </w:r>
      <w:r>
        <w:fldChar w:fldCharType="end"/>
      </w:r>
    </w:p>
    <w:p w14:paraId="22A96672" w14:textId="77777777" w:rsidR="00064BD3" w:rsidRDefault="00064BD3">
      <w:pPr>
        <w:pStyle w:val="TOC5"/>
        <w:rPr>
          <w:noProof/>
          <w:lang w:bidi="ar-SA"/>
        </w:rPr>
      </w:pPr>
      <w:r>
        <w:rPr>
          <w:noProof/>
        </w:rPr>
        <w:t>confirmAndCustomizeAuthors.js</w:t>
      </w:r>
      <w:r>
        <w:rPr>
          <w:noProof/>
        </w:rPr>
        <w:tab/>
      </w:r>
      <w:r>
        <w:rPr>
          <w:noProof/>
        </w:rPr>
        <w:fldChar w:fldCharType="begin"/>
      </w:r>
      <w:r>
        <w:rPr>
          <w:noProof/>
        </w:rPr>
        <w:instrText xml:space="preserve"> PAGEREF _Toc448493911 \h </w:instrText>
      </w:r>
      <w:r>
        <w:rPr>
          <w:noProof/>
        </w:rPr>
      </w:r>
      <w:r>
        <w:rPr>
          <w:noProof/>
        </w:rPr>
        <w:fldChar w:fldCharType="separate"/>
      </w:r>
      <w:r>
        <w:rPr>
          <w:noProof/>
        </w:rPr>
        <w:t>20</w:t>
      </w:r>
      <w:r>
        <w:rPr>
          <w:noProof/>
        </w:rPr>
        <w:fldChar w:fldCharType="end"/>
      </w:r>
    </w:p>
    <w:p w14:paraId="57CBE713" w14:textId="77777777" w:rsidR="00064BD3" w:rsidRDefault="00064BD3">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_Toc448493912 \h </w:instrText>
      </w:r>
      <w:r>
        <w:rPr>
          <w:noProof/>
        </w:rPr>
      </w:r>
      <w:r>
        <w:rPr>
          <w:noProof/>
        </w:rPr>
        <w:fldChar w:fldCharType="separate"/>
      </w:r>
      <w:r>
        <w:rPr>
          <w:noProof/>
        </w:rPr>
        <w:t>21</w:t>
      </w:r>
      <w:r>
        <w:rPr>
          <w:noProof/>
        </w:rPr>
        <w:fldChar w:fldCharType="end"/>
      </w:r>
    </w:p>
    <w:p w14:paraId="446C9E91" w14:textId="77777777" w:rsidR="00064BD3" w:rsidRDefault="00064BD3">
      <w:pPr>
        <w:pStyle w:val="TOC4"/>
        <w:rPr>
          <w:lang w:bidi="ar-SA"/>
        </w:rPr>
      </w:pPr>
      <w:r>
        <w:t>ConfirmAndCustomizeInvitedAuthors.aspx/cs</w:t>
      </w:r>
      <w:r>
        <w:tab/>
      </w:r>
      <w:r>
        <w:fldChar w:fldCharType="begin"/>
      </w:r>
      <w:r>
        <w:instrText xml:space="preserve"> PAGEREF _Toc448493913 \h </w:instrText>
      </w:r>
      <w:r>
        <w:fldChar w:fldCharType="separate"/>
      </w:r>
      <w:r>
        <w:t>21</w:t>
      </w:r>
      <w:r>
        <w:fldChar w:fldCharType="end"/>
      </w:r>
    </w:p>
    <w:p w14:paraId="160BF247" w14:textId="77777777" w:rsidR="00064BD3" w:rsidRDefault="00064BD3">
      <w:pPr>
        <w:pStyle w:val="TOC5"/>
        <w:rPr>
          <w:noProof/>
          <w:lang w:bidi="ar-SA"/>
        </w:rPr>
      </w:pPr>
      <w:r>
        <w:rPr>
          <w:noProof/>
        </w:rPr>
        <w:t>Page_Load</w:t>
      </w:r>
      <w:r>
        <w:rPr>
          <w:noProof/>
        </w:rPr>
        <w:tab/>
      </w:r>
      <w:r>
        <w:rPr>
          <w:noProof/>
        </w:rPr>
        <w:fldChar w:fldCharType="begin"/>
      </w:r>
      <w:r>
        <w:rPr>
          <w:noProof/>
        </w:rPr>
        <w:instrText xml:space="preserve"> PAGEREF _Toc448493914 \h </w:instrText>
      </w:r>
      <w:r>
        <w:rPr>
          <w:noProof/>
        </w:rPr>
      </w:r>
      <w:r>
        <w:rPr>
          <w:noProof/>
        </w:rPr>
        <w:fldChar w:fldCharType="separate"/>
      </w:r>
      <w:r>
        <w:rPr>
          <w:noProof/>
        </w:rPr>
        <w:t>21</w:t>
      </w:r>
      <w:r>
        <w:rPr>
          <w:noProof/>
        </w:rPr>
        <w:fldChar w:fldCharType="end"/>
      </w:r>
    </w:p>
    <w:p w14:paraId="635A39D9" w14:textId="77777777" w:rsidR="00064BD3" w:rsidRDefault="00064BD3">
      <w:pPr>
        <w:pStyle w:val="TOC5"/>
        <w:rPr>
          <w:noProof/>
          <w:lang w:bidi="ar-SA"/>
        </w:rPr>
      </w:pPr>
      <w:r>
        <w:rPr>
          <w:noProof/>
        </w:rPr>
        <w:t>submitButtonClick</w:t>
      </w:r>
      <w:r>
        <w:rPr>
          <w:noProof/>
        </w:rPr>
        <w:tab/>
      </w:r>
      <w:r>
        <w:rPr>
          <w:noProof/>
        </w:rPr>
        <w:fldChar w:fldCharType="begin"/>
      </w:r>
      <w:r>
        <w:rPr>
          <w:noProof/>
        </w:rPr>
        <w:instrText xml:space="preserve"> PAGEREF _Toc448493915 \h </w:instrText>
      </w:r>
      <w:r>
        <w:rPr>
          <w:noProof/>
        </w:rPr>
      </w:r>
      <w:r>
        <w:rPr>
          <w:noProof/>
        </w:rPr>
        <w:fldChar w:fldCharType="separate"/>
      </w:r>
      <w:r>
        <w:rPr>
          <w:noProof/>
        </w:rPr>
        <w:t>21</w:t>
      </w:r>
      <w:r>
        <w:rPr>
          <w:noProof/>
        </w:rPr>
        <w:fldChar w:fldCharType="end"/>
      </w:r>
    </w:p>
    <w:p w14:paraId="176A328B" w14:textId="77777777" w:rsidR="00064BD3" w:rsidRDefault="00064BD3">
      <w:pPr>
        <w:pStyle w:val="TOC5"/>
        <w:rPr>
          <w:noProof/>
          <w:lang w:bidi="ar-SA"/>
        </w:rPr>
      </w:pPr>
      <w:r>
        <w:rPr>
          <w:noProof/>
        </w:rPr>
        <w:t>cancelButtonClick</w:t>
      </w:r>
      <w:r>
        <w:rPr>
          <w:noProof/>
        </w:rPr>
        <w:tab/>
      </w:r>
      <w:r>
        <w:rPr>
          <w:noProof/>
        </w:rPr>
        <w:fldChar w:fldCharType="begin"/>
      </w:r>
      <w:r>
        <w:rPr>
          <w:noProof/>
        </w:rPr>
        <w:instrText xml:space="preserve"> PAGEREF _Toc448493916 \h </w:instrText>
      </w:r>
      <w:r>
        <w:rPr>
          <w:noProof/>
        </w:rPr>
      </w:r>
      <w:r>
        <w:rPr>
          <w:noProof/>
        </w:rPr>
        <w:fldChar w:fldCharType="separate"/>
      </w:r>
      <w:r>
        <w:rPr>
          <w:noProof/>
        </w:rPr>
        <w:t>21</w:t>
      </w:r>
      <w:r>
        <w:rPr>
          <w:noProof/>
        </w:rPr>
        <w:fldChar w:fldCharType="end"/>
      </w:r>
    </w:p>
    <w:p w14:paraId="6021C9DF" w14:textId="77777777" w:rsidR="00064BD3" w:rsidRDefault="00064BD3">
      <w:pPr>
        <w:pStyle w:val="TOC4"/>
        <w:rPr>
          <w:lang w:bidi="ar-SA"/>
        </w:rPr>
      </w:pPr>
      <w:r>
        <w:t>ConfirmAndCustomizeAlternateAuthors.aspx</w:t>
      </w:r>
      <w:r>
        <w:tab/>
      </w:r>
      <w:r>
        <w:fldChar w:fldCharType="begin"/>
      </w:r>
      <w:r>
        <w:instrText xml:space="preserve"> PAGEREF _Toc448493917 \h </w:instrText>
      </w:r>
      <w:r>
        <w:fldChar w:fldCharType="separate"/>
      </w:r>
      <w:r>
        <w:t>22</w:t>
      </w:r>
      <w:r>
        <w:fldChar w:fldCharType="end"/>
      </w:r>
    </w:p>
    <w:p w14:paraId="0B4A65E1" w14:textId="77777777" w:rsidR="00064BD3" w:rsidRDefault="00064BD3">
      <w:pPr>
        <w:pStyle w:val="TOC5"/>
        <w:rPr>
          <w:noProof/>
          <w:lang w:bidi="ar-SA"/>
        </w:rPr>
      </w:pPr>
      <w:r>
        <w:rPr>
          <w:noProof/>
        </w:rPr>
        <w:t>submitButtonClick</w:t>
      </w:r>
      <w:r>
        <w:rPr>
          <w:noProof/>
        </w:rPr>
        <w:tab/>
      </w:r>
      <w:r>
        <w:rPr>
          <w:noProof/>
        </w:rPr>
        <w:fldChar w:fldCharType="begin"/>
      </w:r>
      <w:r>
        <w:rPr>
          <w:noProof/>
        </w:rPr>
        <w:instrText xml:space="preserve"> PAGEREF _Toc448493918 \h </w:instrText>
      </w:r>
      <w:r>
        <w:rPr>
          <w:noProof/>
        </w:rPr>
      </w:r>
      <w:r>
        <w:rPr>
          <w:noProof/>
        </w:rPr>
        <w:fldChar w:fldCharType="separate"/>
      </w:r>
      <w:r>
        <w:rPr>
          <w:noProof/>
        </w:rPr>
        <w:t>22</w:t>
      </w:r>
      <w:r>
        <w:rPr>
          <w:noProof/>
        </w:rPr>
        <w:fldChar w:fldCharType="end"/>
      </w:r>
    </w:p>
    <w:p w14:paraId="40331180" w14:textId="77777777" w:rsidR="00064BD3" w:rsidRDefault="00064BD3">
      <w:pPr>
        <w:pStyle w:val="TOC5"/>
        <w:rPr>
          <w:noProof/>
          <w:lang w:bidi="ar-SA"/>
        </w:rPr>
      </w:pPr>
      <w:r>
        <w:rPr>
          <w:noProof/>
        </w:rPr>
        <w:t>cancelButtonClick</w:t>
      </w:r>
      <w:r>
        <w:rPr>
          <w:noProof/>
        </w:rPr>
        <w:tab/>
      </w:r>
      <w:r>
        <w:rPr>
          <w:noProof/>
        </w:rPr>
        <w:fldChar w:fldCharType="begin"/>
      </w:r>
      <w:r>
        <w:rPr>
          <w:noProof/>
        </w:rPr>
        <w:instrText xml:space="preserve"> PAGEREF _Toc448493919 \h </w:instrText>
      </w:r>
      <w:r>
        <w:rPr>
          <w:noProof/>
        </w:rPr>
      </w:r>
      <w:r>
        <w:rPr>
          <w:noProof/>
        </w:rPr>
        <w:fldChar w:fldCharType="separate"/>
      </w:r>
      <w:r>
        <w:rPr>
          <w:noProof/>
        </w:rPr>
        <w:t>22</w:t>
      </w:r>
      <w:r>
        <w:rPr>
          <w:noProof/>
        </w:rPr>
        <w:fldChar w:fldCharType="end"/>
      </w:r>
    </w:p>
    <w:p w14:paraId="02332E26" w14:textId="77777777" w:rsidR="00064BD3" w:rsidRDefault="00064BD3">
      <w:pPr>
        <w:pStyle w:val="TOC4"/>
        <w:rPr>
          <w:lang w:bidi="ar-SA"/>
        </w:rPr>
      </w:pPr>
      <w:r>
        <w:t>ConfirmAndCustomizePromotedAuthors.aspx</w:t>
      </w:r>
      <w:r>
        <w:tab/>
      </w:r>
      <w:r>
        <w:fldChar w:fldCharType="begin"/>
      </w:r>
      <w:r>
        <w:instrText xml:space="preserve"> PAGEREF _Toc448493920 \h </w:instrText>
      </w:r>
      <w:r>
        <w:fldChar w:fldCharType="separate"/>
      </w:r>
      <w:r>
        <w:t>22</w:t>
      </w:r>
      <w:r>
        <w:fldChar w:fldCharType="end"/>
      </w:r>
    </w:p>
    <w:p w14:paraId="007E28B2" w14:textId="77777777" w:rsidR="00064BD3" w:rsidRDefault="00064BD3">
      <w:pPr>
        <w:pStyle w:val="TOC4"/>
        <w:rPr>
          <w:lang w:bidi="ar-SA"/>
        </w:rPr>
      </w:pPr>
      <w:r>
        <w:t>ConfirmAndCustomizeUninvitedAuthors</w:t>
      </w:r>
      <w:r>
        <w:tab/>
      </w:r>
      <w:r>
        <w:fldChar w:fldCharType="begin"/>
      </w:r>
      <w:r>
        <w:instrText xml:space="preserve"> PAGEREF _Toc448493921 \h </w:instrText>
      </w:r>
      <w:r>
        <w:fldChar w:fldCharType="separate"/>
      </w:r>
      <w:r>
        <w:t>23</w:t>
      </w:r>
      <w:r>
        <w:fldChar w:fldCharType="end"/>
      </w:r>
    </w:p>
    <w:p w14:paraId="02EBF3AF" w14:textId="77777777" w:rsidR="00064BD3" w:rsidRDefault="00064BD3">
      <w:pPr>
        <w:pStyle w:val="TOC2"/>
        <w:rPr>
          <w:b w:val="0"/>
          <w:i w:val="0"/>
          <w:noProof/>
          <w:lang w:bidi="ar-SA"/>
        </w:rPr>
      </w:pPr>
      <w:r>
        <w:rPr>
          <w:noProof/>
        </w:rPr>
        <w:t>Author Invitation Confirmation</w:t>
      </w:r>
      <w:r>
        <w:rPr>
          <w:noProof/>
        </w:rPr>
        <w:tab/>
      </w:r>
      <w:r>
        <w:rPr>
          <w:noProof/>
        </w:rPr>
        <w:fldChar w:fldCharType="begin"/>
      </w:r>
      <w:r>
        <w:rPr>
          <w:noProof/>
        </w:rPr>
        <w:instrText xml:space="preserve"> PAGEREF _Toc448493922 \h </w:instrText>
      </w:r>
      <w:r>
        <w:rPr>
          <w:noProof/>
        </w:rPr>
      </w:r>
      <w:r>
        <w:rPr>
          <w:noProof/>
        </w:rPr>
        <w:fldChar w:fldCharType="separate"/>
      </w:r>
      <w:r>
        <w:rPr>
          <w:noProof/>
        </w:rPr>
        <w:t>24</w:t>
      </w:r>
      <w:r>
        <w:rPr>
          <w:noProof/>
        </w:rPr>
        <w:fldChar w:fldCharType="end"/>
      </w:r>
    </w:p>
    <w:p w14:paraId="30F041D5" w14:textId="77777777" w:rsidR="00064BD3" w:rsidRDefault="00064BD3">
      <w:pPr>
        <w:pStyle w:val="TOC3"/>
        <w:tabs>
          <w:tab w:val="right" w:leader="dot" w:pos="9350"/>
        </w:tabs>
        <w:rPr>
          <w:noProof/>
          <w:lang w:bidi="ar-SA"/>
        </w:rPr>
      </w:pPr>
      <w:r>
        <w:rPr>
          <w:noProof/>
        </w:rPr>
        <w:t>Database</w:t>
      </w:r>
      <w:r>
        <w:rPr>
          <w:noProof/>
        </w:rPr>
        <w:tab/>
      </w:r>
      <w:r>
        <w:rPr>
          <w:noProof/>
        </w:rPr>
        <w:fldChar w:fldCharType="begin"/>
      </w:r>
      <w:r>
        <w:rPr>
          <w:noProof/>
        </w:rPr>
        <w:instrText xml:space="preserve"> PAGEREF _Toc448493923 \h </w:instrText>
      </w:r>
      <w:r>
        <w:rPr>
          <w:noProof/>
        </w:rPr>
      </w:r>
      <w:r>
        <w:rPr>
          <w:noProof/>
        </w:rPr>
        <w:fldChar w:fldCharType="separate"/>
      </w:r>
      <w:r>
        <w:rPr>
          <w:noProof/>
        </w:rPr>
        <w:t>24</w:t>
      </w:r>
      <w:r>
        <w:rPr>
          <w:noProof/>
        </w:rPr>
        <w:fldChar w:fldCharType="end"/>
      </w:r>
    </w:p>
    <w:p w14:paraId="0C1A571D" w14:textId="77777777" w:rsidR="00064BD3" w:rsidRDefault="00064BD3">
      <w:pPr>
        <w:pStyle w:val="TOC4"/>
        <w:rPr>
          <w:lang w:bidi="ar-SA"/>
        </w:rPr>
      </w:pPr>
      <w:r>
        <w:t>TRANSLATION</w:t>
      </w:r>
      <w:r>
        <w:tab/>
      </w:r>
      <w:r>
        <w:fldChar w:fldCharType="begin"/>
      </w:r>
      <w:r>
        <w:instrText xml:space="preserve"> PAGEREF _Toc448493924 \h </w:instrText>
      </w:r>
      <w:r>
        <w:fldChar w:fldCharType="separate"/>
      </w:r>
      <w:r>
        <w:t>24</w:t>
      </w:r>
      <w:r>
        <w:fldChar w:fldCharType="end"/>
      </w:r>
    </w:p>
    <w:p w14:paraId="698CAB34" w14:textId="77777777" w:rsidR="00064BD3" w:rsidRDefault="00064BD3">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_Toc448493925 \h </w:instrText>
      </w:r>
      <w:r>
        <w:rPr>
          <w:noProof/>
        </w:rPr>
      </w:r>
      <w:r>
        <w:rPr>
          <w:noProof/>
        </w:rPr>
        <w:fldChar w:fldCharType="separate"/>
      </w:r>
      <w:r>
        <w:rPr>
          <w:noProof/>
        </w:rPr>
        <w:t>25</w:t>
      </w:r>
      <w:r>
        <w:rPr>
          <w:noProof/>
        </w:rPr>
        <w:fldChar w:fldCharType="end"/>
      </w:r>
    </w:p>
    <w:p w14:paraId="5490E885" w14:textId="77777777" w:rsidR="00064BD3" w:rsidRDefault="00064BD3">
      <w:pPr>
        <w:pStyle w:val="TOC4"/>
        <w:rPr>
          <w:lang w:bidi="ar-SA"/>
        </w:rPr>
      </w:pPr>
      <w:r>
        <w:t>Web\common</w:t>
      </w:r>
      <w:r>
        <w:tab/>
      </w:r>
      <w:r>
        <w:fldChar w:fldCharType="begin"/>
      </w:r>
      <w:r>
        <w:instrText xml:space="preserve"> PAGEREF _Toc448493926 \h </w:instrText>
      </w:r>
      <w:r>
        <w:fldChar w:fldCharType="separate"/>
      </w:r>
      <w:r>
        <w:t>25</w:t>
      </w:r>
      <w:r>
        <w:fldChar w:fldCharType="end"/>
      </w:r>
    </w:p>
    <w:p w14:paraId="56350F1B" w14:textId="77777777" w:rsidR="00064BD3" w:rsidRDefault="00064BD3">
      <w:pPr>
        <w:pStyle w:val="TOC5"/>
        <w:rPr>
          <w:noProof/>
          <w:lang w:bidi="ar-SA"/>
        </w:rPr>
      </w:pPr>
      <w:r>
        <w:rPr>
          <w:noProof/>
        </w:rPr>
        <w:t>sendMultipleCustomAuthorInvLetters.asp</w:t>
      </w:r>
      <w:r>
        <w:rPr>
          <w:noProof/>
        </w:rPr>
        <w:tab/>
      </w:r>
      <w:r>
        <w:rPr>
          <w:noProof/>
        </w:rPr>
        <w:fldChar w:fldCharType="begin"/>
      </w:r>
      <w:r>
        <w:rPr>
          <w:noProof/>
        </w:rPr>
        <w:instrText xml:space="preserve"> PAGEREF _Toc448493927 \h </w:instrText>
      </w:r>
      <w:r>
        <w:rPr>
          <w:noProof/>
        </w:rPr>
      </w:r>
      <w:r>
        <w:rPr>
          <w:noProof/>
        </w:rPr>
        <w:fldChar w:fldCharType="separate"/>
      </w:r>
      <w:r>
        <w:rPr>
          <w:noProof/>
        </w:rPr>
        <w:t>25</w:t>
      </w:r>
      <w:r>
        <w:rPr>
          <w:noProof/>
        </w:rPr>
        <w:fldChar w:fldCharType="end"/>
      </w:r>
    </w:p>
    <w:p w14:paraId="4C916203" w14:textId="77777777" w:rsidR="00064BD3" w:rsidRDefault="00064BD3">
      <w:pPr>
        <w:pStyle w:val="TOC2"/>
        <w:rPr>
          <w:b w:val="0"/>
          <w:i w:val="0"/>
          <w:noProof/>
          <w:lang w:bidi="ar-SA"/>
        </w:rPr>
      </w:pPr>
      <w:r>
        <w:rPr>
          <w:noProof/>
        </w:rPr>
        <w:t>Author Search Factory</w:t>
      </w:r>
      <w:r>
        <w:rPr>
          <w:noProof/>
        </w:rPr>
        <w:tab/>
      </w:r>
      <w:r>
        <w:rPr>
          <w:noProof/>
        </w:rPr>
        <w:fldChar w:fldCharType="begin"/>
      </w:r>
      <w:r>
        <w:rPr>
          <w:noProof/>
        </w:rPr>
        <w:instrText xml:space="preserve"> PAGEREF _Toc448493928 \h </w:instrText>
      </w:r>
      <w:r>
        <w:rPr>
          <w:noProof/>
        </w:rPr>
      </w:r>
      <w:r>
        <w:rPr>
          <w:noProof/>
        </w:rPr>
        <w:fldChar w:fldCharType="separate"/>
      </w:r>
      <w:r>
        <w:rPr>
          <w:noProof/>
        </w:rPr>
        <w:t>26</w:t>
      </w:r>
      <w:r>
        <w:rPr>
          <w:noProof/>
        </w:rPr>
        <w:fldChar w:fldCharType="end"/>
      </w:r>
    </w:p>
    <w:p w14:paraId="0069F9D1" w14:textId="77777777" w:rsidR="00064BD3" w:rsidRDefault="00064BD3">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_Toc448493929 \h </w:instrText>
      </w:r>
      <w:r>
        <w:rPr>
          <w:noProof/>
        </w:rPr>
      </w:r>
      <w:r>
        <w:rPr>
          <w:noProof/>
        </w:rPr>
        <w:fldChar w:fldCharType="separate"/>
      </w:r>
      <w:r>
        <w:rPr>
          <w:noProof/>
        </w:rPr>
        <w:t>26</w:t>
      </w:r>
      <w:r>
        <w:rPr>
          <w:noProof/>
        </w:rPr>
        <w:fldChar w:fldCharType="end"/>
      </w:r>
    </w:p>
    <w:p w14:paraId="7CA1698A" w14:textId="77777777" w:rsidR="00064BD3" w:rsidRDefault="00064BD3">
      <w:pPr>
        <w:pStyle w:val="TOC4"/>
        <w:rPr>
          <w:lang w:bidi="ar-SA"/>
        </w:rPr>
      </w:pPr>
      <w:r>
        <w:t>Aries.EditorialManager.Framework.Journal.SearchDefinition</w:t>
      </w:r>
      <w:r>
        <w:tab/>
      </w:r>
      <w:r>
        <w:fldChar w:fldCharType="begin"/>
      </w:r>
      <w:r>
        <w:instrText xml:space="preserve"> PAGEREF _Toc448493930 \h </w:instrText>
      </w:r>
      <w:r>
        <w:fldChar w:fldCharType="separate"/>
      </w:r>
      <w:r>
        <w:t>26</w:t>
      </w:r>
      <w:r>
        <w:fldChar w:fldCharType="end"/>
      </w:r>
    </w:p>
    <w:p w14:paraId="575AD030" w14:textId="77777777" w:rsidR="00064BD3" w:rsidRDefault="00064BD3">
      <w:pPr>
        <w:pStyle w:val="TOC5"/>
        <w:rPr>
          <w:noProof/>
          <w:lang w:bidi="ar-SA"/>
        </w:rPr>
      </w:pPr>
      <w:r>
        <w:rPr>
          <w:noProof/>
        </w:rPr>
        <w:t>SearchContextType.cs</w:t>
      </w:r>
      <w:r>
        <w:rPr>
          <w:noProof/>
        </w:rPr>
        <w:tab/>
      </w:r>
      <w:r>
        <w:rPr>
          <w:noProof/>
        </w:rPr>
        <w:fldChar w:fldCharType="begin"/>
      </w:r>
      <w:r>
        <w:rPr>
          <w:noProof/>
        </w:rPr>
        <w:instrText xml:space="preserve"> PAGEREF _Toc448493931 \h </w:instrText>
      </w:r>
      <w:r>
        <w:rPr>
          <w:noProof/>
        </w:rPr>
      </w:r>
      <w:r>
        <w:rPr>
          <w:noProof/>
        </w:rPr>
        <w:fldChar w:fldCharType="separate"/>
      </w:r>
      <w:r>
        <w:rPr>
          <w:noProof/>
        </w:rPr>
        <w:t>26</w:t>
      </w:r>
      <w:r>
        <w:rPr>
          <w:noProof/>
        </w:rPr>
        <w:fldChar w:fldCharType="end"/>
      </w:r>
    </w:p>
    <w:p w14:paraId="51F1AFA8" w14:textId="77777777" w:rsidR="00064BD3" w:rsidRDefault="00064BD3">
      <w:pPr>
        <w:pStyle w:val="TOC4"/>
        <w:rPr>
          <w:lang w:bidi="ar-SA"/>
        </w:rPr>
      </w:pPr>
      <w:r>
        <w:t>Aries.EditorialManager.SearchManager</w:t>
      </w:r>
      <w:r>
        <w:tab/>
      </w:r>
      <w:r>
        <w:fldChar w:fldCharType="begin"/>
      </w:r>
      <w:r>
        <w:instrText xml:space="preserve"> PAGEREF _Toc448493932 \h </w:instrText>
      </w:r>
      <w:r>
        <w:fldChar w:fldCharType="separate"/>
      </w:r>
      <w:r>
        <w:t>26</w:t>
      </w:r>
      <w:r>
        <w:fldChar w:fldCharType="end"/>
      </w:r>
    </w:p>
    <w:p w14:paraId="3FECA14A" w14:textId="77777777" w:rsidR="00064BD3" w:rsidRDefault="00064BD3">
      <w:pPr>
        <w:pStyle w:val="TOC5"/>
        <w:rPr>
          <w:noProof/>
          <w:lang w:bidi="ar-SA"/>
        </w:rPr>
      </w:pPr>
      <w:r>
        <w:rPr>
          <w:noProof/>
        </w:rPr>
        <w:t>ReviewerSearchFactory.cs</w:t>
      </w:r>
      <w:r>
        <w:rPr>
          <w:noProof/>
        </w:rPr>
        <w:tab/>
      </w:r>
      <w:r>
        <w:rPr>
          <w:noProof/>
        </w:rPr>
        <w:fldChar w:fldCharType="begin"/>
      </w:r>
      <w:r>
        <w:rPr>
          <w:noProof/>
        </w:rPr>
        <w:instrText xml:space="preserve"> PAGEREF _Toc448493933 \h </w:instrText>
      </w:r>
      <w:r>
        <w:rPr>
          <w:noProof/>
        </w:rPr>
      </w:r>
      <w:r>
        <w:rPr>
          <w:noProof/>
        </w:rPr>
        <w:fldChar w:fldCharType="separate"/>
      </w:r>
      <w:r>
        <w:rPr>
          <w:noProof/>
        </w:rPr>
        <w:t>26</w:t>
      </w:r>
      <w:r>
        <w:rPr>
          <w:noProof/>
        </w:rPr>
        <w:fldChar w:fldCharType="end"/>
      </w:r>
    </w:p>
    <w:p w14:paraId="73F464E1" w14:textId="77777777" w:rsidR="00064BD3" w:rsidRDefault="00064BD3">
      <w:pPr>
        <w:pStyle w:val="TOC5"/>
        <w:rPr>
          <w:noProof/>
          <w:lang w:bidi="ar-SA"/>
        </w:rPr>
      </w:pPr>
      <w:r>
        <w:rPr>
          <w:noProof/>
        </w:rPr>
        <w:t>+ AuthorSearchFactory.cs –</w:t>
      </w:r>
      <w:r>
        <w:rPr>
          <w:noProof/>
        </w:rPr>
        <w:tab/>
      </w:r>
      <w:r>
        <w:rPr>
          <w:noProof/>
        </w:rPr>
        <w:fldChar w:fldCharType="begin"/>
      </w:r>
      <w:r>
        <w:rPr>
          <w:noProof/>
        </w:rPr>
        <w:instrText xml:space="preserve"> PAGEREF _Toc448493934 \h </w:instrText>
      </w:r>
      <w:r>
        <w:rPr>
          <w:noProof/>
        </w:rPr>
      </w:r>
      <w:r>
        <w:rPr>
          <w:noProof/>
        </w:rPr>
        <w:fldChar w:fldCharType="separate"/>
      </w:r>
      <w:r>
        <w:rPr>
          <w:noProof/>
        </w:rPr>
        <w:t>26</w:t>
      </w:r>
      <w:r>
        <w:rPr>
          <w:noProof/>
        </w:rPr>
        <w:fldChar w:fldCharType="end"/>
      </w:r>
    </w:p>
    <w:p w14:paraId="01CEF325" w14:textId="77777777" w:rsidR="00064BD3" w:rsidRDefault="00064BD3">
      <w:pPr>
        <w:pStyle w:val="TOC5"/>
        <w:rPr>
          <w:noProof/>
          <w:lang w:bidi="ar-SA"/>
        </w:rPr>
      </w:pPr>
      <w:r>
        <w:rPr>
          <w:noProof/>
        </w:rPr>
        <w:t>AbstractSearchFactory.cs</w:t>
      </w:r>
      <w:r>
        <w:rPr>
          <w:noProof/>
        </w:rPr>
        <w:tab/>
      </w:r>
      <w:r>
        <w:rPr>
          <w:noProof/>
        </w:rPr>
        <w:fldChar w:fldCharType="begin"/>
      </w:r>
      <w:r>
        <w:rPr>
          <w:noProof/>
        </w:rPr>
        <w:instrText xml:space="preserve"> PAGEREF _Toc448493935 \h </w:instrText>
      </w:r>
      <w:r>
        <w:rPr>
          <w:noProof/>
        </w:rPr>
      </w:r>
      <w:r>
        <w:rPr>
          <w:noProof/>
        </w:rPr>
        <w:fldChar w:fldCharType="separate"/>
      </w:r>
      <w:r>
        <w:rPr>
          <w:noProof/>
        </w:rPr>
        <w:t>26</w:t>
      </w:r>
      <w:r>
        <w:rPr>
          <w:noProof/>
        </w:rPr>
        <w:fldChar w:fldCharType="end"/>
      </w:r>
    </w:p>
    <w:p w14:paraId="7B527907" w14:textId="77777777" w:rsidR="00064BD3" w:rsidRDefault="00064BD3">
      <w:pPr>
        <w:pStyle w:val="TOC2"/>
        <w:rPr>
          <w:b w:val="0"/>
          <w:i w:val="0"/>
          <w:noProof/>
          <w:lang w:bidi="ar-SA"/>
        </w:rPr>
      </w:pPr>
      <w:r>
        <w:rPr>
          <w:noProof/>
        </w:rPr>
        <w:t>New Author Search Manager</w:t>
      </w:r>
      <w:r>
        <w:rPr>
          <w:noProof/>
        </w:rPr>
        <w:tab/>
      </w:r>
      <w:r>
        <w:rPr>
          <w:noProof/>
        </w:rPr>
        <w:fldChar w:fldCharType="begin"/>
      </w:r>
      <w:r>
        <w:rPr>
          <w:noProof/>
        </w:rPr>
        <w:instrText xml:space="preserve"> PAGEREF _Toc448493936 \h </w:instrText>
      </w:r>
      <w:r>
        <w:rPr>
          <w:noProof/>
        </w:rPr>
      </w:r>
      <w:r>
        <w:rPr>
          <w:noProof/>
        </w:rPr>
        <w:fldChar w:fldCharType="separate"/>
      </w:r>
      <w:r>
        <w:rPr>
          <w:noProof/>
        </w:rPr>
        <w:t>27</w:t>
      </w:r>
      <w:r>
        <w:rPr>
          <w:noProof/>
        </w:rPr>
        <w:fldChar w:fldCharType="end"/>
      </w:r>
    </w:p>
    <w:p w14:paraId="25F9F04B" w14:textId="77777777" w:rsidR="00064BD3" w:rsidRDefault="00064BD3">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_Toc448493937 \h </w:instrText>
      </w:r>
      <w:r>
        <w:rPr>
          <w:noProof/>
        </w:rPr>
      </w:r>
      <w:r>
        <w:rPr>
          <w:noProof/>
        </w:rPr>
        <w:fldChar w:fldCharType="separate"/>
      </w:r>
      <w:r>
        <w:rPr>
          <w:noProof/>
        </w:rPr>
        <w:t>27</w:t>
      </w:r>
      <w:r>
        <w:rPr>
          <w:noProof/>
        </w:rPr>
        <w:fldChar w:fldCharType="end"/>
      </w:r>
    </w:p>
    <w:p w14:paraId="00842320" w14:textId="77777777" w:rsidR="00064BD3" w:rsidRDefault="00064BD3">
      <w:pPr>
        <w:pStyle w:val="TOC4"/>
        <w:rPr>
          <w:lang w:bidi="ar-SA"/>
        </w:rPr>
      </w:pPr>
      <w:r>
        <w:t>Aries.EditorialManager.SearchManager</w:t>
      </w:r>
      <w:r>
        <w:tab/>
      </w:r>
      <w:r>
        <w:fldChar w:fldCharType="begin"/>
      </w:r>
      <w:r>
        <w:instrText xml:space="preserve"> PAGEREF _Toc448493938 \h </w:instrText>
      </w:r>
      <w:r>
        <w:fldChar w:fldCharType="separate"/>
      </w:r>
      <w:r>
        <w:t>27</w:t>
      </w:r>
      <w:r>
        <w:fldChar w:fldCharType="end"/>
      </w:r>
    </w:p>
    <w:p w14:paraId="684426BD" w14:textId="77777777" w:rsidR="00064BD3" w:rsidRDefault="00064BD3">
      <w:pPr>
        <w:pStyle w:val="TOC5"/>
        <w:rPr>
          <w:noProof/>
          <w:lang w:bidi="ar-SA"/>
        </w:rPr>
      </w:pPr>
      <w:r>
        <w:rPr>
          <w:noProof/>
        </w:rPr>
        <w:t>+ AuthorSearchManager.cs</w:t>
      </w:r>
      <w:r>
        <w:rPr>
          <w:noProof/>
        </w:rPr>
        <w:tab/>
      </w:r>
      <w:r>
        <w:rPr>
          <w:noProof/>
        </w:rPr>
        <w:fldChar w:fldCharType="begin"/>
      </w:r>
      <w:r>
        <w:rPr>
          <w:noProof/>
        </w:rPr>
        <w:instrText xml:space="preserve"> PAGEREF _Toc448493939 \h </w:instrText>
      </w:r>
      <w:r>
        <w:rPr>
          <w:noProof/>
        </w:rPr>
      </w:r>
      <w:r>
        <w:rPr>
          <w:noProof/>
        </w:rPr>
        <w:fldChar w:fldCharType="separate"/>
      </w:r>
      <w:r>
        <w:rPr>
          <w:noProof/>
        </w:rPr>
        <w:t>27</w:t>
      </w:r>
      <w:r>
        <w:rPr>
          <w:noProof/>
        </w:rPr>
        <w:fldChar w:fldCharType="end"/>
      </w:r>
    </w:p>
    <w:p w14:paraId="198F0FA2" w14:textId="77777777" w:rsidR="00064BD3" w:rsidRDefault="00064BD3">
      <w:pPr>
        <w:pStyle w:val="TOC4"/>
        <w:rPr>
          <w:lang w:bidi="ar-SA"/>
        </w:rPr>
      </w:pPr>
      <w:r>
        <w:t>Aries.EditorialManager</w:t>
      </w:r>
      <w:r>
        <w:tab/>
      </w:r>
      <w:r>
        <w:fldChar w:fldCharType="begin"/>
      </w:r>
      <w:r>
        <w:instrText xml:space="preserve"> PAGEREF _Toc448493940 \h </w:instrText>
      </w:r>
      <w:r>
        <w:fldChar w:fldCharType="separate"/>
      </w:r>
      <w:r>
        <w:t>30</w:t>
      </w:r>
      <w:r>
        <w:fldChar w:fldCharType="end"/>
      </w:r>
    </w:p>
    <w:p w14:paraId="2057792B" w14:textId="77777777" w:rsidR="00064BD3" w:rsidRDefault="00064BD3">
      <w:pPr>
        <w:pStyle w:val="TOC5"/>
        <w:rPr>
          <w:noProof/>
          <w:lang w:bidi="ar-SA"/>
        </w:rPr>
      </w:pPr>
      <w:r>
        <w:rPr>
          <w:noProof/>
        </w:rPr>
        <w:t>ImportedAuthorManager.cs</w:t>
      </w:r>
      <w:r>
        <w:rPr>
          <w:noProof/>
        </w:rPr>
        <w:tab/>
      </w:r>
      <w:r>
        <w:rPr>
          <w:noProof/>
        </w:rPr>
        <w:fldChar w:fldCharType="begin"/>
      </w:r>
      <w:r>
        <w:rPr>
          <w:noProof/>
        </w:rPr>
        <w:instrText xml:space="preserve"> PAGEREF _Toc448493941 \h </w:instrText>
      </w:r>
      <w:r>
        <w:rPr>
          <w:noProof/>
        </w:rPr>
      </w:r>
      <w:r>
        <w:rPr>
          <w:noProof/>
        </w:rPr>
        <w:fldChar w:fldCharType="separate"/>
      </w:r>
      <w:r>
        <w:rPr>
          <w:noProof/>
        </w:rPr>
        <w:t>30</w:t>
      </w:r>
      <w:r>
        <w:rPr>
          <w:noProof/>
        </w:rPr>
        <w:fldChar w:fldCharType="end"/>
      </w:r>
    </w:p>
    <w:p w14:paraId="56D02CC1" w14:textId="77777777" w:rsidR="00064BD3" w:rsidRDefault="00064BD3">
      <w:pPr>
        <w:pStyle w:val="TOC5"/>
        <w:rPr>
          <w:noProof/>
          <w:lang w:bidi="ar-SA"/>
        </w:rPr>
      </w:pPr>
      <w:r>
        <w:rPr>
          <w:noProof/>
        </w:rPr>
        <w:t>Constants.cs</w:t>
      </w:r>
      <w:r>
        <w:rPr>
          <w:noProof/>
        </w:rPr>
        <w:tab/>
      </w:r>
      <w:r>
        <w:rPr>
          <w:noProof/>
        </w:rPr>
        <w:fldChar w:fldCharType="begin"/>
      </w:r>
      <w:r>
        <w:rPr>
          <w:noProof/>
        </w:rPr>
        <w:instrText xml:space="preserve"> PAGEREF _Toc448493942 \h </w:instrText>
      </w:r>
      <w:r>
        <w:rPr>
          <w:noProof/>
        </w:rPr>
      </w:r>
      <w:r>
        <w:rPr>
          <w:noProof/>
        </w:rPr>
        <w:fldChar w:fldCharType="separate"/>
      </w:r>
      <w:r>
        <w:rPr>
          <w:noProof/>
        </w:rPr>
        <w:t>30</w:t>
      </w:r>
      <w:r>
        <w:rPr>
          <w:noProof/>
        </w:rPr>
        <w:fldChar w:fldCharType="end"/>
      </w:r>
    </w:p>
    <w:p w14:paraId="0B51C28E" w14:textId="77777777" w:rsidR="00064BD3" w:rsidRDefault="00064BD3">
      <w:pPr>
        <w:pStyle w:val="TOC4"/>
        <w:rPr>
          <w:lang w:bidi="ar-SA"/>
        </w:rPr>
      </w:pPr>
      <w:r>
        <w:lastRenderedPageBreak/>
        <w:t>Aries.EditorialManager.Web.Command.Upload</w:t>
      </w:r>
      <w:r>
        <w:tab/>
      </w:r>
      <w:r>
        <w:fldChar w:fldCharType="begin"/>
      </w:r>
      <w:r>
        <w:instrText xml:space="preserve"> PAGEREF _Toc448493943 \h </w:instrText>
      </w:r>
      <w:r>
        <w:fldChar w:fldCharType="separate"/>
      </w:r>
      <w:r>
        <w:t>30</w:t>
      </w:r>
      <w:r>
        <w:fldChar w:fldCharType="end"/>
      </w:r>
    </w:p>
    <w:p w14:paraId="5AA17E47" w14:textId="77777777" w:rsidR="00064BD3" w:rsidRDefault="00064BD3">
      <w:pPr>
        <w:pStyle w:val="TOC5"/>
        <w:rPr>
          <w:noProof/>
          <w:lang w:bidi="ar-SA"/>
        </w:rPr>
      </w:pPr>
      <w:r>
        <w:rPr>
          <w:noProof/>
        </w:rPr>
        <w:t>UploadAuthorListFile.cs</w:t>
      </w:r>
      <w:r>
        <w:rPr>
          <w:noProof/>
        </w:rPr>
        <w:tab/>
      </w:r>
      <w:r>
        <w:rPr>
          <w:noProof/>
        </w:rPr>
        <w:fldChar w:fldCharType="begin"/>
      </w:r>
      <w:r>
        <w:rPr>
          <w:noProof/>
        </w:rPr>
        <w:instrText xml:space="preserve"> PAGEREF _Toc448493944 \h </w:instrText>
      </w:r>
      <w:r>
        <w:rPr>
          <w:noProof/>
        </w:rPr>
      </w:r>
      <w:r>
        <w:rPr>
          <w:noProof/>
        </w:rPr>
        <w:fldChar w:fldCharType="separate"/>
      </w:r>
      <w:r>
        <w:rPr>
          <w:noProof/>
        </w:rPr>
        <w:t>30</w:t>
      </w:r>
      <w:r>
        <w:rPr>
          <w:noProof/>
        </w:rPr>
        <w:fldChar w:fldCharType="end"/>
      </w:r>
    </w:p>
    <w:p w14:paraId="00764895" w14:textId="77777777" w:rsidR="00064BD3" w:rsidRDefault="00064BD3">
      <w:pPr>
        <w:pStyle w:val="TOC4"/>
        <w:rPr>
          <w:lang w:bidi="ar-SA"/>
        </w:rPr>
      </w:pPr>
      <w:r>
        <w:t>Web.Common</w:t>
      </w:r>
      <w:r>
        <w:tab/>
      </w:r>
      <w:r>
        <w:fldChar w:fldCharType="begin"/>
      </w:r>
      <w:r>
        <w:instrText xml:space="preserve"> PAGEREF _Toc448493945 \h </w:instrText>
      </w:r>
      <w:r>
        <w:fldChar w:fldCharType="separate"/>
      </w:r>
      <w:r>
        <w:t>30</w:t>
      </w:r>
      <w:r>
        <w:fldChar w:fldCharType="end"/>
      </w:r>
    </w:p>
    <w:p w14:paraId="54CB26FD" w14:textId="77777777" w:rsidR="00064BD3" w:rsidRDefault="00064BD3">
      <w:pPr>
        <w:pStyle w:val="TOC5"/>
        <w:rPr>
          <w:noProof/>
          <w:lang w:bidi="ar-SA"/>
        </w:rPr>
      </w:pPr>
      <w:r>
        <w:rPr>
          <w:noProof/>
        </w:rPr>
        <w:t>constants.js</w:t>
      </w:r>
      <w:r>
        <w:rPr>
          <w:noProof/>
        </w:rPr>
        <w:tab/>
      </w:r>
      <w:r>
        <w:rPr>
          <w:noProof/>
        </w:rPr>
        <w:fldChar w:fldCharType="begin"/>
      </w:r>
      <w:r>
        <w:rPr>
          <w:noProof/>
        </w:rPr>
        <w:instrText xml:space="preserve"> PAGEREF _Toc448493946 \h </w:instrText>
      </w:r>
      <w:r>
        <w:rPr>
          <w:noProof/>
        </w:rPr>
      </w:r>
      <w:r>
        <w:rPr>
          <w:noProof/>
        </w:rPr>
        <w:fldChar w:fldCharType="separate"/>
      </w:r>
      <w:r>
        <w:rPr>
          <w:noProof/>
        </w:rPr>
        <w:t>30</w:t>
      </w:r>
      <w:r>
        <w:rPr>
          <w:noProof/>
        </w:rPr>
        <w:fldChar w:fldCharType="end"/>
      </w:r>
    </w:p>
    <w:p w14:paraId="10A38DDB" w14:textId="77777777" w:rsidR="00064BD3" w:rsidRDefault="00064BD3">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_Toc448493947 \h </w:instrText>
      </w:r>
      <w:r>
        <w:rPr>
          <w:noProof/>
        </w:rPr>
      </w:r>
      <w:r>
        <w:rPr>
          <w:noProof/>
        </w:rPr>
        <w:fldChar w:fldCharType="separate"/>
      </w:r>
      <w:r>
        <w:rPr>
          <w:noProof/>
        </w:rPr>
        <w:t>31</w:t>
      </w:r>
      <w:r>
        <w:rPr>
          <w:noProof/>
        </w:rPr>
        <w:fldChar w:fldCharType="end"/>
      </w:r>
    </w:p>
    <w:p w14:paraId="6D85D69C" w14:textId="77777777" w:rsidR="00064BD3" w:rsidRDefault="00064BD3">
      <w:pPr>
        <w:pStyle w:val="TOC4"/>
        <w:rPr>
          <w:lang w:bidi="ar-SA"/>
        </w:rPr>
      </w:pPr>
      <w:r>
        <w:t>Web/Common</w:t>
      </w:r>
      <w:r>
        <w:tab/>
      </w:r>
      <w:r>
        <w:fldChar w:fldCharType="begin"/>
      </w:r>
      <w:r>
        <w:instrText xml:space="preserve"> PAGEREF _Toc448493948 \h </w:instrText>
      </w:r>
      <w:r>
        <w:fldChar w:fldCharType="separate"/>
      </w:r>
      <w:r>
        <w:t>31</w:t>
      </w:r>
      <w:r>
        <w:fldChar w:fldCharType="end"/>
      </w:r>
    </w:p>
    <w:p w14:paraId="42870686" w14:textId="77777777" w:rsidR="00064BD3" w:rsidRDefault="00064BD3">
      <w:pPr>
        <w:pStyle w:val="TOC5"/>
        <w:rPr>
          <w:noProof/>
          <w:lang w:bidi="ar-SA"/>
        </w:rPr>
      </w:pPr>
      <w:r>
        <w:rPr>
          <w:noProof/>
        </w:rPr>
        <w:t>AuthorListFileAuthors.ashx</w:t>
      </w:r>
      <w:r>
        <w:rPr>
          <w:noProof/>
        </w:rPr>
        <w:tab/>
      </w:r>
      <w:r>
        <w:rPr>
          <w:noProof/>
        </w:rPr>
        <w:fldChar w:fldCharType="begin"/>
      </w:r>
      <w:r>
        <w:rPr>
          <w:noProof/>
        </w:rPr>
        <w:instrText xml:space="preserve"> PAGEREF _Toc448493949 \h </w:instrText>
      </w:r>
      <w:r>
        <w:rPr>
          <w:noProof/>
        </w:rPr>
      </w:r>
      <w:r>
        <w:rPr>
          <w:noProof/>
        </w:rPr>
        <w:fldChar w:fldCharType="separate"/>
      </w:r>
      <w:r>
        <w:rPr>
          <w:noProof/>
        </w:rPr>
        <w:t>31</w:t>
      </w:r>
      <w:r>
        <w:rPr>
          <w:noProof/>
        </w:rPr>
        <w:fldChar w:fldCharType="end"/>
      </w:r>
    </w:p>
    <w:p w14:paraId="51121314" w14:textId="77777777" w:rsidR="00064BD3" w:rsidRDefault="00064BD3">
      <w:pPr>
        <w:pStyle w:val="TOC5"/>
        <w:rPr>
          <w:noProof/>
          <w:lang w:bidi="ar-SA"/>
        </w:rPr>
      </w:pPr>
      <w:r>
        <w:rPr>
          <w:noProof/>
        </w:rPr>
        <w:t>UploadAuthorList.aspx.cs</w:t>
      </w:r>
      <w:r>
        <w:rPr>
          <w:noProof/>
        </w:rPr>
        <w:tab/>
      </w:r>
      <w:r>
        <w:rPr>
          <w:noProof/>
        </w:rPr>
        <w:fldChar w:fldCharType="begin"/>
      </w:r>
      <w:r>
        <w:rPr>
          <w:noProof/>
        </w:rPr>
        <w:instrText xml:space="preserve"> PAGEREF _Toc448493950 \h </w:instrText>
      </w:r>
      <w:r>
        <w:rPr>
          <w:noProof/>
        </w:rPr>
      </w:r>
      <w:r>
        <w:rPr>
          <w:noProof/>
        </w:rPr>
        <w:fldChar w:fldCharType="separate"/>
      </w:r>
      <w:r>
        <w:rPr>
          <w:noProof/>
        </w:rPr>
        <w:t>31</w:t>
      </w:r>
      <w:r>
        <w:rPr>
          <w:noProof/>
        </w:rPr>
        <w:fldChar w:fldCharType="end"/>
      </w:r>
    </w:p>
    <w:p w14:paraId="3D72BC49" w14:textId="77777777" w:rsidR="00064BD3" w:rsidRDefault="00064BD3">
      <w:pPr>
        <w:pStyle w:val="TOC5"/>
        <w:rPr>
          <w:noProof/>
          <w:lang w:bidi="ar-SA"/>
        </w:rPr>
      </w:pPr>
      <w:r>
        <w:rPr>
          <w:noProof/>
        </w:rPr>
        <w:t>UploadedAuthorSearchResults.aspx.cs</w:t>
      </w:r>
      <w:r>
        <w:rPr>
          <w:noProof/>
        </w:rPr>
        <w:tab/>
      </w:r>
      <w:r>
        <w:rPr>
          <w:noProof/>
        </w:rPr>
        <w:fldChar w:fldCharType="begin"/>
      </w:r>
      <w:r>
        <w:rPr>
          <w:noProof/>
        </w:rPr>
        <w:instrText xml:space="preserve"> PAGEREF _Toc448493951 \h </w:instrText>
      </w:r>
      <w:r>
        <w:rPr>
          <w:noProof/>
        </w:rPr>
      </w:r>
      <w:r>
        <w:rPr>
          <w:noProof/>
        </w:rPr>
        <w:fldChar w:fldCharType="separate"/>
      </w:r>
      <w:r>
        <w:rPr>
          <w:noProof/>
        </w:rPr>
        <w:t>31</w:t>
      </w:r>
      <w:r>
        <w:rPr>
          <w:noProof/>
        </w:rPr>
        <w:fldChar w:fldCharType="end"/>
      </w:r>
    </w:p>
    <w:p w14:paraId="75AE0413" w14:textId="77777777" w:rsidR="00064BD3" w:rsidRDefault="00064BD3">
      <w:pPr>
        <w:pStyle w:val="TOC2"/>
        <w:rPr>
          <w:b w:val="0"/>
          <w:i w:val="0"/>
          <w:noProof/>
          <w:lang w:bidi="ar-SA"/>
        </w:rPr>
      </w:pPr>
      <w:r>
        <w:rPr>
          <w:noProof/>
        </w:rPr>
        <w:t>New Author Search Results Grid</w:t>
      </w:r>
      <w:r>
        <w:rPr>
          <w:noProof/>
        </w:rPr>
        <w:tab/>
      </w:r>
      <w:r>
        <w:rPr>
          <w:noProof/>
        </w:rPr>
        <w:fldChar w:fldCharType="begin"/>
      </w:r>
      <w:r>
        <w:rPr>
          <w:noProof/>
        </w:rPr>
        <w:instrText xml:space="preserve"> PAGEREF _Toc448493952 \h </w:instrText>
      </w:r>
      <w:r>
        <w:rPr>
          <w:noProof/>
        </w:rPr>
      </w:r>
      <w:r>
        <w:rPr>
          <w:noProof/>
        </w:rPr>
        <w:fldChar w:fldCharType="separate"/>
      </w:r>
      <w:r>
        <w:rPr>
          <w:noProof/>
        </w:rPr>
        <w:t>32</w:t>
      </w:r>
      <w:r>
        <w:rPr>
          <w:noProof/>
        </w:rPr>
        <w:fldChar w:fldCharType="end"/>
      </w:r>
    </w:p>
    <w:p w14:paraId="2FDF38A7" w14:textId="77777777" w:rsidR="00064BD3" w:rsidRDefault="00064BD3">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_Toc448493953 \h </w:instrText>
      </w:r>
      <w:r>
        <w:rPr>
          <w:noProof/>
        </w:rPr>
      </w:r>
      <w:r>
        <w:rPr>
          <w:noProof/>
        </w:rPr>
        <w:fldChar w:fldCharType="separate"/>
      </w:r>
      <w:r>
        <w:rPr>
          <w:noProof/>
        </w:rPr>
        <w:t>32</w:t>
      </w:r>
      <w:r>
        <w:rPr>
          <w:noProof/>
        </w:rPr>
        <w:fldChar w:fldCharType="end"/>
      </w:r>
    </w:p>
    <w:p w14:paraId="218D19CA" w14:textId="77777777" w:rsidR="00064BD3" w:rsidRDefault="00064BD3">
      <w:pPr>
        <w:pStyle w:val="TOC4"/>
        <w:rPr>
          <w:lang w:bidi="ar-SA"/>
        </w:rPr>
      </w:pPr>
      <w:r>
        <w:t>TRANSLATION</w:t>
      </w:r>
      <w:r>
        <w:tab/>
      </w:r>
      <w:r>
        <w:fldChar w:fldCharType="begin"/>
      </w:r>
      <w:r>
        <w:instrText xml:space="preserve"> PAGEREF _Toc448493954 \h </w:instrText>
      </w:r>
      <w:r>
        <w:fldChar w:fldCharType="separate"/>
      </w:r>
      <w:r>
        <w:t>32</w:t>
      </w:r>
      <w:r>
        <w:fldChar w:fldCharType="end"/>
      </w:r>
    </w:p>
    <w:p w14:paraId="3D2319EC" w14:textId="77777777" w:rsidR="00064BD3" w:rsidRDefault="00064BD3">
      <w:pPr>
        <w:pStyle w:val="TOC3"/>
        <w:tabs>
          <w:tab w:val="right" w:leader="dot" w:pos="9350"/>
        </w:tabs>
        <w:rPr>
          <w:noProof/>
          <w:lang w:bidi="ar-SA"/>
        </w:rPr>
      </w:pPr>
      <w:r>
        <w:rPr>
          <w:noProof/>
        </w:rPr>
        <w:t>Page Controls</w:t>
      </w:r>
      <w:r>
        <w:rPr>
          <w:noProof/>
        </w:rPr>
        <w:tab/>
      </w:r>
      <w:r>
        <w:rPr>
          <w:noProof/>
        </w:rPr>
        <w:fldChar w:fldCharType="begin"/>
      </w:r>
      <w:r>
        <w:rPr>
          <w:noProof/>
        </w:rPr>
        <w:instrText xml:space="preserve"> PAGEREF _Toc448493955 \h </w:instrText>
      </w:r>
      <w:r>
        <w:rPr>
          <w:noProof/>
        </w:rPr>
      </w:r>
      <w:r>
        <w:rPr>
          <w:noProof/>
        </w:rPr>
        <w:fldChar w:fldCharType="separate"/>
      </w:r>
      <w:r>
        <w:rPr>
          <w:noProof/>
        </w:rPr>
        <w:t>32</w:t>
      </w:r>
      <w:r>
        <w:rPr>
          <w:noProof/>
        </w:rPr>
        <w:fldChar w:fldCharType="end"/>
      </w:r>
    </w:p>
    <w:p w14:paraId="06A64DC7" w14:textId="77777777" w:rsidR="00064BD3" w:rsidRDefault="00064BD3">
      <w:pPr>
        <w:pStyle w:val="TOC4"/>
        <w:rPr>
          <w:lang w:bidi="ar-SA"/>
        </w:rPr>
      </w:pPr>
      <w:r>
        <w:t>Common\WebControls</w:t>
      </w:r>
      <w:r>
        <w:tab/>
      </w:r>
      <w:r>
        <w:fldChar w:fldCharType="begin"/>
      </w:r>
      <w:r>
        <w:instrText xml:space="preserve"> PAGEREF _Toc448493956 \h </w:instrText>
      </w:r>
      <w:r>
        <w:fldChar w:fldCharType="separate"/>
      </w:r>
      <w:r>
        <w:t>32</w:t>
      </w:r>
      <w:r>
        <w:fldChar w:fldCharType="end"/>
      </w:r>
    </w:p>
    <w:p w14:paraId="35027302" w14:textId="77777777" w:rsidR="00064BD3" w:rsidRDefault="00064BD3">
      <w:pPr>
        <w:pStyle w:val="TOC5"/>
        <w:rPr>
          <w:noProof/>
          <w:lang w:bidi="ar-SA"/>
        </w:rPr>
      </w:pPr>
      <w:r>
        <w:rPr>
          <w:noProof/>
        </w:rPr>
        <w:t>AuthorSearchResultsGrid.ascx</w:t>
      </w:r>
      <w:r>
        <w:rPr>
          <w:noProof/>
        </w:rPr>
        <w:tab/>
      </w:r>
      <w:r>
        <w:rPr>
          <w:noProof/>
        </w:rPr>
        <w:fldChar w:fldCharType="begin"/>
      </w:r>
      <w:r>
        <w:rPr>
          <w:noProof/>
        </w:rPr>
        <w:instrText xml:space="preserve"> PAGEREF _Toc448493957 \h </w:instrText>
      </w:r>
      <w:r>
        <w:rPr>
          <w:noProof/>
        </w:rPr>
      </w:r>
      <w:r>
        <w:rPr>
          <w:noProof/>
        </w:rPr>
        <w:fldChar w:fldCharType="separate"/>
      </w:r>
      <w:r>
        <w:rPr>
          <w:noProof/>
        </w:rPr>
        <w:t>32</w:t>
      </w:r>
      <w:r>
        <w:rPr>
          <w:noProof/>
        </w:rPr>
        <w:fldChar w:fldCharType="end"/>
      </w:r>
    </w:p>
    <w:p w14:paraId="3A02D18B" w14:textId="77777777" w:rsidR="00064BD3" w:rsidRDefault="00064BD3">
      <w:pPr>
        <w:pStyle w:val="TOC5"/>
        <w:rPr>
          <w:noProof/>
          <w:lang w:bidi="ar-SA"/>
        </w:rPr>
      </w:pPr>
      <w:r>
        <w:rPr>
          <w:noProof/>
        </w:rPr>
        <w:t>AuthorSearchResultsGrid.ascx.cs</w:t>
      </w:r>
      <w:r>
        <w:rPr>
          <w:noProof/>
        </w:rPr>
        <w:tab/>
      </w:r>
      <w:r>
        <w:rPr>
          <w:noProof/>
        </w:rPr>
        <w:fldChar w:fldCharType="begin"/>
      </w:r>
      <w:r>
        <w:rPr>
          <w:noProof/>
        </w:rPr>
        <w:instrText xml:space="preserve"> PAGEREF _Toc448493958 \h </w:instrText>
      </w:r>
      <w:r>
        <w:rPr>
          <w:noProof/>
        </w:rPr>
      </w:r>
      <w:r>
        <w:rPr>
          <w:noProof/>
        </w:rPr>
        <w:fldChar w:fldCharType="separate"/>
      </w:r>
      <w:r>
        <w:rPr>
          <w:noProof/>
        </w:rPr>
        <w:t>33</w:t>
      </w:r>
      <w:r>
        <w:rPr>
          <w:noProof/>
        </w:rPr>
        <w:fldChar w:fldCharType="end"/>
      </w:r>
    </w:p>
    <w:p w14:paraId="192D95B8" w14:textId="77777777" w:rsidR="00064BD3" w:rsidRDefault="00064BD3">
      <w:pPr>
        <w:pStyle w:val="TOC2"/>
        <w:rPr>
          <w:b w:val="0"/>
          <w:i w:val="0"/>
          <w:noProof/>
          <w:lang w:bidi="ar-SA"/>
        </w:rPr>
      </w:pPr>
      <w:r>
        <w:rPr>
          <w:noProof/>
        </w:rPr>
        <w:t>Author List Import</w:t>
      </w:r>
      <w:r>
        <w:rPr>
          <w:noProof/>
        </w:rPr>
        <w:tab/>
      </w:r>
      <w:r>
        <w:rPr>
          <w:noProof/>
        </w:rPr>
        <w:fldChar w:fldCharType="begin"/>
      </w:r>
      <w:r>
        <w:rPr>
          <w:noProof/>
        </w:rPr>
        <w:instrText xml:space="preserve"> PAGEREF _Toc448493959 \h </w:instrText>
      </w:r>
      <w:r>
        <w:rPr>
          <w:noProof/>
        </w:rPr>
      </w:r>
      <w:r>
        <w:rPr>
          <w:noProof/>
        </w:rPr>
        <w:fldChar w:fldCharType="separate"/>
      </w:r>
      <w:r>
        <w:rPr>
          <w:noProof/>
        </w:rPr>
        <w:t>35</w:t>
      </w:r>
      <w:r>
        <w:rPr>
          <w:noProof/>
        </w:rPr>
        <w:fldChar w:fldCharType="end"/>
      </w:r>
    </w:p>
    <w:p w14:paraId="04D56D9E" w14:textId="77777777" w:rsidR="00064BD3" w:rsidRDefault="00064BD3">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_Toc448493960 \h </w:instrText>
      </w:r>
      <w:r>
        <w:rPr>
          <w:noProof/>
        </w:rPr>
      </w:r>
      <w:r>
        <w:rPr>
          <w:noProof/>
        </w:rPr>
        <w:fldChar w:fldCharType="separate"/>
      </w:r>
      <w:r>
        <w:rPr>
          <w:noProof/>
        </w:rPr>
        <w:t>35</w:t>
      </w:r>
      <w:r>
        <w:rPr>
          <w:noProof/>
        </w:rPr>
        <w:fldChar w:fldCharType="end"/>
      </w:r>
    </w:p>
    <w:p w14:paraId="0ADAFB9A" w14:textId="77777777" w:rsidR="00064BD3" w:rsidRDefault="00064BD3">
      <w:pPr>
        <w:pStyle w:val="TOC4"/>
        <w:rPr>
          <w:lang w:bidi="ar-SA"/>
        </w:rPr>
      </w:pPr>
      <w:r>
        <w:t>TRANSLATION</w:t>
      </w:r>
      <w:r>
        <w:tab/>
      </w:r>
      <w:r>
        <w:fldChar w:fldCharType="begin"/>
      </w:r>
      <w:r>
        <w:instrText xml:space="preserve"> PAGEREF _Toc448493961 \h </w:instrText>
      </w:r>
      <w:r>
        <w:fldChar w:fldCharType="separate"/>
      </w:r>
      <w:r>
        <w:t>35</w:t>
      </w:r>
      <w:r>
        <w:fldChar w:fldCharType="end"/>
      </w:r>
    </w:p>
    <w:p w14:paraId="0DF2F513" w14:textId="77777777" w:rsidR="00064BD3" w:rsidRDefault="00064BD3">
      <w:pPr>
        <w:pStyle w:val="TOC5"/>
        <w:rPr>
          <w:noProof/>
          <w:lang w:bidi="ar-SA"/>
        </w:rPr>
      </w:pPr>
      <w:r>
        <w:rPr>
          <w:noProof/>
        </w:rPr>
        <w:t>Pages.Editorial.UploadedAuthors.Instructions</w:t>
      </w:r>
      <w:r>
        <w:rPr>
          <w:noProof/>
        </w:rPr>
        <w:tab/>
      </w:r>
      <w:r>
        <w:rPr>
          <w:noProof/>
        </w:rPr>
        <w:fldChar w:fldCharType="begin"/>
      </w:r>
      <w:r>
        <w:rPr>
          <w:noProof/>
        </w:rPr>
        <w:instrText xml:space="preserve"> PAGEREF _Toc448493962 \h </w:instrText>
      </w:r>
      <w:r>
        <w:rPr>
          <w:noProof/>
        </w:rPr>
      </w:r>
      <w:r>
        <w:rPr>
          <w:noProof/>
        </w:rPr>
        <w:fldChar w:fldCharType="separate"/>
      </w:r>
      <w:r>
        <w:rPr>
          <w:noProof/>
        </w:rPr>
        <w:t>35</w:t>
      </w:r>
      <w:r>
        <w:rPr>
          <w:noProof/>
        </w:rPr>
        <w:fldChar w:fldCharType="end"/>
      </w:r>
    </w:p>
    <w:p w14:paraId="3CB0A13C" w14:textId="77777777" w:rsidR="00064BD3" w:rsidRDefault="00064BD3">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_Toc448493963 \h </w:instrText>
      </w:r>
      <w:r>
        <w:rPr>
          <w:noProof/>
        </w:rPr>
      </w:r>
      <w:r>
        <w:rPr>
          <w:noProof/>
        </w:rPr>
        <w:fldChar w:fldCharType="separate"/>
      </w:r>
      <w:r>
        <w:rPr>
          <w:noProof/>
        </w:rPr>
        <w:t>35</w:t>
      </w:r>
      <w:r>
        <w:rPr>
          <w:noProof/>
        </w:rPr>
        <w:fldChar w:fldCharType="end"/>
      </w:r>
    </w:p>
    <w:p w14:paraId="5F2651A3" w14:textId="77777777" w:rsidR="00064BD3" w:rsidRDefault="00064BD3">
      <w:pPr>
        <w:pStyle w:val="TOC4"/>
        <w:rPr>
          <w:lang w:bidi="ar-SA"/>
        </w:rPr>
      </w:pPr>
      <w:r>
        <w:t>Aries.EditorialManager</w:t>
      </w:r>
      <w:r>
        <w:tab/>
      </w:r>
      <w:r>
        <w:fldChar w:fldCharType="begin"/>
      </w:r>
      <w:r>
        <w:instrText xml:space="preserve"> PAGEREF _Toc448493964 \h </w:instrText>
      </w:r>
      <w:r>
        <w:fldChar w:fldCharType="separate"/>
      </w:r>
      <w:r>
        <w:t>35</w:t>
      </w:r>
      <w:r>
        <w:fldChar w:fldCharType="end"/>
      </w:r>
    </w:p>
    <w:p w14:paraId="5C16C80F" w14:textId="77777777" w:rsidR="00064BD3" w:rsidRDefault="00064BD3">
      <w:pPr>
        <w:pStyle w:val="TOC5"/>
        <w:rPr>
          <w:noProof/>
          <w:lang w:bidi="ar-SA"/>
        </w:rPr>
      </w:pPr>
      <w:r>
        <w:rPr>
          <w:noProof/>
        </w:rPr>
        <w:t>ImportedAuthorManager.cs</w:t>
      </w:r>
      <w:r>
        <w:rPr>
          <w:noProof/>
        </w:rPr>
        <w:tab/>
      </w:r>
      <w:r>
        <w:rPr>
          <w:noProof/>
        </w:rPr>
        <w:fldChar w:fldCharType="begin"/>
      </w:r>
      <w:r>
        <w:rPr>
          <w:noProof/>
        </w:rPr>
        <w:instrText xml:space="preserve"> PAGEREF _Toc448493965 \h </w:instrText>
      </w:r>
      <w:r>
        <w:rPr>
          <w:noProof/>
        </w:rPr>
      </w:r>
      <w:r>
        <w:rPr>
          <w:noProof/>
        </w:rPr>
        <w:fldChar w:fldCharType="separate"/>
      </w:r>
      <w:r>
        <w:rPr>
          <w:noProof/>
        </w:rPr>
        <w:t>35</w:t>
      </w:r>
      <w:r>
        <w:rPr>
          <w:noProof/>
        </w:rPr>
        <w:fldChar w:fldCharType="end"/>
      </w:r>
    </w:p>
    <w:p w14:paraId="7105CC3A" w14:textId="77777777" w:rsidR="00064BD3" w:rsidRDefault="00064BD3">
      <w:pPr>
        <w:pStyle w:val="TOC5"/>
        <w:rPr>
          <w:noProof/>
          <w:lang w:bidi="ar-SA"/>
        </w:rPr>
      </w:pPr>
      <w:r>
        <w:rPr>
          <w:noProof/>
        </w:rPr>
        <w:t>AuthorCandidate.cs</w:t>
      </w:r>
      <w:r>
        <w:rPr>
          <w:noProof/>
        </w:rPr>
        <w:tab/>
      </w:r>
      <w:r>
        <w:rPr>
          <w:noProof/>
        </w:rPr>
        <w:fldChar w:fldCharType="begin"/>
      </w:r>
      <w:r>
        <w:rPr>
          <w:noProof/>
        </w:rPr>
        <w:instrText xml:space="preserve"> PAGEREF _Toc448493966 \h </w:instrText>
      </w:r>
      <w:r>
        <w:rPr>
          <w:noProof/>
        </w:rPr>
      </w:r>
      <w:r>
        <w:rPr>
          <w:noProof/>
        </w:rPr>
        <w:fldChar w:fldCharType="separate"/>
      </w:r>
      <w:r>
        <w:rPr>
          <w:noProof/>
        </w:rPr>
        <w:t>35</w:t>
      </w:r>
      <w:r>
        <w:rPr>
          <w:noProof/>
        </w:rPr>
        <w:fldChar w:fldCharType="end"/>
      </w:r>
    </w:p>
    <w:p w14:paraId="0678B2AD" w14:textId="77777777" w:rsidR="00064BD3" w:rsidRDefault="00064BD3">
      <w:pPr>
        <w:pStyle w:val="TOC5"/>
        <w:rPr>
          <w:noProof/>
          <w:lang w:bidi="ar-SA"/>
        </w:rPr>
      </w:pPr>
      <w:r>
        <w:rPr>
          <w:noProof/>
        </w:rPr>
        <w:t>UploadedAuthorInfo.cs</w:t>
      </w:r>
      <w:r>
        <w:rPr>
          <w:noProof/>
        </w:rPr>
        <w:tab/>
      </w:r>
      <w:r>
        <w:rPr>
          <w:noProof/>
        </w:rPr>
        <w:fldChar w:fldCharType="begin"/>
      </w:r>
      <w:r>
        <w:rPr>
          <w:noProof/>
        </w:rPr>
        <w:instrText xml:space="preserve"> PAGEREF _Toc448493967 \h </w:instrText>
      </w:r>
      <w:r>
        <w:rPr>
          <w:noProof/>
        </w:rPr>
      </w:r>
      <w:r>
        <w:rPr>
          <w:noProof/>
        </w:rPr>
        <w:fldChar w:fldCharType="separate"/>
      </w:r>
      <w:r>
        <w:rPr>
          <w:noProof/>
        </w:rPr>
        <w:t>36</w:t>
      </w:r>
      <w:r>
        <w:rPr>
          <w:noProof/>
        </w:rPr>
        <w:fldChar w:fldCharType="end"/>
      </w:r>
    </w:p>
    <w:p w14:paraId="5F6B5603" w14:textId="77777777" w:rsidR="00064BD3" w:rsidRDefault="00064BD3">
      <w:pPr>
        <w:pStyle w:val="TOC4"/>
        <w:rPr>
          <w:lang w:bidi="ar-SA"/>
        </w:rPr>
      </w:pPr>
      <w:r>
        <w:t>Aries.EditorialManager.Web.Command.Upload</w:t>
      </w:r>
      <w:r>
        <w:tab/>
      </w:r>
      <w:r>
        <w:fldChar w:fldCharType="begin"/>
      </w:r>
      <w:r>
        <w:instrText xml:space="preserve"> PAGEREF _Toc448493968 \h </w:instrText>
      </w:r>
      <w:r>
        <w:fldChar w:fldCharType="separate"/>
      </w:r>
      <w:r>
        <w:t>36</w:t>
      </w:r>
      <w:r>
        <w:fldChar w:fldCharType="end"/>
      </w:r>
    </w:p>
    <w:p w14:paraId="33CF8FA7" w14:textId="77777777" w:rsidR="00064BD3" w:rsidRDefault="00064BD3">
      <w:pPr>
        <w:pStyle w:val="TOC5"/>
        <w:rPr>
          <w:noProof/>
          <w:lang w:bidi="ar-SA"/>
        </w:rPr>
      </w:pPr>
      <w:r>
        <w:rPr>
          <w:noProof/>
        </w:rPr>
        <w:t>UploadAuthorListFile.cs</w:t>
      </w:r>
      <w:r>
        <w:rPr>
          <w:noProof/>
        </w:rPr>
        <w:tab/>
      </w:r>
      <w:r>
        <w:rPr>
          <w:noProof/>
        </w:rPr>
        <w:fldChar w:fldCharType="begin"/>
      </w:r>
      <w:r>
        <w:rPr>
          <w:noProof/>
        </w:rPr>
        <w:instrText xml:space="preserve"> PAGEREF _Toc448493969 \h </w:instrText>
      </w:r>
      <w:r>
        <w:rPr>
          <w:noProof/>
        </w:rPr>
      </w:r>
      <w:r>
        <w:rPr>
          <w:noProof/>
        </w:rPr>
        <w:fldChar w:fldCharType="separate"/>
      </w:r>
      <w:r>
        <w:rPr>
          <w:noProof/>
        </w:rPr>
        <w:t>36</w:t>
      </w:r>
      <w:r>
        <w:rPr>
          <w:noProof/>
        </w:rPr>
        <w:fldChar w:fldCharType="end"/>
      </w:r>
    </w:p>
    <w:p w14:paraId="3CC6B5FC" w14:textId="77777777" w:rsidR="00064BD3" w:rsidRDefault="00064BD3">
      <w:pPr>
        <w:pStyle w:val="TOC4"/>
        <w:rPr>
          <w:lang w:bidi="ar-SA"/>
        </w:rPr>
      </w:pPr>
      <w:r>
        <w:t>Aries.EditorialManager.Web</w:t>
      </w:r>
      <w:r>
        <w:tab/>
      </w:r>
      <w:r>
        <w:fldChar w:fldCharType="begin"/>
      </w:r>
      <w:r>
        <w:instrText xml:space="preserve"> PAGEREF _Toc448493970 \h </w:instrText>
      </w:r>
      <w:r>
        <w:fldChar w:fldCharType="separate"/>
      </w:r>
      <w:r>
        <w:t>36</w:t>
      </w:r>
      <w:r>
        <w:fldChar w:fldCharType="end"/>
      </w:r>
    </w:p>
    <w:p w14:paraId="2E4066DB" w14:textId="77777777" w:rsidR="00064BD3" w:rsidRDefault="00064BD3">
      <w:pPr>
        <w:pStyle w:val="TOC5"/>
        <w:rPr>
          <w:noProof/>
          <w:lang w:bidi="ar-SA"/>
        </w:rPr>
      </w:pPr>
      <w:r>
        <w:rPr>
          <w:noProof/>
        </w:rPr>
        <w:t>AuthorConfirmAndCustomizeEMPage.cs</w:t>
      </w:r>
      <w:r>
        <w:rPr>
          <w:noProof/>
        </w:rPr>
        <w:tab/>
      </w:r>
      <w:r>
        <w:rPr>
          <w:noProof/>
        </w:rPr>
        <w:fldChar w:fldCharType="begin"/>
      </w:r>
      <w:r>
        <w:rPr>
          <w:noProof/>
        </w:rPr>
        <w:instrText xml:space="preserve"> PAGEREF _Toc448493971 \h </w:instrText>
      </w:r>
      <w:r>
        <w:rPr>
          <w:noProof/>
        </w:rPr>
      </w:r>
      <w:r>
        <w:rPr>
          <w:noProof/>
        </w:rPr>
        <w:fldChar w:fldCharType="separate"/>
      </w:r>
      <w:r>
        <w:rPr>
          <w:noProof/>
        </w:rPr>
        <w:t>36</w:t>
      </w:r>
      <w:r>
        <w:rPr>
          <w:noProof/>
        </w:rPr>
        <w:fldChar w:fldCharType="end"/>
      </w:r>
    </w:p>
    <w:p w14:paraId="77B69F05" w14:textId="77777777" w:rsidR="00064BD3" w:rsidRDefault="00064BD3">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_Toc448493972 \h </w:instrText>
      </w:r>
      <w:r>
        <w:rPr>
          <w:noProof/>
        </w:rPr>
      </w:r>
      <w:r>
        <w:rPr>
          <w:noProof/>
        </w:rPr>
        <w:fldChar w:fldCharType="separate"/>
      </w:r>
      <w:r>
        <w:rPr>
          <w:noProof/>
        </w:rPr>
        <w:t>38</w:t>
      </w:r>
      <w:r>
        <w:rPr>
          <w:noProof/>
        </w:rPr>
        <w:fldChar w:fldCharType="end"/>
      </w:r>
    </w:p>
    <w:p w14:paraId="33FF7D40" w14:textId="77777777" w:rsidR="00064BD3" w:rsidRDefault="00064BD3">
      <w:pPr>
        <w:pStyle w:val="TOC4"/>
        <w:rPr>
          <w:lang w:bidi="ar-SA"/>
        </w:rPr>
      </w:pPr>
      <w:r>
        <w:t>Web\common\WebUserControls</w:t>
      </w:r>
      <w:r>
        <w:tab/>
      </w:r>
      <w:r>
        <w:fldChar w:fldCharType="begin"/>
      </w:r>
      <w:r>
        <w:instrText xml:space="preserve"> PAGEREF _Toc448493973 \h </w:instrText>
      </w:r>
      <w:r>
        <w:fldChar w:fldCharType="separate"/>
      </w:r>
      <w:r>
        <w:t>38</w:t>
      </w:r>
      <w:r>
        <w:fldChar w:fldCharType="end"/>
      </w:r>
    </w:p>
    <w:p w14:paraId="6B74D272" w14:textId="77777777" w:rsidR="00064BD3" w:rsidRDefault="00064BD3">
      <w:pPr>
        <w:pStyle w:val="TOC5"/>
        <w:rPr>
          <w:noProof/>
          <w:lang w:bidi="ar-SA"/>
        </w:rPr>
      </w:pPr>
      <w:r>
        <w:rPr>
          <w:noProof/>
        </w:rPr>
        <w:t>AuthorListFileAuthors.ascx.cs</w:t>
      </w:r>
      <w:r>
        <w:rPr>
          <w:noProof/>
        </w:rPr>
        <w:tab/>
      </w:r>
      <w:r>
        <w:rPr>
          <w:noProof/>
        </w:rPr>
        <w:fldChar w:fldCharType="begin"/>
      </w:r>
      <w:r>
        <w:rPr>
          <w:noProof/>
        </w:rPr>
        <w:instrText xml:space="preserve"> PAGEREF _Toc448493974 \h </w:instrText>
      </w:r>
      <w:r>
        <w:rPr>
          <w:noProof/>
        </w:rPr>
      </w:r>
      <w:r>
        <w:rPr>
          <w:noProof/>
        </w:rPr>
        <w:fldChar w:fldCharType="separate"/>
      </w:r>
      <w:r>
        <w:rPr>
          <w:noProof/>
        </w:rPr>
        <w:t>38</w:t>
      </w:r>
      <w:r>
        <w:rPr>
          <w:noProof/>
        </w:rPr>
        <w:fldChar w:fldCharType="end"/>
      </w:r>
    </w:p>
    <w:p w14:paraId="7BBA4337" w14:textId="77777777" w:rsidR="00064BD3" w:rsidRDefault="00064BD3">
      <w:pPr>
        <w:pStyle w:val="TOC5"/>
        <w:rPr>
          <w:noProof/>
          <w:lang w:bidi="ar-SA"/>
        </w:rPr>
      </w:pPr>
      <w:r>
        <w:rPr>
          <w:noProof/>
        </w:rPr>
        <w:t>AuthorCandidateGrid.ascx.cs</w:t>
      </w:r>
      <w:r>
        <w:rPr>
          <w:noProof/>
        </w:rPr>
        <w:tab/>
      </w:r>
      <w:r>
        <w:rPr>
          <w:noProof/>
        </w:rPr>
        <w:fldChar w:fldCharType="begin"/>
      </w:r>
      <w:r>
        <w:rPr>
          <w:noProof/>
        </w:rPr>
        <w:instrText xml:space="preserve"> PAGEREF _Toc448493975 \h </w:instrText>
      </w:r>
      <w:r>
        <w:rPr>
          <w:noProof/>
        </w:rPr>
      </w:r>
      <w:r>
        <w:rPr>
          <w:noProof/>
        </w:rPr>
        <w:fldChar w:fldCharType="separate"/>
      </w:r>
      <w:r>
        <w:rPr>
          <w:noProof/>
        </w:rPr>
        <w:t>38</w:t>
      </w:r>
      <w:r>
        <w:rPr>
          <w:noProof/>
        </w:rPr>
        <w:fldChar w:fldCharType="end"/>
      </w:r>
    </w:p>
    <w:p w14:paraId="33B19316" w14:textId="77777777" w:rsidR="00064BD3" w:rsidRDefault="00064BD3">
      <w:pPr>
        <w:pStyle w:val="TOC5"/>
        <w:rPr>
          <w:noProof/>
          <w:lang w:bidi="ar-SA"/>
        </w:rPr>
      </w:pPr>
      <w:r>
        <w:rPr>
          <w:noProof/>
        </w:rPr>
        <w:t>AuthorCandidateGrid.ascx</w:t>
      </w:r>
      <w:r>
        <w:rPr>
          <w:noProof/>
        </w:rPr>
        <w:tab/>
      </w:r>
      <w:r>
        <w:rPr>
          <w:noProof/>
        </w:rPr>
        <w:fldChar w:fldCharType="begin"/>
      </w:r>
      <w:r>
        <w:rPr>
          <w:noProof/>
        </w:rPr>
        <w:instrText xml:space="preserve"> PAGEREF _Toc448493976 \h </w:instrText>
      </w:r>
      <w:r>
        <w:rPr>
          <w:noProof/>
        </w:rPr>
      </w:r>
      <w:r>
        <w:rPr>
          <w:noProof/>
        </w:rPr>
        <w:fldChar w:fldCharType="separate"/>
      </w:r>
      <w:r>
        <w:rPr>
          <w:noProof/>
        </w:rPr>
        <w:t>38</w:t>
      </w:r>
      <w:r>
        <w:rPr>
          <w:noProof/>
        </w:rPr>
        <w:fldChar w:fldCharType="end"/>
      </w:r>
    </w:p>
    <w:p w14:paraId="3E648171" w14:textId="77777777" w:rsidR="00064BD3" w:rsidRDefault="00064BD3">
      <w:pPr>
        <w:pStyle w:val="TOC4"/>
        <w:rPr>
          <w:lang w:bidi="ar-SA"/>
        </w:rPr>
      </w:pPr>
      <w:r>
        <w:lastRenderedPageBreak/>
        <w:t>Web\common</w:t>
      </w:r>
      <w:r>
        <w:tab/>
      </w:r>
      <w:r>
        <w:fldChar w:fldCharType="begin"/>
      </w:r>
      <w:r>
        <w:instrText xml:space="preserve"> PAGEREF _Toc448493977 \h </w:instrText>
      </w:r>
      <w:r>
        <w:fldChar w:fldCharType="separate"/>
      </w:r>
      <w:r>
        <w:t>39</w:t>
      </w:r>
      <w:r>
        <w:fldChar w:fldCharType="end"/>
      </w:r>
    </w:p>
    <w:p w14:paraId="30C6ACB6" w14:textId="77777777" w:rsidR="00064BD3" w:rsidRDefault="00064BD3">
      <w:pPr>
        <w:pStyle w:val="TOC5"/>
        <w:rPr>
          <w:noProof/>
          <w:lang w:bidi="ar-SA"/>
        </w:rPr>
      </w:pPr>
      <w:r>
        <w:rPr>
          <w:noProof/>
        </w:rPr>
        <w:t>UploadedAuthorSearchResults.aspx/cs</w:t>
      </w:r>
      <w:r>
        <w:rPr>
          <w:noProof/>
        </w:rPr>
        <w:tab/>
      </w:r>
      <w:r>
        <w:rPr>
          <w:noProof/>
        </w:rPr>
        <w:fldChar w:fldCharType="begin"/>
      </w:r>
      <w:r>
        <w:rPr>
          <w:noProof/>
        </w:rPr>
        <w:instrText xml:space="preserve"> PAGEREF _Toc448493978 \h </w:instrText>
      </w:r>
      <w:r>
        <w:rPr>
          <w:noProof/>
        </w:rPr>
      </w:r>
      <w:r>
        <w:rPr>
          <w:noProof/>
        </w:rPr>
        <w:fldChar w:fldCharType="separate"/>
      </w:r>
      <w:r>
        <w:rPr>
          <w:noProof/>
        </w:rPr>
        <w:t>39</w:t>
      </w:r>
      <w:r>
        <w:rPr>
          <w:noProof/>
        </w:rPr>
        <w:fldChar w:fldCharType="end"/>
      </w:r>
    </w:p>
    <w:p w14:paraId="50DC81BB" w14:textId="77777777" w:rsidR="00064BD3" w:rsidRDefault="00064BD3">
      <w:pPr>
        <w:pStyle w:val="TOC5"/>
        <w:rPr>
          <w:noProof/>
          <w:lang w:bidi="ar-SA"/>
        </w:rPr>
      </w:pPr>
      <w:r>
        <w:rPr>
          <w:noProof/>
        </w:rPr>
        <w:t>Page_Load</w:t>
      </w:r>
      <w:r>
        <w:rPr>
          <w:noProof/>
        </w:rPr>
        <w:tab/>
      </w:r>
      <w:r>
        <w:rPr>
          <w:noProof/>
        </w:rPr>
        <w:fldChar w:fldCharType="begin"/>
      </w:r>
      <w:r>
        <w:rPr>
          <w:noProof/>
        </w:rPr>
        <w:instrText xml:space="preserve"> PAGEREF _Toc448493979 \h </w:instrText>
      </w:r>
      <w:r>
        <w:rPr>
          <w:noProof/>
        </w:rPr>
      </w:r>
      <w:r>
        <w:rPr>
          <w:noProof/>
        </w:rPr>
        <w:fldChar w:fldCharType="separate"/>
      </w:r>
      <w:r>
        <w:rPr>
          <w:noProof/>
        </w:rPr>
        <w:t>39</w:t>
      </w:r>
      <w:r>
        <w:rPr>
          <w:noProof/>
        </w:rPr>
        <w:fldChar w:fldCharType="end"/>
      </w:r>
    </w:p>
    <w:p w14:paraId="3669C4F1" w14:textId="77777777" w:rsidR="00064BD3" w:rsidRDefault="00064BD3">
      <w:pPr>
        <w:pStyle w:val="TOC5"/>
        <w:rPr>
          <w:noProof/>
          <w:lang w:bidi="ar-SA"/>
        </w:rPr>
      </w:pPr>
      <w:r>
        <w:rPr>
          <w:noProof/>
        </w:rPr>
        <w:t>btnProceed_Click</w:t>
      </w:r>
      <w:r>
        <w:rPr>
          <w:noProof/>
        </w:rPr>
        <w:tab/>
      </w:r>
      <w:r>
        <w:rPr>
          <w:noProof/>
        </w:rPr>
        <w:fldChar w:fldCharType="begin"/>
      </w:r>
      <w:r>
        <w:rPr>
          <w:noProof/>
        </w:rPr>
        <w:instrText xml:space="preserve"> PAGEREF _Toc448493980 \h </w:instrText>
      </w:r>
      <w:r>
        <w:rPr>
          <w:noProof/>
        </w:rPr>
      </w:r>
      <w:r>
        <w:rPr>
          <w:noProof/>
        </w:rPr>
        <w:fldChar w:fldCharType="separate"/>
      </w:r>
      <w:r>
        <w:rPr>
          <w:noProof/>
        </w:rPr>
        <w:t>39</w:t>
      </w:r>
      <w:r>
        <w:rPr>
          <w:noProof/>
        </w:rPr>
        <w:fldChar w:fldCharType="end"/>
      </w:r>
    </w:p>
    <w:p w14:paraId="12B51B82" w14:textId="77777777" w:rsidR="00064BD3" w:rsidRDefault="00064BD3">
      <w:pPr>
        <w:pStyle w:val="TOC5"/>
        <w:rPr>
          <w:noProof/>
          <w:lang w:bidi="ar-SA"/>
        </w:rPr>
      </w:pPr>
      <w:r>
        <w:rPr>
          <w:noProof/>
        </w:rPr>
        <w:t>RemoveUploadedAuthorsFileData (web method)</w:t>
      </w:r>
      <w:r>
        <w:rPr>
          <w:noProof/>
        </w:rPr>
        <w:tab/>
      </w:r>
      <w:r>
        <w:rPr>
          <w:noProof/>
        </w:rPr>
        <w:fldChar w:fldCharType="begin"/>
      </w:r>
      <w:r>
        <w:rPr>
          <w:noProof/>
        </w:rPr>
        <w:instrText xml:space="preserve"> PAGEREF _Toc448493981 \h </w:instrText>
      </w:r>
      <w:r>
        <w:rPr>
          <w:noProof/>
        </w:rPr>
      </w:r>
      <w:r>
        <w:rPr>
          <w:noProof/>
        </w:rPr>
        <w:fldChar w:fldCharType="separate"/>
      </w:r>
      <w:r>
        <w:rPr>
          <w:noProof/>
        </w:rPr>
        <w:t>39</w:t>
      </w:r>
      <w:r>
        <w:rPr>
          <w:noProof/>
        </w:rPr>
        <w:fldChar w:fldCharType="end"/>
      </w:r>
    </w:p>
    <w:p w14:paraId="48ED086B" w14:textId="77777777" w:rsidR="00064BD3" w:rsidRDefault="00064BD3">
      <w:pPr>
        <w:pStyle w:val="TOC2"/>
        <w:rPr>
          <w:b w:val="0"/>
          <w:i w:val="0"/>
          <w:noProof/>
          <w:lang w:bidi="ar-SA"/>
        </w:rPr>
      </w:pPr>
      <w:r>
        <w:rPr>
          <w:noProof/>
        </w:rPr>
        <w:t>Refactored Search Pages</w:t>
      </w:r>
      <w:r>
        <w:rPr>
          <w:noProof/>
        </w:rPr>
        <w:tab/>
      </w:r>
      <w:r>
        <w:rPr>
          <w:noProof/>
        </w:rPr>
        <w:fldChar w:fldCharType="begin"/>
      </w:r>
      <w:r>
        <w:rPr>
          <w:noProof/>
        </w:rPr>
        <w:instrText xml:space="preserve"> PAGEREF _Toc448493982 \h </w:instrText>
      </w:r>
      <w:r>
        <w:rPr>
          <w:noProof/>
        </w:rPr>
      </w:r>
      <w:r>
        <w:rPr>
          <w:noProof/>
        </w:rPr>
        <w:fldChar w:fldCharType="separate"/>
      </w:r>
      <w:r>
        <w:rPr>
          <w:noProof/>
        </w:rPr>
        <w:t>40</w:t>
      </w:r>
      <w:r>
        <w:rPr>
          <w:noProof/>
        </w:rPr>
        <w:fldChar w:fldCharType="end"/>
      </w:r>
    </w:p>
    <w:p w14:paraId="4868C192" w14:textId="77777777" w:rsidR="00064BD3" w:rsidRDefault="00064BD3">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_Toc448493983 \h </w:instrText>
      </w:r>
      <w:r>
        <w:rPr>
          <w:noProof/>
        </w:rPr>
      </w:r>
      <w:r>
        <w:rPr>
          <w:noProof/>
        </w:rPr>
        <w:fldChar w:fldCharType="separate"/>
      </w:r>
      <w:r>
        <w:rPr>
          <w:noProof/>
        </w:rPr>
        <w:t>40</w:t>
      </w:r>
      <w:r>
        <w:rPr>
          <w:noProof/>
        </w:rPr>
        <w:fldChar w:fldCharType="end"/>
      </w:r>
    </w:p>
    <w:p w14:paraId="75D6C990" w14:textId="77777777" w:rsidR="00064BD3" w:rsidRDefault="00064BD3">
      <w:pPr>
        <w:pStyle w:val="TOC4"/>
        <w:rPr>
          <w:lang w:bidi="ar-SA"/>
        </w:rPr>
      </w:pPr>
      <w:r>
        <w:t>TRANSLATION</w:t>
      </w:r>
      <w:r>
        <w:tab/>
      </w:r>
      <w:r>
        <w:fldChar w:fldCharType="begin"/>
      </w:r>
      <w:r>
        <w:instrText xml:space="preserve"> PAGEREF _Toc448493984 \h </w:instrText>
      </w:r>
      <w:r>
        <w:fldChar w:fldCharType="separate"/>
      </w:r>
      <w:r>
        <w:t>40</w:t>
      </w:r>
      <w:r>
        <w:fldChar w:fldCharType="end"/>
      </w:r>
    </w:p>
    <w:p w14:paraId="4BFF9D1C" w14:textId="77777777" w:rsidR="00064BD3" w:rsidRDefault="00064BD3">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_Toc448493985 \h </w:instrText>
      </w:r>
      <w:r>
        <w:rPr>
          <w:noProof/>
        </w:rPr>
      </w:r>
      <w:r>
        <w:rPr>
          <w:noProof/>
        </w:rPr>
        <w:fldChar w:fldCharType="separate"/>
      </w:r>
      <w:r>
        <w:rPr>
          <w:noProof/>
        </w:rPr>
        <w:t>40</w:t>
      </w:r>
      <w:r>
        <w:rPr>
          <w:noProof/>
        </w:rPr>
        <w:fldChar w:fldCharType="end"/>
      </w:r>
    </w:p>
    <w:p w14:paraId="283B287E" w14:textId="77777777" w:rsidR="00064BD3" w:rsidRDefault="00064BD3">
      <w:pPr>
        <w:pStyle w:val="TOC4"/>
        <w:rPr>
          <w:lang w:bidi="ar-SA"/>
        </w:rPr>
      </w:pPr>
      <w:r>
        <w:t>SearchAuthors.aspx</w:t>
      </w:r>
      <w:r>
        <w:tab/>
      </w:r>
      <w:r>
        <w:fldChar w:fldCharType="begin"/>
      </w:r>
      <w:r>
        <w:instrText xml:space="preserve"> PAGEREF _Toc448493986 \h </w:instrText>
      </w:r>
      <w:r>
        <w:fldChar w:fldCharType="separate"/>
      </w:r>
      <w:r>
        <w:t>40</w:t>
      </w:r>
      <w:r>
        <w:fldChar w:fldCharType="end"/>
      </w:r>
    </w:p>
    <w:p w14:paraId="008D4424" w14:textId="77777777" w:rsidR="00064BD3" w:rsidRDefault="00064BD3">
      <w:pPr>
        <w:pStyle w:val="TOC4"/>
        <w:rPr>
          <w:lang w:bidi="ar-SA"/>
        </w:rPr>
      </w:pPr>
      <w:r>
        <w:t>AuthorSelectionSummary.aspx.cs</w:t>
      </w:r>
      <w:r>
        <w:tab/>
      </w:r>
      <w:r>
        <w:fldChar w:fldCharType="begin"/>
      </w:r>
      <w:r>
        <w:instrText xml:space="preserve"> PAGEREF _Toc448493987 \h </w:instrText>
      </w:r>
      <w:r>
        <w:fldChar w:fldCharType="separate"/>
      </w:r>
      <w:r>
        <w:t>40</w:t>
      </w:r>
      <w:r>
        <w:fldChar w:fldCharType="end"/>
      </w:r>
    </w:p>
    <w:p w14:paraId="467BCECD" w14:textId="77777777" w:rsidR="00064BD3" w:rsidRDefault="00064BD3">
      <w:pPr>
        <w:pStyle w:val="TOC5"/>
        <w:rPr>
          <w:noProof/>
          <w:lang w:bidi="ar-SA"/>
        </w:rPr>
      </w:pPr>
      <w:r>
        <w:rPr>
          <w:noProof/>
        </w:rPr>
        <w:t>Page_Load</w:t>
      </w:r>
      <w:r>
        <w:rPr>
          <w:noProof/>
        </w:rPr>
        <w:tab/>
      </w:r>
      <w:r>
        <w:rPr>
          <w:noProof/>
        </w:rPr>
        <w:fldChar w:fldCharType="begin"/>
      </w:r>
      <w:r>
        <w:rPr>
          <w:noProof/>
        </w:rPr>
        <w:instrText xml:space="preserve"> PAGEREF _Toc448493988 \h </w:instrText>
      </w:r>
      <w:r>
        <w:rPr>
          <w:noProof/>
        </w:rPr>
      </w:r>
      <w:r>
        <w:rPr>
          <w:noProof/>
        </w:rPr>
        <w:fldChar w:fldCharType="separate"/>
      </w:r>
      <w:r>
        <w:rPr>
          <w:noProof/>
        </w:rPr>
        <w:t>40</w:t>
      </w:r>
      <w:r>
        <w:rPr>
          <w:noProof/>
        </w:rPr>
        <w:fldChar w:fldCharType="end"/>
      </w:r>
    </w:p>
    <w:p w14:paraId="16B97162" w14:textId="77777777" w:rsidR="00064BD3" w:rsidRDefault="00064BD3">
      <w:pPr>
        <w:pStyle w:val="TOC5"/>
        <w:rPr>
          <w:noProof/>
          <w:lang w:bidi="ar-SA"/>
        </w:rPr>
      </w:pPr>
      <w:r>
        <w:rPr>
          <w:noProof/>
        </w:rPr>
        <w:t>btnGoSearch_Click</w:t>
      </w:r>
      <w:r>
        <w:rPr>
          <w:noProof/>
        </w:rPr>
        <w:tab/>
      </w:r>
      <w:r>
        <w:rPr>
          <w:noProof/>
        </w:rPr>
        <w:fldChar w:fldCharType="begin"/>
      </w:r>
      <w:r>
        <w:rPr>
          <w:noProof/>
        </w:rPr>
        <w:instrText xml:space="preserve"> PAGEREF _Toc448493989 \h </w:instrText>
      </w:r>
      <w:r>
        <w:rPr>
          <w:noProof/>
        </w:rPr>
      </w:r>
      <w:r>
        <w:rPr>
          <w:noProof/>
        </w:rPr>
        <w:fldChar w:fldCharType="separate"/>
      </w:r>
      <w:r>
        <w:rPr>
          <w:noProof/>
        </w:rPr>
        <w:t>40</w:t>
      </w:r>
      <w:r>
        <w:rPr>
          <w:noProof/>
        </w:rPr>
        <w:fldChar w:fldCharType="end"/>
      </w:r>
    </w:p>
    <w:p w14:paraId="633F728C" w14:textId="77777777" w:rsidR="00064BD3" w:rsidRDefault="00064BD3">
      <w:pPr>
        <w:pStyle w:val="TOC4"/>
        <w:rPr>
          <w:lang w:bidi="ar-SA"/>
        </w:rPr>
      </w:pPr>
      <w:r>
        <w:t>SearchAuthorsByPersonalClassifications.aspx.cs</w:t>
      </w:r>
      <w:r>
        <w:tab/>
      </w:r>
      <w:r>
        <w:fldChar w:fldCharType="begin"/>
      </w:r>
      <w:r>
        <w:instrText xml:space="preserve"> PAGEREF _Toc448493990 \h </w:instrText>
      </w:r>
      <w:r>
        <w:fldChar w:fldCharType="separate"/>
      </w:r>
      <w:r>
        <w:t>40</w:t>
      </w:r>
      <w:r>
        <w:fldChar w:fldCharType="end"/>
      </w:r>
    </w:p>
    <w:p w14:paraId="141A5CAC" w14:textId="77777777" w:rsidR="00064BD3" w:rsidRDefault="00064BD3">
      <w:pPr>
        <w:pStyle w:val="TOC5"/>
        <w:rPr>
          <w:noProof/>
          <w:lang w:bidi="ar-SA"/>
        </w:rPr>
      </w:pPr>
      <w:r>
        <w:rPr>
          <w:noProof/>
        </w:rPr>
        <w:t>Page_Load</w:t>
      </w:r>
      <w:r>
        <w:rPr>
          <w:noProof/>
        </w:rPr>
        <w:tab/>
      </w:r>
      <w:r>
        <w:rPr>
          <w:noProof/>
        </w:rPr>
        <w:fldChar w:fldCharType="begin"/>
      </w:r>
      <w:r>
        <w:rPr>
          <w:noProof/>
        </w:rPr>
        <w:instrText xml:space="preserve"> PAGEREF _Toc448493991 \h </w:instrText>
      </w:r>
      <w:r>
        <w:rPr>
          <w:noProof/>
        </w:rPr>
      </w:r>
      <w:r>
        <w:rPr>
          <w:noProof/>
        </w:rPr>
        <w:fldChar w:fldCharType="separate"/>
      </w:r>
      <w:r>
        <w:rPr>
          <w:noProof/>
        </w:rPr>
        <w:t>40</w:t>
      </w:r>
      <w:r>
        <w:rPr>
          <w:noProof/>
        </w:rPr>
        <w:fldChar w:fldCharType="end"/>
      </w:r>
    </w:p>
    <w:p w14:paraId="5261F6F8" w14:textId="77777777" w:rsidR="00064BD3" w:rsidRDefault="00064BD3">
      <w:pPr>
        <w:pStyle w:val="TOC5"/>
        <w:rPr>
          <w:noProof/>
          <w:lang w:bidi="ar-SA"/>
        </w:rPr>
      </w:pPr>
      <w:r>
        <w:rPr>
          <w:noProof/>
        </w:rPr>
        <w:t>btnSubmit_ServerClick</w:t>
      </w:r>
      <w:r>
        <w:rPr>
          <w:noProof/>
        </w:rPr>
        <w:tab/>
      </w:r>
      <w:r>
        <w:rPr>
          <w:noProof/>
        </w:rPr>
        <w:fldChar w:fldCharType="begin"/>
      </w:r>
      <w:r>
        <w:rPr>
          <w:noProof/>
        </w:rPr>
        <w:instrText xml:space="preserve"> PAGEREF _Toc448493992 \h </w:instrText>
      </w:r>
      <w:r>
        <w:rPr>
          <w:noProof/>
        </w:rPr>
      </w:r>
      <w:r>
        <w:rPr>
          <w:noProof/>
        </w:rPr>
        <w:fldChar w:fldCharType="separate"/>
      </w:r>
      <w:r>
        <w:rPr>
          <w:noProof/>
        </w:rPr>
        <w:t>40</w:t>
      </w:r>
      <w:r>
        <w:rPr>
          <w:noProof/>
        </w:rPr>
        <w:fldChar w:fldCharType="end"/>
      </w:r>
    </w:p>
    <w:p w14:paraId="134C62AF" w14:textId="77777777" w:rsidR="00064BD3" w:rsidRDefault="00064BD3">
      <w:pPr>
        <w:pStyle w:val="TOC5"/>
        <w:rPr>
          <w:noProof/>
          <w:lang w:bidi="ar-SA"/>
        </w:rPr>
      </w:pPr>
      <w:r>
        <w:rPr>
          <w:noProof/>
        </w:rPr>
        <w:t>ConfigureLoadEntities</w:t>
      </w:r>
      <w:r>
        <w:rPr>
          <w:noProof/>
        </w:rPr>
        <w:tab/>
      </w:r>
      <w:r>
        <w:rPr>
          <w:noProof/>
        </w:rPr>
        <w:fldChar w:fldCharType="begin"/>
      </w:r>
      <w:r>
        <w:rPr>
          <w:noProof/>
        </w:rPr>
        <w:instrText xml:space="preserve"> PAGEREF _Toc448493993 \h </w:instrText>
      </w:r>
      <w:r>
        <w:rPr>
          <w:noProof/>
        </w:rPr>
      </w:r>
      <w:r>
        <w:rPr>
          <w:noProof/>
        </w:rPr>
        <w:fldChar w:fldCharType="separate"/>
      </w:r>
      <w:r>
        <w:rPr>
          <w:noProof/>
        </w:rPr>
        <w:t>41</w:t>
      </w:r>
      <w:r>
        <w:rPr>
          <w:noProof/>
        </w:rPr>
        <w:fldChar w:fldCharType="end"/>
      </w:r>
    </w:p>
    <w:p w14:paraId="74729E33" w14:textId="77777777" w:rsidR="00064BD3" w:rsidRDefault="00064BD3">
      <w:pPr>
        <w:pStyle w:val="TOC2"/>
        <w:rPr>
          <w:b w:val="0"/>
          <w:i w:val="0"/>
          <w:noProof/>
          <w:lang w:bidi="ar-SA"/>
        </w:rPr>
      </w:pPr>
      <w:r>
        <w:rPr>
          <w:noProof/>
        </w:rPr>
        <w:t>Search Result Pages</w:t>
      </w:r>
      <w:r>
        <w:rPr>
          <w:noProof/>
        </w:rPr>
        <w:tab/>
      </w:r>
      <w:r>
        <w:rPr>
          <w:noProof/>
        </w:rPr>
        <w:fldChar w:fldCharType="begin"/>
      </w:r>
      <w:r>
        <w:rPr>
          <w:noProof/>
        </w:rPr>
        <w:instrText xml:space="preserve"> PAGEREF _Toc448493994 \h </w:instrText>
      </w:r>
      <w:r>
        <w:rPr>
          <w:noProof/>
        </w:rPr>
      </w:r>
      <w:r>
        <w:rPr>
          <w:noProof/>
        </w:rPr>
        <w:fldChar w:fldCharType="separate"/>
      </w:r>
      <w:r>
        <w:rPr>
          <w:noProof/>
        </w:rPr>
        <w:t>42</w:t>
      </w:r>
      <w:r>
        <w:rPr>
          <w:noProof/>
        </w:rPr>
        <w:fldChar w:fldCharType="end"/>
      </w:r>
    </w:p>
    <w:p w14:paraId="6C2C076E" w14:textId="77777777" w:rsidR="00064BD3" w:rsidRDefault="00064BD3">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_Toc448493995 \h </w:instrText>
      </w:r>
      <w:r>
        <w:rPr>
          <w:noProof/>
        </w:rPr>
      </w:r>
      <w:r>
        <w:rPr>
          <w:noProof/>
        </w:rPr>
        <w:fldChar w:fldCharType="separate"/>
      </w:r>
      <w:r>
        <w:rPr>
          <w:noProof/>
        </w:rPr>
        <w:t>42</w:t>
      </w:r>
      <w:r>
        <w:rPr>
          <w:noProof/>
        </w:rPr>
        <w:fldChar w:fldCharType="end"/>
      </w:r>
    </w:p>
    <w:p w14:paraId="7025FF5E" w14:textId="77777777" w:rsidR="00064BD3" w:rsidRDefault="00064BD3">
      <w:pPr>
        <w:pStyle w:val="TOC4"/>
        <w:rPr>
          <w:lang w:bidi="ar-SA"/>
        </w:rPr>
      </w:pPr>
      <w:r>
        <w:t>TRANSLATION</w:t>
      </w:r>
      <w:r>
        <w:tab/>
      </w:r>
      <w:r>
        <w:fldChar w:fldCharType="begin"/>
      </w:r>
      <w:r>
        <w:instrText xml:space="preserve"> PAGEREF _Toc448493996 \h </w:instrText>
      </w:r>
      <w:r>
        <w:fldChar w:fldCharType="separate"/>
      </w:r>
      <w:r>
        <w:t>42</w:t>
      </w:r>
      <w:r>
        <w:fldChar w:fldCharType="end"/>
      </w:r>
    </w:p>
    <w:p w14:paraId="7CC2B573" w14:textId="77777777" w:rsidR="00064BD3" w:rsidRDefault="00064BD3">
      <w:pPr>
        <w:pStyle w:val="TOC5"/>
        <w:rPr>
          <w:noProof/>
          <w:lang w:bidi="ar-SA"/>
        </w:rPr>
      </w:pPr>
      <w:r>
        <w:rPr>
          <w:noProof/>
        </w:rPr>
        <w:t>Pages.Editorial.ResultsForAuthors.AuthorCandidatesShortInstructions</w:t>
      </w:r>
      <w:r>
        <w:rPr>
          <w:noProof/>
        </w:rPr>
        <w:tab/>
      </w:r>
      <w:r>
        <w:rPr>
          <w:noProof/>
        </w:rPr>
        <w:fldChar w:fldCharType="begin"/>
      </w:r>
      <w:r>
        <w:rPr>
          <w:noProof/>
        </w:rPr>
        <w:instrText xml:space="preserve"> PAGEREF _Toc448493997 \h </w:instrText>
      </w:r>
      <w:r>
        <w:rPr>
          <w:noProof/>
        </w:rPr>
      </w:r>
      <w:r>
        <w:rPr>
          <w:noProof/>
        </w:rPr>
        <w:fldChar w:fldCharType="separate"/>
      </w:r>
      <w:r>
        <w:rPr>
          <w:noProof/>
        </w:rPr>
        <w:t>42</w:t>
      </w:r>
      <w:r>
        <w:rPr>
          <w:noProof/>
        </w:rPr>
        <w:fldChar w:fldCharType="end"/>
      </w:r>
    </w:p>
    <w:p w14:paraId="54B80A2B" w14:textId="77777777" w:rsidR="00064BD3" w:rsidRDefault="00064BD3">
      <w:pPr>
        <w:pStyle w:val="TOC5"/>
        <w:rPr>
          <w:noProof/>
          <w:lang w:bidi="ar-SA"/>
        </w:rPr>
      </w:pPr>
      <w:r>
        <w:rPr>
          <w:noProof/>
        </w:rPr>
        <w:t>Pages.EditorialResultsForAuthors.AuthorCandidatesLongInstructions</w:t>
      </w:r>
      <w:r>
        <w:rPr>
          <w:noProof/>
        </w:rPr>
        <w:tab/>
      </w:r>
      <w:r>
        <w:rPr>
          <w:noProof/>
        </w:rPr>
        <w:fldChar w:fldCharType="begin"/>
      </w:r>
      <w:r>
        <w:rPr>
          <w:noProof/>
        </w:rPr>
        <w:instrText xml:space="preserve"> PAGEREF _Toc448493998 \h </w:instrText>
      </w:r>
      <w:r>
        <w:rPr>
          <w:noProof/>
        </w:rPr>
      </w:r>
      <w:r>
        <w:rPr>
          <w:noProof/>
        </w:rPr>
        <w:fldChar w:fldCharType="separate"/>
      </w:r>
      <w:r>
        <w:rPr>
          <w:noProof/>
        </w:rPr>
        <w:t>42</w:t>
      </w:r>
      <w:r>
        <w:rPr>
          <w:noProof/>
        </w:rPr>
        <w:fldChar w:fldCharType="end"/>
      </w:r>
    </w:p>
    <w:p w14:paraId="336AE42C" w14:textId="77777777" w:rsidR="00064BD3" w:rsidRDefault="00064BD3">
      <w:pPr>
        <w:pStyle w:val="TOC4"/>
        <w:rPr>
          <w:lang w:bidi="ar-SA"/>
        </w:rPr>
      </w:pPr>
      <w:r>
        <w:t>JOURNAL</w:t>
      </w:r>
      <w:r>
        <w:tab/>
      </w:r>
      <w:r>
        <w:fldChar w:fldCharType="begin"/>
      </w:r>
      <w:r>
        <w:instrText xml:space="preserve"> PAGEREF _Toc448493999 \h </w:instrText>
      </w:r>
      <w:r>
        <w:fldChar w:fldCharType="separate"/>
      </w:r>
      <w:r>
        <w:t>42</w:t>
      </w:r>
      <w:r>
        <w:fldChar w:fldCharType="end"/>
      </w:r>
    </w:p>
    <w:p w14:paraId="26C02994" w14:textId="77777777" w:rsidR="00064BD3" w:rsidRDefault="00064BD3">
      <w:pPr>
        <w:pStyle w:val="TOC3"/>
        <w:tabs>
          <w:tab w:val="right" w:leader="dot" w:pos="9350"/>
        </w:tabs>
        <w:rPr>
          <w:noProof/>
          <w:lang w:bidi="ar-SA"/>
        </w:rPr>
      </w:pPr>
      <w:r>
        <w:rPr>
          <w:noProof/>
        </w:rPr>
        <w:t>Code</w:t>
      </w:r>
      <w:r>
        <w:rPr>
          <w:noProof/>
        </w:rPr>
        <w:tab/>
      </w:r>
      <w:r>
        <w:rPr>
          <w:noProof/>
        </w:rPr>
        <w:fldChar w:fldCharType="begin"/>
      </w:r>
      <w:r>
        <w:rPr>
          <w:noProof/>
        </w:rPr>
        <w:instrText xml:space="preserve"> PAGEREF _Toc448494000 \h </w:instrText>
      </w:r>
      <w:r>
        <w:rPr>
          <w:noProof/>
        </w:rPr>
      </w:r>
      <w:r>
        <w:rPr>
          <w:noProof/>
        </w:rPr>
        <w:fldChar w:fldCharType="separate"/>
      </w:r>
      <w:r>
        <w:rPr>
          <w:noProof/>
        </w:rPr>
        <w:t>42</w:t>
      </w:r>
      <w:r>
        <w:rPr>
          <w:noProof/>
        </w:rPr>
        <w:fldChar w:fldCharType="end"/>
      </w:r>
    </w:p>
    <w:p w14:paraId="3507D215" w14:textId="77777777" w:rsidR="00064BD3" w:rsidRDefault="00064BD3">
      <w:pPr>
        <w:pStyle w:val="TOC4"/>
        <w:rPr>
          <w:lang w:bidi="ar-SA"/>
        </w:rPr>
      </w:pPr>
      <w:r>
        <w:t>Aries.EditorialManager.Web.Resources</w:t>
      </w:r>
      <w:r>
        <w:tab/>
      </w:r>
      <w:r>
        <w:fldChar w:fldCharType="begin"/>
      </w:r>
      <w:r>
        <w:instrText xml:space="preserve"> PAGEREF _Toc448494001 \h </w:instrText>
      </w:r>
      <w:r>
        <w:fldChar w:fldCharType="separate"/>
      </w:r>
      <w:r>
        <w:t>42</w:t>
      </w:r>
      <w:r>
        <w:fldChar w:fldCharType="end"/>
      </w:r>
    </w:p>
    <w:p w14:paraId="081335C4" w14:textId="77777777" w:rsidR="00064BD3" w:rsidRDefault="00064BD3">
      <w:pPr>
        <w:pStyle w:val="TOC4"/>
        <w:rPr>
          <w:lang w:bidi="ar-SA"/>
        </w:rPr>
      </w:pPr>
      <w:r>
        <w:t>Aries.EditorialManager.Web</w:t>
      </w:r>
      <w:r>
        <w:tab/>
      </w:r>
      <w:r>
        <w:fldChar w:fldCharType="begin"/>
      </w:r>
      <w:r>
        <w:instrText xml:space="preserve"> PAGEREF _Toc448494002 \h </w:instrText>
      </w:r>
      <w:r>
        <w:fldChar w:fldCharType="separate"/>
      </w:r>
      <w:r>
        <w:t>42</w:t>
      </w:r>
      <w:r>
        <w:fldChar w:fldCharType="end"/>
      </w:r>
    </w:p>
    <w:p w14:paraId="64025447" w14:textId="77777777" w:rsidR="00064BD3" w:rsidRDefault="00064BD3">
      <w:pPr>
        <w:pStyle w:val="TOC5"/>
        <w:rPr>
          <w:noProof/>
          <w:lang w:bidi="ar-SA"/>
        </w:rPr>
      </w:pPr>
      <w:r>
        <w:rPr>
          <w:noProof/>
        </w:rPr>
        <w:t>WebResourcHelper.cs</w:t>
      </w:r>
      <w:r>
        <w:rPr>
          <w:noProof/>
        </w:rPr>
        <w:tab/>
      </w:r>
      <w:r>
        <w:rPr>
          <w:noProof/>
        </w:rPr>
        <w:fldChar w:fldCharType="begin"/>
      </w:r>
      <w:r>
        <w:rPr>
          <w:noProof/>
        </w:rPr>
        <w:instrText xml:space="preserve"> PAGEREF _Toc448494003 \h </w:instrText>
      </w:r>
      <w:r>
        <w:rPr>
          <w:noProof/>
        </w:rPr>
      </w:r>
      <w:r>
        <w:rPr>
          <w:noProof/>
        </w:rPr>
        <w:fldChar w:fldCharType="separate"/>
      </w:r>
      <w:r>
        <w:rPr>
          <w:noProof/>
        </w:rPr>
        <w:t>42</w:t>
      </w:r>
      <w:r>
        <w:rPr>
          <w:noProof/>
        </w:rPr>
        <w:fldChar w:fldCharType="end"/>
      </w:r>
    </w:p>
    <w:p w14:paraId="48680AD9" w14:textId="77777777" w:rsidR="00064BD3" w:rsidRDefault="00064BD3">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_Toc448494004 \h </w:instrText>
      </w:r>
      <w:r>
        <w:rPr>
          <w:noProof/>
        </w:rPr>
      </w:r>
      <w:r>
        <w:rPr>
          <w:noProof/>
        </w:rPr>
        <w:fldChar w:fldCharType="separate"/>
      </w:r>
      <w:r>
        <w:rPr>
          <w:noProof/>
        </w:rPr>
        <w:t>43</w:t>
      </w:r>
      <w:r>
        <w:rPr>
          <w:noProof/>
        </w:rPr>
        <w:fldChar w:fldCharType="end"/>
      </w:r>
    </w:p>
    <w:p w14:paraId="5A75059D" w14:textId="77777777" w:rsidR="00064BD3" w:rsidRDefault="00064BD3">
      <w:pPr>
        <w:pStyle w:val="TOC4"/>
        <w:rPr>
          <w:lang w:bidi="ar-SA"/>
        </w:rPr>
      </w:pPr>
      <w:r>
        <w:t>Common\WebUserControls</w:t>
      </w:r>
      <w:r>
        <w:tab/>
      </w:r>
      <w:r>
        <w:fldChar w:fldCharType="begin"/>
      </w:r>
      <w:r>
        <w:instrText xml:space="preserve"> PAGEREF _Toc448494005 \h </w:instrText>
      </w:r>
      <w:r>
        <w:fldChar w:fldCharType="separate"/>
      </w:r>
      <w:r>
        <w:t>43</w:t>
      </w:r>
      <w:r>
        <w:fldChar w:fldCharType="end"/>
      </w:r>
    </w:p>
    <w:p w14:paraId="56654F9F" w14:textId="77777777" w:rsidR="00064BD3" w:rsidRDefault="00064BD3">
      <w:pPr>
        <w:pStyle w:val="TOC5"/>
        <w:rPr>
          <w:noProof/>
          <w:lang w:bidi="ar-SA"/>
        </w:rPr>
      </w:pPr>
      <w:r>
        <w:rPr>
          <w:noProof/>
        </w:rPr>
        <w:t>AuthorSearchResultsGrid.ascx/cs</w:t>
      </w:r>
      <w:r>
        <w:rPr>
          <w:noProof/>
        </w:rPr>
        <w:tab/>
      </w:r>
      <w:r>
        <w:rPr>
          <w:noProof/>
        </w:rPr>
        <w:fldChar w:fldCharType="begin"/>
      </w:r>
      <w:r>
        <w:rPr>
          <w:noProof/>
        </w:rPr>
        <w:instrText xml:space="preserve"> PAGEREF _Toc448494006 \h </w:instrText>
      </w:r>
      <w:r>
        <w:rPr>
          <w:noProof/>
        </w:rPr>
      </w:r>
      <w:r>
        <w:rPr>
          <w:noProof/>
        </w:rPr>
        <w:fldChar w:fldCharType="separate"/>
      </w:r>
      <w:r>
        <w:rPr>
          <w:noProof/>
        </w:rPr>
        <w:t>43</w:t>
      </w:r>
      <w:r>
        <w:rPr>
          <w:noProof/>
        </w:rPr>
        <w:fldChar w:fldCharType="end"/>
      </w:r>
    </w:p>
    <w:p w14:paraId="07AC5CB5" w14:textId="77777777" w:rsidR="00064BD3" w:rsidRDefault="00064BD3">
      <w:pPr>
        <w:pStyle w:val="TOC5"/>
        <w:rPr>
          <w:noProof/>
          <w:lang w:bidi="ar-SA"/>
        </w:rPr>
      </w:pPr>
      <w:r>
        <w:rPr>
          <w:noProof/>
        </w:rPr>
        <w:t>AuthorCandidateGrid.ascx</w:t>
      </w:r>
      <w:r>
        <w:rPr>
          <w:noProof/>
        </w:rPr>
        <w:tab/>
      </w:r>
      <w:r>
        <w:rPr>
          <w:noProof/>
        </w:rPr>
        <w:fldChar w:fldCharType="begin"/>
      </w:r>
      <w:r>
        <w:rPr>
          <w:noProof/>
        </w:rPr>
        <w:instrText xml:space="preserve"> PAGEREF _Toc448494007 \h </w:instrText>
      </w:r>
      <w:r>
        <w:rPr>
          <w:noProof/>
        </w:rPr>
      </w:r>
      <w:r>
        <w:rPr>
          <w:noProof/>
        </w:rPr>
        <w:fldChar w:fldCharType="separate"/>
      </w:r>
      <w:r>
        <w:rPr>
          <w:noProof/>
        </w:rPr>
        <w:t>43</w:t>
      </w:r>
      <w:r>
        <w:rPr>
          <w:noProof/>
        </w:rPr>
        <w:fldChar w:fldCharType="end"/>
      </w:r>
    </w:p>
    <w:p w14:paraId="7A6D4C57" w14:textId="77777777" w:rsidR="00064BD3" w:rsidRDefault="00064BD3">
      <w:pPr>
        <w:pStyle w:val="TOC2"/>
        <w:rPr>
          <w:b w:val="0"/>
          <w:i w:val="0"/>
          <w:noProof/>
          <w:lang w:bidi="ar-SA"/>
        </w:rPr>
      </w:pPr>
      <w:r>
        <w:rPr>
          <w:noProof/>
        </w:rPr>
        <w:t>Author Selection Summary</w:t>
      </w:r>
      <w:r>
        <w:rPr>
          <w:noProof/>
        </w:rPr>
        <w:tab/>
      </w:r>
      <w:r>
        <w:rPr>
          <w:noProof/>
        </w:rPr>
        <w:fldChar w:fldCharType="begin"/>
      </w:r>
      <w:r>
        <w:rPr>
          <w:noProof/>
        </w:rPr>
        <w:instrText xml:space="preserve"> PAGEREF _Toc448494008 \h </w:instrText>
      </w:r>
      <w:r>
        <w:rPr>
          <w:noProof/>
        </w:rPr>
      </w:r>
      <w:r>
        <w:rPr>
          <w:noProof/>
        </w:rPr>
        <w:fldChar w:fldCharType="separate"/>
      </w:r>
      <w:r>
        <w:rPr>
          <w:noProof/>
        </w:rPr>
        <w:t>44</w:t>
      </w:r>
      <w:r>
        <w:rPr>
          <w:noProof/>
        </w:rPr>
        <w:fldChar w:fldCharType="end"/>
      </w:r>
    </w:p>
    <w:p w14:paraId="4E169579" w14:textId="77777777" w:rsidR="00064BD3" w:rsidRDefault="00064BD3">
      <w:pPr>
        <w:pStyle w:val="TOC3"/>
        <w:tabs>
          <w:tab w:val="right" w:leader="dot" w:pos="9350"/>
        </w:tabs>
        <w:rPr>
          <w:noProof/>
          <w:lang w:bidi="ar-SA"/>
        </w:rPr>
      </w:pPr>
      <w:r>
        <w:rPr>
          <w:noProof/>
        </w:rPr>
        <w:t>Data</w:t>
      </w:r>
      <w:r>
        <w:rPr>
          <w:noProof/>
        </w:rPr>
        <w:tab/>
      </w:r>
      <w:r>
        <w:rPr>
          <w:noProof/>
        </w:rPr>
        <w:fldChar w:fldCharType="begin"/>
      </w:r>
      <w:r>
        <w:rPr>
          <w:noProof/>
        </w:rPr>
        <w:instrText xml:space="preserve"> PAGEREF _Toc448494009 \h </w:instrText>
      </w:r>
      <w:r>
        <w:rPr>
          <w:noProof/>
        </w:rPr>
      </w:r>
      <w:r>
        <w:rPr>
          <w:noProof/>
        </w:rPr>
        <w:fldChar w:fldCharType="separate"/>
      </w:r>
      <w:r>
        <w:rPr>
          <w:noProof/>
        </w:rPr>
        <w:t>44</w:t>
      </w:r>
      <w:r>
        <w:rPr>
          <w:noProof/>
        </w:rPr>
        <w:fldChar w:fldCharType="end"/>
      </w:r>
    </w:p>
    <w:p w14:paraId="53712423" w14:textId="77777777" w:rsidR="00064BD3" w:rsidRDefault="00064BD3">
      <w:pPr>
        <w:pStyle w:val="TOC4"/>
        <w:rPr>
          <w:lang w:bidi="ar-SA"/>
        </w:rPr>
      </w:pPr>
      <w:r>
        <w:t>TRANSLATION</w:t>
      </w:r>
      <w:r>
        <w:tab/>
      </w:r>
      <w:r>
        <w:fldChar w:fldCharType="begin"/>
      </w:r>
      <w:r>
        <w:instrText xml:space="preserve"> PAGEREF _Toc448494010 \h </w:instrText>
      </w:r>
      <w:r>
        <w:fldChar w:fldCharType="separate"/>
      </w:r>
      <w:r>
        <w:t>44</w:t>
      </w:r>
      <w:r>
        <w:fldChar w:fldCharType="end"/>
      </w:r>
    </w:p>
    <w:p w14:paraId="3684431C" w14:textId="77777777" w:rsidR="00064BD3" w:rsidRDefault="00064BD3">
      <w:pPr>
        <w:pStyle w:val="TOC4"/>
        <w:rPr>
          <w:lang w:bidi="ar-SA"/>
        </w:rPr>
      </w:pPr>
      <w:r>
        <w:lastRenderedPageBreak/>
        <w:t>Pages.Editorial.UploadAuthorList.PageInstructions2</w:t>
      </w:r>
      <w:r>
        <w:tab/>
      </w:r>
      <w:r>
        <w:fldChar w:fldCharType="begin"/>
      </w:r>
      <w:r>
        <w:instrText xml:space="preserve"> PAGEREF _Toc448494011 \h </w:instrText>
      </w:r>
      <w:r>
        <w:fldChar w:fldCharType="separate"/>
      </w:r>
      <w:r>
        <w:t>44</w:t>
      </w:r>
      <w:r>
        <w:fldChar w:fldCharType="end"/>
      </w:r>
    </w:p>
    <w:p w14:paraId="0B0F4E56" w14:textId="77777777" w:rsidR="00064BD3" w:rsidRDefault="00064BD3">
      <w:pPr>
        <w:pStyle w:val="TOC4"/>
        <w:rPr>
          <w:lang w:bidi="ar-SA"/>
        </w:rPr>
      </w:pPr>
      <w:r>
        <w:t>+ Pages.Editorial.AuthorSelectionSummary.StatusTextAuthorAssigned</w:t>
      </w:r>
      <w:r>
        <w:tab/>
      </w:r>
      <w:r>
        <w:fldChar w:fldCharType="begin"/>
      </w:r>
      <w:r>
        <w:instrText xml:space="preserve"> PAGEREF _Toc448494012 \h </w:instrText>
      </w:r>
      <w:r>
        <w:fldChar w:fldCharType="separate"/>
      </w:r>
      <w:r>
        <w:t>44</w:t>
      </w:r>
      <w:r>
        <w:fldChar w:fldCharType="end"/>
      </w:r>
    </w:p>
    <w:p w14:paraId="653CDF74" w14:textId="77777777" w:rsidR="00064BD3" w:rsidRDefault="00064BD3">
      <w:pPr>
        <w:pStyle w:val="TOC4"/>
        <w:rPr>
          <w:lang w:bidi="ar-SA"/>
        </w:rPr>
      </w:pPr>
      <w:r>
        <w:t>+ Pages.Editorial.AuthorSelectionSummary.StatusTextUnassignedAfterAgreeing</w:t>
      </w:r>
      <w:r>
        <w:tab/>
      </w:r>
      <w:r>
        <w:fldChar w:fldCharType="begin"/>
      </w:r>
      <w:r>
        <w:instrText xml:space="preserve"> PAGEREF _Toc448494013 \h </w:instrText>
      </w:r>
      <w:r>
        <w:fldChar w:fldCharType="separate"/>
      </w:r>
      <w:r>
        <w:t>44</w:t>
      </w:r>
      <w:r>
        <w:fldChar w:fldCharType="end"/>
      </w:r>
    </w:p>
    <w:p w14:paraId="6B555767" w14:textId="77777777" w:rsidR="00064BD3" w:rsidRDefault="00064BD3">
      <w:pPr>
        <w:pStyle w:val="TOC4"/>
        <w:rPr>
          <w:lang w:bidi="ar-SA"/>
        </w:rPr>
      </w:pPr>
      <w:r>
        <w:t>+ Pages.Editorial.AuthorSelectionSummary.StatusTextUnassignedAfterAssigning</w:t>
      </w:r>
      <w:r>
        <w:tab/>
      </w:r>
      <w:r>
        <w:fldChar w:fldCharType="begin"/>
      </w:r>
      <w:r>
        <w:instrText xml:space="preserve"> PAGEREF _Toc448494014 \h </w:instrText>
      </w:r>
      <w:r>
        <w:fldChar w:fldCharType="separate"/>
      </w:r>
      <w:r>
        <w:t>44</w:t>
      </w:r>
      <w:r>
        <w:fldChar w:fldCharType="end"/>
      </w:r>
    </w:p>
    <w:p w14:paraId="44070AB2" w14:textId="77777777" w:rsidR="00064BD3" w:rsidRDefault="00064BD3">
      <w:pPr>
        <w:pStyle w:val="TOC4"/>
        <w:rPr>
          <w:lang w:bidi="ar-SA"/>
        </w:rPr>
      </w:pPr>
      <w:r>
        <w:t>+ Pages.Editorial.AuthorSelectionSummary.LinkUnassign</w:t>
      </w:r>
      <w:r>
        <w:tab/>
      </w:r>
      <w:r>
        <w:fldChar w:fldCharType="begin"/>
      </w:r>
      <w:r>
        <w:instrText xml:space="preserve"> PAGEREF _Toc448494015 \h </w:instrText>
      </w:r>
      <w:r>
        <w:fldChar w:fldCharType="separate"/>
      </w:r>
      <w:r>
        <w:t>44</w:t>
      </w:r>
      <w:r>
        <w:fldChar w:fldCharType="end"/>
      </w:r>
    </w:p>
    <w:p w14:paraId="5D32274E" w14:textId="77777777" w:rsidR="00064BD3" w:rsidRDefault="00064BD3">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_Toc448494016 \h </w:instrText>
      </w:r>
      <w:r>
        <w:rPr>
          <w:noProof/>
        </w:rPr>
      </w:r>
      <w:r>
        <w:rPr>
          <w:noProof/>
        </w:rPr>
        <w:fldChar w:fldCharType="separate"/>
      </w:r>
      <w:r>
        <w:rPr>
          <w:noProof/>
        </w:rPr>
        <w:t>44</w:t>
      </w:r>
      <w:r>
        <w:rPr>
          <w:noProof/>
        </w:rPr>
        <w:fldChar w:fldCharType="end"/>
      </w:r>
    </w:p>
    <w:p w14:paraId="681AB09A" w14:textId="77777777" w:rsidR="00064BD3" w:rsidRDefault="00064BD3">
      <w:pPr>
        <w:pStyle w:val="TOC4"/>
        <w:rPr>
          <w:lang w:bidi="ar-SA"/>
        </w:rPr>
      </w:pPr>
      <w:r>
        <w:t>Web\Common</w:t>
      </w:r>
      <w:r>
        <w:tab/>
      </w:r>
      <w:r>
        <w:fldChar w:fldCharType="begin"/>
      </w:r>
      <w:r>
        <w:instrText xml:space="preserve"> PAGEREF _Toc448494017 \h </w:instrText>
      </w:r>
      <w:r>
        <w:fldChar w:fldCharType="separate"/>
      </w:r>
      <w:r>
        <w:t>44</w:t>
      </w:r>
      <w:r>
        <w:fldChar w:fldCharType="end"/>
      </w:r>
    </w:p>
    <w:p w14:paraId="62F5F8E8" w14:textId="77777777" w:rsidR="00064BD3" w:rsidRDefault="00064BD3">
      <w:pPr>
        <w:pStyle w:val="TOC5"/>
        <w:rPr>
          <w:noProof/>
          <w:lang w:bidi="ar-SA"/>
        </w:rPr>
      </w:pPr>
      <w:r>
        <w:rPr>
          <w:noProof/>
        </w:rPr>
        <w:t>AuthorSelectionSummary.aspx.cs</w:t>
      </w:r>
      <w:r>
        <w:rPr>
          <w:noProof/>
        </w:rPr>
        <w:tab/>
      </w:r>
      <w:r>
        <w:rPr>
          <w:noProof/>
        </w:rPr>
        <w:fldChar w:fldCharType="begin"/>
      </w:r>
      <w:r>
        <w:rPr>
          <w:noProof/>
        </w:rPr>
        <w:instrText xml:space="preserve"> PAGEREF _Toc448494018 \h </w:instrText>
      </w:r>
      <w:r>
        <w:rPr>
          <w:noProof/>
        </w:rPr>
      </w:r>
      <w:r>
        <w:rPr>
          <w:noProof/>
        </w:rPr>
        <w:fldChar w:fldCharType="separate"/>
      </w:r>
      <w:r>
        <w:rPr>
          <w:noProof/>
        </w:rPr>
        <w:t>44</w:t>
      </w:r>
      <w:r>
        <w:rPr>
          <w:noProof/>
        </w:rPr>
        <w:fldChar w:fldCharType="end"/>
      </w:r>
    </w:p>
    <w:p w14:paraId="115ACAE1" w14:textId="77777777" w:rsidR="00064BD3" w:rsidRDefault="00064BD3">
      <w:pPr>
        <w:pStyle w:val="TOC5"/>
        <w:rPr>
          <w:noProof/>
          <w:lang w:bidi="ar-SA"/>
        </w:rPr>
      </w:pPr>
      <w:r>
        <w:rPr>
          <w:noProof/>
        </w:rPr>
        <w:t>AuthorSelectionSummary.aspx</w:t>
      </w:r>
      <w:r>
        <w:rPr>
          <w:noProof/>
        </w:rPr>
        <w:tab/>
      </w:r>
      <w:r>
        <w:rPr>
          <w:noProof/>
        </w:rPr>
        <w:fldChar w:fldCharType="begin"/>
      </w:r>
      <w:r>
        <w:rPr>
          <w:noProof/>
        </w:rPr>
        <w:instrText xml:space="preserve"> PAGEREF _Toc448494019 \h </w:instrText>
      </w:r>
      <w:r>
        <w:rPr>
          <w:noProof/>
        </w:rPr>
      </w:r>
      <w:r>
        <w:rPr>
          <w:noProof/>
        </w:rPr>
        <w:fldChar w:fldCharType="separate"/>
      </w:r>
      <w:r>
        <w:rPr>
          <w:noProof/>
        </w:rPr>
        <w:t>45</w:t>
      </w:r>
      <w:r>
        <w:rPr>
          <w:noProof/>
        </w:rPr>
        <w:fldChar w:fldCharType="end"/>
      </w:r>
    </w:p>
    <w:p w14:paraId="6325D11C" w14:textId="77777777" w:rsidR="00064BD3" w:rsidRDefault="00064BD3">
      <w:pPr>
        <w:pStyle w:val="TOC2"/>
        <w:rPr>
          <w:b w:val="0"/>
          <w:i w:val="0"/>
          <w:noProof/>
          <w:lang w:bidi="ar-SA"/>
        </w:rPr>
      </w:pPr>
      <w:r>
        <w:rPr>
          <w:noProof/>
        </w:rPr>
        <w:t>Author Invitation Statistics</w:t>
      </w:r>
      <w:r>
        <w:rPr>
          <w:noProof/>
        </w:rPr>
        <w:tab/>
      </w:r>
      <w:r>
        <w:rPr>
          <w:noProof/>
        </w:rPr>
        <w:fldChar w:fldCharType="begin"/>
      </w:r>
      <w:r>
        <w:rPr>
          <w:noProof/>
        </w:rPr>
        <w:instrText xml:space="preserve"> PAGEREF _Toc448494020 \h </w:instrText>
      </w:r>
      <w:r>
        <w:rPr>
          <w:noProof/>
        </w:rPr>
      </w:r>
      <w:r>
        <w:rPr>
          <w:noProof/>
        </w:rPr>
        <w:fldChar w:fldCharType="separate"/>
      </w:r>
      <w:r>
        <w:rPr>
          <w:noProof/>
        </w:rPr>
        <w:t>46</w:t>
      </w:r>
      <w:r>
        <w:rPr>
          <w:noProof/>
        </w:rPr>
        <w:fldChar w:fldCharType="end"/>
      </w:r>
    </w:p>
    <w:p w14:paraId="3CD401EE" w14:textId="77777777" w:rsidR="00064BD3" w:rsidRDefault="00064BD3">
      <w:pPr>
        <w:pStyle w:val="TOC2"/>
        <w:rPr>
          <w:b w:val="0"/>
          <w:i w:val="0"/>
          <w:noProof/>
          <w:lang w:bidi="ar-SA"/>
        </w:rPr>
      </w:pPr>
      <w:r>
        <w:rPr>
          <w:noProof/>
        </w:rPr>
        <w:t>Author Main Menu</w:t>
      </w:r>
      <w:r>
        <w:rPr>
          <w:noProof/>
        </w:rPr>
        <w:tab/>
      </w:r>
      <w:r>
        <w:rPr>
          <w:noProof/>
        </w:rPr>
        <w:fldChar w:fldCharType="begin"/>
      </w:r>
      <w:r>
        <w:rPr>
          <w:noProof/>
        </w:rPr>
        <w:instrText xml:space="preserve"> PAGEREF _Toc448494021 \h </w:instrText>
      </w:r>
      <w:r>
        <w:rPr>
          <w:noProof/>
        </w:rPr>
      </w:r>
      <w:r>
        <w:rPr>
          <w:noProof/>
        </w:rPr>
        <w:fldChar w:fldCharType="separate"/>
      </w:r>
      <w:r>
        <w:rPr>
          <w:noProof/>
        </w:rPr>
        <w:t>47</w:t>
      </w:r>
      <w:r>
        <w:rPr>
          <w:noProof/>
        </w:rPr>
        <w:fldChar w:fldCharType="end"/>
      </w:r>
    </w:p>
    <w:p w14:paraId="2C5ACA60" w14:textId="77777777" w:rsidR="00064BD3" w:rsidRDefault="00064BD3">
      <w:pPr>
        <w:pStyle w:val="TOC2"/>
        <w:rPr>
          <w:b w:val="0"/>
          <w:i w:val="0"/>
          <w:noProof/>
          <w:lang w:bidi="ar-SA"/>
        </w:rPr>
      </w:pPr>
      <w:r>
        <w:rPr>
          <w:noProof/>
        </w:rPr>
        <w:t>Accepted Invitation Details</w:t>
      </w:r>
      <w:r>
        <w:rPr>
          <w:noProof/>
        </w:rPr>
        <w:tab/>
      </w:r>
      <w:r>
        <w:rPr>
          <w:noProof/>
        </w:rPr>
        <w:fldChar w:fldCharType="begin"/>
      </w:r>
      <w:r>
        <w:rPr>
          <w:noProof/>
        </w:rPr>
        <w:instrText xml:space="preserve"> PAGEREF _Toc448494022 \h </w:instrText>
      </w:r>
      <w:r>
        <w:rPr>
          <w:noProof/>
        </w:rPr>
      </w:r>
      <w:r>
        <w:rPr>
          <w:noProof/>
        </w:rPr>
        <w:fldChar w:fldCharType="separate"/>
      </w:r>
      <w:r>
        <w:rPr>
          <w:noProof/>
        </w:rPr>
        <w:t>48</w:t>
      </w:r>
      <w:r>
        <w:rPr>
          <w:noProof/>
        </w:rPr>
        <w:fldChar w:fldCharType="end"/>
      </w:r>
    </w:p>
    <w:p w14:paraId="32128038" w14:textId="77777777" w:rsidR="00064BD3" w:rsidRDefault="00064BD3">
      <w:pPr>
        <w:pStyle w:val="TOC3"/>
        <w:tabs>
          <w:tab w:val="right" w:leader="dot" w:pos="9350"/>
        </w:tabs>
        <w:rPr>
          <w:noProof/>
          <w:lang w:bidi="ar-SA"/>
        </w:rPr>
      </w:pPr>
      <w:r>
        <w:rPr>
          <w:noProof/>
        </w:rPr>
        <w:t>Pages</w:t>
      </w:r>
      <w:r>
        <w:rPr>
          <w:noProof/>
        </w:rPr>
        <w:tab/>
      </w:r>
      <w:r>
        <w:rPr>
          <w:noProof/>
        </w:rPr>
        <w:fldChar w:fldCharType="begin"/>
      </w:r>
      <w:r>
        <w:rPr>
          <w:noProof/>
        </w:rPr>
        <w:instrText xml:space="preserve"> PAGEREF _Toc448494023 \h </w:instrText>
      </w:r>
      <w:r>
        <w:rPr>
          <w:noProof/>
        </w:rPr>
      </w:r>
      <w:r>
        <w:rPr>
          <w:noProof/>
        </w:rPr>
        <w:fldChar w:fldCharType="separate"/>
      </w:r>
      <w:r>
        <w:rPr>
          <w:noProof/>
        </w:rPr>
        <w:t>48</w:t>
      </w:r>
      <w:r>
        <w:rPr>
          <w:noProof/>
        </w:rPr>
        <w:fldChar w:fldCharType="end"/>
      </w:r>
    </w:p>
    <w:p w14:paraId="0ACDB8CB" w14:textId="77777777" w:rsidR="00064BD3" w:rsidRDefault="00064BD3">
      <w:pPr>
        <w:pStyle w:val="TOC4"/>
        <w:rPr>
          <w:lang w:bidi="ar-SA"/>
        </w:rPr>
      </w:pPr>
      <w:r>
        <w:t>Web\Common</w:t>
      </w:r>
      <w:r>
        <w:tab/>
      </w:r>
      <w:r>
        <w:fldChar w:fldCharType="begin"/>
      </w:r>
      <w:r>
        <w:instrText xml:space="preserve"> PAGEREF _Toc448494024 \h </w:instrText>
      </w:r>
      <w:r>
        <w:fldChar w:fldCharType="separate"/>
      </w:r>
      <w:r>
        <w:t>48</w:t>
      </w:r>
      <w:r>
        <w:fldChar w:fldCharType="end"/>
      </w:r>
    </w:p>
    <w:p w14:paraId="1136EC10" w14:textId="77777777" w:rsidR="00064BD3" w:rsidRDefault="00064BD3">
      <w:pPr>
        <w:pStyle w:val="TOC5"/>
        <w:rPr>
          <w:noProof/>
          <w:lang w:bidi="ar-SA"/>
        </w:rPr>
      </w:pPr>
      <w:r>
        <w:rPr>
          <w:noProof/>
        </w:rPr>
        <w:t>authorAcceptedInvitations.asp</w:t>
      </w:r>
      <w:r>
        <w:rPr>
          <w:noProof/>
        </w:rPr>
        <w:tab/>
      </w:r>
      <w:r>
        <w:rPr>
          <w:noProof/>
        </w:rPr>
        <w:fldChar w:fldCharType="begin"/>
      </w:r>
      <w:r>
        <w:rPr>
          <w:noProof/>
        </w:rPr>
        <w:instrText xml:space="preserve"> PAGEREF _Toc448494025 \h </w:instrText>
      </w:r>
      <w:r>
        <w:rPr>
          <w:noProof/>
        </w:rPr>
      </w:r>
      <w:r>
        <w:rPr>
          <w:noProof/>
        </w:rPr>
        <w:fldChar w:fldCharType="separate"/>
      </w:r>
      <w:r>
        <w:rPr>
          <w:noProof/>
        </w:rPr>
        <w:t>48</w:t>
      </w:r>
      <w:r>
        <w:rPr>
          <w:noProof/>
        </w:rPr>
        <w:fldChar w:fldCharType="end"/>
      </w:r>
    </w:p>
    <w:p w14:paraId="030ACAA7" w14:textId="77777777" w:rsidR="00064BD3" w:rsidRDefault="00064BD3">
      <w:pPr>
        <w:pStyle w:val="TOC3"/>
        <w:tabs>
          <w:tab w:val="right" w:leader="dot" w:pos="9350"/>
        </w:tabs>
        <w:rPr>
          <w:noProof/>
          <w:lang w:bidi="ar-SA"/>
        </w:rPr>
      </w:pPr>
      <w:r>
        <w:rPr>
          <w:noProof/>
        </w:rPr>
        <w:t>Issues and Concerns:</w:t>
      </w:r>
      <w:r>
        <w:rPr>
          <w:noProof/>
        </w:rPr>
        <w:tab/>
      </w:r>
      <w:r>
        <w:rPr>
          <w:noProof/>
        </w:rPr>
        <w:fldChar w:fldCharType="begin"/>
      </w:r>
      <w:r>
        <w:rPr>
          <w:noProof/>
        </w:rPr>
        <w:instrText xml:space="preserve"> PAGEREF _Toc448494026 \h </w:instrText>
      </w:r>
      <w:r>
        <w:rPr>
          <w:noProof/>
        </w:rPr>
      </w:r>
      <w:r>
        <w:rPr>
          <w:noProof/>
        </w:rPr>
        <w:fldChar w:fldCharType="separate"/>
      </w:r>
      <w:r>
        <w:rPr>
          <w:noProof/>
        </w:rPr>
        <w:t>49</w:t>
      </w:r>
      <w:r>
        <w:rPr>
          <w:noProof/>
        </w:rPr>
        <w:fldChar w:fldCharType="end"/>
      </w:r>
    </w:p>
    <w:p w14:paraId="500D1BEB" w14:textId="77777777" w:rsidR="00064BD3" w:rsidRDefault="00064BD3">
      <w:pPr>
        <w:pStyle w:val="TOC1"/>
        <w:rPr>
          <w:noProof/>
          <w:lang w:bidi="ar-SA"/>
        </w:rPr>
      </w:pPr>
      <w:r>
        <w:rPr>
          <w:noProof/>
        </w:rPr>
        <w:t>Spec Changes</w:t>
      </w:r>
      <w:r>
        <w:rPr>
          <w:noProof/>
        </w:rPr>
        <w:tab/>
      </w:r>
      <w:r>
        <w:rPr>
          <w:noProof/>
        </w:rPr>
        <w:fldChar w:fldCharType="begin"/>
      </w:r>
      <w:r>
        <w:rPr>
          <w:noProof/>
        </w:rPr>
        <w:instrText xml:space="preserve"> PAGEREF _Toc448494027 \h </w:instrText>
      </w:r>
      <w:r>
        <w:rPr>
          <w:noProof/>
        </w:rPr>
      </w:r>
      <w:r>
        <w:rPr>
          <w:noProof/>
        </w:rPr>
        <w:fldChar w:fldCharType="separate"/>
      </w:r>
      <w:r>
        <w:rPr>
          <w:noProof/>
        </w:rPr>
        <w:t>50</w:t>
      </w:r>
      <w:r>
        <w:rPr>
          <w:noProof/>
        </w:rPr>
        <w:fldChar w:fldCharType="end"/>
      </w:r>
    </w:p>
    <w:p w14:paraId="21F4E981" w14:textId="77777777" w:rsidR="00064BD3" w:rsidRDefault="00064BD3">
      <w:pPr>
        <w:pStyle w:val="TOC1"/>
        <w:rPr>
          <w:noProof/>
          <w:lang w:bidi="ar-SA"/>
        </w:rPr>
      </w:pPr>
      <w:r>
        <w:rPr>
          <w:noProof/>
        </w:rPr>
        <w:t>DBContent:</w:t>
      </w:r>
      <w:r>
        <w:rPr>
          <w:noProof/>
        </w:rPr>
        <w:tab/>
      </w:r>
      <w:r>
        <w:rPr>
          <w:noProof/>
        </w:rPr>
        <w:fldChar w:fldCharType="begin"/>
      </w:r>
      <w:r>
        <w:rPr>
          <w:noProof/>
        </w:rPr>
        <w:instrText xml:space="preserve"> PAGEREF _Toc448494028 \h </w:instrText>
      </w:r>
      <w:r>
        <w:rPr>
          <w:noProof/>
        </w:rPr>
      </w:r>
      <w:r>
        <w:rPr>
          <w:noProof/>
        </w:rPr>
        <w:fldChar w:fldCharType="separate"/>
      </w:r>
      <w:r>
        <w:rPr>
          <w:noProof/>
        </w:rPr>
        <w:t>51</w:t>
      </w:r>
      <w:r>
        <w:rPr>
          <w:noProof/>
        </w:rPr>
        <w:fldChar w:fldCharType="end"/>
      </w:r>
    </w:p>
    <w:p w14:paraId="4BAED041" w14:textId="77777777" w:rsidR="00064BD3" w:rsidRDefault="00064BD3">
      <w:pPr>
        <w:pStyle w:val="TOC2"/>
        <w:rPr>
          <w:b w:val="0"/>
          <w:i w:val="0"/>
          <w:noProof/>
          <w:lang w:bidi="ar-SA"/>
        </w:rPr>
      </w:pPr>
      <w:r>
        <w:rPr>
          <w:noProof/>
        </w:rPr>
        <w:t>JOURNAL</w:t>
      </w:r>
      <w:r>
        <w:rPr>
          <w:noProof/>
        </w:rPr>
        <w:tab/>
      </w:r>
      <w:r>
        <w:rPr>
          <w:noProof/>
        </w:rPr>
        <w:fldChar w:fldCharType="begin"/>
      </w:r>
      <w:r>
        <w:rPr>
          <w:noProof/>
        </w:rPr>
        <w:instrText xml:space="preserve"> PAGEREF _Toc448494029 \h </w:instrText>
      </w:r>
      <w:r>
        <w:rPr>
          <w:noProof/>
        </w:rPr>
      </w:r>
      <w:r>
        <w:rPr>
          <w:noProof/>
        </w:rPr>
        <w:fldChar w:fldCharType="separate"/>
      </w:r>
      <w:r>
        <w:rPr>
          <w:noProof/>
        </w:rPr>
        <w:t>51</w:t>
      </w:r>
      <w:r>
        <w:rPr>
          <w:noProof/>
        </w:rPr>
        <w:fldChar w:fldCharType="end"/>
      </w:r>
    </w:p>
    <w:p w14:paraId="0C783804" w14:textId="77777777" w:rsidR="00064BD3" w:rsidRDefault="00064BD3">
      <w:pPr>
        <w:pStyle w:val="TOC5"/>
        <w:rPr>
          <w:noProof/>
          <w:lang w:bidi="ar-SA"/>
        </w:rPr>
      </w:pPr>
      <w:r>
        <w:rPr>
          <w:noProof/>
        </w:rPr>
        <w:t>EDITORROLE</w:t>
      </w:r>
      <w:r>
        <w:rPr>
          <w:noProof/>
        </w:rPr>
        <w:tab/>
      </w:r>
      <w:r>
        <w:rPr>
          <w:noProof/>
        </w:rPr>
        <w:fldChar w:fldCharType="begin"/>
      </w:r>
      <w:r>
        <w:rPr>
          <w:noProof/>
        </w:rPr>
        <w:instrText xml:space="preserve"> PAGEREF _Toc448494030 \h </w:instrText>
      </w:r>
      <w:r>
        <w:rPr>
          <w:noProof/>
        </w:rPr>
      </w:r>
      <w:r>
        <w:rPr>
          <w:noProof/>
        </w:rPr>
        <w:fldChar w:fldCharType="separate"/>
      </w:r>
      <w:r>
        <w:rPr>
          <w:noProof/>
        </w:rPr>
        <w:t>51</w:t>
      </w:r>
      <w:r>
        <w:rPr>
          <w:noProof/>
        </w:rPr>
        <w:fldChar w:fldCharType="end"/>
      </w:r>
    </w:p>
    <w:p w14:paraId="7B09A23A" w14:textId="77777777" w:rsidR="00064BD3" w:rsidRDefault="00064BD3">
      <w:pPr>
        <w:pStyle w:val="TOC5"/>
        <w:rPr>
          <w:noProof/>
          <w:lang w:bidi="ar-SA"/>
        </w:rPr>
      </w:pPr>
      <w:r>
        <w:rPr>
          <w:noProof/>
        </w:rPr>
        <w:t>INVITED_AUTHORS</w:t>
      </w:r>
      <w:r>
        <w:rPr>
          <w:noProof/>
        </w:rPr>
        <w:tab/>
      </w:r>
      <w:r>
        <w:rPr>
          <w:noProof/>
        </w:rPr>
        <w:fldChar w:fldCharType="begin"/>
      </w:r>
      <w:r>
        <w:rPr>
          <w:noProof/>
        </w:rPr>
        <w:instrText xml:space="preserve"> PAGEREF _Toc448494031 \h </w:instrText>
      </w:r>
      <w:r>
        <w:rPr>
          <w:noProof/>
        </w:rPr>
      </w:r>
      <w:r>
        <w:rPr>
          <w:noProof/>
        </w:rPr>
        <w:fldChar w:fldCharType="separate"/>
      </w:r>
      <w:r>
        <w:rPr>
          <w:noProof/>
        </w:rPr>
        <w:t>51</w:t>
      </w:r>
      <w:r>
        <w:rPr>
          <w:noProof/>
        </w:rPr>
        <w:fldChar w:fldCharType="end"/>
      </w:r>
    </w:p>
    <w:p w14:paraId="3BA194CA" w14:textId="77777777" w:rsidR="00064BD3" w:rsidRDefault="00064BD3">
      <w:pPr>
        <w:pStyle w:val="TOC5"/>
        <w:rPr>
          <w:noProof/>
          <w:lang w:bidi="ar-SA"/>
        </w:rPr>
      </w:pPr>
      <w:r>
        <w:rPr>
          <w:noProof/>
        </w:rPr>
        <w:t>EVENT</w:t>
      </w:r>
      <w:r>
        <w:rPr>
          <w:noProof/>
        </w:rPr>
        <w:tab/>
      </w:r>
      <w:r>
        <w:rPr>
          <w:noProof/>
        </w:rPr>
        <w:fldChar w:fldCharType="begin"/>
      </w:r>
      <w:r>
        <w:rPr>
          <w:noProof/>
        </w:rPr>
        <w:instrText xml:space="preserve"> PAGEREF _Toc448494032 \h </w:instrText>
      </w:r>
      <w:r>
        <w:rPr>
          <w:noProof/>
        </w:rPr>
      </w:r>
      <w:r>
        <w:rPr>
          <w:noProof/>
        </w:rPr>
        <w:fldChar w:fldCharType="separate"/>
      </w:r>
      <w:r>
        <w:rPr>
          <w:noProof/>
        </w:rPr>
        <w:t>51</w:t>
      </w:r>
      <w:r>
        <w:rPr>
          <w:noProof/>
        </w:rPr>
        <w:fldChar w:fldCharType="end"/>
      </w:r>
    </w:p>
    <w:p w14:paraId="40D5DDAD" w14:textId="77777777" w:rsidR="00064BD3" w:rsidRDefault="00064BD3">
      <w:pPr>
        <w:pStyle w:val="TOC5"/>
        <w:rPr>
          <w:noProof/>
          <w:lang w:bidi="ar-SA"/>
        </w:rPr>
      </w:pPr>
      <w:r>
        <w:rPr>
          <w:noProof/>
        </w:rPr>
        <w:t>APP_PAGES</w:t>
      </w:r>
      <w:r>
        <w:rPr>
          <w:noProof/>
        </w:rPr>
        <w:tab/>
      </w:r>
      <w:r>
        <w:rPr>
          <w:noProof/>
        </w:rPr>
        <w:fldChar w:fldCharType="begin"/>
      </w:r>
      <w:r>
        <w:rPr>
          <w:noProof/>
        </w:rPr>
        <w:instrText xml:space="preserve"> PAGEREF _Toc448494033 \h </w:instrText>
      </w:r>
      <w:r>
        <w:rPr>
          <w:noProof/>
        </w:rPr>
      </w:r>
      <w:r>
        <w:rPr>
          <w:noProof/>
        </w:rPr>
        <w:fldChar w:fldCharType="separate"/>
      </w:r>
      <w:r>
        <w:rPr>
          <w:noProof/>
        </w:rPr>
        <w:t>51</w:t>
      </w:r>
      <w:r>
        <w:rPr>
          <w:noProof/>
        </w:rPr>
        <w:fldChar w:fldCharType="end"/>
      </w:r>
    </w:p>
    <w:p w14:paraId="67A61CF2" w14:textId="77777777" w:rsidR="00064BD3" w:rsidRDefault="00064BD3">
      <w:pPr>
        <w:pStyle w:val="TOC5"/>
        <w:rPr>
          <w:noProof/>
          <w:lang w:bidi="ar-SA"/>
        </w:rPr>
      </w:pPr>
      <w:r>
        <w:rPr>
          <w:noProof/>
        </w:rPr>
        <w:t>PAGE_PREFS</w:t>
      </w:r>
      <w:r>
        <w:rPr>
          <w:noProof/>
        </w:rPr>
        <w:tab/>
      </w:r>
      <w:r>
        <w:rPr>
          <w:noProof/>
        </w:rPr>
        <w:fldChar w:fldCharType="begin"/>
      </w:r>
      <w:r>
        <w:rPr>
          <w:noProof/>
        </w:rPr>
        <w:instrText xml:space="preserve"> PAGEREF _Toc448494034 \h </w:instrText>
      </w:r>
      <w:r>
        <w:rPr>
          <w:noProof/>
        </w:rPr>
      </w:r>
      <w:r>
        <w:rPr>
          <w:noProof/>
        </w:rPr>
        <w:fldChar w:fldCharType="separate"/>
      </w:r>
      <w:r>
        <w:rPr>
          <w:noProof/>
        </w:rPr>
        <w:t>51</w:t>
      </w:r>
      <w:r>
        <w:rPr>
          <w:noProof/>
        </w:rPr>
        <w:fldChar w:fldCharType="end"/>
      </w:r>
    </w:p>
    <w:p w14:paraId="6AB16DB7" w14:textId="77777777" w:rsidR="00064BD3" w:rsidRDefault="00064BD3">
      <w:pPr>
        <w:pStyle w:val="TOC5"/>
        <w:rPr>
          <w:noProof/>
          <w:lang w:bidi="ar-SA"/>
        </w:rPr>
      </w:pPr>
      <w:r>
        <w:rPr>
          <w:noProof/>
        </w:rPr>
        <w:t>UDF_getAuthorInvitationStatistics</w:t>
      </w:r>
      <w:r>
        <w:rPr>
          <w:noProof/>
        </w:rPr>
        <w:tab/>
      </w:r>
      <w:r>
        <w:rPr>
          <w:noProof/>
        </w:rPr>
        <w:fldChar w:fldCharType="begin"/>
      </w:r>
      <w:r>
        <w:rPr>
          <w:noProof/>
        </w:rPr>
        <w:instrText xml:space="preserve"> PAGEREF _Toc448494035 \h </w:instrText>
      </w:r>
      <w:r>
        <w:rPr>
          <w:noProof/>
        </w:rPr>
      </w:r>
      <w:r>
        <w:rPr>
          <w:noProof/>
        </w:rPr>
        <w:fldChar w:fldCharType="separate"/>
      </w:r>
      <w:r>
        <w:rPr>
          <w:noProof/>
        </w:rPr>
        <w:t>51</w:t>
      </w:r>
      <w:r>
        <w:rPr>
          <w:noProof/>
        </w:rPr>
        <w:fldChar w:fldCharType="end"/>
      </w:r>
    </w:p>
    <w:p w14:paraId="33CB04B6" w14:textId="77777777" w:rsidR="00064BD3" w:rsidRDefault="00064BD3">
      <w:pPr>
        <w:pStyle w:val="TOC5"/>
        <w:rPr>
          <w:noProof/>
          <w:lang w:bidi="ar-SA"/>
        </w:rPr>
      </w:pPr>
      <w:r>
        <w:rPr>
          <w:noProof/>
        </w:rPr>
        <w:t>usp_SelectEditorRoleSettings</w:t>
      </w:r>
      <w:r>
        <w:rPr>
          <w:noProof/>
        </w:rPr>
        <w:tab/>
      </w:r>
      <w:r>
        <w:rPr>
          <w:noProof/>
        </w:rPr>
        <w:fldChar w:fldCharType="begin"/>
      </w:r>
      <w:r>
        <w:rPr>
          <w:noProof/>
        </w:rPr>
        <w:instrText xml:space="preserve"> PAGEREF _Toc448494036 \h </w:instrText>
      </w:r>
      <w:r>
        <w:rPr>
          <w:noProof/>
        </w:rPr>
      </w:r>
      <w:r>
        <w:rPr>
          <w:noProof/>
        </w:rPr>
        <w:fldChar w:fldCharType="separate"/>
      </w:r>
      <w:r>
        <w:rPr>
          <w:noProof/>
        </w:rPr>
        <w:t>51</w:t>
      </w:r>
      <w:r>
        <w:rPr>
          <w:noProof/>
        </w:rPr>
        <w:fldChar w:fldCharType="end"/>
      </w:r>
    </w:p>
    <w:p w14:paraId="0E807DEE" w14:textId="77777777" w:rsidR="00064BD3" w:rsidRDefault="00064BD3">
      <w:pPr>
        <w:pStyle w:val="TOC5"/>
        <w:rPr>
          <w:noProof/>
          <w:lang w:bidi="ar-SA"/>
        </w:rPr>
      </w:pPr>
      <w:r>
        <w:rPr>
          <w:noProof/>
        </w:rPr>
        <w:t>usp_InsertInvitedAuthor</w:t>
      </w:r>
      <w:r>
        <w:rPr>
          <w:noProof/>
        </w:rPr>
        <w:tab/>
      </w:r>
      <w:r>
        <w:rPr>
          <w:noProof/>
        </w:rPr>
        <w:fldChar w:fldCharType="begin"/>
      </w:r>
      <w:r>
        <w:rPr>
          <w:noProof/>
        </w:rPr>
        <w:instrText xml:space="preserve"> PAGEREF _Toc448494037 \h </w:instrText>
      </w:r>
      <w:r>
        <w:rPr>
          <w:noProof/>
        </w:rPr>
      </w:r>
      <w:r>
        <w:rPr>
          <w:noProof/>
        </w:rPr>
        <w:fldChar w:fldCharType="separate"/>
      </w:r>
      <w:r>
        <w:rPr>
          <w:noProof/>
        </w:rPr>
        <w:t>51</w:t>
      </w:r>
      <w:r>
        <w:rPr>
          <w:noProof/>
        </w:rPr>
        <w:fldChar w:fldCharType="end"/>
      </w:r>
    </w:p>
    <w:p w14:paraId="726BD5B2" w14:textId="77777777" w:rsidR="00064BD3" w:rsidRDefault="00064BD3">
      <w:pPr>
        <w:pStyle w:val="TOC5"/>
        <w:rPr>
          <w:noProof/>
          <w:lang w:bidi="ar-SA"/>
        </w:rPr>
      </w:pPr>
      <w:r>
        <w:rPr>
          <w:noProof/>
        </w:rPr>
        <w:t>usp_SelectInvitedAuthorsByDocID</w:t>
      </w:r>
      <w:r>
        <w:rPr>
          <w:noProof/>
        </w:rPr>
        <w:tab/>
      </w:r>
      <w:r>
        <w:rPr>
          <w:noProof/>
        </w:rPr>
        <w:fldChar w:fldCharType="begin"/>
      </w:r>
      <w:r>
        <w:rPr>
          <w:noProof/>
        </w:rPr>
        <w:instrText xml:space="preserve"> PAGEREF _Toc448494038 \h </w:instrText>
      </w:r>
      <w:r>
        <w:rPr>
          <w:noProof/>
        </w:rPr>
      </w:r>
      <w:r>
        <w:rPr>
          <w:noProof/>
        </w:rPr>
        <w:fldChar w:fldCharType="separate"/>
      </w:r>
      <w:r>
        <w:rPr>
          <w:noProof/>
        </w:rPr>
        <w:t>51</w:t>
      </w:r>
      <w:r>
        <w:rPr>
          <w:noProof/>
        </w:rPr>
        <w:fldChar w:fldCharType="end"/>
      </w:r>
    </w:p>
    <w:p w14:paraId="2DF1FD62" w14:textId="77777777" w:rsidR="00064BD3" w:rsidRDefault="00064BD3">
      <w:pPr>
        <w:pStyle w:val="TOC5"/>
        <w:rPr>
          <w:noProof/>
          <w:lang w:bidi="ar-SA"/>
        </w:rPr>
      </w:pPr>
      <w:r>
        <w:rPr>
          <w:noProof/>
        </w:rPr>
        <w:t>usp_UpdateInvitedAuthor</w:t>
      </w:r>
      <w:r>
        <w:rPr>
          <w:noProof/>
        </w:rPr>
        <w:tab/>
      </w:r>
      <w:r>
        <w:rPr>
          <w:noProof/>
        </w:rPr>
        <w:fldChar w:fldCharType="begin"/>
      </w:r>
      <w:r>
        <w:rPr>
          <w:noProof/>
        </w:rPr>
        <w:instrText xml:space="preserve"> PAGEREF _Toc448494039 \h </w:instrText>
      </w:r>
      <w:r>
        <w:rPr>
          <w:noProof/>
        </w:rPr>
      </w:r>
      <w:r>
        <w:rPr>
          <w:noProof/>
        </w:rPr>
        <w:fldChar w:fldCharType="separate"/>
      </w:r>
      <w:r>
        <w:rPr>
          <w:noProof/>
        </w:rPr>
        <w:t>51</w:t>
      </w:r>
      <w:r>
        <w:rPr>
          <w:noProof/>
        </w:rPr>
        <w:fldChar w:fldCharType="end"/>
      </w:r>
    </w:p>
    <w:p w14:paraId="37926BD9" w14:textId="77777777" w:rsidR="00064BD3" w:rsidRDefault="00064BD3">
      <w:pPr>
        <w:pStyle w:val="TOC5"/>
        <w:rPr>
          <w:noProof/>
          <w:lang w:bidi="ar-SA"/>
        </w:rPr>
      </w:pPr>
      <w:r>
        <w:rPr>
          <w:noProof/>
        </w:rPr>
        <w:t>usp_InsertEditorRoleSettings</w:t>
      </w:r>
      <w:r>
        <w:rPr>
          <w:noProof/>
        </w:rPr>
        <w:tab/>
      </w:r>
      <w:r>
        <w:rPr>
          <w:noProof/>
        </w:rPr>
        <w:fldChar w:fldCharType="begin"/>
      </w:r>
      <w:r>
        <w:rPr>
          <w:noProof/>
        </w:rPr>
        <w:instrText xml:space="preserve"> PAGEREF _Toc448494040 \h </w:instrText>
      </w:r>
      <w:r>
        <w:rPr>
          <w:noProof/>
        </w:rPr>
      </w:r>
      <w:r>
        <w:rPr>
          <w:noProof/>
        </w:rPr>
        <w:fldChar w:fldCharType="separate"/>
      </w:r>
      <w:r>
        <w:rPr>
          <w:noProof/>
        </w:rPr>
        <w:t>51</w:t>
      </w:r>
      <w:r>
        <w:rPr>
          <w:noProof/>
        </w:rPr>
        <w:fldChar w:fldCharType="end"/>
      </w:r>
    </w:p>
    <w:p w14:paraId="0740361B" w14:textId="77777777" w:rsidR="00064BD3" w:rsidRDefault="00064BD3">
      <w:pPr>
        <w:pStyle w:val="TOC5"/>
        <w:rPr>
          <w:noProof/>
          <w:lang w:bidi="ar-SA"/>
        </w:rPr>
      </w:pPr>
      <w:r>
        <w:rPr>
          <w:noProof/>
        </w:rPr>
        <w:t>usp_UpdateEditorRoleSettings</w:t>
      </w:r>
      <w:r>
        <w:rPr>
          <w:noProof/>
        </w:rPr>
        <w:tab/>
      </w:r>
      <w:r>
        <w:rPr>
          <w:noProof/>
        </w:rPr>
        <w:fldChar w:fldCharType="begin"/>
      </w:r>
      <w:r>
        <w:rPr>
          <w:noProof/>
        </w:rPr>
        <w:instrText xml:space="preserve"> PAGEREF _Toc448494041 \h </w:instrText>
      </w:r>
      <w:r>
        <w:rPr>
          <w:noProof/>
        </w:rPr>
      </w:r>
      <w:r>
        <w:rPr>
          <w:noProof/>
        </w:rPr>
        <w:fldChar w:fldCharType="separate"/>
      </w:r>
      <w:r>
        <w:rPr>
          <w:noProof/>
        </w:rPr>
        <w:t>52</w:t>
      </w:r>
      <w:r>
        <w:rPr>
          <w:noProof/>
        </w:rPr>
        <w:fldChar w:fldCharType="end"/>
      </w:r>
    </w:p>
    <w:p w14:paraId="45686E38" w14:textId="77777777" w:rsidR="00064BD3" w:rsidRDefault="00064BD3">
      <w:pPr>
        <w:pStyle w:val="TOC5"/>
        <w:rPr>
          <w:noProof/>
          <w:lang w:bidi="ar-SA"/>
        </w:rPr>
      </w:pPr>
      <w:r>
        <w:rPr>
          <w:noProof/>
        </w:rPr>
        <w:t>usp_SelectInvitedAuthorsByID</w:t>
      </w:r>
      <w:r>
        <w:rPr>
          <w:noProof/>
        </w:rPr>
        <w:tab/>
      </w:r>
      <w:r>
        <w:rPr>
          <w:noProof/>
        </w:rPr>
        <w:fldChar w:fldCharType="begin"/>
      </w:r>
      <w:r>
        <w:rPr>
          <w:noProof/>
        </w:rPr>
        <w:instrText xml:space="preserve"> PAGEREF _Toc448494042 \h </w:instrText>
      </w:r>
      <w:r>
        <w:rPr>
          <w:noProof/>
        </w:rPr>
      </w:r>
      <w:r>
        <w:rPr>
          <w:noProof/>
        </w:rPr>
        <w:fldChar w:fldCharType="separate"/>
      </w:r>
      <w:r>
        <w:rPr>
          <w:noProof/>
        </w:rPr>
        <w:t>52</w:t>
      </w:r>
      <w:r>
        <w:rPr>
          <w:noProof/>
        </w:rPr>
        <w:fldChar w:fldCharType="end"/>
      </w:r>
    </w:p>
    <w:p w14:paraId="52592DF7" w14:textId="77777777" w:rsidR="00064BD3" w:rsidRDefault="00064BD3">
      <w:pPr>
        <w:pStyle w:val="TOC5"/>
        <w:rPr>
          <w:noProof/>
          <w:lang w:bidi="ar-SA"/>
        </w:rPr>
      </w:pPr>
      <w:r>
        <w:rPr>
          <w:noProof/>
        </w:rPr>
        <w:t>usp_SelectInvitedAuthorsByChildDocID</w:t>
      </w:r>
      <w:r>
        <w:rPr>
          <w:noProof/>
        </w:rPr>
        <w:tab/>
      </w:r>
      <w:r>
        <w:rPr>
          <w:noProof/>
        </w:rPr>
        <w:fldChar w:fldCharType="begin"/>
      </w:r>
      <w:r>
        <w:rPr>
          <w:noProof/>
        </w:rPr>
        <w:instrText xml:space="preserve"> PAGEREF _Toc448494043 \h </w:instrText>
      </w:r>
      <w:r>
        <w:rPr>
          <w:noProof/>
        </w:rPr>
      </w:r>
      <w:r>
        <w:rPr>
          <w:noProof/>
        </w:rPr>
        <w:fldChar w:fldCharType="separate"/>
      </w:r>
      <w:r>
        <w:rPr>
          <w:noProof/>
        </w:rPr>
        <w:t>52</w:t>
      </w:r>
      <w:r>
        <w:rPr>
          <w:noProof/>
        </w:rPr>
        <w:fldChar w:fldCharType="end"/>
      </w:r>
    </w:p>
    <w:p w14:paraId="42452B7B" w14:textId="77777777" w:rsidR="00064BD3" w:rsidRDefault="00064BD3">
      <w:pPr>
        <w:pStyle w:val="TOC5"/>
        <w:rPr>
          <w:noProof/>
          <w:lang w:bidi="ar-SA"/>
        </w:rPr>
      </w:pPr>
      <w:r>
        <w:rPr>
          <w:noProof/>
        </w:rPr>
        <w:t>usp_SelectInvitedAuthorDocIDAndEventLetterID</w:t>
      </w:r>
      <w:r>
        <w:rPr>
          <w:noProof/>
        </w:rPr>
        <w:tab/>
      </w:r>
      <w:r>
        <w:rPr>
          <w:noProof/>
        </w:rPr>
        <w:fldChar w:fldCharType="begin"/>
      </w:r>
      <w:r>
        <w:rPr>
          <w:noProof/>
        </w:rPr>
        <w:instrText xml:space="preserve"> PAGEREF _Toc448494044 \h </w:instrText>
      </w:r>
      <w:r>
        <w:rPr>
          <w:noProof/>
        </w:rPr>
      </w:r>
      <w:r>
        <w:rPr>
          <w:noProof/>
        </w:rPr>
        <w:fldChar w:fldCharType="separate"/>
      </w:r>
      <w:r>
        <w:rPr>
          <w:noProof/>
        </w:rPr>
        <w:t>52</w:t>
      </w:r>
      <w:r>
        <w:rPr>
          <w:noProof/>
        </w:rPr>
        <w:fldChar w:fldCharType="end"/>
      </w:r>
    </w:p>
    <w:p w14:paraId="72A1E3D9" w14:textId="77777777" w:rsidR="00064BD3" w:rsidRDefault="00064BD3">
      <w:pPr>
        <w:pStyle w:val="TOC5"/>
        <w:rPr>
          <w:noProof/>
          <w:lang w:bidi="ar-SA"/>
        </w:rPr>
      </w:pPr>
      <w:r>
        <w:rPr>
          <w:noProof/>
        </w:rPr>
        <w:lastRenderedPageBreak/>
        <w:t>usp_SelectAllEditorRoleSettings</w:t>
      </w:r>
      <w:r>
        <w:rPr>
          <w:noProof/>
        </w:rPr>
        <w:tab/>
      </w:r>
      <w:r>
        <w:rPr>
          <w:noProof/>
        </w:rPr>
        <w:fldChar w:fldCharType="begin"/>
      </w:r>
      <w:r>
        <w:rPr>
          <w:noProof/>
        </w:rPr>
        <w:instrText xml:space="preserve"> PAGEREF _Toc448494045 \h </w:instrText>
      </w:r>
      <w:r>
        <w:rPr>
          <w:noProof/>
        </w:rPr>
      </w:r>
      <w:r>
        <w:rPr>
          <w:noProof/>
        </w:rPr>
        <w:fldChar w:fldCharType="separate"/>
      </w:r>
      <w:r>
        <w:rPr>
          <w:noProof/>
        </w:rPr>
        <w:t>52</w:t>
      </w:r>
      <w:r>
        <w:rPr>
          <w:noProof/>
        </w:rPr>
        <w:fldChar w:fldCharType="end"/>
      </w:r>
    </w:p>
    <w:p w14:paraId="47AEF7B0" w14:textId="77777777" w:rsidR="00064BD3" w:rsidRDefault="00064BD3">
      <w:pPr>
        <w:pStyle w:val="TOC5"/>
        <w:rPr>
          <w:noProof/>
          <w:lang w:bidi="ar-SA"/>
        </w:rPr>
      </w:pPr>
      <w:r>
        <w:rPr>
          <w:noProof/>
        </w:rPr>
        <w:t>usp_SelectInvitedAuthorsForRemindert</w:t>
      </w:r>
      <w:r>
        <w:rPr>
          <w:noProof/>
        </w:rPr>
        <w:tab/>
      </w:r>
      <w:r>
        <w:rPr>
          <w:noProof/>
        </w:rPr>
        <w:fldChar w:fldCharType="begin"/>
      </w:r>
      <w:r>
        <w:rPr>
          <w:noProof/>
        </w:rPr>
        <w:instrText xml:space="preserve"> PAGEREF _Toc448494046 \h </w:instrText>
      </w:r>
      <w:r>
        <w:rPr>
          <w:noProof/>
        </w:rPr>
      </w:r>
      <w:r>
        <w:rPr>
          <w:noProof/>
        </w:rPr>
        <w:fldChar w:fldCharType="separate"/>
      </w:r>
      <w:r>
        <w:rPr>
          <w:noProof/>
        </w:rPr>
        <w:t>52</w:t>
      </w:r>
      <w:r>
        <w:rPr>
          <w:noProof/>
        </w:rPr>
        <w:fldChar w:fldCharType="end"/>
      </w:r>
    </w:p>
    <w:p w14:paraId="1E60FE85" w14:textId="77777777" w:rsidR="00064BD3" w:rsidRDefault="00064BD3">
      <w:pPr>
        <w:pStyle w:val="TOC5"/>
        <w:rPr>
          <w:noProof/>
          <w:lang w:bidi="ar-SA"/>
        </w:rPr>
      </w:pPr>
      <w:r>
        <w:rPr>
          <w:noProof/>
        </w:rPr>
        <w:t>usp_SelectInvitedAuthorsByPeopleIDs</w:t>
      </w:r>
      <w:r>
        <w:rPr>
          <w:noProof/>
        </w:rPr>
        <w:tab/>
      </w:r>
      <w:r>
        <w:rPr>
          <w:noProof/>
        </w:rPr>
        <w:fldChar w:fldCharType="begin"/>
      </w:r>
      <w:r>
        <w:rPr>
          <w:noProof/>
        </w:rPr>
        <w:instrText xml:space="preserve"> PAGEREF _Toc448494047 \h </w:instrText>
      </w:r>
      <w:r>
        <w:rPr>
          <w:noProof/>
        </w:rPr>
      </w:r>
      <w:r>
        <w:rPr>
          <w:noProof/>
        </w:rPr>
        <w:fldChar w:fldCharType="separate"/>
      </w:r>
      <w:r>
        <w:rPr>
          <w:noProof/>
        </w:rPr>
        <w:t>52</w:t>
      </w:r>
      <w:r>
        <w:rPr>
          <w:noProof/>
        </w:rPr>
        <w:fldChar w:fldCharType="end"/>
      </w:r>
    </w:p>
    <w:p w14:paraId="0A10F728" w14:textId="77777777" w:rsidR="00064BD3" w:rsidRDefault="00064BD3">
      <w:pPr>
        <w:pStyle w:val="TOC2"/>
        <w:rPr>
          <w:b w:val="0"/>
          <w:i w:val="0"/>
          <w:noProof/>
          <w:lang w:bidi="ar-SA"/>
        </w:rPr>
      </w:pPr>
      <w:r>
        <w:rPr>
          <w:noProof/>
        </w:rPr>
        <w:t>UDB</w:t>
      </w:r>
      <w:r>
        <w:rPr>
          <w:noProof/>
        </w:rPr>
        <w:tab/>
      </w:r>
      <w:r>
        <w:rPr>
          <w:noProof/>
        </w:rPr>
        <w:fldChar w:fldCharType="begin"/>
      </w:r>
      <w:r>
        <w:rPr>
          <w:noProof/>
        </w:rPr>
        <w:instrText xml:space="preserve"> PAGEREF _Toc448494048 \h </w:instrText>
      </w:r>
      <w:r>
        <w:rPr>
          <w:noProof/>
        </w:rPr>
      </w:r>
      <w:r>
        <w:rPr>
          <w:noProof/>
        </w:rPr>
        <w:fldChar w:fldCharType="separate"/>
      </w:r>
      <w:r>
        <w:rPr>
          <w:noProof/>
        </w:rPr>
        <w:t>52</w:t>
      </w:r>
      <w:r>
        <w:rPr>
          <w:noProof/>
        </w:rPr>
        <w:fldChar w:fldCharType="end"/>
      </w:r>
    </w:p>
    <w:p w14:paraId="47E66DE8" w14:textId="77777777" w:rsidR="00064BD3" w:rsidRDefault="00064BD3">
      <w:pPr>
        <w:pStyle w:val="TOC5"/>
        <w:rPr>
          <w:noProof/>
          <w:lang w:bidi="ar-SA"/>
        </w:rPr>
      </w:pPr>
      <w:r>
        <w:rPr>
          <w:noProof/>
        </w:rPr>
        <w:t>EDITORROLE</w:t>
      </w:r>
      <w:r>
        <w:rPr>
          <w:noProof/>
        </w:rPr>
        <w:tab/>
      </w:r>
      <w:r>
        <w:rPr>
          <w:noProof/>
        </w:rPr>
        <w:fldChar w:fldCharType="begin"/>
      </w:r>
      <w:r>
        <w:rPr>
          <w:noProof/>
        </w:rPr>
        <w:instrText xml:space="preserve"> PAGEREF _Toc448494049 \h </w:instrText>
      </w:r>
      <w:r>
        <w:rPr>
          <w:noProof/>
        </w:rPr>
      </w:r>
      <w:r>
        <w:rPr>
          <w:noProof/>
        </w:rPr>
        <w:fldChar w:fldCharType="separate"/>
      </w:r>
      <w:r>
        <w:rPr>
          <w:noProof/>
        </w:rPr>
        <w:t>52</w:t>
      </w:r>
      <w:r>
        <w:rPr>
          <w:noProof/>
        </w:rPr>
        <w:fldChar w:fldCharType="end"/>
      </w:r>
    </w:p>
    <w:p w14:paraId="6E1335D8" w14:textId="77777777" w:rsidR="00064BD3" w:rsidRDefault="00064BD3">
      <w:pPr>
        <w:pStyle w:val="TOC5"/>
        <w:rPr>
          <w:noProof/>
          <w:lang w:bidi="ar-SA"/>
        </w:rPr>
      </w:pPr>
      <w:r>
        <w:rPr>
          <w:noProof/>
        </w:rPr>
        <w:t>INVITED_AUTHORS</w:t>
      </w:r>
      <w:r>
        <w:rPr>
          <w:noProof/>
        </w:rPr>
        <w:tab/>
      </w:r>
      <w:r>
        <w:rPr>
          <w:noProof/>
        </w:rPr>
        <w:fldChar w:fldCharType="begin"/>
      </w:r>
      <w:r>
        <w:rPr>
          <w:noProof/>
        </w:rPr>
        <w:instrText xml:space="preserve"> PAGEREF _Toc448494050 \h </w:instrText>
      </w:r>
      <w:r>
        <w:rPr>
          <w:noProof/>
        </w:rPr>
      </w:r>
      <w:r>
        <w:rPr>
          <w:noProof/>
        </w:rPr>
        <w:fldChar w:fldCharType="separate"/>
      </w:r>
      <w:r>
        <w:rPr>
          <w:noProof/>
        </w:rPr>
        <w:t>52</w:t>
      </w:r>
      <w:r>
        <w:rPr>
          <w:noProof/>
        </w:rPr>
        <w:fldChar w:fldCharType="end"/>
      </w:r>
    </w:p>
    <w:p w14:paraId="72059421" w14:textId="77777777" w:rsidR="00064BD3" w:rsidRDefault="00064BD3">
      <w:pPr>
        <w:pStyle w:val="TOC2"/>
        <w:rPr>
          <w:b w:val="0"/>
          <w:i w:val="0"/>
          <w:noProof/>
          <w:lang w:bidi="ar-SA"/>
        </w:rPr>
      </w:pPr>
      <w:r>
        <w:rPr>
          <w:noProof/>
        </w:rPr>
        <w:t>TRANSLATION (summary)</w:t>
      </w:r>
      <w:r>
        <w:rPr>
          <w:noProof/>
        </w:rPr>
        <w:tab/>
      </w:r>
      <w:r>
        <w:rPr>
          <w:noProof/>
        </w:rPr>
        <w:fldChar w:fldCharType="begin"/>
      </w:r>
      <w:r>
        <w:rPr>
          <w:noProof/>
        </w:rPr>
        <w:instrText xml:space="preserve"> PAGEREF _Toc448494051 \h </w:instrText>
      </w:r>
      <w:r>
        <w:rPr>
          <w:noProof/>
        </w:rPr>
      </w:r>
      <w:r>
        <w:rPr>
          <w:noProof/>
        </w:rPr>
        <w:fldChar w:fldCharType="separate"/>
      </w:r>
      <w:r>
        <w:rPr>
          <w:noProof/>
        </w:rPr>
        <w:t>53</w:t>
      </w:r>
      <w:r>
        <w:rPr>
          <w:noProof/>
        </w:rPr>
        <w:fldChar w:fldCharType="end"/>
      </w:r>
    </w:p>
    <w:p w14:paraId="5B10AF25" w14:textId="77777777" w:rsidR="00064BD3" w:rsidRDefault="00064BD3">
      <w:pPr>
        <w:pStyle w:val="TOC4"/>
        <w:rPr>
          <w:lang w:bidi="ar-SA"/>
        </w:rPr>
      </w:pPr>
      <w:r>
        <w:t>+ Common.Events.AuthorAssignedNotInvitedForProposal:</w:t>
      </w:r>
      <w:r>
        <w:tab/>
      </w:r>
      <w:r>
        <w:fldChar w:fldCharType="begin"/>
      </w:r>
      <w:r>
        <w:instrText xml:space="preserve"> PAGEREF _Toc448494052 \h </w:instrText>
      </w:r>
      <w:r>
        <w:fldChar w:fldCharType="separate"/>
      </w:r>
      <w:r>
        <w:t>53</w:t>
      </w:r>
      <w:r>
        <w:fldChar w:fldCharType="end"/>
      </w:r>
    </w:p>
    <w:p w14:paraId="2A1C13B5" w14:textId="77777777" w:rsidR="00064BD3" w:rsidRDefault="00064BD3">
      <w:pPr>
        <w:pStyle w:val="TOC4"/>
        <w:rPr>
          <w:lang w:bidi="ar-SA"/>
        </w:rPr>
      </w:pPr>
      <w:r>
        <w:t>+ Common.Events.AuthorAssignedNotInvitedForCommentary:</w:t>
      </w:r>
      <w:r>
        <w:tab/>
      </w:r>
      <w:r>
        <w:fldChar w:fldCharType="begin"/>
      </w:r>
      <w:r>
        <w:instrText xml:space="preserve"> PAGEREF _Toc448494053 \h </w:instrText>
      </w:r>
      <w:r>
        <w:fldChar w:fldCharType="separate"/>
      </w:r>
      <w:r>
        <w:t>53</w:t>
      </w:r>
      <w:r>
        <w:fldChar w:fldCharType="end"/>
      </w:r>
    </w:p>
    <w:p w14:paraId="122CC47F" w14:textId="77777777" w:rsidR="00064BD3" w:rsidRDefault="00064BD3">
      <w:pPr>
        <w:pStyle w:val="TOC4"/>
        <w:rPr>
          <w:lang w:bidi="ar-SA"/>
        </w:rPr>
      </w:pPr>
      <w:r>
        <w:t>+ Common.Events.AuthorUnassignedAfterAcceptingInvite:</w:t>
      </w:r>
      <w:r>
        <w:tab/>
      </w:r>
      <w:r>
        <w:fldChar w:fldCharType="begin"/>
      </w:r>
      <w:r>
        <w:instrText xml:space="preserve"> PAGEREF _Toc448494054 \h </w:instrText>
      </w:r>
      <w:r>
        <w:fldChar w:fldCharType="separate"/>
      </w:r>
      <w:r>
        <w:t>53</w:t>
      </w:r>
      <w:r>
        <w:fldChar w:fldCharType="end"/>
      </w:r>
    </w:p>
    <w:p w14:paraId="5A7B0963" w14:textId="77777777" w:rsidR="00064BD3" w:rsidRDefault="00064BD3">
      <w:pPr>
        <w:pStyle w:val="TOC4"/>
        <w:rPr>
          <w:lang w:bidi="ar-SA"/>
        </w:rPr>
      </w:pPr>
      <w:r>
        <w:t>+ Common.Events.AuthorUnassigned after Assignment:</w:t>
      </w:r>
      <w:r>
        <w:tab/>
      </w:r>
      <w:r>
        <w:fldChar w:fldCharType="begin"/>
      </w:r>
      <w:r>
        <w:instrText xml:space="preserve"> PAGEREF _Toc448494055 \h </w:instrText>
      </w:r>
      <w:r>
        <w:fldChar w:fldCharType="separate"/>
      </w:r>
      <w:r>
        <w:t>53</w:t>
      </w:r>
      <w:r>
        <w:fldChar w:fldCharType="end"/>
      </w:r>
    </w:p>
    <w:p w14:paraId="3D23FF38" w14:textId="77777777" w:rsidR="00064BD3" w:rsidRDefault="00064BD3">
      <w:pPr>
        <w:pStyle w:val="TOC4"/>
        <w:rPr>
          <w:lang w:bidi="ar-SA"/>
        </w:rPr>
      </w:pPr>
      <w:r>
        <w:t>+ Common.Grids.ColumnHeaders.NumberOfLetters:</w:t>
      </w:r>
      <w:r>
        <w:tab/>
      </w:r>
      <w:r>
        <w:fldChar w:fldCharType="begin"/>
      </w:r>
      <w:r>
        <w:instrText xml:space="preserve"> PAGEREF _Toc448494056 \h </w:instrText>
      </w:r>
      <w:r>
        <w:fldChar w:fldCharType="separate"/>
      </w:r>
      <w:r>
        <w:t>53</w:t>
      </w:r>
      <w:r>
        <w:fldChar w:fldCharType="end"/>
      </w:r>
    </w:p>
    <w:p w14:paraId="2902E289" w14:textId="77777777" w:rsidR="00064BD3" w:rsidRDefault="00064BD3">
      <w:pPr>
        <w:pStyle w:val="TOC4"/>
        <w:rPr>
          <w:lang w:bidi="ar-SA"/>
        </w:rPr>
      </w:pPr>
      <w:r>
        <w:t>+ Common.Legends.AuthorsToAssign</w:t>
      </w:r>
      <w:r>
        <w:tab/>
      </w:r>
      <w:r>
        <w:fldChar w:fldCharType="begin"/>
      </w:r>
      <w:r>
        <w:instrText xml:space="preserve"> PAGEREF _Toc448494057 \h </w:instrText>
      </w:r>
      <w:r>
        <w:fldChar w:fldCharType="separate"/>
      </w:r>
      <w:r>
        <w:t>53</w:t>
      </w:r>
      <w:r>
        <w:fldChar w:fldCharType="end"/>
      </w:r>
    </w:p>
    <w:p w14:paraId="6EB9576A" w14:textId="77777777" w:rsidR="00064BD3" w:rsidRDefault="00064BD3">
      <w:pPr>
        <w:pStyle w:val="TOC4"/>
        <w:rPr>
          <w:lang w:bidi="ar-SA"/>
        </w:rPr>
      </w:pPr>
      <w:r>
        <w:t>+ Common.Text.DaysAfterAuthorAssigned:</w:t>
      </w:r>
      <w:r>
        <w:tab/>
      </w:r>
      <w:r>
        <w:fldChar w:fldCharType="begin"/>
      </w:r>
      <w:r>
        <w:instrText xml:space="preserve"> PAGEREF _Toc448494058 \h </w:instrText>
      </w:r>
      <w:r>
        <w:fldChar w:fldCharType="separate"/>
      </w:r>
      <w:r>
        <w:t>53</w:t>
      </w:r>
      <w:r>
        <w:fldChar w:fldCharType="end"/>
      </w:r>
    </w:p>
    <w:p w14:paraId="575B7FCF" w14:textId="77777777" w:rsidR="00064BD3" w:rsidRDefault="00064BD3">
      <w:pPr>
        <w:pStyle w:val="TOC4"/>
        <w:rPr>
          <w:lang w:bidi="ar-SA"/>
        </w:rPr>
      </w:pPr>
      <w:r>
        <w:t>+ Common.Text.SelectAs:</w:t>
      </w:r>
      <w:r>
        <w:tab/>
      </w:r>
      <w:r>
        <w:fldChar w:fldCharType="begin"/>
      </w:r>
      <w:r>
        <w:instrText xml:space="preserve"> PAGEREF _Toc448494059 \h </w:instrText>
      </w:r>
      <w:r>
        <w:fldChar w:fldCharType="separate"/>
      </w:r>
      <w:r>
        <w:t>53</w:t>
      </w:r>
      <w:r>
        <w:fldChar w:fldCharType="end"/>
      </w:r>
    </w:p>
    <w:p w14:paraId="6C42FD3E" w14:textId="77777777" w:rsidR="00064BD3" w:rsidRDefault="00064BD3">
      <w:pPr>
        <w:pStyle w:val="TOC4"/>
        <w:rPr>
          <w:lang w:bidi="ar-SA"/>
        </w:rPr>
      </w:pPr>
      <w:r>
        <w:t>+ Common.Warnings.SearchValidationFailed:</w:t>
      </w:r>
      <w:r>
        <w:tab/>
      </w:r>
      <w:r>
        <w:fldChar w:fldCharType="begin"/>
      </w:r>
      <w:r>
        <w:instrText xml:space="preserve"> PAGEREF _Toc448494060 \h </w:instrText>
      </w:r>
      <w:r>
        <w:fldChar w:fldCharType="separate"/>
      </w:r>
      <w:r>
        <w:t>53</w:t>
      </w:r>
      <w:r>
        <w:fldChar w:fldCharType="end"/>
      </w:r>
    </w:p>
    <w:p w14:paraId="60FA1394" w14:textId="77777777" w:rsidR="00064BD3" w:rsidRDefault="00064BD3">
      <w:pPr>
        <w:pStyle w:val="TOC4"/>
        <w:rPr>
          <w:lang w:bidi="ar-SA"/>
        </w:rPr>
      </w:pPr>
      <w:r>
        <w:t>+ Pages.Admin.EditorRoleManager.AssignAuthors  -</w:t>
      </w:r>
      <w:r>
        <w:tab/>
      </w:r>
      <w:r>
        <w:fldChar w:fldCharType="begin"/>
      </w:r>
      <w:r>
        <w:instrText xml:space="preserve"> PAGEREF _Toc448494061 \h </w:instrText>
      </w:r>
      <w:r>
        <w:fldChar w:fldCharType="separate"/>
      </w:r>
      <w:r>
        <w:t>53</w:t>
      </w:r>
      <w:r>
        <w:fldChar w:fldCharType="end"/>
      </w:r>
    </w:p>
    <w:p w14:paraId="74CE0FB8" w14:textId="77777777" w:rsidR="00064BD3" w:rsidRDefault="00064BD3">
      <w:pPr>
        <w:pStyle w:val="TOC4"/>
        <w:rPr>
          <w:lang w:bidi="ar-SA"/>
        </w:rPr>
      </w:pPr>
      <w:r>
        <w:t>+ Pages.Editorial.AuthorSelectionSummary.StatusTextAuthorAssigned</w:t>
      </w:r>
      <w:r>
        <w:tab/>
      </w:r>
      <w:r>
        <w:fldChar w:fldCharType="begin"/>
      </w:r>
      <w:r>
        <w:instrText xml:space="preserve"> PAGEREF _Toc448494062 \h </w:instrText>
      </w:r>
      <w:r>
        <w:fldChar w:fldCharType="separate"/>
      </w:r>
      <w:r>
        <w:t>53</w:t>
      </w:r>
      <w:r>
        <w:fldChar w:fldCharType="end"/>
      </w:r>
    </w:p>
    <w:p w14:paraId="203E08D2" w14:textId="77777777" w:rsidR="00064BD3" w:rsidRDefault="00064BD3">
      <w:pPr>
        <w:pStyle w:val="TOC4"/>
        <w:rPr>
          <w:lang w:bidi="ar-SA"/>
        </w:rPr>
      </w:pPr>
      <w:r>
        <w:t>+ Pages.Editorial.AuthorSelectionSummary.StatusTextUnassignedAfterAgreeing</w:t>
      </w:r>
      <w:r>
        <w:tab/>
      </w:r>
      <w:r>
        <w:fldChar w:fldCharType="begin"/>
      </w:r>
      <w:r>
        <w:instrText xml:space="preserve"> PAGEREF _Toc448494063 \h </w:instrText>
      </w:r>
      <w:r>
        <w:fldChar w:fldCharType="separate"/>
      </w:r>
      <w:r>
        <w:t>53</w:t>
      </w:r>
      <w:r>
        <w:fldChar w:fldCharType="end"/>
      </w:r>
    </w:p>
    <w:p w14:paraId="06E52740" w14:textId="77777777" w:rsidR="00064BD3" w:rsidRDefault="00064BD3">
      <w:pPr>
        <w:pStyle w:val="TOC4"/>
        <w:rPr>
          <w:lang w:bidi="ar-SA"/>
        </w:rPr>
      </w:pPr>
      <w:r>
        <w:t>+ Pages.Editorial.AuthorSelectionSummary.StatusTextUnassignedAfterAssigning</w:t>
      </w:r>
      <w:r>
        <w:tab/>
      </w:r>
      <w:r>
        <w:fldChar w:fldCharType="begin"/>
      </w:r>
      <w:r>
        <w:instrText xml:space="preserve"> PAGEREF _Toc448494064 \h </w:instrText>
      </w:r>
      <w:r>
        <w:fldChar w:fldCharType="separate"/>
      </w:r>
      <w:r>
        <w:t>53</w:t>
      </w:r>
      <w:r>
        <w:fldChar w:fldCharType="end"/>
      </w:r>
    </w:p>
    <w:p w14:paraId="201F7641" w14:textId="77777777" w:rsidR="00064BD3" w:rsidRDefault="00064BD3">
      <w:pPr>
        <w:pStyle w:val="TOC4"/>
        <w:rPr>
          <w:lang w:bidi="ar-SA"/>
        </w:rPr>
      </w:pPr>
      <w:r>
        <w:t>+ Pages.Editorial.AuthorSelectionSummary.LinkUnassign</w:t>
      </w:r>
      <w:r>
        <w:tab/>
      </w:r>
      <w:r>
        <w:fldChar w:fldCharType="begin"/>
      </w:r>
      <w:r>
        <w:instrText xml:space="preserve"> PAGEREF _Toc448494065 \h </w:instrText>
      </w:r>
      <w:r>
        <w:fldChar w:fldCharType="separate"/>
      </w:r>
      <w:r>
        <w:t>53</w:t>
      </w:r>
      <w:r>
        <w:fldChar w:fldCharType="end"/>
      </w:r>
    </w:p>
    <w:p w14:paraId="72085156" w14:textId="77777777" w:rsidR="00064BD3" w:rsidRDefault="00064BD3">
      <w:pPr>
        <w:pStyle w:val="TOC4"/>
        <w:rPr>
          <w:lang w:bidi="ar-SA"/>
        </w:rPr>
      </w:pPr>
      <w:r>
        <w:t>Pages.Editorial.ConfirmAndCustomizeInvitedAuthors.TextAuthorPromotedInAuthorsPlace</w:t>
      </w:r>
      <w:r>
        <w:tab/>
      </w:r>
      <w:r>
        <w:fldChar w:fldCharType="begin"/>
      </w:r>
      <w:r>
        <w:instrText xml:space="preserve"> PAGEREF _Toc448494066 \h </w:instrText>
      </w:r>
      <w:r>
        <w:fldChar w:fldCharType="separate"/>
      </w:r>
      <w:r>
        <w:t>54</w:t>
      </w:r>
      <w:r>
        <w:fldChar w:fldCharType="end"/>
      </w:r>
    </w:p>
    <w:p w14:paraId="44253326" w14:textId="77777777" w:rsidR="00064BD3" w:rsidRDefault="00064BD3">
      <w:pPr>
        <w:pStyle w:val="TOC4"/>
        <w:rPr>
          <w:lang w:bidi="ar-SA"/>
        </w:rPr>
      </w:pPr>
      <w:r>
        <w:t>+ Pages. Editorial.SendMultipleCustomAuthorInvitationLetters.TextAuthorUnassignedNoticeSent</w:t>
      </w:r>
      <w:r>
        <w:tab/>
      </w:r>
      <w:r>
        <w:fldChar w:fldCharType="begin"/>
      </w:r>
      <w:r>
        <w:instrText xml:space="preserve"> PAGEREF _Toc448494067 \h </w:instrText>
      </w:r>
      <w:r>
        <w:fldChar w:fldCharType="separate"/>
      </w:r>
      <w:r>
        <w:t>54</w:t>
      </w:r>
      <w:r>
        <w:fldChar w:fldCharType="end"/>
      </w:r>
    </w:p>
    <w:p w14:paraId="622809A7" w14:textId="77777777" w:rsidR="00064BD3" w:rsidRDefault="00064BD3">
      <w:pPr>
        <w:pStyle w:val="TOC4"/>
        <w:rPr>
          <w:lang w:bidi="ar-SA"/>
        </w:rPr>
      </w:pPr>
      <w:r>
        <w:t>+ Pages.Editorial.ConfirmAndCustomizeUninvitedAuthors.UninviteHeaderTitle</w:t>
      </w:r>
      <w:r>
        <w:tab/>
      </w:r>
      <w:r>
        <w:fldChar w:fldCharType="begin"/>
      </w:r>
      <w:r>
        <w:instrText xml:space="preserve"> PAGEREF _Toc448494068 \h </w:instrText>
      </w:r>
      <w:r>
        <w:fldChar w:fldCharType="separate"/>
      </w:r>
      <w:r>
        <w:t>54</w:t>
      </w:r>
      <w:r>
        <w:fldChar w:fldCharType="end"/>
      </w:r>
    </w:p>
    <w:p w14:paraId="35072522" w14:textId="77777777" w:rsidR="00064BD3" w:rsidRDefault="00064BD3">
      <w:pPr>
        <w:pStyle w:val="TOC4"/>
        <w:rPr>
          <w:lang w:bidi="ar-SA"/>
        </w:rPr>
      </w:pPr>
      <w:r>
        <w:t>+ Pages.Editorial.ConfirmAndCustomizeUninvitedAuthors.UnassignHeaderTitle</w:t>
      </w:r>
      <w:r>
        <w:tab/>
      </w:r>
      <w:r>
        <w:fldChar w:fldCharType="begin"/>
      </w:r>
      <w:r>
        <w:instrText xml:space="preserve"> PAGEREF _Toc448494069 \h </w:instrText>
      </w:r>
      <w:r>
        <w:fldChar w:fldCharType="separate"/>
      </w:r>
      <w:r>
        <w:t>54</w:t>
      </w:r>
      <w:r>
        <w:fldChar w:fldCharType="end"/>
      </w:r>
    </w:p>
    <w:p w14:paraId="6E285E8B" w14:textId="77777777" w:rsidR="00064BD3" w:rsidRDefault="00064BD3">
      <w:pPr>
        <w:pStyle w:val="TOC4"/>
        <w:rPr>
          <w:lang w:bidi="ar-SA"/>
        </w:rPr>
      </w:pPr>
      <w:r>
        <w:t>+ Pages.Editorial.ConfirmAndCustomizeUninvitedAuthors.TextAboutToUnassign</w:t>
      </w:r>
      <w:r>
        <w:tab/>
      </w:r>
      <w:r>
        <w:fldChar w:fldCharType="begin"/>
      </w:r>
      <w:r>
        <w:instrText xml:space="preserve"> PAGEREF _Toc448494070 \h </w:instrText>
      </w:r>
      <w:r>
        <w:fldChar w:fldCharType="separate"/>
      </w:r>
      <w:r>
        <w:t>54</w:t>
      </w:r>
      <w:r>
        <w:fldChar w:fldCharType="end"/>
      </w:r>
    </w:p>
    <w:p w14:paraId="1DBFE87E" w14:textId="77777777" w:rsidR="00064BD3" w:rsidRDefault="00064BD3">
      <w:pPr>
        <w:pStyle w:val="TOC4"/>
        <w:rPr>
          <w:lang w:bidi="ar-SA"/>
        </w:rPr>
      </w:pPr>
      <w:r>
        <w:t>+ Pages.Editorial.ConfirmAndCustomizeUninvitedAuthors.LongUnassignInstructions</w:t>
      </w:r>
      <w:r>
        <w:tab/>
      </w:r>
      <w:r>
        <w:fldChar w:fldCharType="begin"/>
      </w:r>
      <w:r>
        <w:instrText xml:space="preserve"> PAGEREF _Toc448494071 \h </w:instrText>
      </w:r>
      <w:r>
        <w:fldChar w:fldCharType="separate"/>
      </w:r>
      <w:r>
        <w:t>54</w:t>
      </w:r>
      <w:r>
        <w:fldChar w:fldCharType="end"/>
      </w:r>
    </w:p>
    <w:p w14:paraId="6646F620" w14:textId="77777777" w:rsidR="00064BD3" w:rsidRDefault="00064BD3">
      <w:pPr>
        <w:pStyle w:val="TOC4"/>
        <w:rPr>
          <w:lang w:bidi="ar-SA"/>
        </w:rPr>
      </w:pPr>
      <w:r>
        <w:t>+ Pages.Editorial.ConfirmAndCustomizeUninvitedAuthors.ShortUnassignInstructions</w:t>
      </w:r>
      <w:r>
        <w:tab/>
      </w:r>
      <w:r>
        <w:fldChar w:fldCharType="begin"/>
      </w:r>
      <w:r>
        <w:instrText xml:space="preserve"> PAGEREF _Toc448494072 \h </w:instrText>
      </w:r>
      <w:r>
        <w:fldChar w:fldCharType="separate"/>
      </w:r>
      <w:r>
        <w:t>54</w:t>
      </w:r>
      <w:r>
        <w:fldChar w:fldCharType="end"/>
      </w:r>
    </w:p>
    <w:p w14:paraId="4B5D06FC" w14:textId="77777777" w:rsidR="00064BD3" w:rsidRDefault="00064BD3">
      <w:pPr>
        <w:pStyle w:val="TOC4"/>
        <w:rPr>
          <w:lang w:bidi="ar-SA"/>
        </w:rPr>
      </w:pPr>
      <w:r>
        <w:t>+ Pages.Editorial.ConfirmAndCustomizeUninvitedAuthors.ButtonUnassignAndSendLetter</w:t>
      </w:r>
      <w:r>
        <w:tab/>
      </w:r>
      <w:r>
        <w:fldChar w:fldCharType="begin"/>
      </w:r>
      <w:r>
        <w:instrText xml:space="preserve"> PAGEREF _Toc448494073 \h </w:instrText>
      </w:r>
      <w:r>
        <w:fldChar w:fldCharType="separate"/>
      </w:r>
      <w:r>
        <w:t>54</w:t>
      </w:r>
      <w:r>
        <w:fldChar w:fldCharType="end"/>
      </w:r>
    </w:p>
    <w:p w14:paraId="4AE1D7D3" w14:textId="77777777" w:rsidR="00064BD3" w:rsidRDefault="00064BD3">
      <w:pPr>
        <w:pStyle w:val="TOC4"/>
        <w:rPr>
          <w:lang w:bidi="ar-SA"/>
        </w:rPr>
      </w:pPr>
      <w:r>
        <w:t>Pages.Editorial.ResultsForAuthors.AuthorCandidatesShortInstructions</w:t>
      </w:r>
      <w:r>
        <w:tab/>
      </w:r>
      <w:r>
        <w:fldChar w:fldCharType="begin"/>
      </w:r>
      <w:r>
        <w:instrText xml:space="preserve"> PAGEREF _Toc448494074 \h </w:instrText>
      </w:r>
      <w:r>
        <w:fldChar w:fldCharType="separate"/>
      </w:r>
      <w:r>
        <w:t>54</w:t>
      </w:r>
      <w:r>
        <w:fldChar w:fldCharType="end"/>
      </w:r>
    </w:p>
    <w:p w14:paraId="5521912B" w14:textId="77777777" w:rsidR="00064BD3" w:rsidRDefault="00064BD3">
      <w:pPr>
        <w:pStyle w:val="TOC4"/>
        <w:rPr>
          <w:lang w:bidi="ar-SA"/>
        </w:rPr>
      </w:pPr>
      <w:r>
        <w:t>Pages.EditorialResultsForAuthors.AuthorCandidatesLongInstructions</w:t>
      </w:r>
      <w:r>
        <w:tab/>
      </w:r>
      <w:r>
        <w:fldChar w:fldCharType="begin"/>
      </w:r>
      <w:r>
        <w:instrText xml:space="preserve"> PAGEREF _Toc448494075 \h </w:instrText>
      </w:r>
      <w:r>
        <w:fldChar w:fldCharType="separate"/>
      </w:r>
      <w:r>
        <w:t>54</w:t>
      </w:r>
      <w:r>
        <w:fldChar w:fldCharType="end"/>
      </w:r>
    </w:p>
    <w:p w14:paraId="03CAFE75" w14:textId="77777777" w:rsidR="00064BD3" w:rsidRDefault="00064BD3">
      <w:pPr>
        <w:pStyle w:val="TOC4"/>
        <w:rPr>
          <w:lang w:bidi="ar-SA"/>
        </w:rPr>
      </w:pPr>
      <w:r>
        <w:lastRenderedPageBreak/>
        <w:t>+ Pages. Editorial.SendMultipleCustomAuthorInvitationLetters.TextAuthorUnassignedWithoutNoticeSent:</w:t>
      </w:r>
      <w:r>
        <w:tab/>
      </w:r>
      <w:r>
        <w:fldChar w:fldCharType="begin"/>
      </w:r>
      <w:r>
        <w:instrText xml:space="preserve"> PAGEREF _Toc448494076 \h </w:instrText>
      </w:r>
      <w:r>
        <w:fldChar w:fldCharType="separate"/>
      </w:r>
      <w:r>
        <w:t>54</w:t>
      </w:r>
      <w:r>
        <w:fldChar w:fldCharType="end"/>
      </w:r>
    </w:p>
    <w:p w14:paraId="1D908E32" w14:textId="77777777" w:rsidR="00064BD3" w:rsidRDefault="00064BD3">
      <w:pPr>
        <w:pStyle w:val="TOC4"/>
        <w:rPr>
          <w:lang w:bidi="ar-SA"/>
        </w:rPr>
      </w:pPr>
      <w:r>
        <w:t>+ Pages. Editorial.SendMultipleCustomAuthorInvitationLetters.UnassignEmailConfirmation :</w:t>
      </w:r>
      <w:r>
        <w:tab/>
      </w:r>
      <w:r>
        <w:fldChar w:fldCharType="begin"/>
      </w:r>
      <w:r>
        <w:instrText xml:space="preserve"> PAGEREF _Toc448494077 \h </w:instrText>
      </w:r>
      <w:r>
        <w:fldChar w:fldCharType="separate"/>
      </w:r>
      <w:r>
        <w:t>54</w:t>
      </w:r>
      <w:r>
        <w:fldChar w:fldCharType="end"/>
      </w:r>
    </w:p>
    <w:p w14:paraId="4DABD6C6" w14:textId="77777777" w:rsidR="00064BD3" w:rsidRDefault="00064BD3">
      <w:pPr>
        <w:pStyle w:val="TOC4"/>
        <w:rPr>
          <w:lang w:bidi="ar-SA"/>
        </w:rPr>
      </w:pPr>
      <w:r>
        <w:t>+ Pages. Editorial.SendMultipleCustomAuthorInvitationLetters.UnassignEmailConfirmationWithBreak:</w:t>
      </w:r>
      <w:r>
        <w:tab/>
      </w:r>
      <w:r>
        <w:fldChar w:fldCharType="begin"/>
      </w:r>
      <w:r>
        <w:instrText xml:space="preserve"> PAGEREF _Toc448494078 \h </w:instrText>
      </w:r>
      <w:r>
        <w:fldChar w:fldCharType="separate"/>
      </w:r>
      <w:r>
        <w:t>55</w:t>
      </w:r>
      <w:r>
        <w:fldChar w:fldCharType="end"/>
      </w:r>
    </w:p>
    <w:p w14:paraId="545B5620" w14:textId="77777777" w:rsidR="00064BD3" w:rsidRDefault="00064BD3">
      <w:pPr>
        <w:pStyle w:val="TOC4"/>
        <w:rPr>
          <w:lang w:bidi="ar-SA"/>
        </w:rPr>
      </w:pPr>
      <w:r>
        <w:t>Pages.Editorial.SendMultipleCustomAuthorInvitationLetters.</w:t>
      </w:r>
      <w:r>
        <w:tab/>
      </w:r>
      <w:r>
        <w:fldChar w:fldCharType="begin"/>
      </w:r>
      <w:r>
        <w:instrText xml:space="preserve"> PAGEREF _Toc448494079 \h </w:instrText>
      </w:r>
      <w:r>
        <w:fldChar w:fldCharType="separate"/>
      </w:r>
      <w:r>
        <w:t>55</w:t>
      </w:r>
      <w:r>
        <w:fldChar w:fldCharType="end"/>
      </w:r>
    </w:p>
    <w:p w14:paraId="4F03EE8E" w14:textId="77777777" w:rsidR="00064BD3" w:rsidRDefault="00064BD3">
      <w:pPr>
        <w:pStyle w:val="TOC4"/>
        <w:rPr>
          <w:lang w:bidi="ar-SA"/>
        </w:rPr>
      </w:pPr>
      <w:r>
        <w:t>AuthorInvitationConfirmation:</w:t>
      </w:r>
      <w:r>
        <w:tab/>
      </w:r>
      <w:r>
        <w:fldChar w:fldCharType="begin"/>
      </w:r>
      <w:r>
        <w:instrText xml:space="preserve"> PAGEREF _Toc448494080 \h </w:instrText>
      </w:r>
      <w:r>
        <w:fldChar w:fldCharType="separate"/>
      </w:r>
      <w:r>
        <w:t>55</w:t>
      </w:r>
      <w:r>
        <w:fldChar w:fldCharType="end"/>
      </w:r>
    </w:p>
    <w:p w14:paraId="64E38AC3" w14:textId="77777777" w:rsidR="00064BD3" w:rsidRDefault="00064BD3">
      <w:pPr>
        <w:pStyle w:val="TOC4"/>
        <w:rPr>
          <w:lang w:bidi="ar-SA"/>
        </w:rPr>
      </w:pPr>
      <w:r>
        <w:t>+ Pages.Editorial.SearchAuthors.PageTitle :</w:t>
      </w:r>
      <w:r>
        <w:tab/>
      </w:r>
      <w:r>
        <w:fldChar w:fldCharType="begin"/>
      </w:r>
      <w:r>
        <w:instrText xml:space="preserve"> PAGEREF _Toc448494081 \h </w:instrText>
      </w:r>
      <w:r>
        <w:fldChar w:fldCharType="separate"/>
      </w:r>
      <w:r>
        <w:t>55</w:t>
      </w:r>
      <w:r>
        <w:fldChar w:fldCharType="end"/>
      </w:r>
    </w:p>
    <w:p w14:paraId="084F3821" w14:textId="77777777" w:rsidR="00064BD3" w:rsidRDefault="00064BD3">
      <w:pPr>
        <w:pStyle w:val="TOC4"/>
        <w:rPr>
          <w:lang w:bidi="ar-SA"/>
        </w:rPr>
      </w:pPr>
      <w:r>
        <w:t>+ Pages.Editorial.SearchAuthorsByPersonalClassificationResults.</w:t>
      </w:r>
      <w:r>
        <w:tab/>
      </w:r>
      <w:r>
        <w:fldChar w:fldCharType="begin"/>
      </w:r>
      <w:r>
        <w:instrText xml:space="preserve"> PAGEREF _Toc448494082 \h </w:instrText>
      </w:r>
      <w:r>
        <w:fldChar w:fldCharType="separate"/>
      </w:r>
      <w:r>
        <w:t>55</w:t>
      </w:r>
      <w:r>
        <w:fldChar w:fldCharType="end"/>
      </w:r>
    </w:p>
    <w:p w14:paraId="622902EF" w14:textId="77777777" w:rsidR="00064BD3" w:rsidRDefault="00064BD3">
      <w:pPr>
        <w:pStyle w:val="TOC4"/>
        <w:rPr>
          <w:lang w:bidi="ar-SA"/>
        </w:rPr>
      </w:pPr>
      <w:r>
        <w:t>Pages.Editorial.SendMultipleCustomAuthorInvitationLetters.AuthorInvitationConfirmationWithBreak:</w:t>
      </w:r>
      <w:r>
        <w:tab/>
      </w:r>
      <w:r>
        <w:fldChar w:fldCharType="begin"/>
      </w:r>
      <w:r>
        <w:instrText xml:space="preserve"> PAGEREF _Toc448494083 \h </w:instrText>
      </w:r>
      <w:r>
        <w:fldChar w:fldCharType="separate"/>
      </w:r>
      <w:r>
        <w:t>55</w:t>
      </w:r>
      <w:r>
        <w:fldChar w:fldCharType="end"/>
      </w:r>
    </w:p>
    <w:p w14:paraId="5A626676" w14:textId="77777777" w:rsidR="00064BD3" w:rsidRDefault="00064BD3">
      <w:pPr>
        <w:pStyle w:val="TOC4"/>
        <w:rPr>
          <w:lang w:bidi="ar-SA"/>
        </w:rPr>
      </w:pPr>
      <w:r>
        <w:t>+ Pages. Editorial.SendMultiplecustomAuthorInvitationLetters.TextAssignEmailSentToAuthor:</w:t>
      </w:r>
      <w:r>
        <w:tab/>
      </w:r>
      <w:r>
        <w:fldChar w:fldCharType="begin"/>
      </w:r>
      <w:r>
        <w:instrText xml:space="preserve"> PAGEREF _Toc448494084 \h </w:instrText>
      </w:r>
      <w:r>
        <w:fldChar w:fldCharType="separate"/>
      </w:r>
      <w:r>
        <w:t>55</w:t>
      </w:r>
      <w:r>
        <w:fldChar w:fldCharType="end"/>
      </w:r>
    </w:p>
    <w:p w14:paraId="0C019C54" w14:textId="77777777" w:rsidR="00064BD3" w:rsidRDefault="00064BD3">
      <w:pPr>
        <w:pStyle w:val="TOC4"/>
        <w:rPr>
          <w:lang w:bidi="ar-SA"/>
        </w:rPr>
      </w:pPr>
      <w:r>
        <w:t>+ Pages. Editorial.SendMultiplecustomAuthorInvitationLetters.TextAssignEmailSentToAuthors :</w:t>
      </w:r>
      <w:r>
        <w:tab/>
      </w:r>
      <w:r>
        <w:fldChar w:fldCharType="begin"/>
      </w:r>
      <w:r>
        <w:instrText xml:space="preserve"> PAGEREF _Toc448494085 \h </w:instrText>
      </w:r>
      <w:r>
        <w:fldChar w:fldCharType="separate"/>
      </w:r>
      <w:r>
        <w:t>55</w:t>
      </w:r>
      <w:r>
        <w:fldChar w:fldCharType="end"/>
      </w:r>
    </w:p>
    <w:p w14:paraId="34D705BA" w14:textId="77777777" w:rsidR="00064BD3" w:rsidRDefault="00064BD3">
      <w:pPr>
        <w:pStyle w:val="TOC4"/>
        <w:rPr>
          <w:lang w:bidi="ar-SA"/>
        </w:rPr>
      </w:pPr>
      <w:r>
        <w:t>TextPersonalClassesFound</w:t>
      </w:r>
      <w:r>
        <w:tab/>
      </w:r>
      <w:r>
        <w:fldChar w:fldCharType="begin"/>
      </w:r>
      <w:r>
        <w:instrText xml:space="preserve"> PAGEREF _Toc448494086 \h </w:instrText>
      </w:r>
      <w:r>
        <w:fldChar w:fldCharType="separate"/>
      </w:r>
      <w:r>
        <w:t>55</w:t>
      </w:r>
      <w:r>
        <w:fldChar w:fldCharType="end"/>
      </w:r>
    </w:p>
    <w:p w14:paraId="380387CA" w14:textId="77777777" w:rsidR="00064BD3" w:rsidRDefault="00064BD3">
      <w:pPr>
        <w:pStyle w:val="TOC4"/>
        <w:rPr>
          <w:lang w:bidi="ar-SA"/>
        </w:rPr>
      </w:pPr>
      <w:r>
        <w:t>Pages.Editorial.UploadedAuthors.Instructions</w:t>
      </w:r>
      <w:r>
        <w:tab/>
      </w:r>
      <w:r>
        <w:fldChar w:fldCharType="begin"/>
      </w:r>
      <w:r>
        <w:instrText xml:space="preserve"> PAGEREF _Toc448494087 \h </w:instrText>
      </w:r>
      <w:r>
        <w:fldChar w:fldCharType="separate"/>
      </w:r>
      <w:r>
        <w:t>55</w:t>
      </w:r>
      <w:r>
        <w:fldChar w:fldCharType="end"/>
      </w:r>
    </w:p>
    <w:p w14:paraId="7A7D1457" w14:textId="77777777" w:rsidR="00064BD3" w:rsidRDefault="00064BD3">
      <w:pPr>
        <w:pStyle w:val="TOC4"/>
        <w:rPr>
          <w:lang w:bidi="ar-SA"/>
        </w:rPr>
      </w:pPr>
      <w:r>
        <w:t>Pages.Editorial.UploadAuthorList.PageInstructions2</w:t>
      </w:r>
      <w:r>
        <w:tab/>
      </w:r>
      <w:r>
        <w:fldChar w:fldCharType="begin"/>
      </w:r>
      <w:r>
        <w:instrText xml:space="preserve"> PAGEREF _Toc448494088 \h </w:instrText>
      </w:r>
      <w:r>
        <w:fldChar w:fldCharType="separate"/>
      </w:r>
      <w:r>
        <w:t>55</w:t>
      </w:r>
      <w:r>
        <w:fldChar w:fldCharType="end"/>
      </w:r>
    </w:p>
    <w:p w14:paraId="3D4677B3" w14:textId="77777777" w:rsidR="00F443AC" w:rsidRDefault="002E43ED" w:rsidP="006E1397">
      <w:pPr>
        <w:pStyle w:val="TOC1"/>
        <w:sectPr w:rsidR="00F443AC" w:rsidSect="002A6A2E">
          <w:pgSz w:w="12240" w:h="15840"/>
          <w:pgMar w:top="1440" w:right="1440" w:bottom="1440" w:left="1440" w:header="720" w:footer="720" w:gutter="0"/>
          <w:cols w:space="720"/>
          <w:titlePg/>
          <w:docGrid w:linePitch="360"/>
        </w:sectPr>
      </w:pPr>
      <w:r>
        <w:fldChar w:fldCharType="end"/>
      </w:r>
    </w:p>
    <w:p w14:paraId="536AED09" w14:textId="77777777" w:rsidR="00800338" w:rsidRDefault="00800338" w:rsidP="006E1397">
      <w:pPr>
        <w:pStyle w:val="Heading1"/>
      </w:pPr>
      <w:bookmarkStart w:id="0" w:name="_Toc424744122"/>
      <w:bookmarkStart w:id="1" w:name="_Toc448493842"/>
      <w:r>
        <w:lastRenderedPageBreak/>
        <w:t>Contributors:</w:t>
      </w:r>
      <w:bookmarkEnd w:id="0"/>
      <w:bookmarkEnd w:id="1"/>
    </w:p>
    <w:p w14:paraId="48145866" w14:textId="77777777" w:rsidR="00800338" w:rsidRPr="00800338" w:rsidRDefault="00800338" w:rsidP="006E1397"/>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2250"/>
      </w:tblGrid>
      <w:tr w:rsidR="00800338" w14:paraId="41FFF967" w14:textId="77777777" w:rsidTr="00741B1A">
        <w:trPr>
          <w:trHeight w:val="509"/>
          <w:jc w:val="center"/>
        </w:trPr>
        <w:tc>
          <w:tcPr>
            <w:tcW w:w="2650" w:type="pct"/>
          </w:tcPr>
          <w:p w14:paraId="4F900AA2" w14:textId="77777777" w:rsidR="00800338" w:rsidRDefault="00583CDB" w:rsidP="006E1397">
            <w:r>
              <w:t>Primary Engineer</w:t>
            </w:r>
          </w:p>
        </w:tc>
        <w:tc>
          <w:tcPr>
            <w:tcW w:w="2350" w:type="pct"/>
          </w:tcPr>
          <w:p w14:paraId="63F4D0ED" w14:textId="77777777" w:rsidR="00800338" w:rsidRDefault="00C17C74" w:rsidP="006E1397">
            <w:pPr>
              <w:spacing w:after="240"/>
              <w:ind w:firstLine="0"/>
            </w:pPr>
            <w:r>
              <w:t>Jean Gelinas</w:t>
            </w:r>
          </w:p>
        </w:tc>
      </w:tr>
      <w:tr w:rsidR="00800338" w14:paraId="677C504F" w14:textId="77777777" w:rsidTr="00741B1A">
        <w:trPr>
          <w:trHeight w:val="509"/>
          <w:jc w:val="center"/>
        </w:trPr>
        <w:tc>
          <w:tcPr>
            <w:tcW w:w="2650" w:type="pct"/>
          </w:tcPr>
          <w:p w14:paraId="140FAE13" w14:textId="77777777" w:rsidR="00800338" w:rsidRDefault="00583CDB" w:rsidP="006E1397">
            <w:r>
              <w:t>Senior Engineer</w:t>
            </w:r>
          </w:p>
        </w:tc>
        <w:tc>
          <w:tcPr>
            <w:tcW w:w="2350" w:type="pct"/>
          </w:tcPr>
          <w:p w14:paraId="3895D795" w14:textId="77777777" w:rsidR="00800338" w:rsidRDefault="00C17C74" w:rsidP="006E1397">
            <w:pPr>
              <w:ind w:firstLine="0"/>
            </w:pPr>
            <w:r>
              <w:t>Andrew Pokrovski</w:t>
            </w:r>
          </w:p>
        </w:tc>
      </w:tr>
      <w:tr w:rsidR="00800338" w14:paraId="02BA1B55" w14:textId="77777777" w:rsidTr="00741B1A">
        <w:trPr>
          <w:trHeight w:val="509"/>
          <w:jc w:val="center"/>
        </w:trPr>
        <w:tc>
          <w:tcPr>
            <w:tcW w:w="2650" w:type="pct"/>
          </w:tcPr>
          <w:p w14:paraId="2721D718" w14:textId="77777777" w:rsidR="00800338" w:rsidRDefault="00800338" w:rsidP="006E1397">
            <w:r>
              <w:t>Coding Engineer(s)</w:t>
            </w:r>
          </w:p>
        </w:tc>
        <w:tc>
          <w:tcPr>
            <w:tcW w:w="2350" w:type="pct"/>
          </w:tcPr>
          <w:p w14:paraId="7C3B1C50" w14:textId="27000D7E" w:rsidR="00C17C74" w:rsidRDefault="00C17C74" w:rsidP="006E1397">
            <w:pPr>
              <w:ind w:firstLine="0"/>
            </w:pPr>
            <w:r>
              <w:t>Jean Gelinas</w:t>
            </w:r>
          </w:p>
        </w:tc>
      </w:tr>
    </w:tbl>
    <w:p w14:paraId="38B73F81" w14:textId="77777777" w:rsidR="00FC7FE0" w:rsidRPr="000C4D74" w:rsidRDefault="00FC7FE0" w:rsidP="006E1397"/>
    <w:p w14:paraId="690C1779" w14:textId="77777777" w:rsidR="00632872" w:rsidRDefault="00632872" w:rsidP="006E1397">
      <w:pPr>
        <w:pStyle w:val="Heading1"/>
      </w:pPr>
      <w:bookmarkStart w:id="2" w:name="_Toc424744123"/>
      <w:bookmarkStart w:id="3" w:name="_Toc448493843"/>
      <w:r>
        <w:t>Document Revision History:</w:t>
      </w:r>
      <w:bookmarkEnd w:id="2"/>
      <w:bookmarkEnd w:id="3"/>
    </w:p>
    <w:tbl>
      <w:tblPr>
        <w:tblpPr w:leftFromText="180" w:rightFromText="180" w:vertAnchor="text" w:horzAnchor="margin" w:tblpX="468" w:tblpY="185"/>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2250"/>
        <w:gridCol w:w="4321"/>
      </w:tblGrid>
      <w:tr w:rsidR="00897BD6" w14:paraId="21B32451" w14:textId="77777777" w:rsidTr="00897BD6">
        <w:trPr>
          <w:trHeight w:val="665"/>
        </w:trPr>
        <w:tc>
          <w:tcPr>
            <w:tcW w:w="1393" w:type="pct"/>
          </w:tcPr>
          <w:p w14:paraId="0FED651C" w14:textId="03B50361" w:rsidR="00897BD6" w:rsidRDefault="007E242A" w:rsidP="006E1397">
            <w:r>
              <w:t>02/24/2016</w:t>
            </w:r>
          </w:p>
        </w:tc>
        <w:tc>
          <w:tcPr>
            <w:tcW w:w="1235" w:type="pct"/>
          </w:tcPr>
          <w:p w14:paraId="214CA915" w14:textId="77777777" w:rsidR="00897BD6" w:rsidRDefault="00897BD6" w:rsidP="006E1397">
            <w:pPr>
              <w:spacing w:after="240"/>
            </w:pPr>
            <w:r>
              <w:t>Jean Gelinas</w:t>
            </w:r>
          </w:p>
        </w:tc>
        <w:tc>
          <w:tcPr>
            <w:tcW w:w="2372" w:type="pct"/>
          </w:tcPr>
          <w:p w14:paraId="14FF502A" w14:textId="48E97E0A" w:rsidR="00897BD6" w:rsidRDefault="007E242A" w:rsidP="006E1397">
            <w:pPr>
              <w:ind w:firstLine="0"/>
            </w:pPr>
            <w:r>
              <w:t>Start</w:t>
            </w:r>
          </w:p>
        </w:tc>
      </w:tr>
      <w:tr w:rsidR="008D528E" w14:paraId="6FC2803F" w14:textId="77777777" w:rsidTr="00897BD6">
        <w:trPr>
          <w:trHeight w:val="665"/>
        </w:trPr>
        <w:tc>
          <w:tcPr>
            <w:tcW w:w="1393" w:type="pct"/>
          </w:tcPr>
          <w:p w14:paraId="3AF29042" w14:textId="13BED957" w:rsidR="008D528E" w:rsidRDefault="008D528E" w:rsidP="006E1397">
            <w:r>
              <w:t>04/15/2016</w:t>
            </w:r>
          </w:p>
        </w:tc>
        <w:tc>
          <w:tcPr>
            <w:tcW w:w="1235" w:type="pct"/>
          </w:tcPr>
          <w:p w14:paraId="0695038E" w14:textId="1BA49A07" w:rsidR="008D528E" w:rsidRDefault="008D528E" w:rsidP="006E1397">
            <w:pPr>
              <w:spacing w:after="240"/>
            </w:pPr>
            <w:r>
              <w:t>Jean Gelinas</w:t>
            </w:r>
          </w:p>
        </w:tc>
        <w:tc>
          <w:tcPr>
            <w:tcW w:w="2372" w:type="pct"/>
          </w:tcPr>
          <w:p w14:paraId="1DB62552" w14:textId="14B5B398" w:rsidR="008D528E" w:rsidRDefault="008D528E" w:rsidP="006E1397">
            <w:pPr>
              <w:ind w:firstLine="0"/>
            </w:pPr>
            <w:r>
              <w:t>Commit/Release for Round 2</w:t>
            </w:r>
          </w:p>
        </w:tc>
      </w:tr>
    </w:tbl>
    <w:p w14:paraId="54073FBF" w14:textId="77777777" w:rsidR="00632872" w:rsidRDefault="00632872" w:rsidP="006E1397"/>
    <w:p w14:paraId="35257002" w14:textId="77777777" w:rsidR="0088337D" w:rsidRPr="000C4D74" w:rsidRDefault="0088337D" w:rsidP="006E1397"/>
    <w:p w14:paraId="7846CC99" w14:textId="77777777" w:rsidR="00C255FF" w:rsidRDefault="0088337D" w:rsidP="006E1397">
      <w:pPr>
        <w:pStyle w:val="Heading1"/>
      </w:pPr>
      <w:bookmarkStart w:id="4" w:name="_Toc424744124"/>
      <w:bookmarkStart w:id="5" w:name="_Toc448493844"/>
      <w:r>
        <w:t>Su</w:t>
      </w:r>
      <w:r w:rsidR="00C255FF">
        <w:t>mmary:</w:t>
      </w:r>
      <w:bookmarkEnd w:id="4"/>
      <w:bookmarkEnd w:id="5"/>
    </w:p>
    <w:p w14:paraId="4F23FB8C" w14:textId="77777777" w:rsidR="001B7081" w:rsidRDefault="001B7081" w:rsidP="006E1397"/>
    <w:p w14:paraId="32760E57" w14:textId="546B53C1" w:rsidR="0088337D" w:rsidRDefault="007E242A" w:rsidP="006E1397">
      <w:pPr>
        <w:ind w:left="360" w:firstLine="0"/>
      </w:pPr>
      <w:r>
        <w:t>Adds</w:t>
      </w:r>
      <w:r w:rsidR="0006534A">
        <w:t xml:space="preserve"> functionality </w:t>
      </w:r>
      <w:r>
        <w:t>to allow authors to be automatically assigned to a proposal manuscript by editors where previously, editors could only invite authors to a proposed manuscript.  Removes the need for an author to specifically accept an invite.</w:t>
      </w:r>
    </w:p>
    <w:p w14:paraId="7610E955" w14:textId="77777777" w:rsidR="00885205" w:rsidRDefault="00885205" w:rsidP="006E1397">
      <w:pPr>
        <w:ind w:firstLine="0"/>
      </w:pPr>
    </w:p>
    <w:p w14:paraId="01D457E5" w14:textId="77777777" w:rsidR="00885205" w:rsidRDefault="00885205" w:rsidP="006E1397">
      <w:pPr>
        <w:ind w:firstLine="0"/>
      </w:pPr>
    </w:p>
    <w:p w14:paraId="4A3CA2F7" w14:textId="77777777" w:rsidR="00504C61" w:rsidRPr="00285A17" w:rsidRDefault="00504C61" w:rsidP="006E1397">
      <w:pPr>
        <w:pStyle w:val="Heading1"/>
      </w:pPr>
      <w:bookmarkStart w:id="6" w:name="_Toc424744125"/>
      <w:bookmarkStart w:id="7" w:name="_Toc448493845"/>
      <w:r>
        <w:t>References:</w:t>
      </w:r>
      <w:bookmarkEnd w:id="6"/>
      <w:bookmarkEnd w:id="7"/>
    </w:p>
    <w:p w14:paraId="1344AF1C" w14:textId="77777777" w:rsidR="00683478" w:rsidRDefault="00683478" w:rsidP="006E1397">
      <w:pPr>
        <w:rPr>
          <w:szCs w:val="24"/>
          <w:lang w:val="en-GB"/>
        </w:rPr>
      </w:pPr>
    </w:p>
    <w:p w14:paraId="4CFE7354" w14:textId="77777777" w:rsidR="0088337D" w:rsidRDefault="0088337D" w:rsidP="006E1397">
      <w:r>
        <w:br w:type="page"/>
      </w:r>
    </w:p>
    <w:p w14:paraId="589B3328" w14:textId="77777777" w:rsidR="00285A17" w:rsidRPr="00285A17" w:rsidRDefault="00C255FF" w:rsidP="006E1397">
      <w:pPr>
        <w:pStyle w:val="Heading1"/>
      </w:pPr>
      <w:bookmarkStart w:id="8" w:name="_Toc424744126"/>
      <w:bookmarkStart w:id="9" w:name="_Toc448493846"/>
      <w:r>
        <w:lastRenderedPageBreak/>
        <w:t>Design:</w:t>
      </w:r>
      <w:bookmarkEnd w:id="8"/>
      <w:bookmarkEnd w:id="9"/>
    </w:p>
    <w:p w14:paraId="550676F9" w14:textId="77777777" w:rsidR="00663E12" w:rsidRDefault="00663E12" w:rsidP="006E1397"/>
    <w:p w14:paraId="3A94BC70" w14:textId="2AD5F7A3" w:rsidR="004A2D97" w:rsidRDefault="00EC3A58" w:rsidP="00B20B72">
      <w:pPr>
        <w:pStyle w:val="Heading2"/>
        <w:ind w:firstLine="0"/>
      </w:pPr>
      <w:bookmarkStart w:id="10" w:name="_Toc448493847"/>
      <w:r>
        <w:t>Editor Roles</w:t>
      </w:r>
      <w:bookmarkEnd w:id="10"/>
      <w:r>
        <w:t xml:space="preserve"> </w:t>
      </w:r>
    </w:p>
    <w:p w14:paraId="5C3BCCB5" w14:textId="07ED44A3" w:rsidR="00E54314" w:rsidRDefault="009A6706" w:rsidP="006E1397">
      <w:pPr>
        <w:pStyle w:val="Heading3"/>
      </w:pPr>
      <w:bookmarkStart w:id="11" w:name="_Toc448493848"/>
      <w:r>
        <w:t>D</w:t>
      </w:r>
      <w:r w:rsidR="00475519">
        <w:t>ata</w:t>
      </w:r>
      <w:bookmarkEnd w:id="11"/>
    </w:p>
    <w:p w14:paraId="109F986B" w14:textId="55A6FA31" w:rsidR="00FB636A" w:rsidRDefault="00FB636A" w:rsidP="006E1397">
      <w:pPr>
        <w:pStyle w:val="Heading4"/>
        <w:ind w:left="720"/>
      </w:pPr>
      <w:bookmarkStart w:id="12" w:name="_Toc448493849"/>
      <w:r>
        <w:t>JOURNAL</w:t>
      </w:r>
      <w:bookmarkEnd w:id="12"/>
    </w:p>
    <w:p w14:paraId="3D3E3CAC" w14:textId="126A067C" w:rsidR="00427924" w:rsidRDefault="009A6706" w:rsidP="006E1397">
      <w:pPr>
        <w:pStyle w:val="TableName"/>
      </w:pPr>
      <w:bookmarkStart w:id="13" w:name="_Toc448493850"/>
      <w:r>
        <w:t>EDITORROLE</w:t>
      </w:r>
      <w:bookmarkEnd w:id="13"/>
    </w:p>
    <w:p w14:paraId="396C868F" w14:textId="6B7A9AAC" w:rsidR="009A6706" w:rsidRDefault="00AA78CD" w:rsidP="006E1397">
      <w:pPr>
        <w:ind w:left="720" w:firstLine="720"/>
      </w:pPr>
      <w:r>
        <w:t>CAN_ASSIGN_AUTHORS</w:t>
      </w:r>
      <w:r w:rsidR="009A6706" w:rsidRPr="00F4310A">
        <w:t xml:space="preserve"> bit, not null</w:t>
      </w:r>
    </w:p>
    <w:p w14:paraId="5F7D4CB3" w14:textId="16574C4B" w:rsidR="00F4310A" w:rsidRDefault="00F4310A" w:rsidP="006E1397">
      <w:pPr>
        <w:pStyle w:val="TableName"/>
      </w:pPr>
      <w:bookmarkStart w:id="14" w:name="_Toc448493851"/>
      <w:r>
        <w:t>usp_InsertEditorRoleSettings</w:t>
      </w:r>
      <w:bookmarkEnd w:id="14"/>
    </w:p>
    <w:p w14:paraId="2C9C205D" w14:textId="633A3C21" w:rsidR="00F4310A" w:rsidRDefault="00BE05FE" w:rsidP="006E1397">
      <w:pPr>
        <w:ind w:left="1440" w:firstLine="0"/>
      </w:pPr>
      <w:r>
        <w:t>@</w:t>
      </w:r>
      <w:r w:rsidR="0024077F">
        <w:t>CANASSIGNAUTHORS</w:t>
      </w:r>
      <w:r>
        <w:t xml:space="preserve"> bit = 0</w:t>
      </w:r>
    </w:p>
    <w:p w14:paraId="21A8C1DB" w14:textId="42039815" w:rsidR="00BE05FE" w:rsidRDefault="00BE05FE" w:rsidP="006E1397">
      <w:pPr>
        <w:ind w:left="1440" w:firstLine="0"/>
      </w:pPr>
      <w:r>
        <w:t xml:space="preserve">Populate new </w:t>
      </w:r>
      <w:r w:rsidR="0024077F">
        <w:t>CAN_ASSIGN_AUTHORS</w:t>
      </w:r>
      <w:r>
        <w:t xml:space="preserve"> column.</w:t>
      </w:r>
    </w:p>
    <w:p w14:paraId="0D36906C" w14:textId="014F351D" w:rsidR="00F4310A" w:rsidRDefault="00F4310A" w:rsidP="006E1397">
      <w:pPr>
        <w:pStyle w:val="TableName"/>
      </w:pPr>
      <w:bookmarkStart w:id="15" w:name="_Toc448493852"/>
      <w:r>
        <w:t>usp_UpdateEditorRoleSettings</w:t>
      </w:r>
      <w:bookmarkEnd w:id="15"/>
    </w:p>
    <w:p w14:paraId="297079D1" w14:textId="3234DAE4" w:rsidR="00BE05FE" w:rsidRDefault="00BE05FE" w:rsidP="006E1397">
      <w:pPr>
        <w:ind w:left="1440" w:firstLine="0"/>
      </w:pPr>
      <w:r>
        <w:t>@</w:t>
      </w:r>
      <w:r w:rsidR="0024077F">
        <w:t>CANASSIGNAUTHORS</w:t>
      </w:r>
      <w:r>
        <w:t xml:space="preserve"> bit = 0</w:t>
      </w:r>
    </w:p>
    <w:p w14:paraId="5AFE1E37" w14:textId="0924F3C0" w:rsidR="00BE05FE" w:rsidRDefault="00BE05FE" w:rsidP="006E1397">
      <w:pPr>
        <w:ind w:left="1440" w:firstLine="0"/>
      </w:pPr>
      <w:r>
        <w:t xml:space="preserve">Populate new </w:t>
      </w:r>
      <w:r w:rsidR="0024077F">
        <w:t>CAN_ASSIGN_AUTHORS</w:t>
      </w:r>
      <w:r>
        <w:t xml:space="preserve"> column.</w:t>
      </w:r>
    </w:p>
    <w:p w14:paraId="2E1685A4" w14:textId="3111C31A" w:rsidR="00F4310A" w:rsidRDefault="00F4310A" w:rsidP="006E1397">
      <w:pPr>
        <w:pStyle w:val="TableName"/>
      </w:pPr>
      <w:bookmarkStart w:id="16" w:name="_Toc448493853"/>
      <w:r>
        <w:t>usp_SelectAllEditorRoleSettings</w:t>
      </w:r>
      <w:bookmarkEnd w:id="16"/>
    </w:p>
    <w:p w14:paraId="61DA1545" w14:textId="62ABCC92" w:rsidR="00BE05FE" w:rsidRDefault="00BE05FE" w:rsidP="006E1397">
      <w:pPr>
        <w:ind w:left="1440" w:firstLine="0"/>
      </w:pPr>
      <w:r>
        <w:t xml:space="preserve">return new </w:t>
      </w:r>
      <w:r w:rsidR="0024077F">
        <w:t>CAN_ASSIGN_AUTHORS</w:t>
      </w:r>
      <w:r>
        <w:t xml:space="preserve"> column</w:t>
      </w:r>
    </w:p>
    <w:p w14:paraId="11768877" w14:textId="0B5DE80E" w:rsidR="00F4310A" w:rsidRDefault="00F4310A" w:rsidP="006E1397">
      <w:pPr>
        <w:pStyle w:val="TableName"/>
      </w:pPr>
      <w:bookmarkStart w:id="17" w:name="_Toc448493854"/>
      <w:r>
        <w:t>usp_SelectEditorRoleSettings</w:t>
      </w:r>
      <w:bookmarkEnd w:id="17"/>
    </w:p>
    <w:p w14:paraId="6CBFA74B" w14:textId="21C77D53" w:rsidR="002F63E4" w:rsidRDefault="002F63E4" w:rsidP="006E1397">
      <w:pPr>
        <w:ind w:left="1440" w:firstLine="0"/>
      </w:pPr>
      <w:r>
        <w:t xml:space="preserve">return new </w:t>
      </w:r>
      <w:r w:rsidR="0024077F">
        <w:t>CAN_ASSIGN_AUTHORS</w:t>
      </w:r>
      <w:r>
        <w:t xml:space="preserve"> column</w:t>
      </w:r>
    </w:p>
    <w:p w14:paraId="7D2B5F39" w14:textId="77777777" w:rsidR="00FB636A" w:rsidRDefault="00FB636A" w:rsidP="006E1397"/>
    <w:p w14:paraId="03F0F929" w14:textId="23883DC2" w:rsidR="00FB636A" w:rsidRDefault="00FB636A" w:rsidP="006E1397">
      <w:pPr>
        <w:pStyle w:val="Heading4"/>
        <w:ind w:left="720"/>
      </w:pPr>
      <w:bookmarkStart w:id="18" w:name="_Toc448493855"/>
      <w:r>
        <w:t>TRANSLATION</w:t>
      </w:r>
      <w:bookmarkEnd w:id="18"/>
    </w:p>
    <w:p w14:paraId="121D5985" w14:textId="77777777" w:rsidR="0067333F" w:rsidRDefault="00FB636A" w:rsidP="006E1397">
      <w:pPr>
        <w:pStyle w:val="ListParagraph"/>
        <w:numPr>
          <w:ilvl w:val="0"/>
          <w:numId w:val="4"/>
        </w:numPr>
        <w:ind w:left="1800"/>
        <w:rPr>
          <w:lang w:bidi="ar-SA"/>
        </w:rPr>
      </w:pPr>
      <w:r w:rsidRPr="00BC209D">
        <w:t>Pages.Admin.EditorRoleManager.AssignAuthors</w:t>
      </w:r>
      <w:r>
        <w:rPr>
          <w:lang w:bidi="ar-SA"/>
        </w:rPr>
        <w:t xml:space="preserve"> </w:t>
      </w:r>
      <w:r w:rsidR="0067333F">
        <w:rPr>
          <w:lang w:bidi="ar-SA"/>
        </w:rPr>
        <w:t>:</w:t>
      </w:r>
    </w:p>
    <w:p w14:paraId="3CB5FB8A" w14:textId="0B0010CC" w:rsidR="00FB636A" w:rsidRPr="00FB636A" w:rsidRDefault="00FB636A" w:rsidP="006E1397">
      <w:pPr>
        <w:pStyle w:val="ListParagraph"/>
        <w:numPr>
          <w:ilvl w:val="1"/>
          <w:numId w:val="4"/>
        </w:numPr>
        <w:rPr>
          <w:lang w:bidi="ar-SA"/>
        </w:rPr>
      </w:pPr>
      <w:r>
        <w:rPr>
          <w:lang w:bidi="ar-SA"/>
        </w:rPr>
        <w:t>“Assign Authors (without Invitation)”</w:t>
      </w:r>
    </w:p>
    <w:p w14:paraId="5E635387" w14:textId="77777777" w:rsidR="00FB636A" w:rsidRPr="00FB636A" w:rsidRDefault="00FB636A" w:rsidP="006E1397">
      <w:pPr>
        <w:rPr>
          <w:lang w:bidi="ar-SA"/>
        </w:rPr>
      </w:pPr>
    </w:p>
    <w:p w14:paraId="7F8DB2F3" w14:textId="77777777" w:rsidR="000F31D6" w:rsidRDefault="000F31D6">
      <w:pPr>
        <w:rPr>
          <w:rFonts w:eastAsiaTheme="majorEastAsia" w:cstheme="majorBidi"/>
          <w:b/>
          <w:color w:val="595959" w:themeColor="text1" w:themeTint="A6"/>
          <w:szCs w:val="24"/>
        </w:rPr>
      </w:pPr>
      <w:r>
        <w:br w:type="page"/>
      </w:r>
    </w:p>
    <w:p w14:paraId="51FD1EFC" w14:textId="0FA9C8EC" w:rsidR="004A2D97" w:rsidRPr="00E900A7" w:rsidRDefault="004A2D97" w:rsidP="006E1397">
      <w:pPr>
        <w:pStyle w:val="Heading3"/>
      </w:pPr>
      <w:bookmarkStart w:id="19" w:name="_Toc448493856"/>
      <w:r>
        <w:lastRenderedPageBreak/>
        <w:t>Code</w:t>
      </w:r>
      <w:bookmarkEnd w:id="19"/>
    </w:p>
    <w:p w14:paraId="76DC0F99" w14:textId="77777777" w:rsidR="009A6706" w:rsidRDefault="000C27B9" w:rsidP="006E1397">
      <w:pPr>
        <w:pStyle w:val="Heading4"/>
      </w:pPr>
      <w:bookmarkStart w:id="20" w:name="_Toc448493857"/>
      <w:r>
        <w:t>Aries.EditorialManager.Framework.Journal.</w:t>
      </w:r>
      <w:r w:rsidR="009A6706">
        <w:t>RoleManager.EditorRolePersmissions</w:t>
      </w:r>
      <w:bookmarkEnd w:id="20"/>
    </w:p>
    <w:p w14:paraId="22C306B7" w14:textId="6FA02F18" w:rsidR="000C27B9" w:rsidRDefault="009A6706" w:rsidP="006E1397">
      <w:pPr>
        <w:pStyle w:val="Heading5"/>
      </w:pPr>
      <w:bookmarkStart w:id="21" w:name="_Toc448493858"/>
      <w:r>
        <w:t>Entity.cs</w:t>
      </w:r>
      <w:bookmarkEnd w:id="21"/>
    </w:p>
    <w:p w14:paraId="670F413F" w14:textId="02FF26F2" w:rsidR="00475519" w:rsidRDefault="009A6706" w:rsidP="006E1397">
      <w:pPr>
        <w:ind w:left="1800" w:firstLine="0"/>
      </w:pPr>
      <w:r>
        <w:rPr>
          <w:lang w:bidi="ar-SA"/>
        </w:rPr>
        <w:t xml:space="preserve">+ </w:t>
      </w:r>
      <w:r w:rsidR="00C6360B">
        <w:rPr>
          <w:lang w:bidi="ar-SA"/>
        </w:rPr>
        <w:t>Can</w:t>
      </w:r>
      <w:r>
        <w:rPr>
          <w:lang w:bidi="ar-SA"/>
        </w:rPr>
        <w:t>AssignAuthors  bool</w:t>
      </w:r>
    </w:p>
    <w:p w14:paraId="2FDEC177" w14:textId="77777777" w:rsidR="00475519" w:rsidRDefault="00475519" w:rsidP="006E1397">
      <w:pPr>
        <w:pStyle w:val="Heading5"/>
      </w:pPr>
      <w:bookmarkStart w:id="22" w:name="_Toc448493859"/>
      <w:r>
        <w:t>Mapper.cs</w:t>
      </w:r>
      <w:bookmarkEnd w:id="22"/>
    </w:p>
    <w:p w14:paraId="0C2D6521" w14:textId="53BBC175" w:rsidR="0020176F" w:rsidRPr="0020176F" w:rsidRDefault="00475519" w:rsidP="006E1397">
      <w:pPr>
        <w:pStyle w:val="ListParagraph"/>
        <w:numPr>
          <w:ilvl w:val="0"/>
          <w:numId w:val="2"/>
        </w:numPr>
        <w:ind w:left="1980"/>
        <w:rPr>
          <w:rFonts w:eastAsiaTheme="majorEastAsia"/>
          <w:color w:val="7F7F7F" w:themeColor="text1" w:themeTint="80"/>
          <w:szCs w:val="24"/>
          <w:lang w:bidi="ar-SA"/>
        </w:rPr>
      </w:pPr>
      <w:r>
        <w:t xml:space="preserve"> </w:t>
      </w:r>
      <w:r w:rsidR="007A3039">
        <w:t>.SetPersistenceParameters - Populate @</w:t>
      </w:r>
      <w:r w:rsidR="00C6360B">
        <w:t>CAN</w:t>
      </w:r>
      <w:r w:rsidR="007A3039">
        <w:t>ASSIGNAUTHORS parameter from</w:t>
      </w:r>
      <w:r w:rsidR="0020176F">
        <w:t xml:space="preserve"> </w:t>
      </w:r>
      <w:r w:rsidR="007A3039">
        <w:t>ENTITY.</w:t>
      </w:r>
      <w:r w:rsidR="00C6360B">
        <w:t>Can</w:t>
      </w:r>
      <w:r w:rsidR="007A3039">
        <w:t>A</w:t>
      </w:r>
      <w:r w:rsidR="0020176F">
        <w:t>ssignAuthors</w:t>
      </w:r>
    </w:p>
    <w:p w14:paraId="1BEDE9D2" w14:textId="3FF6B1C3" w:rsidR="00075F78" w:rsidRPr="00075F78" w:rsidRDefault="0020176F" w:rsidP="006E1397">
      <w:pPr>
        <w:pStyle w:val="ListParagraph"/>
        <w:numPr>
          <w:ilvl w:val="0"/>
          <w:numId w:val="2"/>
        </w:numPr>
        <w:ind w:left="1980"/>
        <w:rPr>
          <w:rFonts w:eastAsiaTheme="majorEastAsia"/>
          <w:color w:val="7F7F7F" w:themeColor="text1" w:themeTint="80"/>
          <w:szCs w:val="24"/>
          <w:lang w:bidi="ar-SA"/>
        </w:rPr>
      </w:pPr>
      <w:r>
        <w:t xml:space="preserve">.DoLoad – populate </w:t>
      </w:r>
      <w:r w:rsidR="00C6360B">
        <w:t>Can</w:t>
      </w:r>
      <w:r>
        <w:t xml:space="preserve">AssignAuthors property from </w:t>
      </w:r>
      <w:r w:rsidR="00C6360B">
        <w:t>CAN_ASSIGN_AUTHORS</w:t>
      </w:r>
      <w:r>
        <w:t xml:space="preserve"> column.</w:t>
      </w:r>
    </w:p>
    <w:p w14:paraId="7D975C8F" w14:textId="77777777" w:rsidR="00075F78" w:rsidRDefault="00075F78" w:rsidP="006E1397">
      <w:pPr>
        <w:rPr>
          <w:rFonts w:eastAsiaTheme="majorEastAsia"/>
          <w:color w:val="7F7F7F" w:themeColor="text1" w:themeTint="80"/>
          <w:szCs w:val="24"/>
          <w:lang w:bidi="ar-SA"/>
        </w:rPr>
      </w:pPr>
    </w:p>
    <w:p w14:paraId="0649EEBC" w14:textId="771FDE21" w:rsidR="00075F78" w:rsidRDefault="00075F78" w:rsidP="006E1397">
      <w:pPr>
        <w:pStyle w:val="Heading4"/>
      </w:pPr>
      <w:bookmarkStart w:id="23" w:name="_Toc448493860"/>
      <w:r>
        <w:t>Aries.EditorialManage</w:t>
      </w:r>
      <w:r w:rsidR="00246EBE">
        <w:t>r.Framework.Journal.RoleManager</w:t>
      </w:r>
      <w:bookmarkEnd w:id="23"/>
    </w:p>
    <w:p w14:paraId="1C99919A" w14:textId="4A7383DB" w:rsidR="00246EBE" w:rsidRPr="00246EBE" w:rsidRDefault="00246EBE" w:rsidP="006E1397">
      <w:pPr>
        <w:pStyle w:val="Heading5"/>
        <w:rPr>
          <w:lang w:bidi="ar-SA"/>
        </w:rPr>
      </w:pPr>
      <w:bookmarkStart w:id="24" w:name="_Toc448493861"/>
      <w:r>
        <w:rPr>
          <w:lang w:bidi="ar-SA"/>
        </w:rPr>
        <w:t>PermissionsEnum.cs</w:t>
      </w:r>
      <w:bookmarkEnd w:id="24"/>
    </w:p>
    <w:p w14:paraId="21D3B39C" w14:textId="41E3A5D0" w:rsidR="00075F78" w:rsidRDefault="00675198" w:rsidP="006E1397">
      <w:pPr>
        <w:pStyle w:val="ListParagraph"/>
        <w:numPr>
          <w:ilvl w:val="0"/>
          <w:numId w:val="3"/>
        </w:numPr>
        <w:ind w:left="1980"/>
        <w:rPr>
          <w:lang w:bidi="ar-SA"/>
        </w:rPr>
      </w:pPr>
      <w:r>
        <w:rPr>
          <w:lang w:bidi="ar-SA"/>
        </w:rPr>
        <w:t>EditorPermissions.</w:t>
      </w:r>
      <w:r w:rsidR="0024077F">
        <w:rPr>
          <w:lang w:bidi="ar-SA"/>
        </w:rPr>
        <w:t>CanAssignAuthors</w:t>
      </w:r>
      <w:r>
        <w:rPr>
          <w:lang w:bidi="ar-SA"/>
        </w:rPr>
        <w:t xml:space="preserve"> = 165</w:t>
      </w:r>
    </w:p>
    <w:p w14:paraId="10248FBD" w14:textId="77777777" w:rsidR="00D863E5" w:rsidRDefault="00D863E5" w:rsidP="006E1397">
      <w:pPr>
        <w:rPr>
          <w:lang w:bidi="ar-SA"/>
        </w:rPr>
      </w:pPr>
    </w:p>
    <w:p w14:paraId="0A3E2DAF" w14:textId="0E6B3725" w:rsidR="00D863E5" w:rsidRPr="00075F78" w:rsidRDefault="00D863E5" w:rsidP="006E1397">
      <w:pPr>
        <w:pStyle w:val="Heading4"/>
      </w:pPr>
      <w:bookmarkStart w:id="25" w:name="_Toc448493862"/>
      <w:r>
        <w:t>Aries.EditorialManager.Facade.Role</w:t>
      </w:r>
      <w:bookmarkEnd w:id="25"/>
    </w:p>
    <w:p w14:paraId="26BCD5D7" w14:textId="5DE46310" w:rsidR="00D863E5" w:rsidRPr="00F8057D" w:rsidRDefault="00B74169" w:rsidP="006E1397">
      <w:pPr>
        <w:pStyle w:val="Heading5"/>
        <w:rPr>
          <w:rStyle w:val="Heading4Char"/>
          <w:b/>
          <w:i w:val="0"/>
          <w:iCs w:val="0"/>
          <w:color w:val="595959" w:themeColor="text1" w:themeTint="A6"/>
          <w:szCs w:val="22"/>
          <w:lang w:bidi="en-US"/>
        </w:rPr>
      </w:pPr>
      <w:bookmarkStart w:id="26" w:name="_Toc448493863"/>
      <w:r w:rsidRPr="00F8057D">
        <w:rPr>
          <w:rStyle w:val="Heading4Char"/>
          <w:b/>
          <w:i w:val="0"/>
          <w:iCs w:val="0"/>
          <w:color w:val="595959" w:themeColor="text1" w:themeTint="A6"/>
          <w:szCs w:val="22"/>
          <w:lang w:bidi="en-US"/>
        </w:rPr>
        <w:t>EditorRoleManager.cs</w:t>
      </w:r>
      <w:bookmarkEnd w:id="26"/>
    </w:p>
    <w:p w14:paraId="407D1F5B" w14:textId="6BD9A182" w:rsidR="00B74169" w:rsidRPr="00B74169" w:rsidRDefault="00B74169" w:rsidP="006E1397">
      <w:pPr>
        <w:ind w:left="1980" w:firstLine="0"/>
        <w:rPr>
          <w:rStyle w:val="PageNumber"/>
        </w:rPr>
      </w:pPr>
      <w:r w:rsidRPr="00B74169">
        <w:rPr>
          <w:rStyle w:val="PageNumber"/>
        </w:rPr>
        <w:t>Add CanAssignAuthors property to interface and object.  Populate via EditorRoleManager.</w:t>
      </w:r>
      <w:r w:rsidR="00BD21B0">
        <w:rPr>
          <w:rStyle w:val="PageNumber"/>
        </w:rPr>
        <w:t>CanA</w:t>
      </w:r>
      <w:r w:rsidRPr="00B74169">
        <w:rPr>
          <w:rStyle w:val="PageNumber"/>
        </w:rPr>
        <w:t>ssignAuthors.</w:t>
      </w:r>
    </w:p>
    <w:p w14:paraId="29441A6A" w14:textId="3097895A" w:rsidR="00303D12" w:rsidRPr="00303D12" w:rsidRDefault="00303D12" w:rsidP="006E1397">
      <w:pPr>
        <w:pStyle w:val="Heading4"/>
        <w:rPr>
          <w:rStyle w:val="Heading4Char"/>
          <w:b/>
          <w:i/>
          <w:iCs/>
        </w:rPr>
      </w:pPr>
      <w:bookmarkStart w:id="27" w:name="_Toc448493864"/>
      <w:r w:rsidRPr="00303D12">
        <w:rPr>
          <w:rStyle w:val="Heading4Char"/>
          <w:b/>
          <w:i/>
          <w:iCs/>
        </w:rPr>
        <w:t>Web/Common/App_Code</w:t>
      </w:r>
      <w:bookmarkEnd w:id="27"/>
    </w:p>
    <w:p w14:paraId="5163FE30" w14:textId="77777777" w:rsidR="00303D12" w:rsidRDefault="00303D12" w:rsidP="006E1397">
      <w:pPr>
        <w:ind w:left="1080"/>
        <w:rPr>
          <w:rStyle w:val="Heading5Char"/>
        </w:rPr>
      </w:pPr>
      <w:bookmarkStart w:id="28" w:name="_Toc448493865"/>
      <w:r w:rsidRPr="00303D12">
        <w:rPr>
          <w:rStyle w:val="Heading5Char"/>
        </w:rPr>
        <w:t>roleMgrEditorUpdate.cs</w:t>
      </w:r>
      <w:bookmarkEnd w:id="28"/>
    </w:p>
    <w:p w14:paraId="63CFD2B4" w14:textId="675D8201" w:rsidR="00D566A7" w:rsidRPr="00D566A7" w:rsidRDefault="00303D12" w:rsidP="006E1397">
      <w:pPr>
        <w:pStyle w:val="ListParagraph"/>
        <w:numPr>
          <w:ilvl w:val="0"/>
          <w:numId w:val="3"/>
        </w:numPr>
        <w:ind w:left="1980"/>
      </w:pPr>
      <w:r w:rsidRPr="007C4E12">
        <w:rPr>
          <w:shd w:val="clear" w:color="auto" w:fill="92D050"/>
        </w:rPr>
        <w:t xml:space="preserve">LoadEntity – populate </w:t>
      </w:r>
      <w:r w:rsidR="00D45648">
        <w:rPr>
          <w:shd w:val="clear" w:color="auto" w:fill="92D050"/>
        </w:rPr>
        <w:t>Can</w:t>
      </w:r>
      <w:r w:rsidRPr="007C4E12">
        <w:rPr>
          <w:shd w:val="clear" w:color="auto" w:fill="92D050"/>
        </w:rPr>
        <w:t>AssignAuthors in Entity with ‘</w:t>
      </w:r>
      <w:r w:rsidR="0024077F">
        <w:rPr>
          <w:shd w:val="clear" w:color="auto" w:fill="92D050"/>
        </w:rPr>
        <w:t>canA</w:t>
      </w:r>
      <w:r w:rsidR="00C408AC">
        <w:rPr>
          <w:shd w:val="clear" w:color="auto" w:fill="92D050"/>
        </w:rPr>
        <w:t>ssignA</w:t>
      </w:r>
      <w:r w:rsidRPr="007C4E12">
        <w:rPr>
          <w:shd w:val="clear" w:color="auto" w:fill="92D050"/>
        </w:rPr>
        <w:t>uthors’</w:t>
      </w:r>
      <w:r w:rsidR="00C408AC">
        <w:rPr>
          <w:shd w:val="clear" w:color="auto" w:fill="92D050"/>
        </w:rPr>
        <w:t xml:space="preserve"> (checkbox name in roleMgrEditor2.asp)</w:t>
      </w:r>
      <w:r w:rsidRPr="007C4E12">
        <w:rPr>
          <w:shd w:val="clear" w:color="auto" w:fill="92D050"/>
        </w:rPr>
        <w:t xml:space="preserve"> from Request.</w:t>
      </w:r>
    </w:p>
    <w:p w14:paraId="06395210" w14:textId="77777777" w:rsidR="00D566A7" w:rsidRPr="00D566A7" w:rsidRDefault="00D566A7" w:rsidP="006E1397">
      <w:pPr>
        <w:pStyle w:val="ListParagraph"/>
        <w:ind w:left="1980" w:firstLine="0"/>
      </w:pPr>
    </w:p>
    <w:p w14:paraId="600DE2B0" w14:textId="77777777" w:rsidR="00D566A7" w:rsidRDefault="00D566A7" w:rsidP="006E1397">
      <w:pPr>
        <w:ind w:left="1080" w:firstLine="0"/>
        <w:rPr>
          <w:rStyle w:val="Heading4Char"/>
        </w:rPr>
      </w:pPr>
      <w:bookmarkStart w:id="29" w:name="_Toc448493866"/>
      <w:r w:rsidRPr="00D566A7">
        <w:rPr>
          <w:rStyle w:val="Heading4Char"/>
        </w:rPr>
        <w:t>Web/Common/</w:t>
      </w:r>
      <w:bookmarkEnd w:id="29"/>
    </w:p>
    <w:p w14:paraId="439FFA6C" w14:textId="77777777" w:rsidR="00D566A7" w:rsidRDefault="00D566A7" w:rsidP="006E1397">
      <w:pPr>
        <w:ind w:left="1440" w:firstLine="0"/>
        <w:rPr>
          <w:rStyle w:val="Heading5Char"/>
        </w:rPr>
      </w:pPr>
      <w:bookmarkStart w:id="30" w:name="_Toc448493867"/>
      <w:r w:rsidRPr="00D566A7">
        <w:rPr>
          <w:rStyle w:val="Heading5Char"/>
        </w:rPr>
        <w:t>editorRoleManager.js</w:t>
      </w:r>
      <w:bookmarkEnd w:id="30"/>
    </w:p>
    <w:p w14:paraId="003BA144" w14:textId="5CBA0847" w:rsidR="00D566A7" w:rsidRPr="00D566A7" w:rsidRDefault="00D566A7" w:rsidP="006E1397">
      <w:pPr>
        <w:ind w:left="1980" w:firstLine="0"/>
        <w:rPr>
          <w:rStyle w:val="PageNumber"/>
        </w:rPr>
      </w:pPr>
      <w:r w:rsidRPr="00D566A7">
        <w:rPr>
          <w:rStyle w:val="PageNumber"/>
        </w:rPr>
        <w:t>getEditorRoleData</w:t>
      </w:r>
      <w:r>
        <w:rPr>
          <w:rStyle w:val="PageNumber"/>
        </w:rPr>
        <w:t xml:space="preserve"> – add property </w:t>
      </w:r>
      <w:r>
        <w:rPr>
          <w:rStyle w:val="PageNumber"/>
          <w:i/>
        </w:rPr>
        <w:t>canAssignAuthors</w:t>
      </w:r>
      <w:r>
        <w:rPr>
          <w:rStyle w:val="PageNumber"/>
        </w:rPr>
        <w:t xml:space="preserve"> and populate via roleManagerObjects.CanAssignAuthors.</w:t>
      </w:r>
    </w:p>
    <w:p w14:paraId="582FDFF0" w14:textId="460F9EA4" w:rsidR="009176AE" w:rsidRPr="00E900A7" w:rsidRDefault="009176AE" w:rsidP="006E1397">
      <w:pPr>
        <w:pStyle w:val="Heading3"/>
      </w:pPr>
      <w:bookmarkStart w:id="31" w:name="_Toc448493868"/>
      <w:r>
        <w:t>Pages</w:t>
      </w:r>
      <w:bookmarkEnd w:id="31"/>
    </w:p>
    <w:p w14:paraId="3FAED6B9" w14:textId="711F13B0" w:rsidR="00A35349" w:rsidRDefault="00453326" w:rsidP="006E1397">
      <w:pPr>
        <w:pStyle w:val="Heading4"/>
      </w:pPr>
      <w:bookmarkStart w:id="32" w:name="_Toc448493869"/>
      <w:r>
        <w:t>Admin</w:t>
      </w:r>
      <w:bookmarkEnd w:id="32"/>
    </w:p>
    <w:p w14:paraId="105C82B3" w14:textId="0A1322F6" w:rsidR="00A35349" w:rsidRDefault="00453326" w:rsidP="006E1397">
      <w:pPr>
        <w:pStyle w:val="Heading5"/>
        <w:rPr>
          <w:lang w:bidi="ar-SA"/>
        </w:rPr>
      </w:pPr>
      <w:bookmarkStart w:id="33" w:name="_Toc448493870"/>
      <w:r>
        <w:t>roleMgrEditor2.asp</w:t>
      </w:r>
      <w:bookmarkEnd w:id="33"/>
    </w:p>
    <w:p w14:paraId="242F8909" w14:textId="0D89D0E4" w:rsidR="003545CF" w:rsidRPr="00BC209D" w:rsidRDefault="00453326" w:rsidP="006E1397">
      <w:pPr>
        <w:pStyle w:val="ListParagraph"/>
        <w:numPr>
          <w:ilvl w:val="0"/>
          <w:numId w:val="3"/>
        </w:numPr>
        <w:ind w:left="1800" w:firstLine="0"/>
        <w:rPr>
          <w:b/>
          <w:color w:val="595959" w:themeColor="text1" w:themeTint="A6"/>
          <w:sz w:val="28"/>
        </w:rPr>
      </w:pPr>
      <w:r>
        <w:rPr>
          <w:lang w:bidi="ar-SA"/>
        </w:rPr>
        <w:t xml:space="preserve">new checkbox – </w:t>
      </w:r>
      <w:r w:rsidR="00AD2F2C">
        <w:rPr>
          <w:lang w:bidi="ar-SA"/>
        </w:rPr>
        <w:t>canA</w:t>
      </w:r>
      <w:r w:rsidRPr="00C408AC">
        <w:rPr>
          <w:i/>
          <w:lang w:bidi="ar-SA"/>
        </w:rPr>
        <w:t>ssignAuthors</w:t>
      </w:r>
      <w:r>
        <w:rPr>
          <w:lang w:bidi="ar-SA"/>
        </w:rPr>
        <w:t xml:space="preserve"> populated from </w:t>
      </w:r>
      <w:r w:rsidR="00946FA6">
        <w:rPr>
          <w:lang w:bidi="ar-SA"/>
        </w:rPr>
        <w:t>javascript roles object (editorRoleManager.js)</w:t>
      </w:r>
      <w:r>
        <w:rPr>
          <w:lang w:bidi="ar-SA"/>
        </w:rPr>
        <w:t>.</w:t>
      </w:r>
      <w:r w:rsidR="003545CF">
        <w:br w:type="page"/>
      </w:r>
    </w:p>
    <w:p w14:paraId="7538FAE1" w14:textId="7D5FF03F" w:rsidR="00BC209D" w:rsidRDefault="00BC209D" w:rsidP="00B20B72">
      <w:pPr>
        <w:pStyle w:val="Heading2"/>
        <w:ind w:firstLine="0"/>
      </w:pPr>
      <w:bookmarkStart w:id="34" w:name="_Toc448493871"/>
      <w:bookmarkStart w:id="35" w:name="_Toc424744151"/>
      <w:r>
        <w:lastRenderedPageBreak/>
        <w:t>ActionManager Events</w:t>
      </w:r>
      <w:bookmarkEnd w:id="34"/>
    </w:p>
    <w:p w14:paraId="25FD8213" w14:textId="77777777" w:rsidR="00BC209D" w:rsidRDefault="00BC209D" w:rsidP="006E1397">
      <w:pPr>
        <w:pStyle w:val="Heading3"/>
      </w:pPr>
      <w:bookmarkStart w:id="36" w:name="_Toc448493872"/>
      <w:r>
        <w:t>Data</w:t>
      </w:r>
      <w:bookmarkEnd w:id="36"/>
    </w:p>
    <w:p w14:paraId="3DAA5994" w14:textId="3599200A" w:rsidR="00BC209D" w:rsidRDefault="00BC209D" w:rsidP="006E1397">
      <w:pPr>
        <w:pStyle w:val="Heading4"/>
      </w:pPr>
      <w:bookmarkStart w:id="37" w:name="_Toc448493873"/>
      <w:r>
        <w:t>TRANSLATION</w:t>
      </w:r>
      <w:bookmarkEnd w:id="37"/>
    </w:p>
    <w:p w14:paraId="1AC5E970" w14:textId="0451BF5A" w:rsidR="00BC209D" w:rsidRDefault="00BC209D" w:rsidP="006E1397">
      <w:pPr>
        <w:pStyle w:val="ListParagraph"/>
        <w:numPr>
          <w:ilvl w:val="0"/>
          <w:numId w:val="5"/>
        </w:numPr>
        <w:rPr>
          <w:lang w:bidi="ar-SA"/>
        </w:rPr>
      </w:pPr>
      <w:r>
        <w:rPr>
          <w:lang w:bidi="ar-SA"/>
        </w:rPr>
        <w:t>Common.Events.AuthorAssignedNotInvitedForProposal:</w:t>
      </w:r>
    </w:p>
    <w:p w14:paraId="273A5814" w14:textId="46877F47" w:rsidR="00BC209D" w:rsidRDefault="00BC209D" w:rsidP="006E1397">
      <w:pPr>
        <w:pStyle w:val="ListParagraph"/>
        <w:numPr>
          <w:ilvl w:val="1"/>
          <w:numId w:val="5"/>
        </w:numPr>
        <w:rPr>
          <w:lang w:bidi="ar-SA"/>
        </w:rPr>
      </w:pPr>
      <w:r>
        <w:rPr>
          <w:lang w:bidi="ar-SA"/>
        </w:rPr>
        <w:t>“Author Assigned (Not Invited) for Proposal”</w:t>
      </w:r>
    </w:p>
    <w:p w14:paraId="572A92D8" w14:textId="7F262A2F" w:rsidR="00BC209D" w:rsidRDefault="00BC209D" w:rsidP="006E1397">
      <w:pPr>
        <w:pStyle w:val="ListParagraph"/>
        <w:numPr>
          <w:ilvl w:val="0"/>
          <w:numId w:val="5"/>
        </w:numPr>
        <w:rPr>
          <w:lang w:bidi="ar-SA"/>
        </w:rPr>
      </w:pPr>
      <w:r>
        <w:rPr>
          <w:lang w:bidi="ar-SA"/>
        </w:rPr>
        <w:t>Common.Events.AuthorAssignedNotInvitedForCommentary:</w:t>
      </w:r>
    </w:p>
    <w:p w14:paraId="17505052" w14:textId="2E3B9FB6" w:rsidR="00BC209D" w:rsidRDefault="00BC209D" w:rsidP="006E1397">
      <w:pPr>
        <w:pStyle w:val="ListParagraph"/>
        <w:numPr>
          <w:ilvl w:val="1"/>
          <w:numId w:val="5"/>
        </w:numPr>
        <w:rPr>
          <w:lang w:bidi="ar-SA"/>
        </w:rPr>
      </w:pPr>
      <w:r>
        <w:rPr>
          <w:lang w:bidi="ar-SA"/>
        </w:rPr>
        <w:t>“Author Assigned (Not Invited) for Commentary”</w:t>
      </w:r>
    </w:p>
    <w:p w14:paraId="406AD3AC" w14:textId="10FE3E8C" w:rsidR="00BC209D" w:rsidRDefault="00BC209D" w:rsidP="006E1397">
      <w:pPr>
        <w:pStyle w:val="ListParagraph"/>
        <w:numPr>
          <w:ilvl w:val="0"/>
          <w:numId w:val="5"/>
        </w:numPr>
        <w:rPr>
          <w:lang w:bidi="ar-SA"/>
        </w:rPr>
      </w:pPr>
      <w:r>
        <w:rPr>
          <w:lang w:bidi="ar-SA"/>
        </w:rPr>
        <w:t>Common.Events.AuthorUnassignedAfterAcceptingInvite:</w:t>
      </w:r>
    </w:p>
    <w:p w14:paraId="5D473D0F" w14:textId="48E819C0" w:rsidR="00BC209D" w:rsidRDefault="00BC209D" w:rsidP="006E1397">
      <w:pPr>
        <w:pStyle w:val="ListParagraph"/>
        <w:numPr>
          <w:ilvl w:val="1"/>
          <w:numId w:val="5"/>
        </w:numPr>
        <w:rPr>
          <w:lang w:bidi="ar-SA"/>
        </w:rPr>
      </w:pPr>
      <w:r>
        <w:rPr>
          <w:lang w:bidi="ar-SA"/>
        </w:rPr>
        <w:t>“Author Unassigned after Accepting Invitation”</w:t>
      </w:r>
    </w:p>
    <w:p w14:paraId="0B30AD53" w14:textId="7B60B309" w:rsidR="00BC209D" w:rsidRDefault="00BC209D" w:rsidP="006E1397">
      <w:pPr>
        <w:pStyle w:val="ListParagraph"/>
        <w:numPr>
          <w:ilvl w:val="0"/>
          <w:numId w:val="5"/>
        </w:numPr>
        <w:rPr>
          <w:lang w:bidi="ar-SA"/>
        </w:rPr>
      </w:pPr>
      <w:r>
        <w:rPr>
          <w:lang w:bidi="ar-SA"/>
        </w:rPr>
        <w:t>Common.Events.AuthorUnassigned after Assignment:</w:t>
      </w:r>
    </w:p>
    <w:p w14:paraId="65760312" w14:textId="6CF8845E" w:rsidR="00BC209D" w:rsidRDefault="00BC209D" w:rsidP="006E1397">
      <w:pPr>
        <w:pStyle w:val="ListParagraph"/>
        <w:numPr>
          <w:ilvl w:val="1"/>
          <w:numId w:val="5"/>
        </w:numPr>
        <w:rPr>
          <w:lang w:bidi="ar-SA"/>
        </w:rPr>
      </w:pPr>
      <w:r>
        <w:rPr>
          <w:lang w:bidi="ar-SA"/>
        </w:rPr>
        <w:t>“Author Unassigned after Assignment”</w:t>
      </w:r>
    </w:p>
    <w:p w14:paraId="11682E42" w14:textId="17874B0A" w:rsidR="001164AA" w:rsidRDefault="001164AA" w:rsidP="006E1397">
      <w:pPr>
        <w:pStyle w:val="Heading4"/>
      </w:pPr>
      <w:bookmarkStart w:id="38" w:name="_Toc448493874"/>
      <w:r>
        <w:t>JOURNAL</w:t>
      </w:r>
      <w:bookmarkEnd w:id="38"/>
    </w:p>
    <w:p w14:paraId="3C568D9C" w14:textId="4BB7B600" w:rsidR="001164AA" w:rsidRDefault="001164AA" w:rsidP="006E1397">
      <w:pPr>
        <w:rPr>
          <w:lang w:bidi="ar-SA"/>
        </w:rPr>
      </w:pPr>
      <w:r>
        <w:rPr>
          <w:lang w:bidi="ar-SA"/>
        </w:rPr>
        <w:tab/>
      </w:r>
      <w:r>
        <w:rPr>
          <w:lang w:bidi="ar-SA"/>
        </w:rPr>
        <w:tab/>
        <w:t>Script</w:t>
      </w:r>
      <w:r w:rsidR="008461BC">
        <w:rPr>
          <w:lang w:bidi="ar-SA"/>
        </w:rPr>
        <w:t xml:space="preserve"> that add events to EVENT table (parent 1011 – Author Invitation)</w:t>
      </w:r>
    </w:p>
    <w:p w14:paraId="247E5090" w14:textId="725F5013" w:rsidR="001164AA" w:rsidRDefault="001164AA" w:rsidP="006E1397">
      <w:pPr>
        <w:pStyle w:val="ListParagraph"/>
        <w:numPr>
          <w:ilvl w:val="0"/>
          <w:numId w:val="6"/>
        </w:numPr>
        <w:rPr>
          <w:lang w:bidi="ar-SA"/>
        </w:rPr>
      </w:pPr>
      <w:r>
        <w:rPr>
          <w:lang w:bidi="ar-SA"/>
        </w:rPr>
        <w:t>Author Assigned (Not Invited) for Proposal</w:t>
      </w:r>
      <w:r w:rsidR="008461BC">
        <w:rPr>
          <w:lang w:bidi="ar-SA"/>
        </w:rPr>
        <w:t xml:space="preserve">  (113</w:t>
      </w:r>
      <w:r w:rsidR="00FF49E6">
        <w:rPr>
          <w:lang w:bidi="ar-SA"/>
        </w:rPr>
        <w:t>, displayorder 3)</w:t>
      </w:r>
    </w:p>
    <w:p w14:paraId="68E818CE" w14:textId="4D8FCE5B" w:rsidR="001164AA" w:rsidRDefault="001164AA" w:rsidP="006E1397">
      <w:pPr>
        <w:pStyle w:val="ListParagraph"/>
        <w:numPr>
          <w:ilvl w:val="0"/>
          <w:numId w:val="6"/>
        </w:numPr>
        <w:rPr>
          <w:lang w:bidi="ar-SA"/>
        </w:rPr>
      </w:pPr>
      <w:r>
        <w:rPr>
          <w:lang w:bidi="ar-SA"/>
        </w:rPr>
        <w:t>Author Assigned (Not Invited) for Commentary</w:t>
      </w:r>
      <w:r w:rsidR="008461BC">
        <w:rPr>
          <w:lang w:bidi="ar-SA"/>
        </w:rPr>
        <w:t xml:space="preserve"> (114</w:t>
      </w:r>
      <w:r w:rsidR="00FF49E6">
        <w:rPr>
          <w:lang w:bidi="ar-SA"/>
        </w:rPr>
        <w:t>, displayorder 5)</w:t>
      </w:r>
    </w:p>
    <w:p w14:paraId="2B0C843C" w14:textId="20EC50A7" w:rsidR="001164AA" w:rsidRDefault="001164AA" w:rsidP="006E1397">
      <w:pPr>
        <w:pStyle w:val="ListParagraph"/>
        <w:numPr>
          <w:ilvl w:val="0"/>
          <w:numId w:val="6"/>
        </w:numPr>
        <w:rPr>
          <w:lang w:bidi="ar-SA"/>
        </w:rPr>
      </w:pPr>
      <w:r>
        <w:rPr>
          <w:lang w:bidi="ar-SA"/>
        </w:rPr>
        <w:t>Author Unassigned after Accepting Invitation</w:t>
      </w:r>
      <w:r w:rsidR="008461BC">
        <w:rPr>
          <w:lang w:bidi="ar-SA"/>
        </w:rPr>
        <w:t xml:space="preserve"> (115</w:t>
      </w:r>
      <w:r w:rsidR="00FF49E6">
        <w:rPr>
          <w:lang w:bidi="ar-SA"/>
        </w:rPr>
        <w:t>, displayorder 8)</w:t>
      </w:r>
    </w:p>
    <w:p w14:paraId="31A5B32C" w14:textId="24DED71C" w:rsidR="001164AA" w:rsidRDefault="001164AA" w:rsidP="006E1397">
      <w:pPr>
        <w:pStyle w:val="ListParagraph"/>
        <w:numPr>
          <w:ilvl w:val="0"/>
          <w:numId w:val="6"/>
        </w:numPr>
        <w:rPr>
          <w:lang w:bidi="ar-SA"/>
        </w:rPr>
      </w:pPr>
      <w:r>
        <w:rPr>
          <w:lang w:bidi="ar-SA"/>
        </w:rPr>
        <w:t>Author Unassigned after Assignment</w:t>
      </w:r>
      <w:r w:rsidR="008461BC">
        <w:rPr>
          <w:lang w:bidi="ar-SA"/>
        </w:rPr>
        <w:t xml:space="preserve"> (116</w:t>
      </w:r>
      <w:r w:rsidR="00FF49E6">
        <w:rPr>
          <w:lang w:bidi="ar-SA"/>
        </w:rPr>
        <w:t>, dipslayorder 9)</w:t>
      </w:r>
    </w:p>
    <w:p w14:paraId="54B8F961" w14:textId="1616B1AC" w:rsidR="002D3A3E" w:rsidRPr="001164AA" w:rsidRDefault="002D3A3E" w:rsidP="002D3A3E">
      <w:pPr>
        <w:pStyle w:val="Heading3"/>
        <w:rPr>
          <w:lang w:bidi="ar-SA"/>
        </w:rPr>
      </w:pPr>
      <w:bookmarkStart w:id="39" w:name="_Toc448493875"/>
      <w:r>
        <w:rPr>
          <w:lang w:bidi="ar-SA"/>
        </w:rPr>
        <w:t>Code</w:t>
      </w:r>
      <w:bookmarkEnd w:id="39"/>
    </w:p>
    <w:p w14:paraId="56C1EFFA" w14:textId="77777777" w:rsidR="002D3A3E" w:rsidRDefault="002D3A3E" w:rsidP="002D3A3E">
      <w:pPr>
        <w:pStyle w:val="Heading4"/>
      </w:pPr>
      <w:bookmarkStart w:id="40" w:name="_Toc448493876"/>
      <w:r>
        <w:t>Aries.EditorialManager.Framework.Journal</w:t>
      </w:r>
      <w:bookmarkEnd w:id="40"/>
    </w:p>
    <w:p w14:paraId="2CEDC4B6" w14:textId="77777777" w:rsidR="008461BC" w:rsidRDefault="002D3A3E" w:rsidP="002D3A3E">
      <w:pPr>
        <w:pStyle w:val="Heading5"/>
      </w:pPr>
      <w:bookmarkStart w:id="41" w:name="_Toc448493877"/>
      <w:r>
        <w:t>EMEvent.cs</w:t>
      </w:r>
      <w:bookmarkEnd w:id="41"/>
    </w:p>
    <w:p w14:paraId="62C3747A" w14:textId="77777777" w:rsidR="008461BC" w:rsidRDefault="008461BC" w:rsidP="003D3D37">
      <w:pPr>
        <w:pStyle w:val="Heading6"/>
      </w:pPr>
      <w:r>
        <w:t xml:space="preserve">EventType </w:t>
      </w:r>
    </w:p>
    <w:p w14:paraId="11317E96" w14:textId="49262A73" w:rsidR="008461BC" w:rsidRPr="008461BC" w:rsidRDefault="008461BC" w:rsidP="00376F32">
      <w:pPr>
        <w:pStyle w:val="ListParagraph"/>
        <w:numPr>
          <w:ilvl w:val="0"/>
          <w:numId w:val="21"/>
        </w:numPr>
        <w:ind w:left="2520"/>
        <w:rPr>
          <w:rFonts w:asciiTheme="majorHAnsi" w:eastAsiaTheme="majorEastAsia" w:hAnsiTheme="majorHAnsi"/>
          <w:b/>
          <w:bCs/>
          <w:color w:val="365F91" w:themeColor="accent1" w:themeShade="BF"/>
          <w:sz w:val="24"/>
        </w:rPr>
      </w:pPr>
      <w:r>
        <w:t>+ AuthorAssignedNotInvitedForProposal – 113</w:t>
      </w:r>
    </w:p>
    <w:p w14:paraId="58376BFF" w14:textId="6C0498D6" w:rsidR="008461BC" w:rsidRPr="008461BC" w:rsidRDefault="008461BC" w:rsidP="00376F32">
      <w:pPr>
        <w:pStyle w:val="ListParagraph"/>
        <w:numPr>
          <w:ilvl w:val="0"/>
          <w:numId w:val="21"/>
        </w:numPr>
        <w:ind w:left="2520"/>
        <w:rPr>
          <w:rFonts w:asciiTheme="majorHAnsi" w:eastAsiaTheme="majorEastAsia" w:hAnsiTheme="majorHAnsi"/>
          <w:b/>
          <w:bCs/>
          <w:color w:val="365F91" w:themeColor="accent1" w:themeShade="BF"/>
          <w:sz w:val="24"/>
        </w:rPr>
      </w:pPr>
      <w:r>
        <w:t>+ AuthorAssignedNotInvitedForCommentary – 114</w:t>
      </w:r>
    </w:p>
    <w:p w14:paraId="07683D10" w14:textId="76724457" w:rsidR="008461BC" w:rsidRPr="008461BC" w:rsidRDefault="008461BC" w:rsidP="00376F32">
      <w:pPr>
        <w:pStyle w:val="ListParagraph"/>
        <w:numPr>
          <w:ilvl w:val="0"/>
          <w:numId w:val="21"/>
        </w:numPr>
        <w:ind w:left="2520"/>
        <w:rPr>
          <w:rFonts w:asciiTheme="majorHAnsi" w:eastAsiaTheme="majorEastAsia" w:hAnsiTheme="majorHAnsi"/>
          <w:b/>
          <w:bCs/>
          <w:color w:val="365F91" w:themeColor="accent1" w:themeShade="BF"/>
          <w:sz w:val="24"/>
        </w:rPr>
      </w:pPr>
      <w:r>
        <w:t>+ AuthorUnassignedAfterAcceptingInvite – 115</w:t>
      </w:r>
    </w:p>
    <w:p w14:paraId="74276494" w14:textId="61284558" w:rsidR="00D9549F" w:rsidRDefault="008461BC" w:rsidP="00376F32">
      <w:pPr>
        <w:pStyle w:val="ListParagraph"/>
        <w:numPr>
          <w:ilvl w:val="0"/>
          <w:numId w:val="21"/>
        </w:numPr>
        <w:ind w:left="2520"/>
      </w:pPr>
      <w:r>
        <w:t xml:space="preserve">+ AuthorUnassignedAfterAssignment – 116 </w:t>
      </w:r>
    </w:p>
    <w:p w14:paraId="264A82B8" w14:textId="77777777" w:rsidR="00D9549F" w:rsidRDefault="00D9549F" w:rsidP="003D3D37">
      <w:pPr>
        <w:pStyle w:val="Heading6"/>
      </w:pPr>
      <w:r>
        <w:t>InvitedAuthorEvents</w:t>
      </w:r>
    </w:p>
    <w:p w14:paraId="3B994D8E" w14:textId="77777777" w:rsidR="00D9549F" w:rsidRPr="00D9549F" w:rsidRDefault="00D9549F" w:rsidP="00376F32">
      <w:pPr>
        <w:pStyle w:val="ListParagraph"/>
        <w:numPr>
          <w:ilvl w:val="0"/>
          <w:numId w:val="22"/>
        </w:numPr>
        <w:ind w:left="2520"/>
        <w:rPr>
          <w:rFonts w:asciiTheme="majorHAnsi" w:eastAsiaTheme="majorEastAsia" w:hAnsiTheme="majorHAnsi"/>
          <w:b/>
          <w:bCs/>
          <w:color w:val="365F91" w:themeColor="accent1" w:themeShade="BF"/>
          <w:sz w:val="24"/>
        </w:rPr>
      </w:pPr>
      <w:r>
        <w:t>+ AuthorAssignedNotInvitedForProposal</w:t>
      </w:r>
    </w:p>
    <w:p w14:paraId="74B94C98" w14:textId="77777777" w:rsidR="00D9549F" w:rsidRPr="00D9549F" w:rsidRDefault="00D9549F" w:rsidP="00376F32">
      <w:pPr>
        <w:pStyle w:val="ListParagraph"/>
        <w:numPr>
          <w:ilvl w:val="0"/>
          <w:numId w:val="22"/>
        </w:numPr>
        <w:ind w:left="2520"/>
        <w:rPr>
          <w:rFonts w:asciiTheme="majorHAnsi" w:eastAsiaTheme="majorEastAsia" w:hAnsiTheme="majorHAnsi"/>
          <w:b/>
          <w:bCs/>
          <w:color w:val="365F91" w:themeColor="accent1" w:themeShade="BF"/>
          <w:sz w:val="24"/>
        </w:rPr>
      </w:pPr>
      <w:r>
        <w:t>+ AuthorAssignedNotInvitedForCommentary</w:t>
      </w:r>
    </w:p>
    <w:p w14:paraId="6A25B29A" w14:textId="77777777" w:rsidR="00D9549F" w:rsidRPr="00D9549F" w:rsidRDefault="00D9549F" w:rsidP="00376F32">
      <w:pPr>
        <w:pStyle w:val="ListParagraph"/>
        <w:numPr>
          <w:ilvl w:val="0"/>
          <w:numId w:val="22"/>
        </w:numPr>
        <w:ind w:left="2520"/>
        <w:rPr>
          <w:rFonts w:asciiTheme="majorHAnsi" w:eastAsiaTheme="majorEastAsia" w:hAnsiTheme="majorHAnsi"/>
          <w:b/>
          <w:bCs/>
          <w:color w:val="365F91" w:themeColor="accent1" w:themeShade="BF"/>
          <w:sz w:val="24"/>
        </w:rPr>
      </w:pPr>
      <w:r>
        <w:t>+ AuthorUnassignedAfterAcceptingInvite</w:t>
      </w:r>
    </w:p>
    <w:p w14:paraId="3C8D81D1" w14:textId="77777777" w:rsidR="004F6C58" w:rsidRPr="004F6C58" w:rsidRDefault="00D9549F" w:rsidP="00376F32">
      <w:pPr>
        <w:pStyle w:val="ListParagraph"/>
        <w:numPr>
          <w:ilvl w:val="0"/>
          <w:numId w:val="22"/>
        </w:numPr>
        <w:ind w:left="2520"/>
        <w:rPr>
          <w:rFonts w:asciiTheme="majorHAnsi" w:eastAsiaTheme="majorEastAsia" w:hAnsiTheme="majorHAnsi"/>
          <w:b/>
          <w:bCs/>
          <w:color w:val="365F91" w:themeColor="accent1" w:themeShade="BF"/>
          <w:sz w:val="24"/>
        </w:rPr>
      </w:pPr>
      <w:r>
        <w:t>+ AuthorUnassignedAfterAssignment</w:t>
      </w:r>
    </w:p>
    <w:p w14:paraId="4571C9DB" w14:textId="469325AA" w:rsidR="004F6C58" w:rsidRDefault="004F6C58" w:rsidP="003D3D37">
      <w:pPr>
        <w:pStyle w:val="Heading6"/>
      </w:pPr>
      <w:r>
        <w:t>EventCategorizer</w:t>
      </w:r>
      <w:r w:rsidR="00405209">
        <w:t xml:space="preserve"> – EventType 1011</w:t>
      </w:r>
    </w:p>
    <w:p w14:paraId="4066AF83" w14:textId="5F04B23D" w:rsidR="004F6C58" w:rsidRPr="00D9549F" w:rsidRDefault="004F6C58" w:rsidP="00376F32">
      <w:pPr>
        <w:pStyle w:val="ListParagraph"/>
        <w:numPr>
          <w:ilvl w:val="0"/>
          <w:numId w:val="22"/>
        </w:numPr>
        <w:ind w:left="2520"/>
        <w:rPr>
          <w:rFonts w:asciiTheme="majorHAnsi" w:eastAsiaTheme="majorEastAsia" w:hAnsiTheme="majorHAnsi"/>
          <w:b/>
          <w:bCs/>
          <w:color w:val="365F91" w:themeColor="accent1" w:themeShade="BF"/>
          <w:sz w:val="24"/>
        </w:rPr>
      </w:pPr>
      <w:r>
        <w:t>+ AuthorAssignedNotInvitedForProposal</w:t>
      </w:r>
      <w:r w:rsidR="00405209">
        <w:t xml:space="preserve"> </w:t>
      </w:r>
    </w:p>
    <w:p w14:paraId="3E680D01" w14:textId="77777777" w:rsidR="004F6C58" w:rsidRPr="00D9549F" w:rsidRDefault="004F6C58" w:rsidP="00376F32">
      <w:pPr>
        <w:pStyle w:val="ListParagraph"/>
        <w:numPr>
          <w:ilvl w:val="0"/>
          <w:numId w:val="22"/>
        </w:numPr>
        <w:ind w:left="2520"/>
        <w:rPr>
          <w:rFonts w:asciiTheme="majorHAnsi" w:eastAsiaTheme="majorEastAsia" w:hAnsiTheme="majorHAnsi"/>
          <w:b/>
          <w:bCs/>
          <w:color w:val="365F91" w:themeColor="accent1" w:themeShade="BF"/>
          <w:sz w:val="24"/>
        </w:rPr>
      </w:pPr>
      <w:r>
        <w:t>+ AuthorAssignedNotInvitedForCommentary</w:t>
      </w:r>
    </w:p>
    <w:p w14:paraId="38C7C617" w14:textId="77777777" w:rsidR="004F6C58" w:rsidRPr="00D9549F" w:rsidRDefault="004F6C58" w:rsidP="00376F32">
      <w:pPr>
        <w:pStyle w:val="ListParagraph"/>
        <w:numPr>
          <w:ilvl w:val="0"/>
          <w:numId w:val="22"/>
        </w:numPr>
        <w:ind w:left="2520"/>
        <w:rPr>
          <w:rFonts w:asciiTheme="majorHAnsi" w:eastAsiaTheme="majorEastAsia" w:hAnsiTheme="majorHAnsi"/>
          <w:b/>
          <w:bCs/>
          <w:color w:val="365F91" w:themeColor="accent1" w:themeShade="BF"/>
          <w:sz w:val="24"/>
        </w:rPr>
      </w:pPr>
      <w:r>
        <w:t>+ AuthorUnassignedAfterAcceptingInvite</w:t>
      </w:r>
    </w:p>
    <w:p w14:paraId="63073B51" w14:textId="77777777" w:rsidR="004F6C58" w:rsidRPr="004F6C58" w:rsidRDefault="004F6C58" w:rsidP="00376F32">
      <w:pPr>
        <w:pStyle w:val="ListParagraph"/>
        <w:numPr>
          <w:ilvl w:val="0"/>
          <w:numId w:val="22"/>
        </w:numPr>
        <w:ind w:left="2520"/>
        <w:rPr>
          <w:rFonts w:asciiTheme="majorHAnsi" w:eastAsiaTheme="majorEastAsia" w:hAnsiTheme="majorHAnsi"/>
          <w:b/>
          <w:bCs/>
          <w:color w:val="365F91" w:themeColor="accent1" w:themeShade="BF"/>
          <w:sz w:val="24"/>
        </w:rPr>
      </w:pPr>
      <w:r>
        <w:t>+ AuthorUnassignedAfterAssignment</w:t>
      </w:r>
    </w:p>
    <w:p w14:paraId="1DC31AAA" w14:textId="77777777" w:rsidR="00177D34" w:rsidRDefault="00177D34">
      <w:pPr>
        <w:rPr>
          <w:b/>
          <w:color w:val="595959" w:themeColor="text1" w:themeTint="A6"/>
          <w:sz w:val="28"/>
        </w:rPr>
      </w:pPr>
      <w:r>
        <w:br w:type="page"/>
      </w:r>
    </w:p>
    <w:p w14:paraId="53A7E3BD" w14:textId="786D8CE5" w:rsidR="00AA23CA" w:rsidRDefault="00AA23CA" w:rsidP="00B20B72">
      <w:pPr>
        <w:pStyle w:val="Heading2"/>
        <w:ind w:firstLine="0"/>
      </w:pPr>
      <w:bookmarkStart w:id="42" w:name="_Toc448493878"/>
      <w:r>
        <w:lastRenderedPageBreak/>
        <w:t>InvitedAuthor</w:t>
      </w:r>
      <w:bookmarkEnd w:id="42"/>
    </w:p>
    <w:p w14:paraId="6AD899AE" w14:textId="77777777" w:rsidR="00AA23CA" w:rsidRDefault="00AA23CA" w:rsidP="00AA23CA">
      <w:pPr>
        <w:pStyle w:val="Heading3"/>
      </w:pPr>
      <w:bookmarkStart w:id="43" w:name="_Toc448493879"/>
      <w:r>
        <w:t>Code</w:t>
      </w:r>
      <w:bookmarkEnd w:id="43"/>
    </w:p>
    <w:p w14:paraId="128CA81E" w14:textId="63E86B89" w:rsidR="00AA23CA" w:rsidRDefault="00AA23CA" w:rsidP="00AA23CA">
      <w:pPr>
        <w:pStyle w:val="Heading4"/>
      </w:pPr>
      <w:bookmarkStart w:id="44" w:name="_Toc448493880"/>
      <w:r>
        <w:t>Aries.EditorialManager.Framework.</w:t>
      </w:r>
      <w:r w:rsidR="00DE56C3">
        <w:t>AuthorObjects.</w:t>
      </w:r>
      <w:r>
        <w:t>InvitedAuthor</w:t>
      </w:r>
      <w:bookmarkEnd w:id="44"/>
    </w:p>
    <w:p w14:paraId="77F565F6" w14:textId="20214D63" w:rsidR="00AA23CA" w:rsidRDefault="00AA23CA" w:rsidP="00A41FDB">
      <w:pPr>
        <w:pStyle w:val="Heading5"/>
      </w:pPr>
      <w:r>
        <w:t xml:space="preserve"> </w:t>
      </w:r>
      <w:bookmarkStart w:id="45" w:name="_Toc448493881"/>
      <w:r w:rsidR="001C5AC3">
        <w:t xml:space="preserve">Rename </w:t>
      </w:r>
      <w:r w:rsidRPr="001C5AC3">
        <w:t>AuthorInvitationType.cs</w:t>
      </w:r>
      <w:r w:rsidR="001C5AC3">
        <w:t xml:space="preserve"> to AuthorInvitationEnums.cs</w:t>
      </w:r>
      <w:bookmarkEnd w:id="45"/>
    </w:p>
    <w:p w14:paraId="1C5582E2" w14:textId="77777777" w:rsidR="00AA23CA" w:rsidRDefault="00AA23CA" w:rsidP="00AA23CA">
      <w:pPr>
        <w:ind w:left="2160" w:hanging="360"/>
      </w:pPr>
      <w:r>
        <w:t>+ enum InviteUndoType</w:t>
      </w:r>
    </w:p>
    <w:p w14:paraId="178ADCF7" w14:textId="77777777" w:rsidR="00AA23CA" w:rsidRDefault="00AA23CA" w:rsidP="00AA23CA">
      <w:pPr>
        <w:ind w:left="2160" w:hanging="360"/>
      </w:pPr>
      <w:r>
        <w:tab/>
        <w:t>0 – Uninvite</w:t>
      </w:r>
    </w:p>
    <w:p w14:paraId="4DFB141B" w14:textId="77777777" w:rsidR="00F3437F" w:rsidRDefault="00AA23CA" w:rsidP="00F3437F">
      <w:pPr>
        <w:tabs>
          <w:tab w:val="left" w:pos="720"/>
          <w:tab w:val="left" w:pos="1440"/>
          <w:tab w:val="left" w:pos="2160"/>
          <w:tab w:val="left" w:pos="2880"/>
          <w:tab w:val="left" w:pos="3780"/>
        </w:tabs>
        <w:ind w:left="2160" w:hanging="360"/>
      </w:pPr>
      <w:r>
        <w:tab/>
        <w:t xml:space="preserve">1 – Unassign </w:t>
      </w:r>
    </w:p>
    <w:p w14:paraId="454BA06F" w14:textId="343F2AFF" w:rsidR="00AA23CA" w:rsidRDefault="00F3437F" w:rsidP="00F3437F">
      <w:pPr>
        <w:tabs>
          <w:tab w:val="left" w:pos="720"/>
          <w:tab w:val="left" w:pos="1440"/>
          <w:tab w:val="left" w:pos="2160"/>
          <w:tab w:val="left" w:pos="2880"/>
          <w:tab w:val="left" w:pos="3780"/>
        </w:tabs>
        <w:ind w:left="2160" w:hanging="360"/>
      </w:pPr>
      <w:r>
        <w:tab/>
      </w:r>
    </w:p>
    <w:p w14:paraId="6324E7C9" w14:textId="19DCFDA3" w:rsidR="00F3437F" w:rsidRDefault="00F3437F" w:rsidP="00F3437F">
      <w:pPr>
        <w:tabs>
          <w:tab w:val="left" w:pos="720"/>
          <w:tab w:val="left" w:pos="1440"/>
          <w:tab w:val="left" w:pos="2160"/>
          <w:tab w:val="left" w:pos="2880"/>
          <w:tab w:val="left" w:pos="3780"/>
        </w:tabs>
        <w:ind w:left="2160" w:hanging="360"/>
      </w:pPr>
      <w:r>
        <w:t>+ enum InviteType</w:t>
      </w:r>
    </w:p>
    <w:p w14:paraId="766154A5" w14:textId="18B689E5" w:rsidR="00F3437F" w:rsidRDefault="00F3437F" w:rsidP="00F3437F">
      <w:pPr>
        <w:tabs>
          <w:tab w:val="left" w:pos="720"/>
          <w:tab w:val="left" w:pos="1440"/>
          <w:tab w:val="left" w:pos="2880"/>
          <w:tab w:val="left" w:pos="3780"/>
        </w:tabs>
        <w:ind w:left="2520" w:hanging="360"/>
      </w:pPr>
      <w:r>
        <w:t>0 – Invitation</w:t>
      </w:r>
    </w:p>
    <w:p w14:paraId="0EF9403F" w14:textId="2EDB5B72" w:rsidR="00F3437F" w:rsidRDefault="00F3437F" w:rsidP="00F3437F">
      <w:pPr>
        <w:tabs>
          <w:tab w:val="left" w:pos="720"/>
          <w:tab w:val="left" w:pos="1440"/>
          <w:tab w:val="left" w:pos="2880"/>
          <w:tab w:val="left" w:pos="3780"/>
        </w:tabs>
        <w:ind w:left="2520" w:hanging="360"/>
      </w:pPr>
      <w:r>
        <w:t>1 – Assignment</w:t>
      </w:r>
    </w:p>
    <w:p w14:paraId="2B14616B" w14:textId="77777777" w:rsidR="00A41FDB" w:rsidRDefault="00A41FDB" w:rsidP="00F3437F">
      <w:pPr>
        <w:tabs>
          <w:tab w:val="left" w:pos="720"/>
          <w:tab w:val="left" w:pos="1440"/>
          <w:tab w:val="left" w:pos="2880"/>
          <w:tab w:val="left" w:pos="3780"/>
        </w:tabs>
        <w:ind w:left="2520" w:hanging="360"/>
      </w:pPr>
    </w:p>
    <w:p w14:paraId="47EA1452" w14:textId="7B7D6C10" w:rsidR="00A41FDB" w:rsidRDefault="00A41FDB" w:rsidP="00F3437F">
      <w:pPr>
        <w:tabs>
          <w:tab w:val="left" w:pos="720"/>
          <w:tab w:val="left" w:pos="1440"/>
          <w:tab w:val="left" w:pos="2880"/>
          <w:tab w:val="left" w:pos="3780"/>
        </w:tabs>
        <w:ind w:left="2520" w:hanging="360"/>
      </w:pPr>
      <w:r>
        <w:t>Rename AuthorInvitationType to AuthorInvitationMode</w:t>
      </w:r>
    </w:p>
    <w:p w14:paraId="15A7A89D" w14:textId="77777777" w:rsidR="00A41FDB" w:rsidRDefault="00A41FDB" w:rsidP="00F3437F">
      <w:pPr>
        <w:tabs>
          <w:tab w:val="left" w:pos="720"/>
          <w:tab w:val="left" w:pos="1440"/>
          <w:tab w:val="left" w:pos="2880"/>
          <w:tab w:val="left" w:pos="3780"/>
        </w:tabs>
        <w:ind w:left="2520" w:hanging="360"/>
      </w:pPr>
    </w:p>
    <w:p w14:paraId="5BFC39D1" w14:textId="289241C1" w:rsidR="00A41FDB" w:rsidRDefault="00A41FDB" w:rsidP="00F3437F">
      <w:pPr>
        <w:tabs>
          <w:tab w:val="left" w:pos="720"/>
          <w:tab w:val="left" w:pos="1440"/>
          <w:tab w:val="left" w:pos="2880"/>
          <w:tab w:val="left" w:pos="3780"/>
        </w:tabs>
        <w:ind w:left="2520" w:hanging="360"/>
      </w:pPr>
      <w:r>
        <w:t>Rename file to AuthorInvitationEnums.</w:t>
      </w:r>
    </w:p>
    <w:p w14:paraId="7700B49E" w14:textId="77777777" w:rsidR="00A41FDB" w:rsidRDefault="00A41FDB" w:rsidP="00F3437F">
      <w:pPr>
        <w:tabs>
          <w:tab w:val="left" w:pos="720"/>
          <w:tab w:val="left" w:pos="1440"/>
          <w:tab w:val="left" w:pos="2880"/>
          <w:tab w:val="left" w:pos="3780"/>
        </w:tabs>
        <w:ind w:left="2520" w:hanging="360"/>
      </w:pPr>
    </w:p>
    <w:p w14:paraId="2DD4CC71" w14:textId="77777777" w:rsidR="00F3437F" w:rsidRDefault="00F3437F" w:rsidP="00F3437F">
      <w:pPr>
        <w:tabs>
          <w:tab w:val="left" w:pos="720"/>
          <w:tab w:val="left" w:pos="1440"/>
          <w:tab w:val="left" w:pos="2160"/>
          <w:tab w:val="left" w:pos="2880"/>
          <w:tab w:val="left" w:pos="3780"/>
        </w:tabs>
        <w:ind w:left="2160" w:hanging="360"/>
      </w:pPr>
    </w:p>
    <w:p w14:paraId="01569EB7" w14:textId="77777777" w:rsidR="00AA23CA" w:rsidRDefault="00AA23CA" w:rsidP="00AA23CA">
      <w:pPr>
        <w:pStyle w:val="Heading3"/>
      </w:pPr>
      <w:bookmarkStart w:id="46" w:name="_Toc448493882"/>
      <w:r>
        <w:t>Data</w:t>
      </w:r>
      <w:bookmarkEnd w:id="46"/>
    </w:p>
    <w:p w14:paraId="57FEBFA1" w14:textId="77777777" w:rsidR="00214E46" w:rsidRDefault="00AA23CA" w:rsidP="00214E46">
      <w:pPr>
        <w:pStyle w:val="Heading4"/>
      </w:pPr>
      <w:bookmarkStart w:id="47" w:name="_Toc448493883"/>
      <w:r>
        <w:t>JOURNAL</w:t>
      </w:r>
      <w:bookmarkEnd w:id="47"/>
    </w:p>
    <w:p w14:paraId="6D748190" w14:textId="630A6651" w:rsidR="00AA23CA" w:rsidRDefault="00AA23CA" w:rsidP="005F798C">
      <w:pPr>
        <w:pStyle w:val="TableName"/>
      </w:pPr>
      <w:r>
        <w:tab/>
      </w:r>
      <w:bookmarkStart w:id="48" w:name="_Toc448493884"/>
      <w:r>
        <w:t>usp_SelectInvitedAuthorsByChildDocID</w:t>
      </w:r>
      <w:bookmarkEnd w:id="48"/>
    </w:p>
    <w:p w14:paraId="299B568B" w14:textId="77777777" w:rsidR="00AA23CA" w:rsidRDefault="00AA23CA" w:rsidP="00AA23CA">
      <w:pPr>
        <w:ind w:left="2160" w:firstLine="0"/>
      </w:pPr>
      <w:r>
        <w:t xml:space="preserve">Add capture of new column INVITETYPE </w:t>
      </w:r>
    </w:p>
    <w:p w14:paraId="4753D542" w14:textId="77777777" w:rsidR="00AA23CA" w:rsidRDefault="00AA23CA" w:rsidP="00AA23CA">
      <w:pPr>
        <w:pStyle w:val="TableName"/>
      </w:pPr>
      <w:r>
        <w:tab/>
      </w:r>
      <w:bookmarkStart w:id="49" w:name="_Toc448493885"/>
      <w:r>
        <w:t>usp_SelectInvitedAuthorsByDocID</w:t>
      </w:r>
      <w:bookmarkEnd w:id="49"/>
    </w:p>
    <w:p w14:paraId="762918BE" w14:textId="77777777" w:rsidR="00AA23CA" w:rsidRDefault="00AA23CA" w:rsidP="00AA23CA">
      <w:pPr>
        <w:ind w:left="2160" w:firstLine="0"/>
      </w:pPr>
      <w:r>
        <w:t xml:space="preserve">Add capture of new column INVITETYPE </w:t>
      </w:r>
    </w:p>
    <w:p w14:paraId="21A73413" w14:textId="77777777" w:rsidR="00AA23CA" w:rsidRDefault="00AA23CA" w:rsidP="00AA23CA">
      <w:pPr>
        <w:ind w:left="2160" w:firstLine="0"/>
      </w:pPr>
      <w:r>
        <w:t>Add filter on InvitationType = 3 (assigned authors)</w:t>
      </w:r>
    </w:p>
    <w:p w14:paraId="26858AE8" w14:textId="77777777" w:rsidR="00AA23CA" w:rsidRDefault="00AA23CA" w:rsidP="00AA23CA">
      <w:pPr>
        <w:pStyle w:val="TableName"/>
        <w:ind w:firstLine="360"/>
      </w:pPr>
      <w:bookmarkStart w:id="50" w:name="_Toc448493886"/>
      <w:r>
        <w:t>usp_SelectInvitedAuthorsByID</w:t>
      </w:r>
      <w:bookmarkEnd w:id="50"/>
    </w:p>
    <w:p w14:paraId="6C2E9D20" w14:textId="77777777" w:rsidR="00AA23CA" w:rsidRDefault="00AA23CA" w:rsidP="00AA23CA">
      <w:pPr>
        <w:ind w:left="2160" w:firstLine="0"/>
      </w:pPr>
      <w:r>
        <w:t xml:space="preserve">Add capture of new column INVITETYPE </w:t>
      </w:r>
    </w:p>
    <w:p w14:paraId="534ED354" w14:textId="77777777" w:rsidR="00AA23CA" w:rsidRDefault="00AA23CA" w:rsidP="00AA23CA">
      <w:pPr>
        <w:pStyle w:val="TableName"/>
        <w:ind w:firstLine="360"/>
      </w:pPr>
      <w:bookmarkStart w:id="51" w:name="_Toc448493887"/>
      <w:r>
        <w:t>usp_SelectInvitedAuthorsByPeopleIDs</w:t>
      </w:r>
      <w:bookmarkEnd w:id="51"/>
    </w:p>
    <w:p w14:paraId="120E1D5A" w14:textId="77777777" w:rsidR="00AA23CA" w:rsidRDefault="00AA23CA" w:rsidP="00AA23CA">
      <w:pPr>
        <w:ind w:left="2160" w:firstLine="0"/>
      </w:pPr>
      <w:r>
        <w:t xml:space="preserve">Add capture of new column INVITETYPE </w:t>
      </w:r>
    </w:p>
    <w:p w14:paraId="4288C562" w14:textId="77777777" w:rsidR="00AA23CA" w:rsidRDefault="00AA23CA" w:rsidP="00AA23CA">
      <w:pPr>
        <w:pStyle w:val="TableName"/>
        <w:ind w:firstLine="360"/>
      </w:pPr>
      <w:bookmarkStart w:id="52" w:name="_Toc448493888"/>
      <w:r>
        <w:t>usp_SelectInvitedAuthorsForReminder</w:t>
      </w:r>
      <w:bookmarkEnd w:id="52"/>
    </w:p>
    <w:p w14:paraId="14092994" w14:textId="77777777" w:rsidR="00AA23CA" w:rsidRDefault="00AA23CA" w:rsidP="00AA23CA">
      <w:pPr>
        <w:ind w:left="2160" w:firstLine="0"/>
      </w:pPr>
      <w:r>
        <w:t xml:space="preserve">Add capture of new column INVITETYPE </w:t>
      </w:r>
    </w:p>
    <w:p w14:paraId="3E8CD899" w14:textId="77777777" w:rsidR="00AA23CA" w:rsidRDefault="00AA23CA" w:rsidP="00AA23CA">
      <w:pPr>
        <w:pStyle w:val="TableName"/>
        <w:ind w:firstLine="360"/>
      </w:pPr>
      <w:bookmarkStart w:id="53" w:name="_Toc448493889"/>
      <w:r>
        <w:t>usp_SelectInvitedAuthorsDocIDAndEventLetterID</w:t>
      </w:r>
      <w:bookmarkEnd w:id="53"/>
    </w:p>
    <w:p w14:paraId="3C5E4A83" w14:textId="77777777" w:rsidR="00AA23CA" w:rsidRDefault="00AA23CA" w:rsidP="00AA23CA">
      <w:pPr>
        <w:ind w:left="2160" w:firstLine="0"/>
      </w:pPr>
      <w:r>
        <w:t xml:space="preserve">Add capture of new column INVITETYPE </w:t>
      </w:r>
    </w:p>
    <w:p w14:paraId="085D50C5" w14:textId="77777777" w:rsidR="00AA23CA" w:rsidRDefault="00AA23CA" w:rsidP="00AA23CA">
      <w:pPr>
        <w:rPr>
          <w:rFonts w:eastAsiaTheme="majorEastAsia" w:cstheme="majorBidi"/>
          <w:b/>
          <w:color w:val="595959" w:themeColor="text1" w:themeTint="A6"/>
        </w:rPr>
      </w:pPr>
      <w:r>
        <w:br w:type="page"/>
      </w:r>
    </w:p>
    <w:p w14:paraId="7EF04C7C" w14:textId="77777777" w:rsidR="00AA23CA" w:rsidRDefault="00AA23CA" w:rsidP="00AA23CA">
      <w:pPr>
        <w:pStyle w:val="TableName"/>
        <w:ind w:firstLine="360"/>
      </w:pPr>
      <w:bookmarkStart w:id="54" w:name="_Toc448493890"/>
      <w:r>
        <w:lastRenderedPageBreak/>
        <w:t>usp_InsertInvitedAuthor</w:t>
      </w:r>
      <w:bookmarkEnd w:id="54"/>
    </w:p>
    <w:p w14:paraId="63B336B8" w14:textId="77777777" w:rsidR="00AA23CA" w:rsidRDefault="00AA23CA" w:rsidP="00AA23CA">
      <w:pPr>
        <w:ind w:left="2160" w:firstLine="0"/>
      </w:pPr>
      <w:r>
        <w:t xml:space="preserve">Add new parameter, </w:t>
      </w:r>
      <w:r>
        <w:rPr>
          <w:i/>
        </w:rPr>
        <w:t>@inviteType</w:t>
      </w:r>
      <w:r>
        <w:t xml:space="preserve">.  </w:t>
      </w:r>
    </w:p>
    <w:p w14:paraId="6D470C7B" w14:textId="77777777" w:rsidR="00AA23CA" w:rsidRDefault="00AA23CA" w:rsidP="00AA23CA">
      <w:pPr>
        <w:ind w:left="2160" w:firstLine="0"/>
      </w:pPr>
      <w:r>
        <w:t>Valid Values (2 – invited author, 3 – assigned author)</w:t>
      </w:r>
    </w:p>
    <w:p w14:paraId="59B6AA24" w14:textId="77777777" w:rsidR="00AA23CA" w:rsidRDefault="00AA23CA" w:rsidP="00AA23CA">
      <w:pPr>
        <w:ind w:left="2160" w:firstLine="0"/>
      </w:pPr>
      <w:r>
        <w:t>DEFAULTS to 3 (assigned author)</w:t>
      </w:r>
    </w:p>
    <w:p w14:paraId="4FAA10A7" w14:textId="77777777" w:rsidR="00AA23CA" w:rsidRDefault="00AA23CA" w:rsidP="00AA23CA">
      <w:pPr>
        <w:ind w:left="2160" w:firstLine="0"/>
      </w:pPr>
      <w:r>
        <w:t xml:space="preserve">Populate new INVITETYPE column with value from </w:t>
      </w:r>
      <w:r w:rsidRPr="0038237A">
        <w:rPr>
          <w:i/>
        </w:rPr>
        <w:t>@inviteType</w:t>
      </w:r>
      <w:r>
        <w:t>.</w:t>
      </w:r>
    </w:p>
    <w:p w14:paraId="4A4DADE2" w14:textId="77777777" w:rsidR="00AA23CA" w:rsidRDefault="00AA23CA" w:rsidP="00AA23CA">
      <w:pPr>
        <w:pStyle w:val="Heading5"/>
      </w:pPr>
      <w:bookmarkStart w:id="55" w:name="_Toc448493891"/>
      <w:r>
        <w:t>usp_UpdateInvitedAuthor</w:t>
      </w:r>
      <w:bookmarkEnd w:id="55"/>
    </w:p>
    <w:p w14:paraId="2114A16D" w14:textId="77777777" w:rsidR="00AA23CA" w:rsidRDefault="00AA23CA" w:rsidP="00AA23CA">
      <w:pPr>
        <w:ind w:left="2160" w:firstLine="0"/>
      </w:pPr>
      <w:r>
        <w:t xml:space="preserve">Add new parameter, </w:t>
      </w:r>
      <w:r>
        <w:rPr>
          <w:i/>
        </w:rPr>
        <w:t>@inviteType</w:t>
      </w:r>
      <w:r>
        <w:t xml:space="preserve">.  </w:t>
      </w:r>
    </w:p>
    <w:p w14:paraId="2F81A2C6" w14:textId="77777777" w:rsidR="00AA23CA" w:rsidRDefault="00AA23CA" w:rsidP="00AA23CA">
      <w:pPr>
        <w:ind w:left="2160" w:firstLine="0"/>
      </w:pPr>
      <w:r>
        <w:t>Valid Values (2 – invited author, 3 – assigned author)</w:t>
      </w:r>
    </w:p>
    <w:p w14:paraId="1B4E470C" w14:textId="77777777" w:rsidR="00AA23CA" w:rsidRDefault="00AA23CA" w:rsidP="00AA23CA">
      <w:pPr>
        <w:ind w:left="2160" w:firstLine="0"/>
      </w:pPr>
      <w:r>
        <w:t>DEFAULTS to 3 (assigned author)</w:t>
      </w:r>
    </w:p>
    <w:p w14:paraId="250844EB" w14:textId="77777777" w:rsidR="00AA23CA" w:rsidRDefault="00AA23CA" w:rsidP="00AA23CA">
      <w:pPr>
        <w:ind w:left="2160" w:firstLine="0"/>
      </w:pPr>
      <w:r>
        <w:t xml:space="preserve">Populate new INVITETYPE column with value from </w:t>
      </w:r>
      <w:r w:rsidRPr="0038237A">
        <w:rPr>
          <w:i/>
        </w:rPr>
        <w:t>@inviteType</w:t>
      </w:r>
      <w:r>
        <w:t>.</w:t>
      </w:r>
    </w:p>
    <w:p w14:paraId="4948AFA1" w14:textId="632A4C5D" w:rsidR="00AA23CA" w:rsidRDefault="00AA23CA" w:rsidP="00AA23CA">
      <w:pPr>
        <w:ind w:left="2160" w:firstLine="0"/>
        <w:rPr>
          <w:rFonts w:eastAsiaTheme="majorEastAsia"/>
          <w:b/>
        </w:rPr>
      </w:pPr>
    </w:p>
    <w:p w14:paraId="39B6A966" w14:textId="77777777" w:rsidR="000F31D6" w:rsidRDefault="000F31D6">
      <w:pPr>
        <w:rPr>
          <w:b/>
          <w:color w:val="595959" w:themeColor="text1" w:themeTint="A6"/>
          <w:sz w:val="28"/>
        </w:rPr>
      </w:pPr>
      <w:r>
        <w:br w:type="page"/>
      </w:r>
    </w:p>
    <w:p w14:paraId="44CA483F" w14:textId="7DC31590" w:rsidR="00010BC6" w:rsidRDefault="00010BC6" w:rsidP="00B20B72">
      <w:pPr>
        <w:pStyle w:val="Heading2"/>
        <w:ind w:firstLine="0"/>
      </w:pPr>
      <w:bookmarkStart w:id="56" w:name="_Toc448493892"/>
      <w:r>
        <w:lastRenderedPageBreak/>
        <w:t xml:space="preserve">Confirm and Customize </w:t>
      </w:r>
      <w:r w:rsidR="00644CD6">
        <w:t>Pages</w:t>
      </w:r>
      <w:bookmarkEnd w:id="56"/>
    </w:p>
    <w:p w14:paraId="7E05A073" w14:textId="77777777" w:rsidR="00A43C45" w:rsidRDefault="00A43C45" w:rsidP="00A43C45">
      <w:pPr>
        <w:pStyle w:val="Heading3"/>
      </w:pPr>
      <w:bookmarkStart w:id="57" w:name="_Toc448493893"/>
      <w:r>
        <w:t>Database</w:t>
      </w:r>
      <w:bookmarkEnd w:id="57"/>
    </w:p>
    <w:p w14:paraId="38E962E0" w14:textId="77777777" w:rsidR="00A43C45" w:rsidRDefault="00A43C45" w:rsidP="00A43C45">
      <w:pPr>
        <w:pStyle w:val="Heading4"/>
      </w:pPr>
      <w:bookmarkStart w:id="58" w:name="_Toc448493894"/>
      <w:r>
        <w:t>TRANSLATION</w:t>
      </w:r>
      <w:bookmarkEnd w:id="58"/>
    </w:p>
    <w:p w14:paraId="6C82F208" w14:textId="508BCD84" w:rsidR="00A43C45" w:rsidRDefault="00A43C45" w:rsidP="00A43C45">
      <w:pPr>
        <w:pStyle w:val="Heading4"/>
      </w:pPr>
      <w:bookmarkStart w:id="59" w:name="_Toc448493895"/>
      <w:r>
        <w:t>+ Pages.Editorial.ConfirmAndCustomizeUninvitedAuthors.UninviteHeaderTitle</w:t>
      </w:r>
      <w:bookmarkEnd w:id="59"/>
      <w:r>
        <w:t xml:space="preserve"> </w:t>
      </w:r>
    </w:p>
    <w:p w14:paraId="768C01C2" w14:textId="77777777" w:rsidR="00A43C45" w:rsidRDefault="00A43C45" w:rsidP="00A43C45">
      <w:pPr>
        <w:ind w:left="1800" w:firstLine="0"/>
      </w:pPr>
      <w:r>
        <w:t>“Un-invite Author”</w:t>
      </w:r>
    </w:p>
    <w:p w14:paraId="742C5C0B" w14:textId="77777777" w:rsidR="00A43C45" w:rsidRDefault="00A43C45" w:rsidP="00112DB5">
      <w:pPr>
        <w:pStyle w:val="Heading4"/>
      </w:pPr>
      <w:bookmarkStart w:id="60" w:name="_Toc448493896"/>
      <w:r>
        <w:t>+ Pages.Editorial.ConfirmAndCustomizeUninvitedAuthors.UnassignHeaderTitle</w:t>
      </w:r>
      <w:bookmarkEnd w:id="60"/>
      <w:r>
        <w:t xml:space="preserve"> </w:t>
      </w:r>
    </w:p>
    <w:p w14:paraId="64D419D7" w14:textId="536B1865" w:rsidR="00A43C45" w:rsidRDefault="00A43C45" w:rsidP="00A43C45">
      <w:pPr>
        <w:ind w:left="1800" w:firstLine="0"/>
      </w:pPr>
      <w:r>
        <w:t>“Un-</w:t>
      </w:r>
      <w:r w:rsidR="009C18AB">
        <w:t>assign</w:t>
      </w:r>
      <w:r>
        <w:t xml:space="preserve"> Author”</w:t>
      </w:r>
    </w:p>
    <w:p w14:paraId="37F03315" w14:textId="77777777" w:rsidR="00A43C45" w:rsidRDefault="00A43C45" w:rsidP="00112DB5">
      <w:pPr>
        <w:pStyle w:val="Heading4"/>
      </w:pPr>
      <w:bookmarkStart w:id="61" w:name="_Toc448493897"/>
      <w:r>
        <w:t>+ Pages.Editorial.ConfirmAndCustomizeUninvitedAuthors.TextAboutToUnassign</w:t>
      </w:r>
      <w:bookmarkEnd w:id="61"/>
    </w:p>
    <w:p w14:paraId="14E48EA3" w14:textId="77777777" w:rsidR="00A43C45" w:rsidRDefault="00A43C45" w:rsidP="00A43C45">
      <w:pPr>
        <w:ind w:left="1800" w:firstLine="0"/>
        <w:rPr>
          <w:lang w:bidi="ar-SA"/>
        </w:rPr>
      </w:pPr>
      <w:r>
        <w:rPr>
          <w:lang w:bidi="ar-SA"/>
        </w:rPr>
        <w:t>“You are about to Un-assign {0}. This action will terminate this person’s ongoing assignment to submit a manuscript related to Manuscript Number {1} “{2}”.</w:t>
      </w:r>
    </w:p>
    <w:p w14:paraId="1F40CD2C" w14:textId="0161226C" w:rsidR="00A43C45" w:rsidRDefault="00A43C45" w:rsidP="00112DB5">
      <w:pPr>
        <w:pStyle w:val="Heading4"/>
      </w:pPr>
      <w:bookmarkStart w:id="62" w:name="_Toc448493898"/>
      <w:r>
        <w:t>+ Pages.Editorial.ConfirmAndCustomizeUninvitedAuthors.</w:t>
      </w:r>
      <w:r w:rsidR="00513C4F">
        <w:t>LongUnassignInstructions</w:t>
      </w:r>
      <w:bookmarkEnd w:id="62"/>
    </w:p>
    <w:p w14:paraId="140BCF2E" w14:textId="77777777" w:rsidR="00A43C45" w:rsidRDefault="00A43C45" w:rsidP="00A43C45">
      <w:pPr>
        <w:ind w:left="1800" w:firstLine="0"/>
        <w:rPr>
          <w:lang w:bidi="ar-SA"/>
        </w:rPr>
      </w:pPr>
      <w:r>
        <w:rPr>
          <w:lang w:bidi="ar-SA"/>
        </w:rPr>
        <w:t>Same text as TextUnInvitedLetter with a few tweaks to indicate unassignment.</w:t>
      </w:r>
    </w:p>
    <w:p w14:paraId="58CEF88A" w14:textId="28348CC6" w:rsidR="00513C4F" w:rsidRDefault="00513C4F" w:rsidP="00112DB5">
      <w:pPr>
        <w:pStyle w:val="Heading4"/>
      </w:pPr>
      <w:bookmarkStart w:id="63" w:name="_Toc448493899"/>
      <w:r>
        <w:t>+ Pages.Editorial.ConfirmAndCustomizeUninvitedAuthors.ShortUnassignInstructions</w:t>
      </w:r>
      <w:bookmarkEnd w:id="63"/>
    </w:p>
    <w:p w14:paraId="240E6F42" w14:textId="18074A9D" w:rsidR="00513C4F" w:rsidRPr="00AF421A" w:rsidRDefault="00513C4F" w:rsidP="00513C4F">
      <w:pPr>
        <w:ind w:left="1800" w:firstLine="0"/>
        <w:rPr>
          <w:lang w:bidi="ar-SA"/>
        </w:rPr>
      </w:pPr>
      <w:r>
        <w:rPr>
          <w:lang w:bidi="ar-SA"/>
        </w:rPr>
        <w:t>Same text as TextSendNotificationLettersToAuthors with a few tweaks to indicate unassignment.</w:t>
      </w:r>
    </w:p>
    <w:p w14:paraId="2417C20C" w14:textId="77777777" w:rsidR="00A43C45" w:rsidRDefault="00A43C45" w:rsidP="00112DB5">
      <w:pPr>
        <w:pStyle w:val="Heading4"/>
      </w:pPr>
      <w:bookmarkStart w:id="64" w:name="_Toc448493900"/>
      <w:r>
        <w:t>+ Pages.Editorial.ConfirmAndCustomizeUninvitedAuthors.ButtonUnassignAndSendLetter</w:t>
      </w:r>
      <w:bookmarkEnd w:id="64"/>
    </w:p>
    <w:p w14:paraId="3E7C11E3" w14:textId="77777777" w:rsidR="00A43C45" w:rsidRDefault="00A43C45" w:rsidP="00A43C45">
      <w:pPr>
        <w:ind w:left="1800" w:firstLine="0"/>
        <w:rPr>
          <w:lang w:bidi="ar-SA"/>
        </w:rPr>
      </w:pPr>
      <w:r>
        <w:rPr>
          <w:lang w:bidi="ar-SA"/>
        </w:rPr>
        <w:t>“Un-assign and Send Letter”</w:t>
      </w:r>
    </w:p>
    <w:p w14:paraId="38C70EE7" w14:textId="77777777" w:rsidR="00A43C45" w:rsidRDefault="00A43C45" w:rsidP="00112DB5">
      <w:pPr>
        <w:pStyle w:val="Heading4"/>
      </w:pPr>
      <w:bookmarkStart w:id="65" w:name="_Toc448493901"/>
      <w:r>
        <w:t>+ Common.Legends.AuthorsToAssign</w:t>
      </w:r>
      <w:bookmarkEnd w:id="65"/>
    </w:p>
    <w:p w14:paraId="40E29C1D" w14:textId="31537466" w:rsidR="00112DB5" w:rsidRPr="007103C1" w:rsidRDefault="00A43C45" w:rsidP="00A43C45">
      <w:pPr>
        <w:ind w:left="1800" w:firstLine="0"/>
        <w:rPr>
          <w:lang w:bidi="ar-SA"/>
        </w:rPr>
      </w:pPr>
      <w:r>
        <w:rPr>
          <w:lang w:bidi="ar-SA"/>
        </w:rPr>
        <w:t>“Authors to Assign”</w:t>
      </w:r>
    </w:p>
    <w:p w14:paraId="36420F95" w14:textId="613FA8F4" w:rsidR="00112DB5" w:rsidRDefault="00112DB5" w:rsidP="00112DB5">
      <w:pPr>
        <w:pStyle w:val="Heading4"/>
      </w:pPr>
      <w:bookmarkStart w:id="66" w:name="_Toc448493902"/>
      <w:r>
        <w:t>Pages.Editorial.ConfirmAndCustomizeInvitedAuthors.TextAuthorPromotedInAuthorsPlace</w:t>
      </w:r>
      <w:bookmarkEnd w:id="66"/>
    </w:p>
    <w:p w14:paraId="31533C5E" w14:textId="5F03D6C7" w:rsidR="00112DB5" w:rsidRPr="00112DB5" w:rsidRDefault="00112DB5" w:rsidP="00112DB5">
      <w:pPr>
        <w:ind w:left="1800" w:firstLine="0"/>
        <w:rPr>
          <w:lang w:bidi="ar-SA"/>
        </w:rPr>
      </w:pPr>
      <w:r>
        <w:rPr>
          <w:lang w:bidi="ar-SA"/>
        </w:rPr>
        <w:t>Change “he/she” text to “they”</w:t>
      </w:r>
    </w:p>
    <w:p w14:paraId="7FDADDDD" w14:textId="77777777" w:rsidR="00A43C45" w:rsidRDefault="00A43C45" w:rsidP="00A43C45">
      <w:pPr>
        <w:rPr>
          <w:rFonts w:eastAsiaTheme="majorEastAsia" w:cstheme="majorBidi"/>
          <w:b/>
          <w:color w:val="595959" w:themeColor="text1" w:themeTint="A6"/>
          <w:szCs w:val="24"/>
        </w:rPr>
      </w:pPr>
    </w:p>
    <w:p w14:paraId="5EF565D4" w14:textId="77777777" w:rsidR="00112DB5" w:rsidRDefault="00112DB5">
      <w:pPr>
        <w:rPr>
          <w:rFonts w:eastAsiaTheme="majorEastAsia" w:cstheme="majorBidi"/>
          <w:b/>
          <w:color w:val="595959" w:themeColor="text1" w:themeTint="A6"/>
          <w:szCs w:val="24"/>
        </w:rPr>
      </w:pPr>
      <w:r>
        <w:br w:type="page"/>
      </w:r>
    </w:p>
    <w:p w14:paraId="06960855" w14:textId="40643295" w:rsidR="00010BC6" w:rsidRDefault="00010BC6" w:rsidP="00010BC6">
      <w:pPr>
        <w:pStyle w:val="Heading3"/>
        <w:rPr>
          <w:sz w:val="28"/>
        </w:rPr>
      </w:pPr>
      <w:bookmarkStart w:id="67" w:name="_Toc448493903"/>
      <w:r>
        <w:lastRenderedPageBreak/>
        <w:t>Code</w:t>
      </w:r>
      <w:bookmarkEnd w:id="67"/>
    </w:p>
    <w:p w14:paraId="583937EC" w14:textId="20A9931D" w:rsidR="00010BC6" w:rsidRDefault="00010BC6" w:rsidP="00010BC6">
      <w:pPr>
        <w:pStyle w:val="Heading4"/>
      </w:pPr>
      <w:bookmarkStart w:id="68" w:name="_Toc448493904"/>
      <w:r>
        <w:t>Aries.EditorialManager.Web</w:t>
      </w:r>
      <w:bookmarkEnd w:id="68"/>
    </w:p>
    <w:p w14:paraId="247D721D" w14:textId="7B8F8D4F" w:rsidR="00010BC6" w:rsidRDefault="00010BC6" w:rsidP="00010BC6">
      <w:pPr>
        <w:pStyle w:val="Heading5"/>
        <w:rPr>
          <w:lang w:bidi="ar-SA"/>
        </w:rPr>
      </w:pPr>
      <w:bookmarkStart w:id="69" w:name="_Toc448493905"/>
      <w:r>
        <w:rPr>
          <w:lang w:bidi="ar-SA"/>
        </w:rPr>
        <w:t>AuthorConfirmAndCustomizeEMPage.cs</w:t>
      </w:r>
      <w:bookmarkEnd w:id="69"/>
    </w:p>
    <w:p w14:paraId="40E027CE" w14:textId="4F22CCEA" w:rsidR="00C22A6D" w:rsidRDefault="0027657E" w:rsidP="00376F32">
      <w:pPr>
        <w:pStyle w:val="ListParagraph"/>
        <w:numPr>
          <w:ilvl w:val="0"/>
          <w:numId w:val="20"/>
        </w:numPr>
        <w:ind w:left="2160"/>
        <w:rPr>
          <w:lang w:bidi="ar-SA"/>
        </w:rPr>
      </w:pPr>
      <w:r>
        <w:rPr>
          <w:lang w:bidi="ar-SA"/>
        </w:rPr>
        <w:t>Create another local AuthorEventLetterManagers, for assignments (AssignedAuthors_ELM)</w:t>
      </w:r>
    </w:p>
    <w:p w14:paraId="7263E505" w14:textId="088364FE" w:rsidR="00C22A6D" w:rsidRDefault="00C22A6D" w:rsidP="00376F32">
      <w:pPr>
        <w:pStyle w:val="ListParagraph"/>
        <w:numPr>
          <w:ilvl w:val="0"/>
          <w:numId w:val="20"/>
        </w:numPr>
        <w:ind w:left="2160"/>
        <w:rPr>
          <w:lang w:bidi="ar-SA"/>
        </w:rPr>
      </w:pPr>
      <w:r>
        <w:rPr>
          <w:lang w:bidi="ar-SA"/>
        </w:rPr>
        <w:t xml:space="preserve">+ protected field </w:t>
      </w:r>
      <w:r w:rsidRPr="00092ACE">
        <w:rPr>
          <w:i/>
          <w:lang w:bidi="ar-SA"/>
        </w:rPr>
        <w:t>_author</w:t>
      </w:r>
      <w:r w:rsidR="00A058B7" w:rsidRPr="00092ACE">
        <w:rPr>
          <w:i/>
          <w:lang w:bidi="ar-SA"/>
        </w:rPr>
        <w:t>Search</w:t>
      </w:r>
      <w:r w:rsidRPr="00092ACE">
        <w:rPr>
          <w:i/>
          <w:lang w:bidi="ar-SA"/>
        </w:rPr>
        <w:t>Manager</w:t>
      </w:r>
      <w:r>
        <w:rPr>
          <w:lang w:bidi="ar-SA"/>
        </w:rPr>
        <w:t xml:space="preserve"> of type Author</w:t>
      </w:r>
      <w:r w:rsidR="00A058B7">
        <w:rPr>
          <w:lang w:bidi="ar-SA"/>
        </w:rPr>
        <w:t>Search</w:t>
      </w:r>
      <w:r>
        <w:rPr>
          <w:lang w:bidi="ar-SA"/>
        </w:rPr>
        <w:t>Manager.</w:t>
      </w:r>
    </w:p>
    <w:p w14:paraId="645D96B8" w14:textId="496A4C5F" w:rsidR="00F20044" w:rsidRDefault="00F20044" w:rsidP="00376F32">
      <w:pPr>
        <w:pStyle w:val="ListParagraph"/>
        <w:numPr>
          <w:ilvl w:val="0"/>
          <w:numId w:val="20"/>
        </w:numPr>
        <w:ind w:left="2160"/>
        <w:rPr>
          <w:lang w:bidi="ar-SA"/>
        </w:rPr>
      </w:pPr>
      <w:r>
        <w:rPr>
          <w:lang w:bidi="ar-SA"/>
        </w:rPr>
        <w:t>+ AdditionalInfoStruct to hold previous key/value pair lists (_peopleNotes, _editorTitle, _editorShortTitle) from 13.0-31.  Introduces inviteType field to be able to break up the list of these items for building either the author invitation and/or the author assignment tables.</w:t>
      </w:r>
    </w:p>
    <w:p w14:paraId="33C614C1" w14:textId="77777777" w:rsidR="00A058B7" w:rsidRDefault="00A058B7" w:rsidP="0027657E">
      <w:pPr>
        <w:ind w:left="1800" w:firstLine="0"/>
        <w:rPr>
          <w:lang w:bidi="ar-SA"/>
        </w:rPr>
      </w:pPr>
    </w:p>
    <w:p w14:paraId="5116F798" w14:textId="48F953D1" w:rsidR="00A058B7" w:rsidRDefault="00A058B7" w:rsidP="003D3D37">
      <w:pPr>
        <w:pStyle w:val="Heading6"/>
        <w:rPr>
          <w:lang w:bidi="ar-SA"/>
        </w:rPr>
      </w:pPr>
      <w:r>
        <w:rPr>
          <w:lang w:bidi="ar-SA"/>
        </w:rPr>
        <w:t xml:space="preserve">InitializeBaseObjects – </w:t>
      </w:r>
    </w:p>
    <w:p w14:paraId="2AED2A3E" w14:textId="54E5CC43" w:rsidR="00A058B7" w:rsidRPr="00C22A6D" w:rsidRDefault="00A058B7" w:rsidP="00376F32">
      <w:pPr>
        <w:pStyle w:val="ListParagraph"/>
        <w:numPr>
          <w:ilvl w:val="0"/>
          <w:numId w:val="35"/>
        </w:numPr>
        <w:tabs>
          <w:tab w:val="left" w:pos="2160"/>
        </w:tabs>
        <w:ind w:left="2160"/>
        <w:rPr>
          <w:lang w:bidi="ar-SA"/>
        </w:rPr>
      </w:pPr>
      <w:r>
        <w:rPr>
          <w:lang w:bidi="ar-SA"/>
        </w:rPr>
        <w:t>Instantiate new _</w:t>
      </w:r>
      <w:r w:rsidRPr="00092ACE">
        <w:rPr>
          <w:i/>
          <w:lang w:bidi="ar-SA"/>
        </w:rPr>
        <w:t>authorSearchManager</w:t>
      </w:r>
      <w:r>
        <w:rPr>
          <w:lang w:bidi="ar-SA"/>
        </w:rPr>
        <w:t>.</w:t>
      </w:r>
    </w:p>
    <w:p w14:paraId="5425B03E" w14:textId="7423F5FE" w:rsidR="0027657E" w:rsidRPr="0027657E" w:rsidRDefault="0027657E" w:rsidP="0027657E">
      <w:pPr>
        <w:rPr>
          <w:lang w:bidi="ar-SA"/>
        </w:rPr>
      </w:pPr>
    </w:p>
    <w:p w14:paraId="5885916C" w14:textId="77777777" w:rsidR="004B3256" w:rsidRDefault="00536F5D" w:rsidP="00536F5D">
      <w:pPr>
        <w:ind w:left="1800" w:firstLine="0"/>
      </w:pPr>
      <w:r w:rsidRPr="00D76570">
        <w:rPr>
          <w:rStyle w:val="Heading6Char"/>
        </w:rPr>
        <w:t>ParseSelectedAuthorsXml</w:t>
      </w:r>
      <w:r>
        <w:t xml:space="preserve"> – </w:t>
      </w:r>
    </w:p>
    <w:p w14:paraId="32772A96" w14:textId="1728BE8B" w:rsidR="00010BC6" w:rsidRPr="004B3256" w:rsidRDefault="00536F5D" w:rsidP="00376F32">
      <w:pPr>
        <w:pStyle w:val="ListParagraph"/>
        <w:numPr>
          <w:ilvl w:val="0"/>
          <w:numId w:val="20"/>
        </w:numPr>
        <w:ind w:left="2160"/>
        <w:rPr>
          <w:b/>
        </w:rPr>
      </w:pPr>
      <w:r>
        <w:t xml:space="preserve">add input parameter </w:t>
      </w:r>
      <w:r w:rsidR="00E46750" w:rsidRPr="004B3256">
        <w:rPr>
          <w:i/>
        </w:rPr>
        <w:t>inviteTypeFilter</w:t>
      </w:r>
      <w:r>
        <w:t xml:space="preserve">, default to </w:t>
      </w:r>
      <w:r w:rsidR="00E46750">
        <w:t>Invitation</w:t>
      </w:r>
      <w:r>
        <w:t>.  Expectation is this may come in and it may be necessary to create two event letter managers, one for invitations and one for assignments.</w:t>
      </w:r>
    </w:p>
    <w:p w14:paraId="77F39154" w14:textId="0E1E4D80" w:rsidR="004B3256" w:rsidRPr="009C2F85" w:rsidRDefault="004B3256" w:rsidP="00376F32">
      <w:pPr>
        <w:pStyle w:val="ListParagraph"/>
        <w:numPr>
          <w:ilvl w:val="0"/>
          <w:numId w:val="20"/>
        </w:numPr>
        <w:ind w:left="2160"/>
        <w:rPr>
          <w:b/>
        </w:rPr>
      </w:pPr>
      <w:r>
        <w:t>Only create _peopleNotes, _editorTitle, _editorShortTitle if not already created.</w:t>
      </w:r>
    </w:p>
    <w:p w14:paraId="347CAEF9" w14:textId="4D0D1E34" w:rsidR="009C2F85" w:rsidRDefault="00212736" w:rsidP="003D3D37">
      <w:pPr>
        <w:pStyle w:val="Heading6"/>
      </w:pPr>
      <w:r>
        <w:t>generateAuthorTableHeaders</w:t>
      </w:r>
      <w:r w:rsidR="009C2F85">
        <w:t xml:space="preserve"> –</w:t>
      </w:r>
    </w:p>
    <w:p w14:paraId="54CAAE0C" w14:textId="26BB5ECD" w:rsidR="00EF6657" w:rsidRDefault="00212736" w:rsidP="00376F32">
      <w:pPr>
        <w:pStyle w:val="ListParagraph"/>
        <w:numPr>
          <w:ilvl w:val="0"/>
          <w:numId w:val="26"/>
        </w:numPr>
        <w:ind w:left="2160"/>
      </w:pPr>
      <w:r>
        <w:t>Use code in generateTableHeaders to create function that can create either the invited author or assigned author table headers.</w:t>
      </w:r>
    </w:p>
    <w:p w14:paraId="015248F9" w14:textId="6BB548CB" w:rsidR="00CA3516" w:rsidRDefault="00CA3516" w:rsidP="00376F32">
      <w:pPr>
        <w:pStyle w:val="ListParagraph"/>
        <w:numPr>
          <w:ilvl w:val="0"/>
          <w:numId w:val="26"/>
        </w:numPr>
        <w:ind w:left="2160"/>
      </w:pPr>
      <w:r>
        <w:t>Create HiddenDiv property for pages to pass HiddenDiv reference for holding hidden title word and title char counts for validation.</w:t>
      </w:r>
    </w:p>
    <w:p w14:paraId="7C0D5D3D" w14:textId="037B6B0F" w:rsidR="00992296" w:rsidRDefault="00FD6F4D" w:rsidP="00376F32">
      <w:pPr>
        <w:pStyle w:val="ListParagraph"/>
        <w:numPr>
          <w:ilvl w:val="0"/>
          <w:numId w:val="26"/>
        </w:numPr>
        <w:ind w:left="2160"/>
      </w:pPr>
      <w:r>
        <w:t xml:space="preserve">Place hidden </w:t>
      </w:r>
      <w:r w:rsidR="00992296">
        <w:t>title counts controls into HiddenDiv only if they are yet to exist.</w:t>
      </w:r>
    </w:p>
    <w:p w14:paraId="2D54BBF5" w14:textId="561DDA2A" w:rsidR="00212736" w:rsidRDefault="00212736" w:rsidP="003D3D37">
      <w:pPr>
        <w:pStyle w:val="Heading6"/>
      </w:pPr>
      <w:r>
        <w:t xml:space="preserve">generateAuthorRecipientListHTML – </w:t>
      </w:r>
    </w:p>
    <w:p w14:paraId="4F49FBAF" w14:textId="0E2DD831" w:rsidR="00212736" w:rsidRPr="00212736" w:rsidRDefault="00212736" w:rsidP="00212736">
      <w:pPr>
        <w:ind w:left="2160" w:firstLine="0"/>
      </w:pPr>
      <w:r>
        <w:t>Use code in generateAuthorRecipientListHTML to create function that can populate either invite table or assigned author table from any event letter collection (_ELM or AssignedAuthors_ELM)</w:t>
      </w:r>
    </w:p>
    <w:p w14:paraId="7E83F140" w14:textId="2CAB2858" w:rsidR="00EF6657" w:rsidRDefault="00EF6657" w:rsidP="003D3D37">
      <w:pPr>
        <w:pStyle w:val="Heading6"/>
      </w:pPr>
      <w:r>
        <w:t>+ generate</w:t>
      </w:r>
      <w:r w:rsidR="00DE5E14">
        <w:t>Other</w:t>
      </w:r>
      <w:r>
        <w:t>Recipient</w:t>
      </w:r>
      <w:r w:rsidR="00DE5E14">
        <w:t>sTableHeader</w:t>
      </w:r>
      <w:r>
        <w:t xml:space="preserve">– </w:t>
      </w:r>
    </w:p>
    <w:p w14:paraId="53FE76FB" w14:textId="74F1D6C5" w:rsidR="00EF6657" w:rsidRDefault="00DE5E14" w:rsidP="009C2F85">
      <w:pPr>
        <w:ind w:left="2160" w:firstLine="0"/>
      </w:pPr>
      <w:r>
        <w:t>Use code in generateTableHeaders to create function that only creates other recipients table header.</w:t>
      </w:r>
    </w:p>
    <w:p w14:paraId="4985A25E" w14:textId="3D378A04" w:rsidR="00EF6657" w:rsidRDefault="00EF6657" w:rsidP="003D3D37">
      <w:pPr>
        <w:pStyle w:val="Heading6"/>
      </w:pPr>
      <w:r>
        <w:t>+ generateOtherRecipient</w:t>
      </w:r>
      <w:r w:rsidR="00DE5E14">
        <w:t>s</w:t>
      </w:r>
      <w:r>
        <w:t xml:space="preserve">LIstHTML – </w:t>
      </w:r>
    </w:p>
    <w:p w14:paraId="568823AD" w14:textId="389BC6CD" w:rsidR="000D418C" w:rsidRDefault="00DE5E14" w:rsidP="00EF6657">
      <w:pPr>
        <w:ind w:left="2160" w:firstLine="0"/>
      </w:pPr>
      <w:r>
        <w:t>Use code in generateRecipientsListHTML to create function that only populates other recipients table.</w:t>
      </w:r>
    </w:p>
    <w:p w14:paraId="3FCD8568" w14:textId="1FB3CF3E" w:rsidR="000D418C" w:rsidRDefault="000D418C" w:rsidP="003D3D37">
      <w:pPr>
        <w:pStyle w:val="Heading6"/>
      </w:pPr>
      <w:r>
        <w:t>StoreAuthorInvitationInfo ()</w:t>
      </w:r>
      <w:r w:rsidR="00CB10FB">
        <w:t xml:space="preserve"> – </w:t>
      </w:r>
    </w:p>
    <w:p w14:paraId="1E759A1B" w14:textId="50222F80" w:rsidR="00CB10FB" w:rsidRPr="00CB10FB" w:rsidRDefault="00CB10FB" w:rsidP="00CB10FB">
      <w:pPr>
        <w:ind w:left="2160" w:firstLine="0"/>
      </w:pPr>
      <w:r>
        <w:t>Combine _ELM and AssignedAuthors_ELM together before looping through all</w:t>
      </w:r>
    </w:p>
    <w:p w14:paraId="589DBBD1" w14:textId="77777777" w:rsidR="00F2006C" w:rsidRDefault="00F2006C" w:rsidP="00EF6657">
      <w:pPr>
        <w:ind w:left="2160" w:firstLine="0"/>
      </w:pPr>
    </w:p>
    <w:p w14:paraId="363B2555" w14:textId="17BB6390" w:rsidR="00F2006C" w:rsidRDefault="00F2006C" w:rsidP="000D1D72">
      <w:pPr>
        <w:ind w:left="1800" w:firstLine="0"/>
      </w:pPr>
      <w:r>
        <w:lastRenderedPageBreak/>
        <w:t>Leave generateRecipientListHTML</w:t>
      </w:r>
    </w:p>
    <w:p w14:paraId="41819655" w14:textId="795FD63D" w:rsidR="00C6151E" w:rsidRDefault="00C6151E" w:rsidP="003D3D37">
      <w:pPr>
        <w:pStyle w:val="Heading6"/>
      </w:pPr>
      <w:r>
        <w:t xml:space="preserve">UpdateEventLetters – </w:t>
      </w:r>
    </w:p>
    <w:p w14:paraId="3EB2C6D8" w14:textId="56A24068" w:rsidR="000D418C" w:rsidRDefault="00C6151E" w:rsidP="00E308C2">
      <w:pPr>
        <w:ind w:left="2160" w:firstLine="0"/>
      </w:pPr>
      <w:r>
        <w:t>Combine _ELM and AssignedAuthors_ELM together before looping</w:t>
      </w:r>
    </w:p>
    <w:p w14:paraId="274D1F42" w14:textId="50B02521" w:rsidR="00E308C2" w:rsidRDefault="00E308C2" w:rsidP="003D3D37">
      <w:pPr>
        <w:pStyle w:val="Heading6"/>
      </w:pPr>
      <w:r>
        <w:t xml:space="preserve">+ GetEventLettersToBeSent – </w:t>
      </w:r>
    </w:p>
    <w:p w14:paraId="61CEE8AA" w14:textId="108D363D" w:rsidR="00E308C2" w:rsidRDefault="00E308C2" w:rsidP="00E308C2">
      <w:pPr>
        <w:ind w:left="2160" w:firstLine="0"/>
      </w:pPr>
      <w:r>
        <w:t>Combine _ELM and AssignedAuthors_ELM together and Get all event letters.</w:t>
      </w:r>
    </w:p>
    <w:p w14:paraId="0D45DAC5" w14:textId="77777777" w:rsidR="008079EA" w:rsidRDefault="008079EA" w:rsidP="003D3D37">
      <w:pPr>
        <w:pStyle w:val="Heading6"/>
      </w:pPr>
      <w:r>
        <w:t xml:space="preserve">inviteAuthors – </w:t>
      </w:r>
    </w:p>
    <w:p w14:paraId="4BE66ECA" w14:textId="77777777" w:rsidR="008079EA" w:rsidRPr="003833FF" w:rsidRDefault="008079EA" w:rsidP="00376F32">
      <w:pPr>
        <w:pStyle w:val="ListParagraph"/>
        <w:numPr>
          <w:ilvl w:val="0"/>
          <w:numId w:val="24"/>
        </w:numPr>
        <w:ind w:left="2520"/>
        <w:rPr>
          <w:rFonts w:eastAsiaTheme="majorEastAsia" w:cstheme="majorBidi"/>
          <w:b/>
          <w:color w:val="595959" w:themeColor="text1" w:themeTint="A6"/>
          <w:szCs w:val="24"/>
        </w:rPr>
      </w:pPr>
      <w:r>
        <w:t>Change existing inviteType parameter to be named inviteMode.</w:t>
      </w:r>
    </w:p>
    <w:p w14:paraId="62351033" w14:textId="77777777" w:rsidR="008079EA" w:rsidRPr="006D60E1" w:rsidRDefault="008079EA" w:rsidP="00376F32">
      <w:pPr>
        <w:pStyle w:val="ListParagraph"/>
        <w:numPr>
          <w:ilvl w:val="0"/>
          <w:numId w:val="24"/>
        </w:numPr>
        <w:ind w:left="2520"/>
        <w:rPr>
          <w:rFonts w:eastAsiaTheme="majorEastAsia" w:cstheme="majorBidi"/>
          <w:b/>
          <w:color w:val="595959" w:themeColor="text1" w:themeTint="A6"/>
          <w:szCs w:val="24"/>
        </w:rPr>
      </w:pPr>
      <w:r>
        <w:t>Pass InviteType to authorInvitationManager.inviteAuthors when passing AssignedAuthors_ELM.EventLetters.</w:t>
      </w:r>
    </w:p>
    <w:p w14:paraId="28BB660C" w14:textId="77777777" w:rsidR="008079EA" w:rsidRDefault="008079EA" w:rsidP="003D3D37">
      <w:pPr>
        <w:pStyle w:val="Heading6"/>
      </w:pPr>
      <w:r>
        <w:t xml:space="preserve">StoreSessionVariables – </w:t>
      </w:r>
    </w:p>
    <w:p w14:paraId="384694F4" w14:textId="3044BECB" w:rsidR="008079EA" w:rsidRDefault="005F7373" w:rsidP="008079EA">
      <w:pPr>
        <w:ind w:left="2160" w:firstLine="0"/>
      </w:pPr>
      <w:r>
        <w:t>Get eventID from the newly centralized function AuthorSearchManager.GetEventID – this is the same logic that the author selection summary was using to determine the event id and pass it down the query string line.  Now no longer necessary to include in the query string.</w:t>
      </w:r>
    </w:p>
    <w:p w14:paraId="0E00B98C" w14:textId="10804159" w:rsidR="00F20044" w:rsidRDefault="00F20044" w:rsidP="00F20044">
      <w:pPr>
        <w:pStyle w:val="Heading6"/>
      </w:pPr>
      <w:r>
        <w:t xml:space="preserve">GetAuthorInvitationNotes – </w:t>
      </w:r>
    </w:p>
    <w:p w14:paraId="059ABD0C" w14:textId="58258856" w:rsidR="00F20044" w:rsidRDefault="00F20044" w:rsidP="00F20044">
      <w:pPr>
        <w:ind w:left="2160" w:firstLine="0"/>
      </w:pPr>
      <w:r>
        <w:t>Use new _additionalInviteInfo list of AdditionalInviteInfo.</w:t>
      </w:r>
    </w:p>
    <w:p w14:paraId="13DD94F0" w14:textId="6208E45B" w:rsidR="00F20044" w:rsidRDefault="00F20044" w:rsidP="00F20044">
      <w:pPr>
        <w:pStyle w:val="Heading6"/>
      </w:pPr>
      <w:r>
        <w:t xml:space="preserve">GetEditorProposalTitle – </w:t>
      </w:r>
    </w:p>
    <w:p w14:paraId="36A77841" w14:textId="77777777" w:rsidR="00F20044" w:rsidRDefault="00F20044" w:rsidP="00F20044">
      <w:pPr>
        <w:ind w:left="2160" w:firstLine="0"/>
      </w:pPr>
      <w:r>
        <w:t>Use new _additionalInviteInfo list of AdditionalInviteInfo.</w:t>
      </w:r>
    </w:p>
    <w:p w14:paraId="0737BCB9" w14:textId="17A92D83" w:rsidR="00F20044" w:rsidRDefault="00F20044" w:rsidP="00F20044">
      <w:pPr>
        <w:pStyle w:val="Heading6"/>
      </w:pPr>
      <w:r>
        <w:t xml:space="preserve">GetEditorShortTitle – </w:t>
      </w:r>
    </w:p>
    <w:p w14:paraId="004FB46B" w14:textId="77777777" w:rsidR="00F20044" w:rsidRPr="00F20044" w:rsidRDefault="00F20044" w:rsidP="00F20044">
      <w:pPr>
        <w:ind w:left="2160" w:firstLine="0"/>
      </w:pPr>
      <w:r>
        <w:t>Use new _additionalInviteInfo list of AdditionalInviteInfo.</w:t>
      </w:r>
    </w:p>
    <w:p w14:paraId="0A2D4EE1" w14:textId="77777777" w:rsidR="00F20044" w:rsidRPr="00F20044" w:rsidRDefault="00F20044" w:rsidP="00F20044">
      <w:pPr>
        <w:ind w:left="2160" w:firstLine="0"/>
      </w:pPr>
    </w:p>
    <w:p w14:paraId="27769431" w14:textId="64058769" w:rsidR="00401154" w:rsidRDefault="00401154" w:rsidP="00401154">
      <w:pPr>
        <w:pStyle w:val="Heading4"/>
      </w:pPr>
      <w:bookmarkStart w:id="70" w:name="_Toc448493906"/>
      <w:r>
        <w:t>Aries.EditorialManager</w:t>
      </w:r>
      <w:bookmarkEnd w:id="70"/>
    </w:p>
    <w:p w14:paraId="777B960B" w14:textId="5B382432" w:rsidR="00401154" w:rsidRPr="00401154" w:rsidRDefault="00401154" w:rsidP="00401154">
      <w:pPr>
        <w:pStyle w:val="Heading5"/>
        <w:rPr>
          <w:lang w:bidi="ar-SA"/>
        </w:rPr>
      </w:pPr>
      <w:bookmarkStart w:id="71" w:name="_Toc448493907"/>
      <w:r>
        <w:rPr>
          <w:lang w:bidi="ar-SA"/>
        </w:rPr>
        <w:t>AuthorInvitationManager.cs</w:t>
      </w:r>
      <w:bookmarkEnd w:id="71"/>
    </w:p>
    <w:p w14:paraId="303673AD" w14:textId="77777777" w:rsidR="00401154" w:rsidRDefault="00401154" w:rsidP="003D3D37">
      <w:pPr>
        <w:pStyle w:val="Heading6"/>
      </w:pPr>
      <w:r>
        <w:t xml:space="preserve">inviteAuthors – </w:t>
      </w:r>
    </w:p>
    <w:p w14:paraId="340083DF" w14:textId="77777777" w:rsidR="00401154" w:rsidRDefault="00401154" w:rsidP="00376F32">
      <w:pPr>
        <w:pStyle w:val="ListParagraph"/>
        <w:numPr>
          <w:ilvl w:val="0"/>
          <w:numId w:val="24"/>
        </w:numPr>
        <w:ind w:left="2520"/>
      </w:pPr>
      <w:r>
        <w:t>Change existing inviteType parameter to be named inviteMode.</w:t>
      </w:r>
    </w:p>
    <w:p w14:paraId="12CFDB8E" w14:textId="20E4757A" w:rsidR="00401154" w:rsidRDefault="00401154" w:rsidP="00376F32">
      <w:pPr>
        <w:pStyle w:val="ListParagraph"/>
        <w:numPr>
          <w:ilvl w:val="0"/>
          <w:numId w:val="24"/>
        </w:numPr>
        <w:ind w:left="2520"/>
      </w:pPr>
      <w:r>
        <w:t>New parameter, inviteType (invitation or assignment), default to invitation.</w:t>
      </w:r>
    </w:p>
    <w:p w14:paraId="6BDF38E6" w14:textId="77777777" w:rsidR="00561504" w:rsidRDefault="00401154" w:rsidP="00376F32">
      <w:pPr>
        <w:pStyle w:val="ListParagraph"/>
        <w:numPr>
          <w:ilvl w:val="0"/>
          <w:numId w:val="24"/>
        </w:numPr>
        <w:ind w:left="2520"/>
      </w:pPr>
      <w:r>
        <w:t>In loop of invitation letters, populate author invite object’s InvitationType property.</w:t>
      </w:r>
    </w:p>
    <w:p w14:paraId="6FE89452" w14:textId="21E3AC29" w:rsidR="00F22D7E" w:rsidRDefault="00F22D7E" w:rsidP="003D3D37">
      <w:pPr>
        <w:pStyle w:val="Heading6"/>
      </w:pPr>
      <w:r>
        <w:t>setNewInvitationFields</w:t>
      </w:r>
    </w:p>
    <w:p w14:paraId="46029ABC" w14:textId="77777777" w:rsidR="00932F6A" w:rsidRDefault="00F22D7E" w:rsidP="00932F6A">
      <w:pPr>
        <w:pStyle w:val="ListParagraph"/>
        <w:numPr>
          <w:ilvl w:val="0"/>
          <w:numId w:val="24"/>
        </w:numPr>
        <w:ind w:left="2520"/>
      </w:pPr>
      <w:r>
        <w:t>set HasNotResponded to false for assignments – indicates that the author, by default, has resonded to the assignment.</w:t>
      </w:r>
    </w:p>
    <w:p w14:paraId="17D5129C" w14:textId="2DBD9DCA" w:rsidR="00932F6A" w:rsidRDefault="00932F6A" w:rsidP="00932F6A">
      <w:pPr>
        <w:pStyle w:val="ListParagraph"/>
        <w:numPr>
          <w:ilvl w:val="0"/>
          <w:numId w:val="24"/>
        </w:numPr>
        <w:ind w:left="2520"/>
      </w:pPr>
      <w:r>
        <w:t>if is an assignment, need to set the accept date to now.</w:t>
      </w:r>
    </w:p>
    <w:p w14:paraId="31FB131A" w14:textId="1775D717" w:rsidR="00561504" w:rsidRDefault="00932F6A" w:rsidP="00FB39D4">
      <w:pPr>
        <w:pStyle w:val="ListParagraph"/>
        <w:numPr>
          <w:ilvl w:val="0"/>
          <w:numId w:val="24"/>
        </w:numPr>
        <w:ind w:left="2520"/>
      </w:pPr>
      <w:r>
        <w:t>if is an assignment, need to set work in progress to true.</w:t>
      </w:r>
    </w:p>
    <w:p w14:paraId="3F3B4493" w14:textId="3CF76005" w:rsidR="00561504" w:rsidRDefault="00561504" w:rsidP="00561504">
      <w:pPr>
        <w:pStyle w:val="Heading4"/>
      </w:pPr>
      <w:bookmarkStart w:id="72" w:name="_Toc448493908"/>
      <w:r>
        <w:lastRenderedPageBreak/>
        <w:t>Aries.EditorialManager.EventLetterManager</w:t>
      </w:r>
      <w:bookmarkEnd w:id="72"/>
    </w:p>
    <w:p w14:paraId="56274E65" w14:textId="792B65CC" w:rsidR="00561504" w:rsidRDefault="00561504" w:rsidP="00561504">
      <w:pPr>
        <w:pStyle w:val="Heading5"/>
        <w:rPr>
          <w:lang w:bidi="ar-SA"/>
        </w:rPr>
      </w:pPr>
      <w:bookmarkStart w:id="73" w:name="_Toc448493909"/>
      <w:r>
        <w:rPr>
          <w:lang w:bidi="ar-SA"/>
        </w:rPr>
        <w:t>AuthorEventLetterManager.cs</w:t>
      </w:r>
      <w:bookmarkEnd w:id="73"/>
    </w:p>
    <w:p w14:paraId="10ED35FA" w14:textId="61940388" w:rsidR="00561504" w:rsidRDefault="00561504" w:rsidP="003D3D37">
      <w:pPr>
        <w:pStyle w:val="Heading6"/>
        <w:rPr>
          <w:lang w:bidi="ar-SA"/>
        </w:rPr>
      </w:pPr>
      <w:r>
        <w:rPr>
          <w:lang w:bidi="ar-SA"/>
        </w:rPr>
        <w:t xml:space="preserve">initializeLetterDictionary – </w:t>
      </w:r>
    </w:p>
    <w:p w14:paraId="668DB604" w14:textId="0638427A" w:rsidR="00561504" w:rsidRDefault="00561504" w:rsidP="00561504">
      <w:pPr>
        <w:ind w:left="2160" w:firstLine="0"/>
        <w:rPr>
          <w:lang w:bidi="ar-SA"/>
        </w:rPr>
      </w:pPr>
      <w:r>
        <w:rPr>
          <w:lang w:bidi="ar-SA"/>
        </w:rPr>
        <w:t>add default letters for new author events</w:t>
      </w:r>
    </w:p>
    <w:p w14:paraId="06585818" w14:textId="35557EA6" w:rsidR="00561504" w:rsidRDefault="00561504" w:rsidP="00376F32">
      <w:pPr>
        <w:pStyle w:val="ListParagraph"/>
        <w:numPr>
          <w:ilvl w:val="0"/>
          <w:numId w:val="25"/>
        </w:numPr>
        <w:rPr>
          <w:lang w:bidi="ar-SA"/>
        </w:rPr>
      </w:pPr>
      <w:r>
        <w:rPr>
          <w:lang w:bidi="ar-SA"/>
        </w:rPr>
        <w:t>AuthorAssignedNotInvitedForProposal</w:t>
      </w:r>
    </w:p>
    <w:p w14:paraId="375AE6D0" w14:textId="0E80C009" w:rsidR="00561504" w:rsidRDefault="00561504" w:rsidP="00376F32">
      <w:pPr>
        <w:pStyle w:val="ListParagraph"/>
        <w:numPr>
          <w:ilvl w:val="0"/>
          <w:numId w:val="25"/>
        </w:numPr>
        <w:rPr>
          <w:lang w:bidi="ar-SA"/>
        </w:rPr>
      </w:pPr>
      <w:r>
        <w:rPr>
          <w:lang w:bidi="ar-SA"/>
        </w:rPr>
        <w:t>AuthorAssignedNotInvitedForCommentary</w:t>
      </w:r>
    </w:p>
    <w:p w14:paraId="2BE86BEA" w14:textId="35D70D94" w:rsidR="00561504" w:rsidRDefault="00561504" w:rsidP="00376F32">
      <w:pPr>
        <w:pStyle w:val="ListParagraph"/>
        <w:numPr>
          <w:ilvl w:val="0"/>
          <w:numId w:val="25"/>
        </w:numPr>
        <w:rPr>
          <w:lang w:bidi="ar-SA"/>
        </w:rPr>
      </w:pPr>
      <w:r>
        <w:rPr>
          <w:lang w:bidi="ar-SA"/>
        </w:rPr>
        <w:t>AuthorUnassignedAfterAcceptingInvite</w:t>
      </w:r>
    </w:p>
    <w:p w14:paraId="7C53CC71" w14:textId="1630AA47" w:rsidR="00561504" w:rsidRDefault="00561504" w:rsidP="00376F32">
      <w:pPr>
        <w:pStyle w:val="ListParagraph"/>
        <w:numPr>
          <w:ilvl w:val="0"/>
          <w:numId w:val="25"/>
        </w:numPr>
        <w:rPr>
          <w:lang w:bidi="ar-SA"/>
        </w:rPr>
      </w:pPr>
      <w:r>
        <w:rPr>
          <w:lang w:bidi="ar-SA"/>
        </w:rPr>
        <w:t>AuthorUnassignedAfterAssignment</w:t>
      </w:r>
    </w:p>
    <w:p w14:paraId="4346562F" w14:textId="77777777" w:rsidR="007C759C" w:rsidRDefault="007C759C">
      <w:pPr>
        <w:rPr>
          <w:rFonts w:eastAsiaTheme="majorEastAsia" w:cstheme="majorBidi"/>
          <w:b/>
          <w:i/>
          <w:color w:val="595959" w:themeColor="text1" w:themeTint="A6"/>
          <w:lang w:bidi="ar-SA"/>
        </w:rPr>
      </w:pPr>
      <w:r>
        <w:rPr>
          <w:lang w:bidi="ar-SA"/>
        </w:rPr>
        <w:br w:type="page"/>
      </w:r>
    </w:p>
    <w:p w14:paraId="6265EDAA" w14:textId="35ACDA7A" w:rsidR="007C759C" w:rsidRDefault="007C759C" w:rsidP="007C759C">
      <w:pPr>
        <w:pStyle w:val="Heading6"/>
        <w:rPr>
          <w:lang w:bidi="ar-SA"/>
        </w:rPr>
      </w:pPr>
      <w:r>
        <w:rPr>
          <w:lang w:bidi="ar-SA"/>
        </w:rPr>
        <w:lastRenderedPageBreak/>
        <w:t>+ promoteAuthorAfterUninvite (uninvitedInvitation, promotionInvitation)</w:t>
      </w:r>
    </w:p>
    <w:p w14:paraId="48B35784" w14:textId="323851F4" w:rsidR="007C759C" w:rsidRPr="007C759C" w:rsidRDefault="007C759C" w:rsidP="007C759C">
      <w:pPr>
        <w:ind w:left="2520" w:firstLine="0"/>
        <w:rPr>
          <w:lang w:bidi="ar-SA"/>
        </w:rPr>
      </w:pPr>
      <w:r>
        <w:rPr>
          <w:lang w:bidi="ar-SA"/>
        </w:rPr>
        <w:t>This will prepare the promotion invitation entity by defaulting certain values and taking other values from the uninvited invitation data and persist in the database.  This was previously being done by the promoteAuthor function, which was failing because the ConfirmAndCustomizeUninvitedAuthors page was never setting the uninvited invitation data in the xml manager and when the loadAuthorInvitationData method was called, the promotion failed.  This function takes the place of promoteAuthors for only the ConfirmAndCustomizeUninvitedAuthors page because promoteAuthors is also being called by the ConfirmAndCustomizePromotedAuthors page, the changing of which is outside the scope of this specification.</w:t>
      </w:r>
    </w:p>
    <w:p w14:paraId="4DE8A420" w14:textId="7C651712" w:rsidR="00561504" w:rsidRDefault="00561504">
      <w:pPr>
        <w:rPr>
          <w:rFonts w:eastAsiaTheme="majorEastAsia" w:cstheme="majorBidi"/>
          <w:b/>
          <w:color w:val="595959" w:themeColor="text1" w:themeTint="A6"/>
          <w:szCs w:val="24"/>
        </w:rPr>
      </w:pPr>
    </w:p>
    <w:p w14:paraId="22771F81" w14:textId="77777777" w:rsidR="00133BDD" w:rsidRDefault="00133BDD" w:rsidP="00133BDD">
      <w:pPr>
        <w:pStyle w:val="Heading4"/>
      </w:pPr>
      <w:bookmarkStart w:id="74" w:name="_Toc448493910"/>
      <w:r>
        <w:t>Web\Common</w:t>
      </w:r>
      <w:bookmarkEnd w:id="74"/>
    </w:p>
    <w:p w14:paraId="4F004B1D" w14:textId="77777777" w:rsidR="00133BDD" w:rsidRDefault="00133BDD" w:rsidP="00133BDD">
      <w:pPr>
        <w:pStyle w:val="Heading5"/>
      </w:pPr>
      <w:bookmarkStart w:id="75" w:name="_Toc448493911"/>
      <w:r>
        <w:t>confirmAndCustomizeAuthors.js</w:t>
      </w:r>
      <w:bookmarkEnd w:id="75"/>
    </w:p>
    <w:p w14:paraId="594E7AAA" w14:textId="77777777" w:rsidR="00133BDD" w:rsidRDefault="00133BDD" w:rsidP="003D3D37">
      <w:pPr>
        <w:pStyle w:val="Heading6"/>
      </w:pPr>
      <w:r>
        <w:t>postToSendLettersPage (uninviteType)</w:t>
      </w:r>
    </w:p>
    <w:p w14:paraId="32C4B183" w14:textId="77777777" w:rsidR="00133BDD" w:rsidRPr="00EB28B0" w:rsidRDefault="00133BDD" w:rsidP="00133BDD">
      <w:pPr>
        <w:ind w:left="2430" w:firstLine="0"/>
      </w:pPr>
      <w:r>
        <w:t>Add uninviteType incoming parameter.  Expecting 0 (uninvite) or 1 (unassign).  Check for undefined.  If not, add uninviteType to query string (?uninviteType=).</w:t>
      </w:r>
    </w:p>
    <w:p w14:paraId="3EDABBB1" w14:textId="77777777" w:rsidR="00133BDD" w:rsidRDefault="00133BDD" w:rsidP="00133BDD">
      <w:pPr>
        <w:rPr>
          <w:b/>
          <w:color w:val="595959" w:themeColor="text1" w:themeTint="A6"/>
          <w:sz w:val="28"/>
        </w:rPr>
      </w:pPr>
    </w:p>
    <w:p w14:paraId="685F4B9E" w14:textId="77777777" w:rsidR="00133BDD" w:rsidRDefault="00133BDD" w:rsidP="00133BDD">
      <w:pPr>
        <w:rPr>
          <w:b/>
          <w:color w:val="595959" w:themeColor="text1" w:themeTint="A6"/>
          <w:sz w:val="28"/>
        </w:rPr>
      </w:pPr>
      <w:r>
        <w:br w:type="page"/>
      </w:r>
    </w:p>
    <w:p w14:paraId="3E5E3097" w14:textId="33909D20" w:rsidR="00010BC6" w:rsidRDefault="00D76570" w:rsidP="00D76570">
      <w:pPr>
        <w:pStyle w:val="Heading3"/>
      </w:pPr>
      <w:bookmarkStart w:id="76" w:name="_Toc448493912"/>
      <w:r>
        <w:lastRenderedPageBreak/>
        <w:t>Pages</w:t>
      </w:r>
      <w:bookmarkEnd w:id="76"/>
    </w:p>
    <w:p w14:paraId="4A2ED067" w14:textId="624035DE" w:rsidR="00D76570" w:rsidRDefault="00B56498" w:rsidP="00B56498">
      <w:pPr>
        <w:pStyle w:val="Heading4"/>
      </w:pPr>
      <w:bookmarkStart w:id="77" w:name="_Toc448493913"/>
      <w:r>
        <w:t>Confirm</w:t>
      </w:r>
      <w:r w:rsidR="00442A41">
        <w:t>AndCustomizeInvitedAuthors.aspx/</w:t>
      </w:r>
      <w:r>
        <w:t>cs</w:t>
      </w:r>
      <w:bookmarkEnd w:id="77"/>
    </w:p>
    <w:p w14:paraId="545F80C1" w14:textId="77777777" w:rsidR="00442A41" w:rsidRDefault="00442A41" w:rsidP="00442A41">
      <w:pPr>
        <w:rPr>
          <w:lang w:bidi="ar-SA"/>
        </w:rPr>
      </w:pPr>
    </w:p>
    <w:p w14:paraId="6F987678" w14:textId="77777777" w:rsidR="00442A41" w:rsidRDefault="00442A41" w:rsidP="00442A41">
      <w:pPr>
        <w:pStyle w:val="ListParagraph"/>
        <w:numPr>
          <w:ilvl w:val="0"/>
          <w:numId w:val="20"/>
        </w:numPr>
        <w:ind w:left="1800"/>
        <w:rPr>
          <w:lang w:bidi="ar-SA"/>
        </w:rPr>
      </w:pPr>
      <w:r>
        <w:rPr>
          <w:lang w:bidi="ar-SA"/>
        </w:rPr>
        <w:t>Add fieldset and table for assigned authors – same as tblInvitedAuthors.</w:t>
      </w:r>
    </w:p>
    <w:p w14:paraId="4705DB25" w14:textId="77777777" w:rsidR="00442A41" w:rsidRDefault="00442A41" w:rsidP="00442A41">
      <w:pPr>
        <w:pStyle w:val="ListParagraph"/>
        <w:numPr>
          <w:ilvl w:val="0"/>
          <w:numId w:val="20"/>
        </w:numPr>
        <w:ind w:left="1800"/>
        <w:rPr>
          <w:lang w:bidi="ar-SA"/>
        </w:rPr>
      </w:pPr>
      <w:r>
        <w:rPr>
          <w:lang w:bidi="ar-SA"/>
        </w:rPr>
        <w:t>Add panels around all table fieldsets (</w:t>
      </w:r>
      <w:r>
        <w:rPr>
          <w:i/>
          <w:lang w:bidi="ar-SA"/>
        </w:rPr>
        <w:t>pnlAssignedAuthors</w:t>
      </w:r>
      <w:r>
        <w:rPr>
          <w:lang w:bidi="ar-SA"/>
        </w:rPr>
        <w:t>)</w:t>
      </w:r>
    </w:p>
    <w:p w14:paraId="46B4F687" w14:textId="77777777" w:rsidR="00442A41" w:rsidRDefault="00442A41" w:rsidP="00442A41">
      <w:pPr>
        <w:pStyle w:val="ListParagraph"/>
        <w:numPr>
          <w:ilvl w:val="0"/>
          <w:numId w:val="20"/>
        </w:numPr>
        <w:ind w:left="1800"/>
      </w:pPr>
      <w:r>
        <w:t xml:space="preserve">Add div “HiddenControls” to hold validation controls created in base page </w:t>
      </w:r>
      <w:r>
        <w:rPr>
          <w:i/>
        </w:rPr>
        <w:t>generateAuthorTableHeaders</w:t>
      </w:r>
    </w:p>
    <w:p w14:paraId="6EDB56A9" w14:textId="77777777" w:rsidR="00442A41" w:rsidRPr="00442A41" w:rsidRDefault="00442A41" w:rsidP="00442A41">
      <w:pPr>
        <w:rPr>
          <w:lang w:bidi="ar-SA"/>
        </w:rPr>
      </w:pPr>
    </w:p>
    <w:p w14:paraId="4C79BFE3" w14:textId="77777777" w:rsidR="00F11D21" w:rsidRDefault="00F11D21" w:rsidP="00F11D21">
      <w:pPr>
        <w:pStyle w:val="Heading5"/>
        <w:rPr>
          <w:lang w:bidi="ar-SA"/>
        </w:rPr>
      </w:pPr>
      <w:bookmarkStart w:id="78" w:name="_Toc448493914"/>
      <w:r>
        <w:rPr>
          <w:lang w:bidi="ar-SA"/>
        </w:rPr>
        <w:t>Page_Load</w:t>
      </w:r>
      <w:bookmarkEnd w:id="78"/>
    </w:p>
    <w:p w14:paraId="6E05E4D2" w14:textId="4C0F7D90" w:rsidR="00C45D5B" w:rsidRDefault="00C45D5B" w:rsidP="00376F32">
      <w:pPr>
        <w:pStyle w:val="ListParagraph"/>
        <w:numPr>
          <w:ilvl w:val="0"/>
          <w:numId w:val="20"/>
        </w:numPr>
        <w:ind w:left="1800"/>
        <w:rPr>
          <w:lang w:bidi="ar-SA"/>
        </w:rPr>
      </w:pPr>
      <w:r>
        <w:rPr>
          <w:lang w:bidi="ar-SA"/>
        </w:rPr>
        <w:t>Populate AssignedAuthors_ELM same fashion as _ELM using new inviteType filter of ParseSelectedAuthorsXml.</w:t>
      </w:r>
      <w:r w:rsidR="00D606AC">
        <w:rPr>
          <w:lang w:bidi="ar-SA"/>
        </w:rPr>
        <w:t xml:space="preserve">  Set the event parameter of the new elm to either AuthorAssignedNotInvitedForProposal or AuthorAssignedNotInvitedForCommentary.</w:t>
      </w:r>
    </w:p>
    <w:p w14:paraId="15AB7C4F" w14:textId="07A9EAD9" w:rsidR="000D418C" w:rsidRDefault="000D418C" w:rsidP="00376F32">
      <w:pPr>
        <w:pStyle w:val="ListParagraph"/>
        <w:numPr>
          <w:ilvl w:val="0"/>
          <w:numId w:val="20"/>
        </w:numPr>
        <w:ind w:left="1800"/>
        <w:rPr>
          <w:lang w:bidi="ar-SA"/>
        </w:rPr>
      </w:pPr>
      <w:r>
        <w:rPr>
          <w:lang w:bidi="ar-SA"/>
        </w:rPr>
        <w:t>Create an ‘all letters’ collection combining _ELM and AssignedAuthors_ELM to pass to StoreAuthorInvitationInfo.</w:t>
      </w:r>
    </w:p>
    <w:p w14:paraId="7F12BEBE" w14:textId="760E883E" w:rsidR="00C45D5B" w:rsidRDefault="00C45D5B" w:rsidP="00376F32">
      <w:pPr>
        <w:pStyle w:val="ListParagraph"/>
        <w:numPr>
          <w:ilvl w:val="0"/>
          <w:numId w:val="20"/>
        </w:numPr>
        <w:ind w:left="1800"/>
        <w:rPr>
          <w:lang w:bidi="ar-SA"/>
        </w:rPr>
      </w:pPr>
      <w:r>
        <w:rPr>
          <w:lang w:bidi="ar-SA"/>
        </w:rPr>
        <w:t>Create or don’t show invited authors table – using _ELM.</w:t>
      </w:r>
    </w:p>
    <w:p w14:paraId="2BFF8127" w14:textId="569D6CA2" w:rsidR="00C45D5B" w:rsidRDefault="00C45D5B" w:rsidP="00376F32">
      <w:pPr>
        <w:pStyle w:val="ListParagraph"/>
        <w:numPr>
          <w:ilvl w:val="0"/>
          <w:numId w:val="20"/>
        </w:numPr>
        <w:ind w:left="1800"/>
        <w:rPr>
          <w:lang w:bidi="ar-SA"/>
        </w:rPr>
      </w:pPr>
      <w:r>
        <w:rPr>
          <w:lang w:bidi="ar-SA"/>
        </w:rPr>
        <w:t>Create or don’t show assigned authors table – using AssignedAuthors_ELM.</w:t>
      </w:r>
    </w:p>
    <w:p w14:paraId="0950DA74" w14:textId="22C27A00" w:rsidR="00C45D5B" w:rsidRDefault="00C45D5B" w:rsidP="00376F32">
      <w:pPr>
        <w:pStyle w:val="ListParagraph"/>
        <w:numPr>
          <w:ilvl w:val="0"/>
          <w:numId w:val="20"/>
        </w:numPr>
        <w:ind w:left="1800"/>
        <w:rPr>
          <w:lang w:bidi="ar-SA"/>
        </w:rPr>
      </w:pPr>
      <w:r>
        <w:rPr>
          <w:lang w:bidi="ar-SA"/>
        </w:rPr>
        <w:t>Create or don’t show other recipients table – combine _ELM and AssignedAuthors letters to see if there are any ‘other’ recipients.</w:t>
      </w:r>
    </w:p>
    <w:p w14:paraId="669FF985" w14:textId="4C1796CD" w:rsidR="00610643" w:rsidRDefault="00610643" w:rsidP="00610643">
      <w:pPr>
        <w:pStyle w:val="Heading5"/>
        <w:rPr>
          <w:lang w:bidi="ar-SA"/>
        </w:rPr>
      </w:pPr>
      <w:bookmarkStart w:id="79" w:name="_Toc448493915"/>
      <w:r>
        <w:rPr>
          <w:lang w:bidi="ar-SA"/>
        </w:rPr>
        <w:t>submitButtonClick</w:t>
      </w:r>
      <w:bookmarkEnd w:id="79"/>
    </w:p>
    <w:p w14:paraId="40012032" w14:textId="063D0352" w:rsidR="00610643" w:rsidRDefault="00610643" w:rsidP="00376F32">
      <w:pPr>
        <w:pStyle w:val="ListParagraph"/>
        <w:numPr>
          <w:ilvl w:val="0"/>
          <w:numId w:val="23"/>
        </w:numPr>
        <w:ind w:left="1800"/>
        <w:rPr>
          <w:lang w:bidi="ar-SA"/>
        </w:rPr>
      </w:pPr>
      <w:r>
        <w:rPr>
          <w:lang w:bidi="ar-SA"/>
        </w:rPr>
        <w:t>Consider new AssignedAuthors_ELM when applying any changes.</w:t>
      </w:r>
    </w:p>
    <w:p w14:paraId="5DF0C618" w14:textId="23C4ABA2" w:rsidR="00E308C2" w:rsidRDefault="00E308C2" w:rsidP="00376F32">
      <w:pPr>
        <w:pStyle w:val="ListParagraph"/>
        <w:numPr>
          <w:ilvl w:val="0"/>
          <w:numId w:val="23"/>
        </w:numPr>
        <w:ind w:left="1800"/>
        <w:rPr>
          <w:lang w:bidi="ar-SA"/>
        </w:rPr>
      </w:pPr>
      <w:r>
        <w:rPr>
          <w:lang w:bidi="ar-SA"/>
        </w:rPr>
        <w:t>resetModifiedFlags of AssignedAuthors_ELM if exists</w:t>
      </w:r>
    </w:p>
    <w:p w14:paraId="78EC7EAD" w14:textId="4AF93833" w:rsidR="00E308C2" w:rsidRDefault="00E308C2" w:rsidP="00376F32">
      <w:pPr>
        <w:pStyle w:val="ListParagraph"/>
        <w:numPr>
          <w:ilvl w:val="0"/>
          <w:numId w:val="23"/>
        </w:numPr>
        <w:ind w:left="1800"/>
        <w:rPr>
          <w:lang w:bidi="ar-SA"/>
        </w:rPr>
      </w:pPr>
      <w:r>
        <w:rPr>
          <w:lang w:bidi="ar-SA"/>
        </w:rPr>
        <w:t>call new AuthorConfirmAndCustomizeEMPage.GetEventLetters ToBeSent into hdnEventLetterIDs.</w:t>
      </w:r>
    </w:p>
    <w:p w14:paraId="2A51DAF1" w14:textId="24CC86D5" w:rsidR="004F2CFA" w:rsidRDefault="004F2CFA" w:rsidP="00376F32">
      <w:pPr>
        <w:pStyle w:val="ListParagraph"/>
        <w:numPr>
          <w:ilvl w:val="0"/>
          <w:numId w:val="23"/>
        </w:numPr>
        <w:ind w:left="1800"/>
        <w:rPr>
          <w:lang w:bidi="ar-SA"/>
        </w:rPr>
      </w:pPr>
      <w:r>
        <w:rPr>
          <w:lang w:bidi="ar-SA"/>
        </w:rPr>
        <w:t>Instantiate an AuthorSearchManager and clear everything from cache once the inviteAuthors function is successful.</w:t>
      </w:r>
    </w:p>
    <w:p w14:paraId="6B501DCA" w14:textId="3243105B" w:rsidR="00425C5F" w:rsidRDefault="00425C5F" w:rsidP="00425C5F">
      <w:pPr>
        <w:pStyle w:val="Heading5"/>
        <w:rPr>
          <w:lang w:bidi="ar-SA"/>
        </w:rPr>
      </w:pPr>
      <w:bookmarkStart w:id="80" w:name="_Toc448493916"/>
      <w:r>
        <w:rPr>
          <w:lang w:bidi="ar-SA"/>
        </w:rPr>
        <w:t>cancelButtonClick</w:t>
      </w:r>
      <w:bookmarkEnd w:id="80"/>
    </w:p>
    <w:p w14:paraId="5C31F28C" w14:textId="77777777" w:rsidR="00442A41" w:rsidRPr="00E11EC7" w:rsidRDefault="00442A41" w:rsidP="00442A41">
      <w:pPr>
        <w:pStyle w:val="ListParagraph"/>
        <w:numPr>
          <w:ilvl w:val="0"/>
          <w:numId w:val="37"/>
        </w:numPr>
        <w:ind w:left="1800"/>
      </w:pPr>
      <w:r>
        <w:t xml:space="preserve">Clear </w:t>
      </w:r>
      <w:r w:rsidRPr="00E11EC7">
        <w:t>AssignedAuthors_ELM</w:t>
      </w:r>
    </w:p>
    <w:p w14:paraId="65B4F26B" w14:textId="77777777" w:rsidR="00442A41" w:rsidRDefault="00442A41" w:rsidP="00442A41">
      <w:pPr>
        <w:pStyle w:val="ListParagraph"/>
        <w:numPr>
          <w:ilvl w:val="0"/>
          <w:numId w:val="36"/>
        </w:numPr>
        <w:ind w:left="1800"/>
        <w:rPr>
          <w:lang w:bidi="ar-SA"/>
        </w:rPr>
      </w:pPr>
      <w:r w:rsidRPr="00E11EC7">
        <w:t xml:space="preserve">Get rid of if </w:t>
      </w:r>
      <w:r>
        <w:t>statements to determine postback page.  All search modes now return to SearchAuthors.aspx.</w:t>
      </w:r>
    </w:p>
    <w:p w14:paraId="60AECAA8" w14:textId="68F9A063" w:rsidR="00DA3EFE" w:rsidRPr="002A5C21" w:rsidRDefault="00DA3EFE" w:rsidP="00442A41">
      <w:pPr>
        <w:pStyle w:val="ListParagraph"/>
        <w:numPr>
          <w:ilvl w:val="0"/>
          <w:numId w:val="36"/>
        </w:numPr>
        <w:ind w:left="1800"/>
        <w:rPr>
          <w:lang w:bidi="ar-SA"/>
        </w:rPr>
      </w:pPr>
      <w:r>
        <w:rPr>
          <w:lang w:bidi="ar-SA"/>
        </w:rPr>
        <w:t>Search results for searches  for author or alternate author by name address , or searches for author or alternate authors by personal classifications will now be displayed by the new SearchAuthors.aspx page.  Need to update the return url if user cancels at this page</w:t>
      </w:r>
      <w:r w:rsidR="00954D31">
        <w:rPr>
          <w:lang w:bidi="ar-SA"/>
        </w:rPr>
        <w:t>.</w:t>
      </w:r>
    </w:p>
    <w:p w14:paraId="1A847598" w14:textId="77777777" w:rsidR="00610643" w:rsidRPr="008F0058" w:rsidRDefault="00610643" w:rsidP="00610643">
      <w:pPr>
        <w:pStyle w:val="ListParagraph"/>
        <w:ind w:left="1800" w:firstLine="0"/>
        <w:rPr>
          <w:lang w:bidi="ar-SA"/>
        </w:rPr>
      </w:pPr>
    </w:p>
    <w:p w14:paraId="43998279" w14:textId="77777777" w:rsidR="008079EA" w:rsidRDefault="008079EA">
      <w:pPr>
        <w:rPr>
          <w:rFonts w:eastAsiaTheme="majorEastAsia" w:cstheme="majorBidi"/>
          <w:b/>
          <w:i/>
          <w:iCs/>
          <w:color w:val="7F7F7F" w:themeColor="text1" w:themeTint="80"/>
          <w:szCs w:val="24"/>
          <w:lang w:bidi="ar-SA"/>
        </w:rPr>
      </w:pPr>
      <w:r>
        <w:br w:type="page"/>
      </w:r>
    </w:p>
    <w:p w14:paraId="36D8E14D" w14:textId="238CD5D9" w:rsidR="008079EA" w:rsidRDefault="008079EA" w:rsidP="008079EA">
      <w:pPr>
        <w:pStyle w:val="Heading4"/>
      </w:pPr>
      <w:bookmarkStart w:id="81" w:name="_Toc448493917"/>
      <w:r>
        <w:lastRenderedPageBreak/>
        <w:t>ConfirmAndCustomizeAlternateAuthors.aspx</w:t>
      </w:r>
      <w:bookmarkEnd w:id="81"/>
    </w:p>
    <w:p w14:paraId="39480DEE" w14:textId="77777777" w:rsidR="008079EA" w:rsidRDefault="008079EA" w:rsidP="008079EA">
      <w:pPr>
        <w:ind w:left="1440" w:firstLine="0"/>
        <w:rPr>
          <w:i/>
        </w:rPr>
      </w:pPr>
      <w:r>
        <w:t xml:space="preserve">Add div “HiddenControls” to hold validation controls created in base page </w:t>
      </w:r>
      <w:r>
        <w:rPr>
          <w:i/>
        </w:rPr>
        <w:t>generateAuthorTableHeaders.</w:t>
      </w:r>
    </w:p>
    <w:p w14:paraId="354B1B35" w14:textId="77777777" w:rsidR="00017EA7" w:rsidRDefault="00017EA7" w:rsidP="008079EA">
      <w:pPr>
        <w:ind w:left="1440" w:firstLine="0"/>
        <w:rPr>
          <w:i/>
        </w:rPr>
      </w:pPr>
    </w:p>
    <w:p w14:paraId="1D5F9407" w14:textId="76BE86DD" w:rsidR="00017EA7" w:rsidRDefault="00017EA7" w:rsidP="00017EA7">
      <w:pPr>
        <w:pStyle w:val="Heading5"/>
      </w:pPr>
      <w:bookmarkStart w:id="82" w:name="_Toc448493918"/>
      <w:r>
        <w:t>submitButtonClick</w:t>
      </w:r>
      <w:bookmarkEnd w:id="82"/>
    </w:p>
    <w:p w14:paraId="087C9F68" w14:textId="77777777" w:rsidR="00017EA7" w:rsidRDefault="00017EA7" w:rsidP="00017EA7">
      <w:pPr>
        <w:pStyle w:val="ListParagraph"/>
        <w:numPr>
          <w:ilvl w:val="0"/>
          <w:numId w:val="23"/>
        </w:numPr>
        <w:ind w:left="1800"/>
        <w:rPr>
          <w:lang w:bidi="ar-SA"/>
        </w:rPr>
      </w:pPr>
      <w:r>
        <w:rPr>
          <w:lang w:bidi="ar-SA"/>
        </w:rPr>
        <w:t>Instantiate an AuthorSearchManager and clear everything from cache once the inviteAuthors function is successful.</w:t>
      </w:r>
    </w:p>
    <w:p w14:paraId="03352864" w14:textId="5239D197" w:rsidR="00A869F4" w:rsidRDefault="00A869F4" w:rsidP="00A869F4">
      <w:pPr>
        <w:pStyle w:val="Heading5"/>
        <w:rPr>
          <w:lang w:bidi="ar-SA"/>
        </w:rPr>
      </w:pPr>
      <w:bookmarkStart w:id="83" w:name="_Toc448493919"/>
      <w:r>
        <w:rPr>
          <w:lang w:bidi="ar-SA"/>
        </w:rPr>
        <w:t>cancelButtonClick</w:t>
      </w:r>
      <w:bookmarkEnd w:id="83"/>
    </w:p>
    <w:p w14:paraId="0F2A7CAD" w14:textId="6BFDC51F" w:rsidR="00A869F4" w:rsidRPr="00A869F4" w:rsidRDefault="00A869F4" w:rsidP="00A869F4">
      <w:pPr>
        <w:ind w:left="1800" w:firstLine="0"/>
        <w:rPr>
          <w:lang w:bidi="ar-SA"/>
        </w:rPr>
      </w:pPr>
      <w:r>
        <w:rPr>
          <w:lang w:bidi="ar-SA"/>
        </w:rPr>
        <w:t>set return page to SearchAuthors.aspx</w:t>
      </w:r>
    </w:p>
    <w:p w14:paraId="30109DA5" w14:textId="77777777" w:rsidR="00017EA7" w:rsidRPr="00017EA7" w:rsidRDefault="00017EA7" w:rsidP="00017EA7"/>
    <w:p w14:paraId="47B6AF40" w14:textId="77777777" w:rsidR="00097B53" w:rsidRPr="00097B53" w:rsidRDefault="00097B53" w:rsidP="00097B53">
      <w:pPr>
        <w:rPr>
          <w:lang w:bidi="ar-SA"/>
        </w:rPr>
      </w:pPr>
    </w:p>
    <w:p w14:paraId="1616BF47" w14:textId="1020BACC" w:rsidR="0017758D" w:rsidRDefault="0017758D" w:rsidP="0017758D">
      <w:pPr>
        <w:pStyle w:val="Heading4"/>
      </w:pPr>
      <w:bookmarkStart w:id="84" w:name="_Toc448493920"/>
      <w:r>
        <w:t>ConfirmAndCustomizePromotedAuthors.aspx</w:t>
      </w:r>
      <w:bookmarkEnd w:id="84"/>
    </w:p>
    <w:p w14:paraId="253FD50B" w14:textId="77777777" w:rsidR="0017758D" w:rsidRPr="0017758D" w:rsidRDefault="0017758D" w:rsidP="0017758D">
      <w:pPr>
        <w:ind w:left="1440" w:firstLine="0"/>
        <w:rPr>
          <w:i/>
        </w:rPr>
      </w:pPr>
      <w:r>
        <w:t xml:space="preserve">Add div “HiddenControls” to hold validation controls created in base page </w:t>
      </w:r>
      <w:r>
        <w:rPr>
          <w:i/>
        </w:rPr>
        <w:t>generateAuthorTableHeaders.</w:t>
      </w:r>
    </w:p>
    <w:p w14:paraId="50FA2F71" w14:textId="77777777" w:rsidR="00133BDD" w:rsidRDefault="00133BDD">
      <w:pPr>
        <w:rPr>
          <w:rFonts w:eastAsiaTheme="majorEastAsia" w:cstheme="majorBidi"/>
          <w:b/>
          <w:i/>
          <w:iCs/>
          <w:color w:val="7F7F7F" w:themeColor="text1" w:themeTint="80"/>
          <w:szCs w:val="24"/>
          <w:lang w:bidi="ar-SA"/>
        </w:rPr>
      </w:pPr>
      <w:r>
        <w:br w:type="page"/>
      </w:r>
    </w:p>
    <w:p w14:paraId="6C8C12EE" w14:textId="0D45FCA6" w:rsidR="0017758D" w:rsidRDefault="0017758D" w:rsidP="0017758D">
      <w:pPr>
        <w:pStyle w:val="Heading4"/>
      </w:pPr>
      <w:bookmarkStart w:id="85" w:name="_Toc448493921"/>
      <w:r>
        <w:lastRenderedPageBreak/>
        <w:t>ConfirmAndCustomizeUninvitedAuthors</w:t>
      </w:r>
      <w:bookmarkEnd w:id="85"/>
    </w:p>
    <w:p w14:paraId="1388629C" w14:textId="32E16E01" w:rsidR="0017758D" w:rsidRDefault="0017758D" w:rsidP="00133BDD">
      <w:pPr>
        <w:ind w:left="1440" w:firstLine="0"/>
        <w:rPr>
          <w:b/>
          <w:color w:val="595959" w:themeColor="text1" w:themeTint="A6"/>
          <w:sz w:val="28"/>
        </w:rPr>
      </w:pPr>
      <w:r>
        <w:t xml:space="preserve">Add div “HiddenControls” to hold validation controls created in base page </w:t>
      </w:r>
      <w:r>
        <w:rPr>
          <w:i/>
        </w:rPr>
        <w:t>generateAuthorTableHeaders.</w:t>
      </w:r>
    </w:p>
    <w:p w14:paraId="28FAD24D" w14:textId="77777777" w:rsidR="00133BDD" w:rsidRDefault="00133BDD" w:rsidP="00A43C45">
      <w:pPr>
        <w:ind w:left="2160" w:firstLine="0"/>
      </w:pPr>
    </w:p>
    <w:p w14:paraId="5C75F8BC" w14:textId="77777777" w:rsidR="00A43C45" w:rsidRDefault="00A43C45" w:rsidP="00133BDD">
      <w:pPr>
        <w:ind w:left="1440" w:firstLine="0"/>
        <w:rPr>
          <w:i/>
        </w:rPr>
      </w:pPr>
      <w:r>
        <w:t xml:space="preserve">+ new private property </w:t>
      </w:r>
      <w:r>
        <w:rPr>
          <w:i/>
        </w:rPr>
        <w:t>invite (AuthorInvitation.Entity)</w:t>
      </w:r>
    </w:p>
    <w:p w14:paraId="34D42867" w14:textId="2C96CBDF" w:rsidR="00A43C45" w:rsidRPr="00F048AF" w:rsidRDefault="00A43C45" w:rsidP="00133BDD">
      <w:pPr>
        <w:ind w:left="1440" w:firstLine="0"/>
      </w:pPr>
      <w:r>
        <w:t xml:space="preserve">+ new private property </w:t>
      </w:r>
      <w:r>
        <w:rPr>
          <w:i/>
        </w:rPr>
        <w:t>undoType</w:t>
      </w:r>
      <w:r>
        <w:t xml:space="preserve"> (AuthorInvitationType.InviteUndoType)</w:t>
      </w:r>
      <w:r w:rsidR="004A323E">
        <w:t xml:space="preserve"> populate as unassign if _currentEvent is either AuthorUnassignedAfterAcceptingInvitation or AuthorUnassignedAfterAssignment</w:t>
      </w:r>
      <w:r w:rsidR="00E54C5F">
        <w:t>.</w:t>
      </w:r>
    </w:p>
    <w:p w14:paraId="4A1EC4AB" w14:textId="77777777" w:rsidR="00A43C45" w:rsidRDefault="00A43C45" w:rsidP="003D3D37">
      <w:pPr>
        <w:pStyle w:val="Heading6"/>
      </w:pPr>
      <w:r>
        <w:t>Page_Load</w:t>
      </w:r>
    </w:p>
    <w:p w14:paraId="196BB861" w14:textId="77777777" w:rsidR="00A43C45" w:rsidRDefault="00A43C45" w:rsidP="00F86DA8">
      <w:pPr>
        <w:pStyle w:val="ListParagraph"/>
        <w:numPr>
          <w:ilvl w:val="0"/>
          <w:numId w:val="10"/>
        </w:numPr>
        <w:ind w:left="2520"/>
      </w:pPr>
      <w:r>
        <w:t xml:space="preserve">Capture invitation into new </w:t>
      </w:r>
      <w:r w:rsidRPr="00FA1E42">
        <w:rPr>
          <w:i/>
        </w:rPr>
        <w:t xml:space="preserve">invite </w:t>
      </w:r>
      <w:r>
        <w:t>property.</w:t>
      </w:r>
    </w:p>
    <w:p w14:paraId="548D1610" w14:textId="14EEEBD6" w:rsidR="00A43C45" w:rsidRDefault="00A43C45" w:rsidP="00F86DA8">
      <w:pPr>
        <w:pStyle w:val="ListParagraph"/>
        <w:numPr>
          <w:ilvl w:val="0"/>
          <w:numId w:val="10"/>
        </w:numPr>
        <w:ind w:left="2520"/>
      </w:pPr>
      <w:r>
        <w:t xml:space="preserve">Populate new </w:t>
      </w:r>
      <w:r>
        <w:rPr>
          <w:i/>
        </w:rPr>
        <w:t>undoType</w:t>
      </w:r>
      <w:r>
        <w:t xml:space="preserve"> </w:t>
      </w:r>
      <w:r w:rsidR="00F86DA8">
        <w:t>based on the _currentEvent value.  AuthorUnassigned = unassign, otherwise, uninvite.</w:t>
      </w:r>
    </w:p>
    <w:p w14:paraId="43943FD3" w14:textId="77777777" w:rsidR="00A43C45" w:rsidRPr="00FA1E42" w:rsidRDefault="00A43C45" w:rsidP="00F86DA8">
      <w:pPr>
        <w:ind w:left="2520"/>
      </w:pPr>
      <w:r>
        <w:tab/>
      </w:r>
      <w:r>
        <w:tab/>
      </w:r>
      <w:r>
        <w:tab/>
      </w:r>
    </w:p>
    <w:p w14:paraId="29615D97" w14:textId="77777777" w:rsidR="00A43C45" w:rsidRPr="0026684E" w:rsidRDefault="00A43C45" w:rsidP="00F86DA8">
      <w:pPr>
        <w:ind w:left="2520" w:firstLine="0"/>
      </w:pPr>
      <w:r>
        <w:t>When undoType is Unassign:</w:t>
      </w:r>
    </w:p>
    <w:p w14:paraId="17503ED4" w14:textId="77777777" w:rsidR="00A43C45" w:rsidRDefault="00A43C45" w:rsidP="00F86DA8">
      <w:pPr>
        <w:pStyle w:val="ListParagraph"/>
        <w:numPr>
          <w:ilvl w:val="0"/>
          <w:numId w:val="11"/>
        </w:numPr>
        <w:ind w:left="2520"/>
      </w:pPr>
      <w:r>
        <w:t>set pageHeader to Pages.EditorialConfirmAndCustomizeUninvitedAuthors.Unassign HeaderTitle</w:t>
      </w:r>
    </w:p>
    <w:p w14:paraId="7C86FDBD" w14:textId="77777777" w:rsidR="00A43C45" w:rsidRDefault="00A43C45" w:rsidP="00F86DA8">
      <w:pPr>
        <w:pStyle w:val="ListParagraph"/>
        <w:numPr>
          <w:ilvl w:val="0"/>
          <w:numId w:val="11"/>
        </w:numPr>
        <w:ind w:left="2520"/>
      </w:pPr>
      <w:r>
        <w:t>set ctInstructions.LogTextResourceID to Pages.EditorialConfirmAndCustomizeUninvitedAuthors.TextUnInvited LetterUnassign</w:t>
      </w:r>
    </w:p>
    <w:p w14:paraId="61C13ABD" w14:textId="77777777" w:rsidR="00A43C45" w:rsidRPr="0026684E" w:rsidRDefault="00A43C45" w:rsidP="00F86DA8">
      <w:pPr>
        <w:pStyle w:val="ListParagraph"/>
        <w:numPr>
          <w:ilvl w:val="0"/>
          <w:numId w:val="11"/>
        </w:numPr>
        <w:ind w:left="2520"/>
      </w:pPr>
      <w:r>
        <w:t>Set btnSubmit text to Pages.EditorialConfirmAndCustomizeUninvitedAuthors.ButtonUnassignAndSendLetter.</w:t>
      </w:r>
    </w:p>
    <w:p w14:paraId="4CF740E5" w14:textId="77777777" w:rsidR="00A43C45" w:rsidRPr="00F048AF" w:rsidRDefault="00A43C45" w:rsidP="003D3D37">
      <w:pPr>
        <w:pStyle w:val="Heading6"/>
      </w:pPr>
      <w:r>
        <w:t>generate Instructions</w:t>
      </w:r>
    </w:p>
    <w:p w14:paraId="44818209" w14:textId="77777777" w:rsidR="00A43C45" w:rsidRDefault="00A43C45" w:rsidP="00F86DA8">
      <w:pPr>
        <w:ind w:left="2160" w:firstLine="0"/>
        <w:rPr>
          <w:rFonts w:eastAsiaTheme="majorEastAsia"/>
        </w:rPr>
      </w:pPr>
      <w:r>
        <w:rPr>
          <w:rFonts w:eastAsiaTheme="majorEastAsia"/>
        </w:rPr>
        <w:t>Unassignment, set warning text to Pages.Editorial.ConfirmAndCustomizeUninvitedAuthors.TextAboutTo Unassign</w:t>
      </w:r>
    </w:p>
    <w:p w14:paraId="37665BE0" w14:textId="77777777" w:rsidR="00A43C45" w:rsidRDefault="00A43C45" w:rsidP="00133BDD">
      <w:pPr>
        <w:ind w:left="1440"/>
      </w:pPr>
    </w:p>
    <w:p w14:paraId="6CDF7A96" w14:textId="77777777" w:rsidR="00A43C45" w:rsidRDefault="00A43C45" w:rsidP="00F86DA8">
      <w:pPr>
        <w:ind w:left="2160" w:firstLine="0"/>
        <w:rPr>
          <w:b/>
          <w:color w:val="595959" w:themeColor="text1" w:themeTint="A6"/>
          <w:sz w:val="28"/>
        </w:rPr>
      </w:pPr>
      <w:r>
        <w:t>Add alternate text promotion to warning if  Invitation Type is InvitedAuthors.  Only invited authors can cause an alternate replacement.</w:t>
      </w:r>
    </w:p>
    <w:p w14:paraId="546EC101" w14:textId="77777777" w:rsidR="00A43C45" w:rsidRDefault="00A43C45" w:rsidP="003D3D37">
      <w:pPr>
        <w:pStyle w:val="Heading6"/>
      </w:pPr>
      <w:r>
        <w:t>submitButtonClick</w:t>
      </w:r>
    </w:p>
    <w:p w14:paraId="47F0C7AF" w14:textId="77777777" w:rsidR="00470F69" w:rsidRPr="00470F69" w:rsidRDefault="00A43C45" w:rsidP="00F86DA8">
      <w:pPr>
        <w:pStyle w:val="ListParagraph"/>
        <w:numPr>
          <w:ilvl w:val="0"/>
          <w:numId w:val="12"/>
        </w:numPr>
        <w:rPr>
          <w:b/>
          <w:color w:val="595959" w:themeColor="text1" w:themeTint="A6"/>
          <w:sz w:val="28"/>
        </w:rPr>
      </w:pPr>
      <w:r>
        <w:t xml:space="preserve">Add capture of invite from hdnAuthorInvitationIDs </w:t>
      </w:r>
    </w:p>
    <w:p w14:paraId="06BDD557" w14:textId="7B295C03" w:rsidR="00A43C45" w:rsidRPr="000B38CE" w:rsidRDefault="00A43C45" w:rsidP="00F86DA8">
      <w:pPr>
        <w:pStyle w:val="ListParagraph"/>
        <w:numPr>
          <w:ilvl w:val="0"/>
          <w:numId w:val="12"/>
        </w:numPr>
        <w:rPr>
          <w:b/>
          <w:color w:val="595959" w:themeColor="text1" w:themeTint="A6"/>
          <w:sz w:val="28"/>
        </w:rPr>
      </w:pPr>
      <w:r>
        <w:t>create invitation from MapperManager.InvitedAuthorManager with inviteid = hdnAuthorInvitationIDs.</w:t>
      </w:r>
    </w:p>
    <w:p w14:paraId="3BAE1CBC" w14:textId="77777777" w:rsidR="00A43C45" w:rsidRPr="000B38CE" w:rsidRDefault="00A43C45" w:rsidP="00F86DA8">
      <w:pPr>
        <w:pStyle w:val="ListParagraph"/>
        <w:numPr>
          <w:ilvl w:val="0"/>
          <w:numId w:val="12"/>
        </w:numPr>
        <w:rPr>
          <w:b/>
          <w:color w:val="595959" w:themeColor="text1" w:themeTint="A6"/>
          <w:sz w:val="28"/>
        </w:rPr>
      </w:pPr>
      <w:r>
        <w:t>Add condition for promoting alternate authors to only promote if invitation type in invite is InvitedAuthors.</w:t>
      </w:r>
    </w:p>
    <w:p w14:paraId="176A9C26" w14:textId="703EFD4C" w:rsidR="00133BDD" w:rsidRPr="00133BDD" w:rsidRDefault="00A43C45" w:rsidP="00F86DA8">
      <w:pPr>
        <w:pStyle w:val="ListParagraph"/>
        <w:numPr>
          <w:ilvl w:val="0"/>
          <w:numId w:val="12"/>
        </w:numPr>
        <w:rPr>
          <w:b/>
          <w:color w:val="595959" w:themeColor="text1" w:themeTint="A6"/>
          <w:sz w:val="28"/>
        </w:rPr>
      </w:pPr>
      <w:r>
        <w:t xml:space="preserve">Add </w:t>
      </w:r>
      <w:r w:rsidR="00470F69">
        <w:t xml:space="preserve">eventID </w:t>
      </w:r>
      <w:r>
        <w:t xml:space="preserve"> to post call to confirmAndCustomizeAuthors.js.PostToSendLettersPage(</w:t>
      </w:r>
      <w:r w:rsidR="00470F69">
        <w:t>_currentEvent</w:t>
      </w:r>
      <w:r>
        <w:t>).</w:t>
      </w:r>
    </w:p>
    <w:p w14:paraId="3B774E57" w14:textId="4DF67D37" w:rsidR="00A43C45" w:rsidRPr="00706B70" w:rsidRDefault="00A43C45" w:rsidP="00F86DA8">
      <w:pPr>
        <w:pStyle w:val="ListParagraph"/>
        <w:numPr>
          <w:ilvl w:val="0"/>
          <w:numId w:val="12"/>
        </w:numPr>
        <w:rPr>
          <w:b/>
          <w:color w:val="595959" w:themeColor="text1" w:themeTint="A6"/>
          <w:sz w:val="28"/>
        </w:rPr>
      </w:pPr>
      <w:r>
        <w:t xml:space="preserve">+ fieldset and new table under tblInvitedAuthors </w:t>
      </w:r>
      <w:r w:rsidR="00133BDD">
        <w:t>–</w:t>
      </w:r>
      <w:r>
        <w:t xml:space="preserve"> tblAssignedAuthors</w:t>
      </w:r>
    </w:p>
    <w:p w14:paraId="7811EC01" w14:textId="6BAEC793" w:rsidR="00706B70" w:rsidRPr="00706B70" w:rsidRDefault="00706B70" w:rsidP="00F86DA8">
      <w:pPr>
        <w:pStyle w:val="ListParagraph"/>
        <w:numPr>
          <w:ilvl w:val="0"/>
          <w:numId w:val="12"/>
        </w:numPr>
        <w:rPr>
          <w:b/>
          <w:color w:val="595959" w:themeColor="text1" w:themeTint="A6"/>
          <w:sz w:val="28"/>
        </w:rPr>
      </w:pPr>
      <w:r>
        <w:t>On promotion of an alternate author:</w:t>
      </w:r>
    </w:p>
    <w:p w14:paraId="6774174D" w14:textId="2D29D493" w:rsidR="00706B70" w:rsidRPr="00706B70" w:rsidRDefault="00706B70" w:rsidP="00706B70">
      <w:pPr>
        <w:pStyle w:val="ListParagraph"/>
        <w:numPr>
          <w:ilvl w:val="1"/>
          <w:numId w:val="12"/>
        </w:numPr>
        <w:rPr>
          <w:b/>
          <w:color w:val="595959" w:themeColor="text1" w:themeTint="A6"/>
          <w:sz w:val="28"/>
        </w:rPr>
      </w:pPr>
      <w:r>
        <w:t>Remove code that uses the _xmlManager – it’s not populated</w:t>
      </w:r>
    </w:p>
    <w:p w14:paraId="57D1F827" w14:textId="678FA75B" w:rsidR="00706B70" w:rsidRPr="00133BDD" w:rsidRDefault="00706B70" w:rsidP="00706B70">
      <w:pPr>
        <w:pStyle w:val="ListParagraph"/>
        <w:numPr>
          <w:ilvl w:val="1"/>
          <w:numId w:val="12"/>
        </w:numPr>
        <w:rPr>
          <w:b/>
          <w:color w:val="595959" w:themeColor="text1" w:themeTint="A6"/>
          <w:sz w:val="28"/>
        </w:rPr>
      </w:pPr>
      <w:r>
        <w:t>Call new function in AuthorInvitationManager.promoteAuthorAfterUninvite</w:t>
      </w:r>
    </w:p>
    <w:p w14:paraId="0BEAC898" w14:textId="453761BF" w:rsidR="00232F5C" w:rsidRDefault="00CE1767" w:rsidP="00A43C45">
      <w:pPr>
        <w:pStyle w:val="Heading2"/>
        <w:ind w:firstLine="0"/>
      </w:pPr>
      <w:bookmarkStart w:id="86" w:name="_Toc448493922"/>
      <w:r>
        <w:lastRenderedPageBreak/>
        <w:t>Author Invitation Confirmation</w:t>
      </w:r>
      <w:bookmarkEnd w:id="86"/>
    </w:p>
    <w:p w14:paraId="1E56FDDE" w14:textId="34B8E81D" w:rsidR="00677E3A" w:rsidRDefault="00677E3A" w:rsidP="00677E3A">
      <w:pPr>
        <w:pStyle w:val="Heading3"/>
      </w:pPr>
      <w:bookmarkStart w:id="87" w:name="_Toc448493923"/>
      <w:r>
        <w:t>Database</w:t>
      </w:r>
      <w:bookmarkEnd w:id="87"/>
    </w:p>
    <w:p w14:paraId="0A55F296" w14:textId="75912DEE" w:rsidR="00677E3A" w:rsidRDefault="00136F06" w:rsidP="00677E3A">
      <w:pPr>
        <w:pStyle w:val="Heading4"/>
      </w:pPr>
      <w:bookmarkStart w:id="88" w:name="_Toc448493924"/>
      <w:r>
        <w:t>TRANSLATION</w:t>
      </w:r>
      <w:bookmarkEnd w:id="88"/>
    </w:p>
    <w:p w14:paraId="7F283BF0" w14:textId="156097CB" w:rsidR="00677E3A" w:rsidRDefault="00FB42FB" w:rsidP="00376F32">
      <w:pPr>
        <w:pStyle w:val="ListParagraph"/>
        <w:numPr>
          <w:ilvl w:val="0"/>
          <w:numId w:val="13"/>
        </w:numPr>
        <w:ind w:left="1800"/>
        <w:rPr>
          <w:lang w:bidi="ar-SA"/>
        </w:rPr>
      </w:pPr>
      <w:r>
        <w:rPr>
          <w:lang w:bidi="ar-SA"/>
        </w:rPr>
        <w:t xml:space="preserve">+ </w:t>
      </w:r>
      <w:r w:rsidR="00677E3A">
        <w:rPr>
          <w:lang w:bidi="ar-SA"/>
        </w:rPr>
        <w:t>Pages.</w:t>
      </w:r>
      <w:r>
        <w:rPr>
          <w:lang w:bidi="ar-SA"/>
        </w:rPr>
        <w:t xml:space="preserve"> </w:t>
      </w:r>
      <w:r w:rsidR="00677E3A">
        <w:rPr>
          <w:lang w:bidi="ar-SA"/>
        </w:rPr>
        <w:t>Editorial.SendMultipleCustomAuthorInvitationLetters.TextAuthorUnassignedNoticeSent – “An Author Un-assigned Notice has been sent to {0}</w:t>
      </w:r>
      <w:r w:rsidR="003F3D5B">
        <w:rPr>
          <w:lang w:bidi="ar-SA"/>
        </w:rPr>
        <w:t>.</w:t>
      </w:r>
      <w:r w:rsidR="00677E3A">
        <w:rPr>
          <w:lang w:bidi="ar-SA"/>
        </w:rPr>
        <w:t>”</w:t>
      </w:r>
    </w:p>
    <w:p w14:paraId="0EE03F96" w14:textId="214F3285" w:rsidR="003F3D5B" w:rsidRPr="00677E3A" w:rsidRDefault="00FB42FB" w:rsidP="00376F32">
      <w:pPr>
        <w:pStyle w:val="ListParagraph"/>
        <w:numPr>
          <w:ilvl w:val="0"/>
          <w:numId w:val="13"/>
        </w:numPr>
        <w:ind w:left="1800"/>
        <w:rPr>
          <w:lang w:bidi="ar-SA"/>
        </w:rPr>
      </w:pPr>
      <w:r>
        <w:rPr>
          <w:lang w:bidi="ar-SA"/>
        </w:rPr>
        <w:t xml:space="preserve">+ </w:t>
      </w:r>
      <w:r w:rsidR="003F3D5B">
        <w:rPr>
          <w:lang w:bidi="ar-SA"/>
        </w:rPr>
        <w:t>Pages.</w:t>
      </w:r>
      <w:r>
        <w:rPr>
          <w:lang w:bidi="ar-SA"/>
        </w:rPr>
        <w:t xml:space="preserve"> </w:t>
      </w:r>
      <w:r w:rsidR="003F3D5B">
        <w:rPr>
          <w:lang w:bidi="ar-SA"/>
        </w:rPr>
        <w:t>Editorial.SendMultipleCustomAuthorInvitationLetters.TextAuthorUnassignedWithoutNoticeSent – “Author {0} has been un-assigned without notification.”</w:t>
      </w:r>
    </w:p>
    <w:p w14:paraId="13235746" w14:textId="3D76A03A" w:rsidR="00136F06" w:rsidRPr="00677E3A" w:rsidRDefault="00FB42FB" w:rsidP="00376F32">
      <w:pPr>
        <w:pStyle w:val="ListParagraph"/>
        <w:numPr>
          <w:ilvl w:val="0"/>
          <w:numId w:val="13"/>
        </w:numPr>
        <w:ind w:left="1800"/>
        <w:rPr>
          <w:lang w:bidi="ar-SA"/>
        </w:rPr>
      </w:pPr>
      <w:r>
        <w:rPr>
          <w:lang w:bidi="ar-SA"/>
        </w:rPr>
        <w:t xml:space="preserve">+ </w:t>
      </w:r>
      <w:r w:rsidR="00136F06">
        <w:rPr>
          <w:lang w:bidi="ar-SA"/>
        </w:rPr>
        <w:t>Pages.</w:t>
      </w:r>
      <w:r>
        <w:rPr>
          <w:lang w:bidi="ar-SA"/>
        </w:rPr>
        <w:t xml:space="preserve"> </w:t>
      </w:r>
      <w:r w:rsidR="00136F06">
        <w:rPr>
          <w:lang w:bidi="ar-SA"/>
        </w:rPr>
        <w:t>Editorial.SendMultipleCustomAuthorInvitationLetters.UnassignEmailConfirmation – “Un-assign E-mail Confirmation”</w:t>
      </w:r>
    </w:p>
    <w:p w14:paraId="4F9A2BBC" w14:textId="584A1AC4" w:rsidR="00136F06" w:rsidRDefault="00FB42FB" w:rsidP="00376F32">
      <w:pPr>
        <w:pStyle w:val="ListParagraph"/>
        <w:numPr>
          <w:ilvl w:val="0"/>
          <w:numId w:val="13"/>
        </w:numPr>
        <w:ind w:left="1800"/>
        <w:rPr>
          <w:lang w:bidi="ar-SA"/>
        </w:rPr>
      </w:pPr>
      <w:r>
        <w:rPr>
          <w:lang w:bidi="ar-SA"/>
        </w:rPr>
        <w:t xml:space="preserve">+ </w:t>
      </w:r>
      <w:r w:rsidR="00136F06">
        <w:rPr>
          <w:lang w:bidi="ar-SA"/>
        </w:rPr>
        <w:t>Pages.</w:t>
      </w:r>
      <w:r>
        <w:rPr>
          <w:lang w:bidi="ar-SA"/>
        </w:rPr>
        <w:t xml:space="preserve"> </w:t>
      </w:r>
      <w:r w:rsidR="00136F06">
        <w:rPr>
          <w:lang w:bidi="ar-SA"/>
        </w:rPr>
        <w:t>Editorial.SendMultipleCustomAuthorInvitationLetters.UnassignEmailConfirmationWithBreak – “Un-assign E-mail &lt;br/&gt; Confirmation”</w:t>
      </w:r>
    </w:p>
    <w:p w14:paraId="49379C82" w14:textId="5177BA31" w:rsidR="00FB42FB" w:rsidRDefault="00B6742F" w:rsidP="00376F32">
      <w:pPr>
        <w:pStyle w:val="ListParagraph"/>
        <w:numPr>
          <w:ilvl w:val="0"/>
          <w:numId w:val="13"/>
        </w:numPr>
        <w:ind w:left="1800"/>
        <w:rPr>
          <w:lang w:bidi="ar-SA"/>
        </w:rPr>
      </w:pPr>
      <w:r>
        <w:rPr>
          <w:lang w:bidi="ar-SA"/>
        </w:rPr>
        <w:t>Pages.Editorial.SendMultipleCustomAuthorInvitationLetters.AuthorInvitationConfirmation – change Text to “Author Selection Confirmation”</w:t>
      </w:r>
    </w:p>
    <w:p w14:paraId="241C9247" w14:textId="7DEB931D" w:rsidR="00B6742F" w:rsidRDefault="00B6742F" w:rsidP="00376F32">
      <w:pPr>
        <w:pStyle w:val="ListParagraph"/>
        <w:numPr>
          <w:ilvl w:val="0"/>
          <w:numId w:val="13"/>
        </w:numPr>
        <w:ind w:left="1800"/>
        <w:rPr>
          <w:lang w:bidi="ar-SA"/>
        </w:rPr>
      </w:pPr>
      <w:r>
        <w:rPr>
          <w:lang w:bidi="ar-SA"/>
        </w:rPr>
        <w:t>Pages.Editorial.SendMultipleCustomAuthorInvitationLetters.AuthorInvitationConfirmationWithBreak – changes Text to “Author Selection &lt;br/&gt; Confirmation</w:t>
      </w:r>
    </w:p>
    <w:p w14:paraId="012B465B" w14:textId="34460854" w:rsidR="00954E3F" w:rsidRDefault="00954E3F" w:rsidP="00376F32">
      <w:pPr>
        <w:pStyle w:val="ListParagraph"/>
        <w:numPr>
          <w:ilvl w:val="0"/>
          <w:numId w:val="13"/>
        </w:numPr>
        <w:ind w:left="1800"/>
        <w:rPr>
          <w:lang w:bidi="ar-SA"/>
        </w:rPr>
      </w:pPr>
      <w:r>
        <w:rPr>
          <w:lang w:bidi="ar-SA"/>
        </w:rPr>
        <w:t xml:space="preserve">+ Pages. Editorial.SendMultiplecustomAuthorInvitationLetters.TextAssignEmailSentToAuthor – </w:t>
      </w:r>
      <w:r w:rsidRPr="00954E3F">
        <w:t>“&lt;b&gt;An e-mail has been sent to the following Author notifying of the invitation:&lt;/b&gt;&lt;br/&gt;&lt;br/&gt; {0}”</w:t>
      </w:r>
    </w:p>
    <w:p w14:paraId="0118ECEE" w14:textId="363B7B31" w:rsidR="00954E3F" w:rsidRPr="00677E3A" w:rsidRDefault="00954E3F" w:rsidP="00954E3F">
      <w:pPr>
        <w:pStyle w:val="ListParagraph"/>
        <w:numPr>
          <w:ilvl w:val="0"/>
          <w:numId w:val="13"/>
        </w:numPr>
        <w:ind w:left="1800"/>
        <w:rPr>
          <w:lang w:bidi="ar-SA"/>
        </w:rPr>
      </w:pPr>
      <w:r>
        <w:rPr>
          <w:lang w:bidi="ar-SA"/>
        </w:rPr>
        <w:t xml:space="preserve">+ Pages. Editorial.SendMultiplecustomAuthorInvitationLetters.TextAssignEmailSentToAuthors – </w:t>
      </w:r>
      <w:r w:rsidRPr="00954E3F">
        <w:t>“&lt;b&gt;An e-mail has been sent to the following Author</w:t>
      </w:r>
      <w:r>
        <w:t>s</w:t>
      </w:r>
      <w:r w:rsidRPr="00954E3F">
        <w:t xml:space="preserve"> notifying </w:t>
      </w:r>
      <w:r>
        <w:t>the of the</w:t>
      </w:r>
      <w:r w:rsidRPr="00954E3F">
        <w:t xml:space="preserve"> </w:t>
      </w:r>
      <w:r>
        <w:t>assignment</w:t>
      </w:r>
      <w:r w:rsidRPr="00954E3F">
        <w:t>:&lt;/b&gt;&lt;br/&gt;&lt;br/&gt; {0}”</w:t>
      </w:r>
    </w:p>
    <w:p w14:paraId="2FB9AC6F" w14:textId="23F9B2F7" w:rsidR="00954E3F" w:rsidRPr="00F927D1" w:rsidRDefault="00C62DBC" w:rsidP="00376F32">
      <w:pPr>
        <w:pStyle w:val="ListParagraph"/>
        <w:numPr>
          <w:ilvl w:val="0"/>
          <w:numId w:val="13"/>
        </w:numPr>
        <w:ind w:left="1800"/>
      </w:pPr>
      <w:r>
        <w:rPr>
          <w:lang w:bidi="ar-SA"/>
        </w:rPr>
        <w:t xml:space="preserve">+ </w:t>
      </w:r>
      <w:r w:rsidR="00F927D1">
        <w:rPr>
          <w:lang w:bidi="ar-SA"/>
        </w:rPr>
        <w:t xml:space="preserve">Common.Text.DaysAfterAuthorAssigned – </w:t>
      </w:r>
      <w:r w:rsidR="00F927D1" w:rsidRPr="00F927D1">
        <w:t>“{0} Days&amp;nbsp;After&amp;nbsp;Author&amp;nbsp;Assigned”</w:t>
      </w:r>
    </w:p>
    <w:p w14:paraId="6F0ADD7F" w14:textId="77777777" w:rsidR="003F3D5B" w:rsidRPr="00677E3A" w:rsidRDefault="003F3D5B" w:rsidP="0003299C">
      <w:pPr>
        <w:pStyle w:val="ListParagraph"/>
        <w:ind w:left="1800" w:firstLine="0"/>
        <w:rPr>
          <w:lang w:bidi="ar-SA"/>
        </w:rPr>
      </w:pPr>
    </w:p>
    <w:p w14:paraId="32219DD3" w14:textId="77777777" w:rsidR="00954E3F" w:rsidRDefault="00954E3F">
      <w:pPr>
        <w:rPr>
          <w:rFonts w:eastAsiaTheme="majorEastAsia" w:cstheme="majorBidi"/>
          <w:b/>
          <w:color w:val="595959" w:themeColor="text1" w:themeTint="A6"/>
          <w:szCs w:val="24"/>
        </w:rPr>
      </w:pPr>
      <w:r>
        <w:br w:type="page"/>
      </w:r>
    </w:p>
    <w:p w14:paraId="426C647B" w14:textId="22F1D268" w:rsidR="00FD2701" w:rsidRDefault="00FD2701" w:rsidP="00FD2701">
      <w:pPr>
        <w:pStyle w:val="Heading3"/>
      </w:pPr>
      <w:bookmarkStart w:id="89" w:name="_Toc448493925"/>
      <w:r>
        <w:lastRenderedPageBreak/>
        <w:t>Pages</w:t>
      </w:r>
      <w:bookmarkEnd w:id="89"/>
    </w:p>
    <w:p w14:paraId="09CCF554" w14:textId="77777777" w:rsidR="00B74AFA" w:rsidRDefault="00B74AFA" w:rsidP="00B74AFA">
      <w:pPr>
        <w:pStyle w:val="Heading4"/>
      </w:pPr>
      <w:bookmarkStart w:id="90" w:name="_Toc448493926"/>
      <w:r>
        <w:t>Web\common</w:t>
      </w:r>
      <w:bookmarkEnd w:id="90"/>
    </w:p>
    <w:p w14:paraId="2DC08E40" w14:textId="77777777" w:rsidR="00020C54" w:rsidRDefault="00B74AFA" w:rsidP="00B74AFA">
      <w:pPr>
        <w:pStyle w:val="Heading5"/>
      </w:pPr>
      <w:bookmarkStart w:id="91" w:name="_Toc448493927"/>
      <w:r>
        <w:t>sendMultipleCustomAuthorInvLetters.asp</w:t>
      </w:r>
      <w:bookmarkEnd w:id="91"/>
    </w:p>
    <w:p w14:paraId="775C7C35" w14:textId="77777777" w:rsidR="0003299C" w:rsidRDefault="0003299C" w:rsidP="0003299C">
      <w:pPr>
        <w:pStyle w:val="ListParagraph"/>
        <w:numPr>
          <w:ilvl w:val="0"/>
          <w:numId w:val="23"/>
        </w:numPr>
      </w:pPr>
      <w:r>
        <w:t>+ UNINVITETYPE_UNINVITE = 0</w:t>
      </w:r>
    </w:p>
    <w:p w14:paraId="0C8A52A4" w14:textId="27A69C79" w:rsidR="0003299C" w:rsidRDefault="0003299C" w:rsidP="0003299C">
      <w:pPr>
        <w:pStyle w:val="ListParagraph"/>
        <w:numPr>
          <w:ilvl w:val="0"/>
          <w:numId w:val="23"/>
        </w:numPr>
      </w:pPr>
      <w:r>
        <w:t>+ UNINVITETYPE_UNASSIGN = 1</w:t>
      </w:r>
    </w:p>
    <w:p w14:paraId="319120DD" w14:textId="11C59BA9" w:rsidR="0003299C" w:rsidRDefault="0003299C" w:rsidP="0003299C">
      <w:pPr>
        <w:pStyle w:val="ListParagraph"/>
        <w:numPr>
          <w:ilvl w:val="0"/>
          <w:numId w:val="23"/>
        </w:numPr>
      </w:pPr>
      <w:r>
        <w:t>+ AUTHOR_UNASSIGNED_AFTER_ACCEPTING_INVITE = 115</w:t>
      </w:r>
    </w:p>
    <w:p w14:paraId="3DCD8DCC" w14:textId="64F15FFC" w:rsidR="0003299C" w:rsidRDefault="0003299C" w:rsidP="0003299C">
      <w:pPr>
        <w:pStyle w:val="ListParagraph"/>
        <w:numPr>
          <w:ilvl w:val="0"/>
          <w:numId w:val="23"/>
        </w:numPr>
      </w:pPr>
      <w:r>
        <w:t>+ AUTHOR_UNASSIGNED_AFTER_ASSIGNMENT = 116</w:t>
      </w:r>
    </w:p>
    <w:p w14:paraId="7B11EF18" w14:textId="7A0E6BD8" w:rsidR="0003299C" w:rsidRDefault="0003299C" w:rsidP="0003299C">
      <w:pPr>
        <w:pStyle w:val="ListParagraph"/>
        <w:numPr>
          <w:ilvl w:val="0"/>
          <w:numId w:val="23"/>
        </w:numPr>
      </w:pPr>
      <w:r>
        <w:t>+ uninviteType which is populated with UNINVITETYPE_UNINVITE or UNINVITETYPE_UNASSIGN depending on if the workflow is to uninvite and the event id is one of the AUTHOR_UNASSIGNED event ids.</w:t>
      </w:r>
    </w:p>
    <w:p w14:paraId="164C2E8A" w14:textId="7D0046E0" w:rsidR="0003299C" w:rsidRDefault="0003299C" w:rsidP="0003299C">
      <w:pPr>
        <w:pStyle w:val="ListParagraph"/>
        <w:numPr>
          <w:ilvl w:val="0"/>
          <w:numId w:val="23"/>
        </w:numPr>
      </w:pPr>
      <w:r>
        <w:t>If workflow in AUTHOR_UNINVITATION determine based on uninviteType what the pageTitle and screen output should (see new translation tokens above).</w:t>
      </w:r>
    </w:p>
    <w:p w14:paraId="2716721C" w14:textId="23245FFC" w:rsidR="00D64D57" w:rsidRDefault="00D64D57" w:rsidP="00491AA8">
      <w:pPr>
        <w:pStyle w:val="ListParagraph"/>
        <w:numPr>
          <w:ilvl w:val="0"/>
          <w:numId w:val="23"/>
        </w:numPr>
      </w:pPr>
      <w:r>
        <w:t>Add var AUTHOR_ASSIGNMENT = 1 to represent INVITETYPE of assignment.</w:t>
      </w:r>
    </w:p>
    <w:p w14:paraId="0795CA24" w14:textId="678A9663" w:rsidR="000E1627" w:rsidRDefault="000E1627" w:rsidP="00491AA8">
      <w:pPr>
        <w:pStyle w:val="ListParagraph"/>
        <w:numPr>
          <w:ilvl w:val="0"/>
          <w:numId w:val="23"/>
        </w:numPr>
      </w:pPr>
      <w:r>
        <w:t>Change selectedAuthorsCount to selectedAuthorsInvitationCount.</w:t>
      </w:r>
    </w:p>
    <w:p w14:paraId="18786D4B" w14:textId="4AB84FE5" w:rsidR="000E1627" w:rsidRDefault="000E1627" w:rsidP="00491AA8">
      <w:pPr>
        <w:pStyle w:val="ListParagraph"/>
        <w:numPr>
          <w:ilvl w:val="0"/>
          <w:numId w:val="23"/>
        </w:numPr>
      </w:pPr>
      <w:r>
        <w:t>Add var selectedAuthorsAssignmentCount.</w:t>
      </w:r>
    </w:p>
    <w:p w14:paraId="49CB9E66" w14:textId="23889136" w:rsidR="00FB42FB" w:rsidRDefault="00FB42FB" w:rsidP="00491AA8">
      <w:pPr>
        <w:pStyle w:val="ListParagraph"/>
        <w:numPr>
          <w:ilvl w:val="0"/>
          <w:numId w:val="23"/>
        </w:numPr>
      </w:pPr>
      <w:r>
        <w:t>New var after authInvSuccessList to track succesfully sent author assginment letters (authAssignSuccessList).</w:t>
      </w:r>
    </w:p>
    <w:p w14:paraId="1242FE6D" w14:textId="2F2761CF" w:rsidR="00D64D57" w:rsidRDefault="00D64D57" w:rsidP="00491AA8">
      <w:pPr>
        <w:pStyle w:val="ListParagraph"/>
        <w:numPr>
          <w:ilvl w:val="0"/>
          <w:numId w:val="23"/>
        </w:numPr>
      </w:pPr>
      <w:r>
        <w:t>Add INVITATIONTYPE field capture (line 358) in command text placed into invAuthCmd.CommandText</w:t>
      </w:r>
    </w:p>
    <w:p w14:paraId="458308C9" w14:textId="2DAADBC4" w:rsidR="00D64D57" w:rsidRDefault="00D64D57" w:rsidP="00491AA8">
      <w:pPr>
        <w:pStyle w:val="ListParagraph"/>
        <w:numPr>
          <w:ilvl w:val="0"/>
          <w:numId w:val="23"/>
        </w:numPr>
      </w:pPr>
      <w:r>
        <w:t>In loop of oInvitationInfoRS (371) – capture INVITETYPE into invitationInfo array – invitationInfo[invitationID].InviteType = INVITETTYPE.</w:t>
      </w:r>
    </w:p>
    <w:p w14:paraId="02CF8831" w14:textId="41339FA4" w:rsidR="0051750B" w:rsidRDefault="0051750B" w:rsidP="008D6E9D">
      <w:pPr>
        <w:pStyle w:val="ListParagraph"/>
        <w:numPr>
          <w:ilvl w:val="0"/>
          <w:numId w:val="23"/>
        </w:numPr>
      </w:pPr>
      <w:r>
        <w:t>In code that sends the email letters, whereever authInvSuccessList is populated with the name of the author to whom the invitation was sent, need to check invite type to see if the name should go</w:t>
      </w:r>
      <w:r w:rsidR="008D6E9D">
        <w:t xml:space="preserve"> instead to</w:t>
      </w:r>
      <w:r>
        <w:t xml:space="preserve"> new var authAssignSuccessList.</w:t>
      </w:r>
    </w:p>
    <w:p w14:paraId="10191798" w14:textId="6FD3B49B" w:rsidR="00D64D57" w:rsidRDefault="00954E3F" w:rsidP="008D6E9D">
      <w:pPr>
        <w:pStyle w:val="ListParagraph"/>
        <w:numPr>
          <w:ilvl w:val="0"/>
          <w:numId w:val="23"/>
        </w:numPr>
      </w:pPr>
      <w:r>
        <w:t>At display of the confirmation page data, after invitation information is configured for display, need to configure assignment information for display using authInvSuccessList and new transalation tokens depending on whether there are one or more assignment email sent (Pages.Editorial.SendMultipleCustomAuthorInvitationLetters.TestAssignmentEmailSentToAuthor (s))</w:t>
      </w:r>
    </w:p>
    <w:p w14:paraId="66D601EA" w14:textId="3215E1F5" w:rsidR="000F1DD5" w:rsidRDefault="000F1DD5" w:rsidP="0003299C">
      <w:pPr>
        <w:ind w:firstLine="0"/>
      </w:pPr>
      <w:r>
        <w:br w:type="page"/>
      </w:r>
    </w:p>
    <w:p w14:paraId="68B52CED" w14:textId="77777777" w:rsidR="00486E2C" w:rsidRDefault="00486E2C" w:rsidP="00B20B72">
      <w:pPr>
        <w:pStyle w:val="Heading2"/>
        <w:ind w:firstLine="0"/>
      </w:pPr>
      <w:bookmarkStart w:id="92" w:name="_Toc448493928"/>
      <w:r>
        <w:lastRenderedPageBreak/>
        <w:t>Author Search Factory</w:t>
      </w:r>
      <w:bookmarkEnd w:id="92"/>
    </w:p>
    <w:p w14:paraId="09895C43" w14:textId="77777777" w:rsidR="00486E2C" w:rsidRDefault="00486E2C" w:rsidP="00486E2C">
      <w:pPr>
        <w:pStyle w:val="Heading3"/>
      </w:pPr>
      <w:bookmarkStart w:id="93" w:name="_Toc448493929"/>
      <w:r>
        <w:t>Code</w:t>
      </w:r>
      <w:bookmarkEnd w:id="93"/>
    </w:p>
    <w:p w14:paraId="75A539D9" w14:textId="77777777" w:rsidR="00486E2C" w:rsidRDefault="00486E2C" w:rsidP="00486E2C">
      <w:pPr>
        <w:pStyle w:val="Heading4"/>
      </w:pPr>
      <w:bookmarkStart w:id="94" w:name="_Toc448493930"/>
      <w:r>
        <w:t>Aries.EditorialManager.Framework.Journal.SearchDefinition</w:t>
      </w:r>
      <w:bookmarkEnd w:id="94"/>
    </w:p>
    <w:p w14:paraId="5EA92CEC" w14:textId="77777777" w:rsidR="00486E2C" w:rsidRDefault="00486E2C" w:rsidP="00486E2C">
      <w:pPr>
        <w:pStyle w:val="Heading5"/>
        <w:rPr>
          <w:lang w:bidi="ar-SA"/>
        </w:rPr>
      </w:pPr>
      <w:bookmarkStart w:id="95" w:name="_Toc448493931"/>
      <w:r>
        <w:rPr>
          <w:lang w:bidi="ar-SA"/>
        </w:rPr>
        <w:t>SearchContextType.cs</w:t>
      </w:r>
      <w:bookmarkEnd w:id="95"/>
    </w:p>
    <w:p w14:paraId="1B2D3393" w14:textId="77777777" w:rsidR="00486E2C" w:rsidRPr="00203C7E" w:rsidRDefault="00486E2C" w:rsidP="00486E2C">
      <w:pPr>
        <w:ind w:left="1980" w:firstLine="0"/>
        <w:rPr>
          <w:lang w:bidi="ar-SA"/>
        </w:rPr>
      </w:pPr>
      <w:r>
        <w:rPr>
          <w:lang w:bidi="ar-SA"/>
        </w:rPr>
        <w:t xml:space="preserve">Add </w:t>
      </w:r>
      <w:r w:rsidRPr="00203C7E">
        <w:rPr>
          <w:i/>
          <w:lang w:bidi="ar-SA"/>
        </w:rPr>
        <w:t>AuthorSearchContext</w:t>
      </w:r>
      <w:r>
        <w:rPr>
          <w:lang w:bidi="ar-SA"/>
        </w:rPr>
        <w:t xml:space="preserve"> = 9</w:t>
      </w:r>
    </w:p>
    <w:p w14:paraId="30206013" w14:textId="77777777" w:rsidR="00486E2C" w:rsidRDefault="00486E2C" w:rsidP="00486E2C">
      <w:pPr>
        <w:pStyle w:val="Heading4"/>
        <w:tabs>
          <w:tab w:val="left" w:pos="5385"/>
        </w:tabs>
      </w:pPr>
      <w:bookmarkStart w:id="96" w:name="_Toc448493932"/>
      <w:r>
        <w:t>Aries.EditorialManager.SearchManager</w:t>
      </w:r>
      <w:bookmarkEnd w:id="96"/>
      <w:r>
        <w:tab/>
      </w:r>
    </w:p>
    <w:p w14:paraId="6512924A" w14:textId="77777777" w:rsidR="00486E2C" w:rsidRDefault="00486E2C" w:rsidP="00486E2C">
      <w:pPr>
        <w:pStyle w:val="Heading5"/>
      </w:pPr>
      <w:bookmarkStart w:id="97" w:name="_Toc448493933"/>
      <w:r>
        <w:t>ReviewerSearchFactory.cs</w:t>
      </w:r>
      <w:bookmarkEnd w:id="97"/>
    </w:p>
    <w:p w14:paraId="14831579" w14:textId="77777777" w:rsidR="00486E2C" w:rsidRPr="005A577A" w:rsidRDefault="00486E2C" w:rsidP="00486E2C">
      <w:pPr>
        <w:ind w:left="1980" w:firstLine="0"/>
      </w:pPr>
      <w:r>
        <w:t>Set CreatePeopleNotesField to protected.</w:t>
      </w:r>
    </w:p>
    <w:p w14:paraId="03DB8EB7" w14:textId="77777777" w:rsidR="00486E2C" w:rsidRDefault="00486E2C" w:rsidP="00486E2C">
      <w:pPr>
        <w:pStyle w:val="Heading5"/>
      </w:pPr>
      <w:bookmarkStart w:id="98" w:name="_Toc448493934"/>
      <w:r>
        <w:t>+ AuthorSearchFactory.cs –</w:t>
      </w:r>
      <w:bookmarkEnd w:id="98"/>
      <w:r>
        <w:t xml:space="preserve"> </w:t>
      </w:r>
    </w:p>
    <w:p w14:paraId="18FEA819" w14:textId="77777777" w:rsidR="00486E2C" w:rsidRDefault="00486E2C" w:rsidP="00486E2C">
      <w:pPr>
        <w:ind w:left="1980" w:firstLine="0"/>
      </w:pPr>
      <w:r>
        <w:t>just create an inheritance chain from ReviewerSearchFactory -&gt; EditorSearchFactory -&gt; AbstractSearchFactory – per Andrew’s design.</w:t>
      </w:r>
    </w:p>
    <w:p w14:paraId="7C838199" w14:textId="77777777" w:rsidR="00486E2C" w:rsidRDefault="00486E2C" w:rsidP="00486E2C">
      <w:pPr>
        <w:ind w:left="1980" w:firstLine="0"/>
      </w:pPr>
    </w:p>
    <w:p w14:paraId="5C0FC577" w14:textId="77777777" w:rsidR="00486E2C" w:rsidRDefault="00486E2C" w:rsidP="00486E2C">
      <w:pPr>
        <w:ind w:left="1980" w:firstLine="0"/>
      </w:pPr>
      <w:r>
        <w:t>Override ReviewSearchFactory.CreateFields</w:t>
      </w:r>
    </w:p>
    <w:p w14:paraId="64173BDF" w14:textId="77777777" w:rsidR="00486E2C" w:rsidRDefault="00486E2C" w:rsidP="00486E2C">
      <w:pPr>
        <w:pStyle w:val="Heading5"/>
        <w:rPr>
          <w:lang w:bidi="ar-SA"/>
        </w:rPr>
      </w:pPr>
      <w:bookmarkStart w:id="99" w:name="_Toc448493935"/>
      <w:r>
        <w:rPr>
          <w:lang w:bidi="ar-SA"/>
        </w:rPr>
        <w:t>AbstractSearchFactory.cs</w:t>
      </w:r>
      <w:bookmarkEnd w:id="99"/>
    </w:p>
    <w:p w14:paraId="6A60CB73" w14:textId="77777777" w:rsidR="00486E2C" w:rsidRDefault="00486E2C" w:rsidP="00486E2C">
      <w:pPr>
        <w:ind w:left="1980" w:firstLine="0"/>
        <w:rPr>
          <w:lang w:bidi="ar-SA"/>
        </w:rPr>
      </w:pPr>
      <w:r>
        <w:rPr>
          <w:lang w:bidi="ar-SA"/>
        </w:rPr>
        <w:t xml:space="preserve">Add case statement in </w:t>
      </w:r>
      <w:r>
        <w:rPr>
          <w:i/>
          <w:lang w:bidi="ar-SA"/>
        </w:rPr>
        <w:t>CreateFactory</w:t>
      </w:r>
      <w:r>
        <w:rPr>
          <w:lang w:bidi="ar-SA"/>
        </w:rPr>
        <w:t xml:space="preserve"> function to create an AuthorSearchFactory if requested.</w:t>
      </w:r>
    </w:p>
    <w:p w14:paraId="1E69FB22" w14:textId="77777777" w:rsidR="00486E2C" w:rsidRDefault="00486E2C" w:rsidP="00486E2C">
      <w:pPr>
        <w:rPr>
          <w:lang w:bidi="ar-SA"/>
        </w:rPr>
      </w:pPr>
      <w:r>
        <w:rPr>
          <w:lang w:bidi="ar-SA"/>
        </w:rPr>
        <w:br w:type="page"/>
      </w:r>
    </w:p>
    <w:p w14:paraId="1C2AA043" w14:textId="77777777" w:rsidR="00486E2C" w:rsidRDefault="00486E2C" w:rsidP="00B20B72">
      <w:pPr>
        <w:pStyle w:val="Heading2"/>
        <w:ind w:firstLine="0"/>
        <w:rPr>
          <w:lang w:bidi="ar-SA"/>
        </w:rPr>
      </w:pPr>
      <w:bookmarkStart w:id="100" w:name="_Toc448493936"/>
      <w:r>
        <w:rPr>
          <w:lang w:bidi="ar-SA"/>
        </w:rPr>
        <w:lastRenderedPageBreak/>
        <w:t>New Author Search Manager</w:t>
      </w:r>
      <w:bookmarkEnd w:id="100"/>
    </w:p>
    <w:p w14:paraId="2A52E695" w14:textId="77777777" w:rsidR="00486E2C" w:rsidRDefault="00486E2C" w:rsidP="00486E2C">
      <w:pPr>
        <w:rPr>
          <w:lang w:bidi="ar-SA"/>
        </w:rPr>
      </w:pPr>
    </w:p>
    <w:p w14:paraId="4964BD77" w14:textId="77777777" w:rsidR="00486E2C" w:rsidRDefault="00486E2C" w:rsidP="00486E2C">
      <w:pPr>
        <w:pStyle w:val="Heading3"/>
        <w:rPr>
          <w:lang w:bidi="ar-SA"/>
        </w:rPr>
      </w:pPr>
      <w:bookmarkStart w:id="101" w:name="_Toc448493937"/>
      <w:r>
        <w:rPr>
          <w:lang w:bidi="ar-SA"/>
        </w:rPr>
        <w:t>Code</w:t>
      </w:r>
      <w:bookmarkEnd w:id="101"/>
    </w:p>
    <w:p w14:paraId="38C5682E" w14:textId="77777777" w:rsidR="00486E2C" w:rsidRPr="009332F2" w:rsidRDefault="00486E2C" w:rsidP="00486E2C">
      <w:pPr>
        <w:pStyle w:val="Heading4"/>
      </w:pPr>
      <w:bookmarkStart w:id="102" w:name="_Toc448493938"/>
      <w:r>
        <w:t>Aries.EditorialManager.SearchManager</w:t>
      </w:r>
      <w:bookmarkEnd w:id="102"/>
    </w:p>
    <w:p w14:paraId="083A8069" w14:textId="77777777" w:rsidR="00486E2C" w:rsidRDefault="00486E2C" w:rsidP="00486E2C">
      <w:pPr>
        <w:pStyle w:val="Heading5"/>
        <w:rPr>
          <w:lang w:bidi="ar-SA"/>
        </w:rPr>
      </w:pPr>
      <w:bookmarkStart w:id="103" w:name="_Toc448493939"/>
      <w:r>
        <w:rPr>
          <w:lang w:bidi="ar-SA"/>
        </w:rPr>
        <w:t>+ AuthorSearchManager.cs</w:t>
      </w:r>
      <w:bookmarkEnd w:id="103"/>
    </w:p>
    <w:p w14:paraId="475CEB80" w14:textId="77777777" w:rsidR="00486E2C" w:rsidRDefault="00486E2C" w:rsidP="00486E2C">
      <w:pPr>
        <w:ind w:left="1980" w:firstLine="0"/>
        <w:rPr>
          <w:lang w:bidi="ar-SA"/>
        </w:rPr>
      </w:pPr>
      <w:r>
        <w:rPr>
          <w:lang w:bidi="ar-SA"/>
        </w:rPr>
        <w:t>Use ImportedAuthorManager as creation guide.</w:t>
      </w:r>
    </w:p>
    <w:p w14:paraId="52C35F8C" w14:textId="5AFDEAF2" w:rsidR="00486E2C" w:rsidRDefault="00194184" w:rsidP="00486E2C">
      <w:pPr>
        <w:ind w:left="1980" w:firstLine="0"/>
        <w:rPr>
          <w:lang w:bidi="ar-SA"/>
        </w:rPr>
      </w:pPr>
      <w:r>
        <w:rPr>
          <w:lang w:bidi="ar-SA"/>
        </w:rPr>
        <w:t>Generally provides convenience functions to page displaying a list of authors to invite/assign using the Author Search Results Grid.</w:t>
      </w:r>
    </w:p>
    <w:p w14:paraId="1AA82789" w14:textId="3328E415" w:rsidR="00BB2044" w:rsidRDefault="00FA616B" w:rsidP="003D3D37">
      <w:pPr>
        <w:pStyle w:val="Heading6"/>
        <w:rPr>
          <w:lang w:bidi="ar-SA"/>
        </w:rPr>
      </w:pPr>
      <w:r>
        <w:rPr>
          <w:lang w:bidi="ar-SA"/>
        </w:rPr>
        <w:t>Constants</w:t>
      </w:r>
    </w:p>
    <w:p w14:paraId="42C2CBFA" w14:textId="58A41AC4" w:rsidR="00FA616B" w:rsidRDefault="00FA616B" w:rsidP="00FA616B">
      <w:pPr>
        <w:ind w:left="2520" w:firstLine="0"/>
        <w:rPr>
          <w:lang w:bidi="ar-SA"/>
        </w:rPr>
      </w:pPr>
      <w:r>
        <w:rPr>
          <w:lang w:bidi="ar-SA"/>
        </w:rPr>
        <w:t>_</w:t>
      </w:r>
      <w:r w:rsidRPr="00FA616B">
        <w:rPr>
          <w:i/>
          <w:u w:val="single"/>
          <w:lang w:bidi="ar-SA"/>
        </w:rPr>
        <w:t>classificationsSearchQuery</w:t>
      </w:r>
      <w:r>
        <w:rPr>
          <w:lang w:bidi="ar-SA"/>
        </w:rPr>
        <w:t xml:space="preserve"> – query that gets the people ids that match a personal classifications search with placeholder for the search classifications that will be retrieved from session cache.</w:t>
      </w:r>
    </w:p>
    <w:p w14:paraId="66BD5647" w14:textId="77777777" w:rsidR="00486E2C" w:rsidRDefault="00486E2C" w:rsidP="003D3D37">
      <w:pPr>
        <w:pStyle w:val="Heading6"/>
        <w:rPr>
          <w:lang w:bidi="ar-SA"/>
        </w:rPr>
      </w:pPr>
      <w:r>
        <w:rPr>
          <w:lang w:bidi="ar-SA"/>
        </w:rPr>
        <w:t>Constructors</w:t>
      </w:r>
    </w:p>
    <w:p w14:paraId="6AA1CF2A" w14:textId="4BE82358" w:rsidR="00486E2C" w:rsidRDefault="00E36919" w:rsidP="00376F32">
      <w:pPr>
        <w:pStyle w:val="ListParagraph"/>
        <w:numPr>
          <w:ilvl w:val="0"/>
          <w:numId w:val="27"/>
        </w:numPr>
        <w:rPr>
          <w:lang w:bidi="ar-SA"/>
        </w:rPr>
      </w:pPr>
      <w:r>
        <w:rPr>
          <w:lang w:bidi="ar-SA"/>
        </w:rPr>
        <w:t xml:space="preserve">(journal, dateFormat, emSessionID) - </w:t>
      </w:r>
      <w:r w:rsidR="008B0884">
        <w:rPr>
          <w:lang w:bidi="ar-SA"/>
        </w:rPr>
        <w:t>creates a database mapper from journal name and date format.  Creates a session cache manager from journal name and session id.</w:t>
      </w:r>
    </w:p>
    <w:p w14:paraId="2C38630E" w14:textId="53FED26A" w:rsidR="008B0884" w:rsidRDefault="008B0884" w:rsidP="00376F32">
      <w:pPr>
        <w:pStyle w:val="ListParagraph"/>
        <w:numPr>
          <w:ilvl w:val="0"/>
          <w:numId w:val="27"/>
        </w:numPr>
        <w:rPr>
          <w:lang w:bidi="ar-SA"/>
        </w:rPr>
      </w:pPr>
      <w:r>
        <w:rPr>
          <w:lang w:bidi="ar-SA"/>
        </w:rPr>
        <w:t>Pass in an existing database mapper ma</w:t>
      </w:r>
      <w:r w:rsidR="009244DA">
        <w:rPr>
          <w:lang w:bidi="ar-SA"/>
        </w:rPr>
        <w:t>nager and session cache manager and journal name.</w:t>
      </w:r>
    </w:p>
    <w:p w14:paraId="5BDEB22D" w14:textId="35814087" w:rsidR="008B0884" w:rsidRDefault="008B0884" w:rsidP="00376F32">
      <w:pPr>
        <w:pStyle w:val="ListParagraph"/>
        <w:numPr>
          <w:ilvl w:val="0"/>
          <w:numId w:val="27"/>
        </w:numPr>
        <w:rPr>
          <w:lang w:bidi="ar-SA"/>
        </w:rPr>
      </w:pPr>
      <w:r>
        <w:rPr>
          <w:lang w:bidi="ar-SA"/>
        </w:rPr>
        <w:t>Parameterless</w:t>
      </w:r>
    </w:p>
    <w:p w14:paraId="3A955E66" w14:textId="7A1545EE" w:rsidR="008B0884" w:rsidRDefault="008B0884" w:rsidP="003D3D37">
      <w:pPr>
        <w:pStyle w:val="Heading6"/>
        <w:rPr>
          <w:lang w:bidi="ar-SA"/>
        </w:rPr>
      </w:pPr>
      <w:r>
        <w:rPr>
          <w:lang w:bidi="ar-SA"/>
        </w:rPr>
        <w:t>Properties</w:t>
      </w:r>
    </w:p>
    <w:p w14:paraId="7E231E3B" w14:textId="2DA345E0" w:rsidR="00257D02" w:rsidRPr="00257D02" w:rsidRDefault="00257D02" w:rsidP="008B0884">
      <w:pPr>
        <w:ind w:left="2520" w:firstLine="0"/>
        <w:rPr>
          <w:lang w:bidi="ar-SA"/>
        </w:rPr>
      </w:pPr>
      <w:r>
        <w:rPr>
          <w:i/>
          <w:u w:val="single"/>
          <w:lang w:bidi="ar-SA"/>
        </w:rPr>
        <w:t>Journal</w:t>
      </w:r>
      <w:r>
        <w:rPr>
          <w:lang w:bidi="ar-SA"/>
        </w:rPr>
        <w:t xml:space="preserve"> – holds journal name passed in at constructor.</w:t>
      </w:r>
    </w:p>
    <w:p w14:paraId="1D28AB2E" w14:textId="172A9CC7" w:rsidR="008B0884" w:rsidRDefault="008B0884" w:rsidP="008B0884">
      <w:pPr>
        <w:ind w:left="2520" w:firstLine="0"/>
        <w:rPr>
          <w:lang w:bidi="ar-SA"/>
        </w:rPr>
      </w:pPr>
      <w:r w:rsidRPr="008B0884">
        <w:rPr>
          <w:i/>
          <w:u w:val="single"/>
          <w:lang w:bidi="ar-SA"/>
        </w:rPr>
        <w:t>CurrentMapperManager</w:t>
      </w:r>
      <w:r>
        <w:rPr>
          <w:lang w:bidi="ar-SA"/>
        </w:rPr>
        <w:t xml:space="preserve"> – holds the database mapper manager.</w:t>
      </w:r>
    </w:p>
    <w:p w14:paraId="4C2DE157" w14:textId="359A8BD0" w:rsidR="008B0884" w:rsidRDefault="008B0884" w:rsidP="008B0884">
      <w:pPr>
        <w:ind w:left="2520" w:firstLine="0"/>
        <w:rPr>
          <w:lang w:bidi="ar-SA"/>
        </w:rPr>
      </w:pPr>
      <w:r>
        <w:rPr>
          <w:i/>
          <w:u w:val="single"/>
          <w:lang w:bidi="ar-SA"/>
        </w:rPr>
        <w:t>SessionCacheManager</w:t>
      </w:r>
      <w:r>
        <w:rPr>
          <w:lang w:bidi="ar-SA"/>
        </w:rPr>
        <w:t xml:space="preserve"> – holds the session cache manager.</w:t>
      </w:r>
    </w:p>
    <w:p w14:paraId="418F6821" w14:textId="0C307AD4" w:rsidR="008B0884" w:rsidRDefault="008B0884" w:rsidP="008B0884">
      <w:pPr>
        <w:ind w:left="2520" w:firstLine="0"/>
        <w:rPr>
          <w:lang w:bidi="ar-SA"/>
        </w:rPr>
      </w:pPr>
      <w:r>
        <w:rPr>
          <w:i/>
          <w:u w:val="single"/>
          <w:lang w:bidi="ar-SA"/>
        </w:rPr>
        <w:t>XMLCacheSearchKey</w:t>
      </w:r>
      <w:r>
        <w:rPr>
          <w:lang w:bidi="ar-SA"/>
        </w:rPr>
        <w:t xml:space="preserve"> – returns Constants.CURRENT_AUTHOR_SEARCH_XML_KEY which gets/sets the related search query objects xml search string in the</w:t>
      </w:r>
      <w:r w:rsidR="00087524">
        <w:rPr>
          <w:lang w:bidi="ar-SA"/>
        </w:rPr>
        <w:t xml:space="preserve"> session </w:t>
      </w:r>
      <w:r>
        <w:rPr>
          <w:lang w:bidi="ar-SA"/>
        </w:rPr>
        <w:t>cache.</w:t>
      </w:r>
    </w:p>
    <w:p w14:paraId="4B7F676C" w14:textId="436F4CDA" w:rsidR="008B0884" w:rsidRDefault="008B0884" w:rsidP="008B0884">
      <w:pPr>
        <w:ind w:left="2520" w:firstLine="0"/>
        <w:rPr>
          <w:lang w:bidi="ar-SA"/>
        </w:rPr>
      </w:pPr>
      <w:r>
        <w:rPr>
          <w:i/>
          <w:u w:val="single"/>
          <w:lang w:bidi="ar-SA"/>
        </w:rPr>
        <w:t>GridAuthorsCacheKey</w:t>
      </w:r>
      <w:r>
        <w:rPr>
          <w:lang w:bidi="ar-SA"/>
        </w:rPr>
        <w:t xml:space="preserve"> – returns Constants.CURRENT_AUTHOR_SEARCH_RESULTS_KEY</w:t>
      </w:r>
      <w:r w:rsidR="00087524">
        <w:rPr>
          <w:lang w:bidi="ar-SA"/>
        </w:rPr>
        <w:t xml:space="preserve"> which gets/sets the list of AuthorSearchResultsGridData objects that have been created based on the current search query in the session cache.</w:t>
      </w:r>
    </w:p>
    <w:p w14:paraId="48667CA5" w14:textId="1F801483" w:rsidR="00087524" w:rsidRDefault="00087524" w:rsidP="008B0884">
      <w:pPr>
        <w:ind w:left="2520" w:firstLine="0"/>
        <w:rPr>
          <w:lang w:bidi="ar-SA"/>
        </w:rPr>
      </w:pPr>
      <w:r>
        <w:rPr>
          <w:i/>
          <w:u w:val="single"/>
          <w:lang w:bidi="ar-SA"/>
        </w:rPr>
        <w:t>GridPaginatorPageCacheKey</w:t>
      </w:r>
      <w:r>
        <w:rPr>
          <w:lang w:bidi="ar-SA"/>
        </w:rPr>
        <w:t xml:space="preserve"> – returns Constants.CURRENT_AUTHOR_RESULTS_PAGE_CACHE_KEY which gets/sets the paginator’s current page in the session cache.</w:t>
      </w:r>
    </w:p>
    <w:p w14:paraId="73509E16" w14:textId="4D667113" w:rsidR="00116A57" w:rsidRDefault="00116A57" w:rsidP="008B0884">
      <w:pPr>
        <w:ind w:left="2520" w:firstLine="0"/>
        <w:rPr>
          <w:lang w:bidi="ar-SA"/>
        </w:rPr>
      </w:pPr>
      <w:r>
        <w:rPr>
          <w:i/>
          <w:u w:val="single"/>
          <w:lang w:bidi="ar-SA"/>
        </w:rPr>
        <w:t>ClassificationsCacheSearchKey</w:t>
      </w:r>
      <w:r>
        <w:rPr>
          <w:lang w:bidi="ar-SA"/>
        </w:rPr>
        <w:t xml:space="preserve"> – returns Constants.CURRENT_AUTHOR_SEARCH_CLASSIFICATIONS_KEY which contains the current personal classification search string in the session cache.</w:t>
      </w:r>
    </w:p>
    <w:p w14:paraId="4346D0BA" w14:textId="4F9272AF" w:rsidR="00317E08" w:rsidRDefault="00317E08" w:rsidP="008B0884">
      <w:pPr>
        <w:ind w:left="2520" w:firstLine="0"/>
        <w:rPr>
          <w:lang w:bidi="ar-SA"/>
        </w:rPr>
      </w:pPr>
      <w:r>
        <w:rPr>
          <w:i/>
          <w:u w:val="single"/>
          <w:lang w:bidi="ar-SA"/>
        </w:rPr>
        <w:t>UploadedAuthorsSearchDataKey</w:t>
      </w:r>
      <w:r>
        <w:rPr>
          <w:i/>
          <w:lang w:bidi="ar-SA"/>
        </w:rPr>
        <w:t xml:space="preserve"> – </w:t>
      </w:r>
      <w:r>
        <w:rPr>
          <w:lang w:bidi="ar-SA"/>
        </w:rPr>
        <w:t>returns Constants.UPLOADED_AUTHOR_SEARCH_DATA_KEY that holds the author candidates that have been imported and matched in the session cache.</w:t>
      </w:r>
    </w:p>
    <w:p w14:paraId="3E54A032" w14:textId="74654560" w:rsidR="00317E08" w:rsidRDefault="00317E08" w:rsidP="008B0884">
      <w:pPr>
        <w:ind w:left="2520" w:firstLine="0"/>
        <w:rPr>
          <w:lang w:bidi="ar-SA"/>
        </w:rPr>
      </w:pPr>
      <w:r>
        <w:rPr>
          <w:i/>
          <w:u w:val="single"/>
          <w:lang w:bidi="ar-SA"/>
        </w:rPr>
        <w:lastRenderedPageBreak/>
        <w:t>UploadedAuthorListKey</w:t>
      </w:r>
      <w:r>
        <w:rPr>
          <w:lang w:bidi="ar-SA"/>
        </w:rPr>
        <w:t xml:space="preserve"> – returns Constants.UPLOADED_AUTHOR_LIST_KEY that holds the original list of candidates imported from file.</w:t>
      </w:r>
    </w:p>
    <w:p w14:paraId="6B1489A5" w14:textId="02290CEC" w:rsidR="00B73719" w:rsidRDefault="00317E08" w:rsidP="00317E08">
      <w:pPr>
        <w:ind w:left="2520" w:firstLine="0"/>
        <w:rPr>
          <w:rFonts w:eastAsiaTheme="majorEastAsia" w:cstheme="majorBidi"/>
          <w:b/>
          <w:i/>
          <w:color w:val="595959" w:themeColor="text1" w:themeTint="A6"/>
          <w:lang w:bidi="ar-SA"/>
        </w:rPr>
      </w:pPr>
      <w:r>
        <w:rPr>
          <w:i/>
          <w:u w:val="single"/>
          <w:lang w:bidi="ar-SA"/>
        </w:rPr>
        <w:t>UploadedAuthorFileInfoKey</w:t>
      </w:r>
      <w:r>
        <w:rPr>
          <w:lang w:bidi="ar-SA"/>
        </w:rPr>
        <w:t xml:space="preserve"> – returns Constants.UPLOADED_AUTHOR_FILE_INFO_KEY that holds information about the file used to do the author import process.</w:t>
      </w:r>
    </w:p>
    <w:p w14:paraId="3ECB7919" w14:textId="7292214D" w:rsidR="00601D0D" w:rsidRDefault="00601D0D" w:rsidP="003D3D37">
      <w:pPr>
        <w:pStyle w:val="Heading6"/>
        <w:rPr>
          <w:lang w:bidi="ar-SA"/>
        </w:rPr>
      </w:pPr>
      <w:r>
        <w:rPr>
          <w:lang w:bidi="ar-SA"/>
        </w:rPr>
        <w:t>Supporting Objects</w:t>
      </w:r>
    </w:p>
    <w:p w14:paraId="5D414B05" w14:textId="0627C7A9" w:rsidR="00601D0D" w:rsidRPr="00601D0D" w:rsidRDefault="00601D0D" w:rsidP="00601D0D">
      <w:pPr>
        <w:ind w:left="2520" w:firstLine="0"/>
        <w:rPr>
          <w:lang w:bidi="ar-SA"/>
        </w:rPr>
      </w:pPr>
      <w:r w:rsidRPr="00601D0D">
        <w:rPr>
          <w:i/>
          <w:u w:val="single"/>
          <w:lang w:bidi="ar-SA"/>
        </w:rPr>
        <w:t>AuthorSearchResultsGridData</w:t>
      </w:r>
      <w:r>
        <w:rPr>
          <w:lang w:bidi="ar-SA"/>
        </w:rPr>
        <w:t xml:space="preserve"> – represents the current author in the results grid, both at the server and the client.  When on the client, the Author entity will not be populated.</w:t>
      </w:r>
    </w:p>
    <w:p w14:paraId="2CE7D9DB" w14:textId="1D4E5FB8" w:rsidR="00601D0D" w:rsidRDefault="00601D0D" w:rsidP="00601D0D">
      <w:pPr>
        <w:ind w:left="2880" w:firstLine="0"/>
        <w:rPr>
          <w:lang w:bidi="ar-SA"/>
        </w:rPr>
      </w:pPr>
      <w:r>
        <w:rPr>
          <w:lang w:bidi="ar-SA"/>
        </w:rPr>
        <w:t>AuthorID – Current authors PEOPLEID</w:t>
      </w:r>
    </w:p>
    <w:p w14:paraId="681F8C18" w14:textId="2F170678" w:rsidR="00601D0D" w:rsidRDefault="00601D0D" w:rsidP="00601D0D">
      <w:pPr>
        <w:ind w:left="2880" w:firstLine="0"/>
        <w:rPr>
          <w:lang w:bidi="ar-SA"/>
        </w:rPr>
      </w:pPr>
      <w:r>
        <w:rPr>
          <w:lang w:bidi="ar-SA"/>
        </w:rPr>
        <w:t>Author – if available, the PERSON entity of the current author.</w:t>
      </w:r>
    </w:p>
    <w:p w14:paraId="215FF2F3" w14:textId="39B4D662" w:rsidR="00601D0D" w:rsidRDefault="00601D0D" w:rsidP="00601D0D">
      <w:pPr>
        <w:ind w:left="2880" w:firstLine="0"/>
        <w:rPr>
          <w:lang w:bidi="ar-SA"/>
        </w:rPr>
      </w:pPr>
      <w:r>
        <w:rPr>
          <w:lang w:bidi="ar-SA"/>
        </w:rPr>
        <w:t>Selected – whether the current author has been selected for invitation or assignment.</w:t>
      </w:r>
    </w:p>
    <w:p w14:paraId="5223926A" w14:textId="7A5ADF60" w:rsidR="00601D0D" w:rsidRDefault="00601D0D" w:rsidP="00601D0D">
      <w:pPr>
        <w:ind w:left="2880" w:firstLine="0"/>
        <w:rPr>
          <w:lang w:bidi="ar-SA"/>
        </w:rPr>
      </w:pPr>
      <w:r>
        <w:rPr>
          <w:lang w:bidi="ar-SA"/>
        </w:rPr>
        <w:t>InviteType – the type of selection made (invitation or assignment)</w:t>
      </w:r>
    </w:p>
    <w:p w14:paraId="52CC1552" w14:textId="32BE5DC3" w:rsidR="00601D0D" w:rsidRDefault="00601D0D" w:rsidP="00601D0D">
      <w:pPr>
        <w:ind w:left="2880" w:firstLine="0"/>
        <w:rPr>
          <w:lang w:bidi="ar-SA"/>
        </w:rPr>
      </w:pPr>
      <w:r>
        <w:rPr>
          <w:lang w:bidi="ar-SA"/>
        </w:rPr>
        <w:t>NumberOfLettersToSend – the number of invitation/assignment letters to send to the author</w:t>
      </w:r>
    </w:p>
    <w:p w14:paraId="292AA37C" w14:textId="77777777" w:rsidR="00194184" w:rsidRDefault="00194184" w:rsidP="00601D0D">
      <w:pPr>
        <w:ind w:left="2880" w:firstLine="0"/>
        <w:rPr>
          <w:lang w:bidi="ar-SA"/>
        </w:rPr>
      </w:pPr>
    </w:p>
    <w:p w14:paraId="63CE92B4" w14:textId="0285541D" w:rsidR="00194184" w:rsidRPr="00194184" w:rsidRDefault="00194184" w:rsidP="00194184">
      <w:pPr>
        <w:ind w:left="2520" w:firstLine="0"/>
        <w:rPr>
          <w:lang w:bidi="ar-SA"/>
        </w:rPr>
      </w:pPr>
      <w:r w:rsidRPr="00194184">
        <w:rPr>
          <w:i/>
          <w:u w:val="single"/>
          <w:lang w:bidi="ar-SA"/>
        </w:rPr>
        <w:t>UDBStatData</w:t>
      </w:r>
      <w:r>
        <w:rPr>
          <w:lang w:bidi="ar-SA"/>
        </w:rPr>
        <w:t xml:space="preserve"> – holds statistical data from the UDB.</w:t>
      </w:r>
    </w:p>
    <w:p w14:paraId="5C9560B6" w14:textId="77777777" w:rsidR="00486E2C" w:rsidRDefault="00486E2C" w:rsidP="00486E2C">
      <w:pPr>
        <w:pStyle w:val="ListParagraph"/>
        <w:ind w:left="2880" w:firstLine="0"/>
        <w:rPr>
          <w:lang w:bidi="ar-SA"/>
        </w:rPr>
      </w:pPr>
    </w:p>
    <w:p w14:paraId="69AC19E1" w14:textId="77777777" w:rsidR="00486E2C" w:rsidRDefault="00486E2C" w:rsidP="003D3D37">
      <w:pPr>
        <w:pStyle w:val="Heading6"/>
        <w:rPr>
          <w:lang w:bidi="ar-SA"/>
        </w:rPr>
      </w:pPr>
      <w:r>
        <w:rPr>
          <w:lang w:bidi="ar-SA"/>
        </w:rPr>
        <w:t>Public Functionality</w:t>
      </w:r>
    </w:p>
    <w:p w14:paraId="09B7E664" w14:textId="140264F6" w:rsidR="00486E2C" w:rsidRDefault="00EC4285" w:rsidP="00486E2C">
      <w:pPr>
        <w:ind w:left="2520" w:firstLine="0"/>
        <w:rPr>
          <w:lang w:bidi="ar-SA"/>
        </w:rPr>
      </w:pPr>
      <w:r w:rsidRPr="00EC4285">
        <w:rPr>
          <w:i/>
          <w:u w:val="single"/>
          <w:lang w:bidi="ar-SA"/>
        </w:rPr>
        <w:t>ClearSearchQueryFromCache</w:t>
      </w:r>
      <w:r>
        <w:rPr>
          <w:i/>
          <w:lang w:bidi="ar-SA"/>
        </w:rPr>
        <w:t xml:space="preserve"> </w:t>
      </w:r>
      <w:r>
        <w:rPr>
          <w:lang w:bidi="ar-SA"/>
        </w:rPr>
        <w:t>– clears the current xml representation of the current search query from the session cache.</w:t>
      </w:r>
    </w:p>
    <w:p w14:paraId="3AE7E2AC" w14:textId="353FB936" w:rsidR="00EC4285" w:rsidRDefault="00EC4285" w:rsidP="00486E2C">
      <w:pPr>
        <w:ind w:left="2520" w:firstLine="0"/>
        <w:rPr>
          <w:lang w:bidi="ar-SA"/>
        </w:rPr>
      </w:pPr>
      <w:r w:rsidRPr="00BD7577">
        <w:rPr>
          <w:i/>
          <w:u w:val="single"/>
          <w:lang w:bidi="ar-SA"/>
        </w:rPr>
        <w:t>ClearSearchResultsFromCache</w:t>
      </w:r>
      <w:r w:rsidR="00BD7577">
        <w:rPr>
          <w:u w:val="single"/>
          <w:lang w:bidi="ar-SA"/>
        </w:rPr>
        <w:t xml:space="preserve"> </w:t>
      </w:r>
      <w:r w:rsidR="00BD7577">
        <w:rPr>
          <w:lang w:bidi="ar-SA"/>
        </w:rPr>
        <w:t>– clears the current list of AuthorSearchResultsGridData from the session cache.</w:t>
      </w:r>
    </w:p>
    <w:p w14:paraId="09D56923" w14:textId="77777777" w:rsidR="00F43D86" w:rsidRDefault="00BD7577" w:rsidP="00486E2C">
      <w:pPr>
        <w:ind w:left="2520" w:firstLine="0"/>
        <w:rPr>
          <w:lang w:bidi="ar-SA"/>
        </w:rPr>
      </w:pPr>
      <w:r>
        <w:rPr>
          <w:i/>
          <w:u w:val="single"/>
          <w:lang w:bidi="ar-SA"/>
        </w:rPr>
        <w:t>GetAuthorGridData (startIndex, endIndex)</w:t>
      </w:r>
      <w:r>
        <w:rPr>
          <w:lang w:bidi="ar-SA"/>
        </w:rPr>
        <w:t xml:space="preserve"> – gathers the search results list from the session cache and returns only those records requested given startIndex and endIndex.</w:t>
      </w:r>
    </w:p>
    <w:p w14:paraId="37180B3B" w14:textId="65A33873" w:rsidR="00F43D86" w:rsidRDefault="00F43D86" w:rsidP="00486E2C">
      <w:pPr>
        <w:ind w:left="2520" w:firstLine="0"/>
        <w:rPr>
          <w:lang w:bidi="ar-SA"/>
        </w:rPr>
      </w:pPr>
      <w:r w:rsidRPr="00F43D86">
        <w:rPr>
          <w:i/>
          <w:u w:val="single"/>
          <w:lang w:bidi="ar-SA"/>
        </w:rPr>
        <w:t>GetAuthorEntities</w:t>
      </w:r>
      <w:r>
        <w:rPr>
          <w:lang w:bidi="ar-SA"/>
        </w:rPr>
        <w:t xml:space="preserve"> – gets lookup of author entities give list of author ids.</w:t>
      </w:r>
    </w:p>
    <w:p w14:paraId="01E7EA3C" w14:textId="30739CDE" w:rsidR="00F43D86" w:rsidRPr="00F43D86" w:rsidRDefault="00F43D86" w:rsidP="00486E2C">
      <w:pPr>
        <w:ind w:left="2520" w:firstLine="0"/>
        <w:rPr>
          <w:lang w:bidi="ar-SA"/>
        </w:rPr>
      </w:pPr>
      <w:r w:rsidRPr="00F43D86">
        <w:rPr>
          <w:i/>
          <w:u w:val="single"/>
          <w:lang w:bidi="ar-SA"/>
        </w:rPr>
        <w:t>GetResultsGridCurrentPage</w:t>
      </w:r>
      <w:r>
        <w:rPr>
          <w:lang w:bidi="ar-SA"/>
        </w:rPr>
        <w:t xml:space="preserve"> – retrieves the current grid page from session cache.</w:t>
      </w:r>
    </w:p>
    <w:p w14:paraId="059608F9" w14:textId="77777777" w:rsidR="00BD7577" w:rsidRDefault="00BD7577" w:rsidP="00486E2C">
      <w:pPr>
        <w:ind w:left="2520" w:firstLine="0"/>
        <w:rPr>
          <w:lang w:bidi="ar-SA"/>
        </w:rPr>
      </w:pPr>
      <w:r w:rsidRPr="00BD7577">
        <w:rPr>
          <w:i/>
          <w:u w:val="single"/>
          <w:lang w:bidi="ar-SA"/>
        </w:rPr>
        <w:t>GetAuthors</w:t>
      </w:r>
      <w:r>
        <w:rPr>
          <w:lang w:bidi="ar-SA"/>
        </w:rPr>
        <w:t xml:space="preserve"> – Gets author people objects from database and returns a dictionary of those entity objects, keyed by the author id.</w:t>
      </w:r>
    </w:p>
    <w:p w14:paraId="6ABCC372" w14:textId="2717705B" w:rsidR="00543FFC" w:rsidRDefault="00BD7577" w:rsidP="00486E2C">
      <w:pPr>
        <w:ind w:left="2520" w:firstLine="0"/>
        <w:rPr>
          <w:lang w:bidi="ar-SA"/>
        </w:rPr>
      </w:pPr>
      <w:r>
        <w:rPr>
          <w:i/>
          <w:u w:val="single"/>
          <w:lang w:bidi="ar-SA"/>
        </w:rPr>
        <w:t>GetAuthorSearchResultsFromCache</w:t>
      </w:r>
      <w:r>
        <w:rPr>
          <w:lang w:bidi="ar-SA"/>
        </w:rPr>
        <w:t xml:space="preserve"> – retur</w:t>
      </w:r>
      <w:r w:rsidR="00886CCC">
        <w:rPr>
          <w:lang w:bidi="ar-SA"/>
        </w:rPr>
        <w:t>ns the entire list of AuthorSear</w:t>
      </w:r>
      <w:r>
        <w:rPr>
          <w:lang w:bidi="ar-SA"/>
        </w:rPr>
        <w:t>chResultsGridData that is currently held in the session cache.</w:t>
      </w:r>
    </w:p>
    <w:p w14:paraId="1E1761B6" w14:textId="63840F29" w:rsidR="00886CCC" w:rsidRPr="00886CCC" w:rsidRDefault="00886CCC" w:rsidP="00486E2C">
      <w:pPr>
        <w:ind w:left="2520" w:firstLine="0"/>
        <w:rPr>
          <w:lang w:bidi="ar-SA"/>
        </w:rPr>
      </w:pPr>
      <w:r>
        <w:rPr>
          <w:i/>
          <w:u w:val="single"/>
          <w:lang w:bidi="ar-SA"/>
        </w:rPr>
        <w:t>GetAuthorSearchResultsCountFromCache</w:t>
      </w:r>
      <w:r>
        <w:rPr>
          <w:lang w:bidi="ar-SA"/>
        </w:rPr>
        <w:t xml:space="preserve"> – returns the number of AuthorSearchResultsGridData objects that is currently held in the session cache.</w:t>
      </w:r>
    </w:p>
    <w:p w14:paraId="40616DE6" w14:textId="77777777" w:rsidR="00543FFC" w:rsidRDefault="00543FFC" w:rsidP="00486E2C">
      <w:pPr>
        <w:ind w:left="2520" w:firstLine="0"/>
        <w:rPr>
          <w:lang w:bidi="ar-SA"/>
        </w:rPr>
      </w:pPr>
      <w:r>
        <w:rPr>
          <w:i/>
          <w:u w:val="single"/>
          <w:lang w:bidi="ar-SA"/>
        </w:rPr>
        <w:t>GetSearchQueryFromCache</w:t>
      </w:r>
      <w:r>
        <w:rPr>
          <w:lang w:bidi="ar-SA"/>
        </w:rPr>
        <w:t xml:space="preserve"> – retrieves the current xml representation of the search query from the session cache and creates and returns a SearchQuery object created from the xml.</w:t>
      </w:r>
    </w:p>
    <w:p w14:paraId="21D1CC94" w14:textId="77777777" w:rsidR="00B53E6D" w:rsidRDefault="00543FFC" w:rsidP="00486E2C">
      <w:pPr>
        <w:ind w:left="2520" w:firstLine="0"/>
        <w:rPr>
          <w:lang w:bidi="ar-SA"/>
        </w:rPr>
      </w:pPr>
      <w:r>
        <w:rPr>
          <w:i/>
          <w:u w:val="single"/>
          <w:lang w:bidi="ar-SA"/>
        </w:rPr>
        <w:t>PlaceSearchQueryToCache</w:t>
      </w:r>
      <w:r>
        <w:rPr>
          <w:lang w:bidi="ar-SA"/>
        </w:rPr>
        <w:t xml:space="preserve"> – places the xml representation of the SearchQuery controls search query to the session cache.</w:t>
      </w:r>
    </w:p>
    <w:p w14:paraId="1A5BCA43" w14:textId="5499B12F" w:rsidR="00BD7577" w:rsidRDefault="00B53E6D" w:rsidP="00486E2C">
      <w:pPr>
        <w:ind w:left="2520" w:firstLine="0"/>
        <w:rPr>
          <w:lang w:bidi="ar-SA"/>
        </w:rPr>
      </w:pPr>
      <w:r w:rsidRPr="00B53E6D">
        <w:rPr>
          <w:i/>
          <w:u w:val="single"/>
          <w:lang w:bidi="ar-SA"/>
        </w:rPr>
        <w:t>SetResultsGridCurrentPage</w:t>
      </w:r>
      <w:r w:rsidR="00BD7577" w:rsidRPr="00B53E6D">
        <w:rPr>
          <w:i/>
          <w:u w:val="single"/>
          <w:lang w:bidi="ar-SA"/>
        </w:rPr>
        <w:t xml:space="preserve"> </w:t>
      </w:r>
      <w:r>
        <w:rPr>
          <w:lang w:bidi="ar-SA"/>
        </w:rPr>
        <w:t xml:space="preserve"> - Sets the current grid’s page to the session cache.</w:t>
      </w:r>
    </w:p>
    <w:p w14:paraId="03658EAD" w14:textId="2543E052" w:rsidR="00B73719" w:rsidRDefault="001F6D4E" w:rsidP="008B18E6">
      <w:pPr>
        <w:ind w:left="2520" w:firstLine="0"/>
        <w:rPr>
          <w:i/>
          <w:u w:val="single"/>
          <w:lang w:bidi="ar-SA"/>
        </w:rPr>
      </w:pPr>
      <w:r>
        <w:rPr>
          <w:i/>
          <w:u w:val="single"/>
          <w:lang w:bidi="ar-SA"/>
        </w:rPr>
        <w:lastRenderedPageBreak/>
        <w:t>PlaceAuthorListToCache</w:t>
      </w:r>
      <w:r>
        <w:rPr>
          <w:lang w:bidi="ar-SA"/>
        </w:rPr>
        <w:t xml:space="preserve"> – stores the passed in list of AuthorSearchResultsGridData to cache along with the count of records.</w:t>
      </w:r>
    </w:p>
    <w:p w14:paraId="1F427C6C" w14:textId="0DF176C1" w:rsidR="00E22498" w:rsidRDefault="00E22498" w:rsidP="00486E2C">
      <w:pPr>
        <w:ind w:left="2520" w:firstLine="0"/>
        <w:rPr>
          <w:lang w:bidi="ar-SA"/>
        </w:rPr>
      </w:pPr>
      <w:r>
        <w:rPr>
          <w:i/>
          <w:u w:val="single"/>
          <w:lang w:bidi="ar-SA"/>
        </w:rPr>
        <w:t>SerializeSelectedForConfirmAndCustomize</w:t>
      </w:r>
      <w:r>
        <w:rPr>
          <w:lang w:bidi="ar-SA"/>
        </w:rPr>
        <w:t xml:space="preserve">- Gets the list of AuthorSearchResultsGridData objects from the cache and creates </w:t>
      </w:r>
      <w:r w:rsidR="003356DE">
        <w:rPr>
          <w:lang w:bidi="ar-SA"/>
        </w:rPr>
        <w:t xml:space="preserve">and returns </w:t>
      </w:r>
      <w:r>
        <w:rPr>
          <w:lang w:bidi="ar-SA"/>
        </w:rPr>
        <w:t>an xml structure for the confirm and customize pages.  Currently the structure of the xml is as follows:</w:t>
      </w:r>
    </w:p>
    <w:p w14:paraId="37137DD6" w14:textId="14BDF818" w:rsidR="00E22498" w:rsidRDefault="00E22498" w:rsidP="00486E2C">
      <w:pPr>
        <w:ind w:left="2520" w:firstLine="0"/>
        <w:rPr>
          <w:lang w:bidi="ar-SA"/>
        </w:rPr>
      </w:pPr>
      <w:r>
        <w:rPr>
          <w:lang w:bidi="ar-SA"/>
        </w:rPr>
        <w:t>&lt;PeopleSearchXml&gt;</w:t>
      </w:r>
    </w:p>
    <w:p w14:paraId="0720EA02" w14:textId="63E22676" w:rsidR="00E22498" w:rsidRDefault="00E22498" w:rsidP="00486E2C">
      <w:pPr>
        <w:ind w:left="2520" w:firstLine="0"/>
        <w:rPr>
          <w:lang w:bidi="ar-SA"/>
        </w:rPr>
      </w:pPr>
      <w:r>
        <w:rPr>
          <w:lang w:bidi="ar-SA"/>
        </w:rPr>
        <w:tab/>
        <w:t>&lt;InvitedAuthorsXml&gt;</w:t>
      </w:r>
    </w:p>
    <w:p w14:paraId="6BC0F0C8" w14:textId="031992B5" w:rsidR="00E22498" w:rsidRDefault="00E22498" w:rsidP="00486E2C">
      <w:pPr>
        <w:ind w:left="2520" w:firstLine="0"/>
        <w:rPr>
          <w:lang w:bidi="ar-SA"/>
        </w:rPr>
      </w:pPr>
      <w:r>
        <w:rPr>
          <w:lang w:bidi="ar-SA"/>
        </w:rPr>
        <w:tab/>
      </w:r>
      <w:r>
        <w:rPr>
          <w:lang w:bidi="ar-SA"/>
        </w:rPr>
        <w:tab/>
        <w:t>&lt;author&gt;</w:t>
      </w:r>
    </w:p>
    <w:p w14:paraId="7B944B4C" w14:textId="1496336D" w:rsidR="00E22498" w:rsidRDefault="00E22498" w:rsidP="00486E2C">
      <w:pPr>
        <w:ind w:left="2520" w:firstLine="0"/>
        <w:rPr>
          <w:lang w:bidi="ar-SA"/>
        </w:rPr>
      </w:pPr>
      <w:r>
        <w:rPr>
          <w:lang w:bidi="ar-SA"/>
        </w:rPr>
        <w:tab/>
      </w:r>
      <w:r>
        <w:rPr>
          <w:lang w:bidi="ar-SA"/>
        </w:rPr>
        <w:tab/>
      </w:r>
      <w:r>
        <w:rPr>
          <w:lang w:bidi="ar-SA"/>
        </w:rPr>
        <w:tab/>
        <w:t>&lt;numLetters&gt;</w:t>
      </w:r>
      <w:r>
        <w:rPr>
          <w:i/>
          <w:lang w:bidi="ar-SA"/>
        </w:rPr>
        <w:t>number of letters to send</w:t>
      </w:r>
      <w:r>
        <w:rPr>
          <w:lang w:bidi="ar-SA"/>
        </w:rPr>
        <w:t>&lt;/numLetters&gt;</w:t>
      </w:r>
    </w:p>
    <w:p w14:paraId="7722FECF" w14:textId="4585BE9E" w:rsidR="00E22498" w:rsidRDefault="00E22498" w:rsidP="00486E2C">
      <w:pPr>
        <w:ind w:left="2520" w:firstLine="0"/>
        <w:rPr>
          <w:lang w:bidi="ar-SA"/>
        </w:rPr>
      </w:pPr>
      <w:r>
        <w:rPr>
          <w:lang w:bidi="ar-SA"/>
        </w:rPr>
        <w:tab/>
      </w:r>
      <w:r>
        <w:rPr>
          <w:lang w:bidi="ar-SA"/>
        </w:rPr>
        <w:tab/>
      </w:r>
      <w:r>
        <w:rPr>
          <w:lang w:bidi="ar-SA"/>
        </w:rPr>
        <w:tab/>
        <w:t>&lt;id&gt;</w:t>
      </w:r>
      <w:r>
        <w:rPr>
          <w:i/>
          <w:lang w:bidi="ar-SA"/>
        </w:rPr>
        <w:t xml:space="preserve"> people id of author </w:t>
      </w:r>
      <w:r>
        <w:rPr>
          <w:lang w:bidi="ar-SA"/>
        </w:rPr>
        <w:t>&lt;/&gt;</w:t>
      </w:r>
    </w:p>
    <w:p w14:paraId="7ABD26C8" w14:textId="7E51FB9A" w:rsidR="00E22498" w:rsidRDefault="00E22498" w:rsidP="00E22498">
      <w:pPr>
        <w:ind w:left="4320" w:firstLine="0"/>
        <w:rPr>
          <w:lang w:bidi="ar-SA"/>
        </w:rPr>
      </w:pPr>
      <w:r>
        <w:rPr>
          <w:lang w:bidi="ar-SA"/>
        </w:rPr>
        <w:t>&lt;inviteType&gt;0 – invitation, 1 – assignment &lt;/inviteType&gt;</w:t>
      </w:r>
    </w:p>
    <w:p w14:paraId="2A2E4F4A" w14:textId="3A749739" w:rsidR="00E22498" w:rsidRDefault="00E22498" w:rsidP="00E22498">
      <w:pPr>
        <w:rPr>
          <w:lang w:bidi="ar-SA"/>
        </w:rPr>
      </w:pPr>
      <w:r>
        <w:rPr>
          <w:lang w:bidi="ar-SA"/>
        </w:rPr>
        <w:tab/>
      </w:r>
      <w:r>
        <w:rPr>
          <w:lang w:bidi="ar-SA"/>
        </w:rPr>
        <w:tab/>
      </w:r>
      <w:r>
        <w:rPr>
          <w:lang w:bidi="ar-SA"/>
        </w:rPr>
        <w:tab/>
      </w:r>
      <w:r>
        <w:rPr>
          <w:lang w:bidi="ar-SA"/>
        </w:rPr>
        <w:tab/>
      </w:r>
      <w:r>
        <w:rPr>
          <w:lang w:bidi="ar-SA"/>
        </w:rPr>
        <w:tab/>
        <w:t>&lt;/author&gt;</w:t>
      </w:r>
    </w:p>
    <w:p w14:paraId="372C52E3" w14:textId="2401B4A6" w:rsidR="00E22498" w:rsidRDefault="00E22498" w:rsidP="00E22498">
      <w:pPr>
        <w:rPr>
          <w:lang w:bidi="ar-SA"/>
        </w:rPr>
      </w:pPr>
      <w:r>
        <w:rPr>
          <w:lang w:bidi="ar-SA"/>
        </w:rPr>
        <w:tab/>
      </w:r>
      <w:r>
        <w:rPr>
          <w:lang w:bidi="ar-SA"/>
        </w:rPr>
        <w:tab/>
      </w:r>
      <w:r>
        <w:rPr>
          <w:lang w:bidi="ar-SA"/>
        </w:rPr>
        <w:tab/>
      </w:r>
      <w:r>
        <w:rPr>
          <w:lang w:bidi="ar-SA"/>
        </w:rPr>
        <w:tab/>
        <w:t>&lt;/InvitedAuthorsXml&gt;</w:t>
      </w:r>
    </w:p>
    <w:p w14:paraId="5EE5768C" w14:textId="73656297" w:rsidR="00E22498" w:rsidRDefault="00E22498" w:rsidP="00E22498">
      <w:pPr>
        <w:ind w:left="2520" w:firstLine="0"/>
        <w:rPr>
          <w:lang w:bidi="ar-SA"/>
        </w:rPr>
      </w:pPr>
      <w:r>
        <w:rPr>
          <w:lang w:bidi="ar-SA"/>
        </w:rPr>
        <w:t>&lt;/PeopleSearchXml&gt;</w:t>
      </w:r>
    </w:p>
    <w:p w14:paraId="22BC850B" w14:textId="7D748554" w:rsidR="00837A25" w:rsidRDefault="00837A25" w:rsidP="00E22498">
      <w:pPr>
        <w:ind w:left="2520" w:firstLine="0"/>
        <w:rPr>
          <w:lang w:bidi="ar-SA"/>
        </w:rPr>
      </w:pPr>
      <w:r>
        <w:rPr>
          <w:i/>
          <w:u w:val="single"/>
          <w:lang w:bidi="ar-SA"/>
        </w:rPr>
        <w:t>SaveGridChanges</w:t>
      </w:r>
      <w:r>
        <w:rPr>
          <w:lang w:bidi="ar-SA"/>
        </w:rPr>
        <w:t xml:space="preserve"> – intended to be called from a web method that will be receiving a JSON a current representation of the results grid.  Goes and gets the existing listing of result authors and updates them based on what was passed in representing the state of the grid author currently.  Once update, replaces the list of results authors to the session cache.</w:t>
      </w:r>
    </w:p>
    <w:p w14:paraId="409F68D3" w14:textId="479F1A91" w:rsidR="0044398B" w:rsidRDefault="0044398B" w:rsidP="00E22498">
      <w:pPr>
        <w:ind w:left="2520" w:firstLine="0"/>
        <w:rPr>
          <w:lang w:bidi="ar-SA"/>
        </w:rPr>
      </w:pPr>
      <w:r>
        <w:rPr>
          <w:i/>
          <w:u w:val="single"/>
          <w:lang w:bidi="ar-SA"/>
        </w:rPr>
        <w:t>GetCurrentAuthorSearchType</w:t>
      </w:r>
      <w:r>
        <w:rPr>
          <w:lang w:bidi="ar-SA"/>
        </w:rPr>
        <w:t xml:space="preserve"> – gets the current AuthorSearchType value passed in by the author selection summary from the session cache.</w:t>
      </w:r>
    </w:p>
    <w:p w14:paraId="3DCB04DE" w14:textId="64082D57" w:rsidR="0044398B" w:rsidRDefault="0044398B" w:rsidP="00E22498">
      <w:pPr>
        <w:ind w:left="2520" w:firstLine="0"/>
        <w:rPr>
          <w:lang w:bidi="ar-SA"/>
        </w:rPr>
      </w:pPr>
      <w:r>
        <w:rPr>
          <w:i/>
          <w:u w:val="single"/>
          <w:lang w:bidi="ar-SA"/>
        </w:rPr>
        <w:t>SetCurrentAuthorSearchType</w:t>
      </w:r>
      <w:r>
        <w:rPr>
          <w:lang w:bidi="ar-SA"/>
        </w:rPr>
        <w:t xml:space="preserve"> – sets the current AuthorSearchType value in the session cache.  Right now, really should only be set by the author selection summary page.</w:t>
      </w:r>
    </w:p>
    <w:p w14:paraId="6E0CC49C" w14:textId="050A7D4E" w:rsidR="00116A57" w:rsidRDefault="00116A57" w:rsidP="00E22498">
      <w:pPr>
        <w:ind w:left="2520" w:firstLine="0"/>
        <w:rPr>
          <w:lang w:bidi="ar-SA"/>
        </w:rPr>
      </w:pPr>
      <w:r>
        <w:rPr>
          <w:i/>
          <w:u w:val="single"/>
          <w:lang w:bidi="ar-SA"/>
        </w:rPr>
        <w:t>SetSearchClassificationsToCache</w:t>
      </w:r>
      <w:r>
        <w:rPr>
          <w:lang w:bidi="ar-SA"/>
        </w:rPr>
        <w:t xml:space="preserve"> – sets the passed in selected classifications to search on (comma-delimited string) to session cache.</w:t>
      </w:r>
    </w:p>
    <w:p w14:paraId="00A996CA" w14:textId="3256EAD0" w:rsidR="00116A57" w:rsidRDefault="00116A57" w:rsidP="00E22498">
      <w:pPr>
        <w:ind w:left="2520" w:firstLine="0"/>
        <w:rPr>
          <w:lang w:bidi="ar-SA"/>
        </w:rPr>
      </w:pPr>
      <w:r>
        <w:rPr>
          <w:i/>
          <w:u w:val="single"/>
          <w:lang w:bidi="ar-SA"/>
        </w:rPr>
        <w:t>GetSearchClassificationsFromCache</w:t>
      </w:r>
      <w:r>
        <w:rPr>
          <w:lang w:bidi="ar-SA"/>
        </w:rPr>
        <w:t xml:space="preserve"> – returns the comma-delimited selected classifications being currently searched on.</w:t>
      </w:r>
    </w:p>
    <w:p w14:paraId="204AC454" w14:textId="459396A1" w:rsidR="00FA616B" w:rsidRDefault="00FA616B" w:rsidP="00E22498">
      <w:pPr>
        <w:ind w:left="2520" w:firstLine="0"/>
        <w:rPr>
          <w:lang w:bidi="ar-SA"/>
        </w:rPr>
      </w:pPr>
      <w:r>
        <w:rPr>
          <w:i/>
          <w:u w:val="single"/>
          <w:lang w:bidi="ar-SA"/>
        </w:rPr>
        <w:t>RunClassificationsSearch</w:t>
      </w:r>
      <w:r>
        <w:rPr>
          <w:lang w:bidi="ar-SA"/>
        </w:rPr>
        <w:t xml:space="preserve"> – </w:t>
      </w:r>
    </w:p>
    <w:p w14:paraId="01A55CA7" w14:textId="29077874" w:rsidR="00FA616B" w:rsidRDefault="00FA616B" w:rsidP="00376F32">
      <w:pPr>
        <w:pStyle w:val="ListParagraph"/>
        <w:numPr>
          <w:ilvl w:val="3"/>
          <w:numId w:val="36"/>
        </w:numPr>
        <w:rPr>
          <w:lang w:bidi="ar-SA"/>
        </w:rPr>
      </w:pPr>
      <w:r>
        <w:rPr>
          <w:lang w:bidi="ar-SA"/>
        </w:rPr>
        <w:t>Get selected classifications comma-delimited string from AuthorSearchManager.GetSearchClassificationsFromCache</w:t>
      </w:r>
    </w:p>
    <w:p w14:paraId="6A1F3E0A" w14:textId="477B1643" w:rsidR="00B73719" w:rsidRDefault="00B73719" w:rsidP="00376F32">
      <w:pPr>
        <w:pStyle w:val="ListParagraph"/>
        <w:numPr>
          <w:ilvl w:val="3"/>
          <w:numId w:val="36"/>
        </w:numPr>
        <w:rPr>
          <w:lang w:bidi="ar-SA"/>
        </w:rPr>
      </w:pPr>
      <w:r>
        <w:rPr>
          <w:lang w:bidi="ar-SA"/>
        </w:rPr>
        <w:t>Use _classificationsSearchQuery with SQLDBHelper to return datatable of people ids.</w:t>
      </w:r>
    </w:p>
    <w:p w14:paraId="28B51F36" w14:textId="3EBD6BCD" w:rsidR="00B73719" w:rsidRDefault="00B73719" w:rsidP="00376F32">
      <w:pPr>
        <w:pStyle w:val="ListParagraph"/>
        <w:numPr>
          <w:ilvl w:val="3"/>
          <w:numId w:val="36"/>
        </w:numPr>
        <w:rPr>
          <w:lang w:bidi="ar-SA"/>
        </w:rPr>
      </w:pPr>
      <w:r>
        <w:rPr>
          <w:lang w:bidi="ar-SA"/>
        </w:rPr>
        <w:t>Loop through people list and create new AuthorSearchResultsGridData into list.</w:t>
      </w:r>
    </w:p>
    <w:p w14:paraId="5811D24B" w14:textId="03DD682D" w:rsidR="00B73719" w:rsidRPr="00FA616B" w:rsidRDefault="00B73719" w:rsidP="00376F32">
      <w:pPr>
        <w:pStyle w:val="ListParagraph"/>
        <w:numPr>
          <w:ilvl w:val="3"/>
          <w:numId w:val="36"/>
        </w:numPr>
        <w:rPr>
          <w:lang w:bidi="ar-SA"/>
        </w:rPr>
      </w:pPr>
      <w:r>
        <w:rPr>
          <w:lang w:bidi="ar-SA"/>
        </w:rPr>
        <w:t>Call SetAuthorListToCache placing the list&lt;AuthorSearchResultsGridData&gt; into session cache.</w:t>
      </w:r>
    </w:p>
    <w:p w14:paraId="682309C5" w14:textId="77777777" w:rsidR="0044398B" w:rsidRPr="0044398B" w:rsidRDefault="0044398B" w:rsidP="00E22498">
      <w:pPr>
        <w:ind w:left="2520" w:firstLine="0"/>
        <w:rPr>
          <w:lang w:bidi="ar-SA"/>
        </w:rPr>
      </w:pPr>
    </w:p>
    <w:p w14:paraId="272F4878" w14:textId="77777777" w:rsidR="00B53E6D" w:rsidRDefault="00B53E6D" w:rsidP="00486E2C">
      <w:pPr>
        <w:ind w:left="2520" w:firstLine="0"/>
        <w:rPr>
          <w:lang w:bidi="ar-SA"/>
        </w:rPr>
      </w:pPr>
    </w:p>
    <w:p w14:paraId="495EDC31" w14:textId="77777777" w:rsidR="00443E1A" w:rsidRDefault="00443E1A">
      <w:pPr>
        <w:rPr>
          <w:rFonts w:eastAsiaTheme="majorEastAsia" w:cstheme="majorBidi"/>
          <w:b/>
          <w:i/>
          <w:iCs/>
          <w:color w:val="7F7F7F" w:themeColor="text1" w:themeTint="80"/>
          <w:szCs w:val="24"/>
          <w:lang w:bidi="ar-SA"/>
        </w:rPr>
      </w:pPr>
      <w:r>
        <w:br w:type="page"/>
      </w:r>
    </w:p>
    <w:p w14:paraId="244FC518" w14:textId="1D2C58FE" w:rsidR="00486E2C" w:rsidRDefault="00486E2C" w:rsidP="00486E2C">
      <w:pPr>
        <w:pStyle w:val="Heading4"/>
      </w:pPr>
      <w:bookmarkStart w:id="104" w:name="_Toc448493940"/>
      <w:r>
        <w:lastRenderedPageBreak/>
        <w:t>Aries.EditorialManager</w:t>
      </w:r>
      <w:bookmarkEnd w:id="104"/>
    </w:p>
    <w:p w14:paraId="2348F925" w14:textId="77777777" w:rsidR="00486E2C" w:rsidRDefault="00486E2C" w:rsidP="00486E2C">
      <w:pPr>
        <w:pStyle w:val="Heading5"/>
        <w:rPr>
          <w:lang w:bidi="ar-SA"/>
        </w:rPr>
      </w:pPr>
      <w:bookmarkStart w:id="105" w:name="_Toc448493941"/>
      <w:r>
        <w:rPr>
          <w:lang w:bidi="ar-SA"/>
        </w:rPr>
        <w:t>ImportedAuthorManager.cs</w:t>
      </w:r>
      <w:bookmarkEnd w:id="105"/>
    </w:p>
    <w:p w14:paraId="418AC899" w14:textId="77777777" w:rsidR="00486E2C" w:rsidRDefault="00486E2C" w:rsidP="00376F32">
      <w:pPr>
        <w:pStyle w:val="ListParagraph"/>
        <w:numPr>
          <w:ilvl w:val="0"/>
          <w:numId w:val="33"/>
        </w:numPr>
        <w:ind w:left="2160"/>
        <w:rPr>
          <w:lang w:bidi="ar-SA"/>
        </w:rPr>
      </w:pPr>
      <w:r>
        <w:rPr>
          <w:lang w:bidi="ar-SA"/>
        </w:rPr>
        <w:t>Update ImportedAuthorManager.cs to be based on AuthorSearchManager</w:t>
      </w:r>
    </w:p>
    <w:p w14:paraId="043E6C5A" w14:textId="77777777" w:rsidR="00486E2C" w:rsidRDefault="00486E2C" w:rsidP="00376F32">
      <w:pPr>
        <w:pStyle w:val="ListParagraph"/>
        <w:numPr>
          <w:ilvl w:val="0"/>
          <w:numId w:val="33"/>
        </w:numPr>
        <w:ind w:left="2160"/>
        <w:rPr>
          <w:lang w:bidi="ar-SA"/>
        </w:rPr>
      </w:pPr>
      <w:r>
        <w:rPr>
          <w:lang w:bidi="ar-SA"/>
        </w:rPr>
        <w:t>Change from static to just instantiable class</w:t>
      </w:r>
    </w:p>
    <w:p w14:paraId="3403B4D3" w14:textId="64F0035A" w:rsidR="00486E2C" w:rsidRDefault="00486E2C" w:rsidP="00376F32">
      <w:pPr>
        <w:pStyle w:val="ListParagraph"/>
        <w:numPr>
          <w:ilvl w:val="0"/>
          <w:numId w:val="33"/>
        </w:numPr>
        <w:ind w:left="2160"/>
        <w:rPr>
          <w:lang w:bidi="ar-SA"/>
        </w:rPr>
      </w:pPr>
      <w:r>
        <w:rPr>
          <w:lang w:bidi="ar-SA"/>
        </w:rPr>
        <w:t xml:space="preserve">Remove </w:t>
      </w:r>
      <w:r w:rsidR="00591BDC">
        <w:rPr>
          <w:lang w:bidi="ar-SA"/>
        </w:rPr>
        <w:t>functions that are now part of the AuthorSearchManager class.</w:t>
      </w:r>
    </w:p>
    <w:p w14:paraId="7F218666" w14:textId="442DFE60" w:rsidR="0091352F" w:rsidRDefault="0091352F" w:rsidP="00376F32">
      <w:pPr>
        <w:pStyle w:val="ListParagraph"/>
        <w:numPr>
          <w:ilvl w:val="0"/>
          <w:numId w:val="33"/>
        </w:numPr>
        <w:ind w:left="2160"/>
        <w:rPr>
          <w:lang w:bidi="ar-SA"/>
        </w:rPr>
      </w:pPr>
      <w:r>
        <w:rPr>
          <w:lang w:bidi="ar-SA"/>
        </w:rPr>
        <w:t>Leave GetAuthorCandidatesFromCache since return object is a listing of AuthorCandidates and not a listing of AuthorSearchResultsGridData objecxts.</w:t>
      </w:r>
    </w:p>
    <w:p w14:paraId="30FD29A3" w14:textId="77777777" w:rsidR="00486E2C" w:rsidRDefault="00486E2C" w:rsidP="00486E2C">
      <w:pPr>
        <w:ind w:left="1980" w:firstLine="180"/>
      </w:pPr>
    </w:p>
    <w:p w14:paraId="7B331CEA" w14:textId="77777777" w:rsidR="00486E2C" w:rsidRDefault="00486E2C" w:rsidP="00486E2C">
      <w:pPr>
        <w:pStyle w:val="Heading5"/>
      </w:pPr>
      <w:bookmarkStart w:id="106" w:name="_Toc448493942"/>
      <w:r>
        <w:t>Constants.cs</w:t>
      </w:r>
      <w:bookmarkEnd w:id="106"/>
    </w:p>
    <w:p w14:paraId="72E940E1" w14:textId="77777777" w:rsidR="00486E2C" w:rsidRDefault="00486E2C" w:rsidP="00486E2C">
      <w:pPr>
        <w:ind w:left="2160" w:firstLine="0"/>
      </w:pPr>
      <w:r>
        <w:t>+ CURRENT_AUTHOR_SEARCH_XML_KEY – “CurrentAuthorSearchXML”</w:t>
      </w:r>
    </w:p>
    <w:p w14:paraId="796AEBF3" w14:textId="77777777" w:rsidR="00486E2C" w:rsidRDefault="00486E2C" w:rsidP="00486E2C">
      <w:pPr>
        <w:ind w:left="2160" w:firstLine="0"/>
      </w:pPr>
      <w:r>
        <w:t>+ CURRENT_AUTHOR_RESULTS_PAGE_CACHE_KEY = “SearchAuthorsResults_CurrentPage”</w:t>
      </w:r>
    </w:p>
    <w:p w14:paraId="15EABEFE" w14:textId="44F42D4D" w:rsidR="00486E2C" w:rsidRDefault="00486E2C" w:rsidP="00486E2C">
      <w:pPr>
        <w:ind w:left="2160" w:firstLine="0"/>
      </w:pPr>
      <w:r>
        <w:t xml:space="preserve">+ CURRENT_AUTHOR_SEARCH_RESULTS_KEY </w:t>
      </w:r>
      <w:r w:rsidR="005F18A0">
        <w:t>= “SearchAuthorResults_Results”</w:t>
      </w:r>
    </w:p>
    <w:p w14:paraId="510800CA" w14:textId="667ACF64" w:rsidR="003A5BBE" w:rsidRDefault="003A5BBE" w:rsidP="00486E2C">
      <w:pPr>
        <w:ind w:left="2160" w:firstLine="0"/>
      </w:pPr>
      <w:r>
        <w:t>+ CURRENT_AUTHOR_SEARCH_RESULTS_COUNT_KEY = “SearchAuthorResults_Count”</w:t>
      </w:r>
    </w:p>
    <w:p w14:paraId="5DC83CC1" w14:textId="60A6664E" w:rsidR="008D3B0B" w:rsidRDefault="008D3B0B" w:rsidP="00486E2C">
      <w:pPr>
        <w:ind w:left="2160" w:firstLine="0"/>
      </w:pPr>
      <w:r>
        <w:t>+ CURRENT_AUTHOR_SEARCH_TYPE_KEY = “SearchAuthors_CurrentSearchType”</w:t>
      </w:r>
    </w:p>
    <w:p w14:paraId="68AC7288" w14:textId="2D8836F0" w:rsidR="00C00DB2" w:rsidRDefault="00C00DB2" w:rsidP="00486E2C">
      <w:pPr>
        <w:ind w:left="2160" w:firstLine="0"/>
      </w:pPr>
      <w:r>
        <w:t>+ CURRENT_AUTHOR_SEARCH_CLASSIFICATIONS_KEY = “CurrentAuthorSearchClassifications”</w:t>
      </w:r>
    </w:p>
    <w:p w14:paraId="471E4785" w14:textId="77777777" w:rsidR="00941B25" w:rsidRDefault="00941B25" w:rsidP="00486E2C">
      <w:pPr>
        <w:ind w:left="2160" w:firstLine="0"/>
      </w:pPr>
    </w:p>
    <w:p w14:paraId="6FAA9420" w14:textId="1DD1FFF0" w:rsidR="00941B25" w:rsidRDefault="00941B25" w:rsidP="00486E2C">
      <w:pPr>
        <w:ind w:left="2160" w:firstLine="0"/>
      </w:pPr>
      <w:r>
        <w:t>In keeping with the style of keeping the search keys in a constants file, adding the upload author keys</w:t>
      </w:r>
    </w:p>
    <w:p w14:paraId="7E019585" w14:textId="77777777" w:rsidR="00941B25" w:rsidRDefault="00941B25" w:rsidP="00486E2C">
      <w:pPr>
        <w:ind w:left="2160" w:firstLine="0"/>
      </w:pPr>
    </w:p>
    <w:p w14:paraId="3D002995" w14:textId="1595BF04" w:rsidR="00941B25" w:rsidRDefault="00941B25" w:rsidP="00486E2C">
      <w:pPr>
        <w:ind w:left="2160" w:firstLine="0"/>
      </w:pPr>
      <w:r>
        <w:t>+UPLOADED_AUTHOR_SEARCH_DATA_KEY = “AuthorCandidateList”</w:t>
      </w:r>
    </w:p>
    <w:p w14:paraId="2CCDBE77" w14:textId="028684A9" w:rsidR="00941B25" w:rsidRDefault="00941B25" w:rsidP="00486E2C">
      <w:pPr>
        <w:ind w:left="2160" w:firstLine="0"/>
      </w:pPr>
      <w:r>
        <w:t>+UPLOADED_AUTHOR_LIST_KEY = “UploadedAuthorList”</w:t>
      </w:r>
    </w:p>
    <w:p w14:paraId="7D9BF060" w14:textId="52A71150" w:rsidR="00941B25" w:rsidRPr="009803B3" w:rsidRDefault="00941B25" w:rsidP="00486E2C">
      <w:pPr>
        <w:ind w:left="2160" w:firstLine="0"/>
      </w:pPr>
      <w:r>
        <w:t>+UPLOADED_AUTHOR_FILE_INFO_KEY = “AuthorListFileInfo”</w:t>
      </w:r>
    </w:p>
    <w:p w14:paraId="69ADD789" w14:textId="77777777" w:rsidR="00486E2C" w:rsidRDefault="00486E2C" w:rsidP="00486E2C">
      <w:pPr>
        <w:ind w:left="1980" w:firstLine="0"/>
      </w:pPr>
    </w:p>
    <w:p w14:paraId="4D3284A0" w14:textId="77777777" w:rsidR="00486E2C" w:rsidRDefault="00486E2C" w:rsidP="00486E2C">
      <w:pPr>
        <w:pStyle w:val="Heading4"/>
      </w:pPr>
      <w:bookmarkStart w:id="107" w:name="_Toc448493943"/>
      <w:r>
        <w:t>Aries.EditorialManager.Web.Command.Upload</w:t>
      </w:r>
      <w:bookmarkEnd w:id="107"/>
    </w:p>
    <w:p w14:paraId="2616D082" w14:textId="77777777" w:rsidR="00486E2C" w:rsidRDefault="00486E2C" w:rsidP="00486E2C">
      <w:pPr>
        <w:pStyle w:val="Heading5"/>
      </w:pPr>
      <w:bookmarkStart w:id="108" w:name="_Toc448493944"/>
      <w:r>
        <w:t>UploadAuthorListFile.cs</w:t>
      </w:r>
      <w:bookmarkEnd w:id="108"/>
    </w:p>
    <w:p w14:paraId="5449D1A9" w14:textId="77777777" w:rsidR="00486E2C" w:rsidRDefault="00486E2C" w:rsidP="00486E2C">
      <w:pPr>
        <w:ind w:left="2160" w:firstLine="0"/>
      </w:pPr>
      <w:r>
        <w:t>At OnInitialize</w:t>
      </w:r>
    </w:p>
    <w:p w14:paraId="2EFD1058" w14:textId="77777777" w:rsidR="00486E2C" w:rsidRDefault="00486E2C" w:rsidP="00376F32">
      <w:pPr>
        <w:pStyle w:val="ListParagraph"/>
        <w:numPr>
          <w:ilvl w:val="0"/>
          <w:numId w:val="28"/>
        </w:numPr>
      </w:pPr>
      <w:r>
        <w:t>create a DatabaseMapperManager.</w:t>
      </w:r>
    </w:p>
    <w:p w14:paraId="3D68D28A" w14:textId="77777777" w:rsidR="00486E2C" w:rsidRDefault="00486E2C" w:rsidP="00376F32">
      <w:pPr>
        <w:pStyle w:val="ListParagraph"/>
        <w:numPr>
          <w:ilvl w:val="0"/>
          <w:numId w:val="28"/>
        </w:numPr>
      </w:pPr>
      <w:r>
        <w:t>Create an ImportedAuthorManager passing cache manager and newly created database mapper manager.</w:t>
      </w:r>
    </w:p>
    <w:p w14:paraId="7961D86A" w14:textId="77777777" w:rsidR="00486E2C" w:rsidRDefault="00486E2C" w:rsidP="00486E2C">
      <w:pPr>
        <w:ind w:left="2160" w:firstLine="0"/>
      </w:pPr>
      <w:r>
        <w:t>At ProcessFiles</w:t>
      </w:r>
    </w:p>
    <w:p w14:paraId="39B84402" w14:textId="77777777" w:rsidR="00486E2C" w:rsidRDefault="00486E2C" w:rsidP="00486E2C">
      <w:pPr>
        <w:ind w:left="2520" w:firstLine="0"/>
      </w:pPr>
      <w:r>
        <w:t>Use instantiated ImportedAuthorManager</w:t>
      </w:r>
    </w:p>
    <w:p w14:paraId="313F0C7F" w14:textId="76F0DCF2" w:rsidR="00E26A94" w:rsidRDefault="00E26A94" w:rsidP="00E26A94">
      <w:pPr>
        <w:pStyle w:val="Heading4"/>
      </w:pPr>
      <w:bookmarkStart w:id="109" w:name="_Toc448493945"/>
      <w:r>
        <w:t>Web.Common</w:t>
      </w:r>
      <w:bookmarkEnd w:id="109"/>
    </w:p>
    <w:p w14:paraId="11592315" w14:textId="04D64AAD" w:rsidR="00E26A94" w:rsidRDefault="00E26A94" w:rsidP="00E26A94">
      <w:pPr>
        <w:pStyle w:val="Heading5"/>
        <w:rPr>
          <w:lang w:bidi="ar-SA"/>
        </w:rPr>
      </w:pPr>
      <w:bookmarkStart w:id="110" w:name="_Toc448493946"/>
      <w:r>
        <w:rPr>
          <w:lang w:bidi="ar-SA"/>
        </w:rPr>
        <w:t>constants.js</w:t>
      </w:r>
      <w:bookmarkEnd w:id="110"/>
    </w:p>
    <w:p w14:paraId="2BFB864C" w14:textId="6B5BD4F8" w:rsidR="00E26A94" w:rsidRDefault="00E26A94" w:rsidP="00E26A94">
      <w:pPr>
        <w:pStyle w:val="ListParagraph"/>
        <w:numPr>
          <w:ilvl w:val="0"/>
          <w:numId w:val="43"/>
        </w:numPr>
        <w:ind w:left="2160"/>
        <w:rPr>
          <w:lang w:bidi="ar-SA"/>
        </w:rPr>
      </w:pPr>
      <w:r>
        <w:rPr>
          <w:lang w:bidi="ar-SA"/>
        </w:rPr>
        <w:t>+ INVITETYPE_INVITATION = 0</w:t>
      </w:r>
    </w:p>
    <w:p w14:paraId="36F0B82A" w14:textId="4BD5E8DE" w:rsidR="00E26A94" w:rsidRPr="00E26A94" w:rsidRDefault="00E26A94" w:rsidP="00E26A94">
      <w:pPr>
        <w:pStyle w:val="ListParagraph"/>
        <w:numPr>
          <w:ilvl w:val="0"/>
          <w:numId w:val="43"/>
        </w:numPr>
        <w:ind w:left="2160"/>
        <w:rPr>
          <w:lang w:bidi="ar-SA"/>
        </w:rPr>
      </w:pPr>
      <w:r>
        <w:rPr>
          <w:lang w:bidi="ar-SA"/>
        </w:rPr>
        <w:t>+ INVITETYPE_ASSIGNMENT = 1</w:t>
      </w:r>
    </w:p>
    <w:p w14:paraId="6D15D0F9" w14:textId="77777777" w:rsidR="00486E2C" w:rsidRDefault="00486E2C" w:rsidP="00486E2C">
      <w:pPr>
        <w:ind w:left="2160" w:firstLine="0"/>
      </w:pPr>
    </w:p>
    <w:p w14:paraId="78FECEE6" w14:textId="77777777" w:rsidR="00486E2C" w:rsidRDefault="00486E2C" w:rsidP="00486E2C">
      <w:pPr>
        <w:rPr>
          <w:rFonts w:eastAsiaTheme="majorEastAsia" w:cstheme="majorBidi"/>
          <w:b/>
          <w:color w:val="595959" w:themeColor="text1" w:themeTint="A6"/>
          <w:szCs w:val="24"/>
        </w:rPr>
      </w:pPr>
      <w:r>
        <w:br w:type="page"/>
      </w:r>
    </w:p>
    <w:p w14:paraId="625443B7" w14:textId="77777777" w:rsidR="00486E2C" w:rsidRDefault="00486E2C" w:rsidP="00486E2C">
      <w:pPr>
        <w:pStyle w:val="Heading3"/>
      </w:pPr>
      <w:bookmarkStart w:id="111" w:name="_Toc448493947"/>
      <w:r>
        <w:lastRenderedPageBreak/>
        <w:t>Pages</w:t>
      </w:r>
      <w:bookmarkEnd w:id="111"/>
    </w:p>
    <w:p w14:paraId="55B6AE8D" w14:textId="77777777" w:rsidR="00486E2C" w:rsidRDefault="00486E2C" w:rsidP="00486E2C">
      <w:pPr>
        <w:pStyle w:val="Heading4"/>
      </w:pPr>
      <w:bookmarkStart w:id="112" w:name="_Toc448493948"/>
      <w:r>
        <w:t>Web/Common</w:t>
      </w:r>
      <w:bookmarkEnd w:id="112"/>
    </w:p>
    <w:p w14:paraId="5C5346B7" w14:textId="77777777" w:rsidR="00486E2C" w:rsidRDefault="00486E2C" w:rsidP="00486E2C">
      <w:pPr>
        <w:pStyle w:val="Heading5"/>
      </w:pPr>
      <w:bookmarkStart w:id="113" w:name="_Toc448493949"/>
      <w:r>
        <w:t>AuthorListFileAuthors.ashx</w:t>
      </w:r>
      <w:bookmarkEnd w:id="113"/>
    </w:p>
    <w:p w14:paraId="01CCBF1D" w14:textId="77777777" w:rsidR="00486E2C" w:rsidRDefault="00486E2C" w:rsidP="00486E2C">
      <w:pPr>
        <w:ind w:left="2160" w:firstLine="0"/>
      </w:pPr>
      <w:r>
        <w:t>Instantiate new ImportedAuthorManager (no longer static).</w:t>
      </w:r>
    </w:p>
    <w:p w14:paraId="26CC6CD7" w14:textId="77777777" w:rsidR="00486E2C" w:rsidRDefault="00486E2C" w:rsidP="00486E2C">
      <w:pPr>
        <w:pStyle w:val="Heading5"/>
      </w:pPr>
      <w:bookmarkStart w:id="114" w:name="_Toc448493950"/>
      <w:r>
        <w:t>UploadAuthorList.aspx.cs</w:t>
      </w:r>
      <w:bookmarkEnd w:id="114"/>
    </w:p>
    <w:p w14:paraId="0B783B85" w14:textId="77777777" w:rsidR="00486E2C" w:rsidRDefault="00486E2C" w:rsidP="00486E2C">
      <w:pPr>
        <w:ind w:left="2160" w:firstLine="0"/>
      </w:pPr>
      <w:r>
        <w:t>Instantiate new ImportedAuthorManager (no longer static).</w:t>
      </w:r>
    </w:p>
    <w:p w14:paraId="1E900568" w14:textId="77777777" w:rsidR="00486E2C" w:rsidRDefault="00486E2C" w:rsidP="00486E2C">
      <w:pPr>
        <w:pStyle w:val="Heading5"/>
      </w:pPr>
      <w:bookmarkStart w:id="115" w:name="_Toc448493951"/>
      <w:r>
        <w:t>UploadedAuthorSearchResults.aspx.cs</w:t>
      </w:r>
      <w:bookmarkEnd w:id="115"/>
    </w:p>
    <w:p w14:paraId="162C2114" w14:textId="77777777" w:rsidR="00486E2C" w:rsidRDefault="00486E2C" w:rsidP="00486E2C">
      <w:pPr>
        <w:ind w:left="2160" w:firstLine="0"/>
      </w:pPr>
      <w:r>
        <w:t>Instantiate new ImportedAuthorManager (no longer static).</w:t>
      </w:r>
    </w:p>
    <w:p w14:paraId="35FDBBE1" w14:textId="77777777" w:rsidR="00486E2C" w:rsidRPr="00CA62C7" w:rsidRDefault="00486E2C" w:rsidP="00486E2C"/>
    <w:p w14:paraId="621D88BE" w14:textId="77777777" w:rsidR="00486E2C" w:rsidRDefault="00486E2C" w:rsidP="00486E2C">
      <w:pPr>
        <w:rPr>
          <w:b/>
          <w:color w:val="595959" w:themeColor="text1" w:themeTint="A6"/>
          <w:sz w:val="28"/>
        </w:rPr>
      </w:pPr>
      <w:r>
        <w:br w:type="page"/>
      </w:r>
    </w:p>
    <w:p w14:paraId="5E46F450" w14:textId="77777777" w:rsidR="00486E2C" w:rsidRDefault="00486E2C" w:rsidP="00B20B72">
      <w:pPr>
        <w:pStyle w:val="Heading2"/>
        <w:ind w:firstLine="0"/>
      </w:pPr>
      <w:bookmarkStart w:id="116" w:name="_Toc448493952"/>
      <w:r>
        <w:lastRenderedPageBreak/>
        <w:t>New Author Search Results Grid</w:t>
      </w:r>
      <w:bookmarkEnd w:id="116"/>
    </w:p>
    <w:p w14:paraId="2FFC9777" w14:textId="77777777" w:rsidR="00486E2C" w:rsidRDefault="00486E2C" w:rsidP="00486E2C">
      <w:pPr>
        <w:ind w:left="900" w:firstLine="0"/>
      </w:pPr>
      <w:r>
        <w:t>Since the current import author results grid should look the same as any results grid related to searching for authors to invite/assign, rolled all visual functionality into this new grid control.</w:t>
      </w:r>
    </w:p>
    <w:p w14:paraId="240B37D3" w14:textId="77777777" w:rsidR="00960A9B" w:rsidRDefault="00960A9B" w:rsidP="00960A9B">
      <w:pPr>
        <w:pStyle w:val="Heading3"/>
        <w:rPr>
          <w:rStyle w:val="Heading3Char"/>
          <w:b/>
        </w:rPr>
      </w:pPr>
      <w:bookmarkStart w:id="117" w:name="_Toc448493953"/>
      <w:r w:rsidRPr="000D4009">
        <w:rPr>
          <w:rStyle w:val="Heading3Char"/>
          <w:b/>
        </w:rPr>
        <w:t>Data</w:t>
      </w:r>
      <w:bookmarkEnd w:id="117"/>
    </w:p>
    <w:p w14:paraId="5D69640E" w14:textId="77777777" w:rsidR="00960A9B" w:rsidRDefault="00960A9B" w:rsidP="00960A9B">
      <w:pPr>
        <w:pStyle w:val="Heading4"/>
      </w:pPr>
      <w:bookmarkStart w:id="118" w:name="_Toc448493954"/>
      <w:r>
        <w:t>TRANSLATION</w:t>
      </w:r>
      <w:bookmarkEnd w:id="118"/>
    </w:p>
    <w:p w14:paraId="2F305516" w14:textId="77777777" w:rsidR="00960A9B" w:rsidRDefault="00960A9B" w:rsidP="006147A3">
      <w:pPr>
        <w:ind w:left="1440" w:firstLine="0"/>
        <w:rPr>
          <w:lang w:bidi="ar-SA"/>
        </w:rPr>
      </w:pPr>
      <w:r>
        <w:rPr>
          <w:lang w:bidi="ar-SA"/>
        </w:rPr>
        <w:t>+ Common.Text.SelectAs = “Select As”</w:t>
      </w:r>
    </w:p>
    <w:p w14:paraId="1EB9C412" w14:textId="7238D9A0" w:rsidR="00B56FE9" w:rsidRDefault="00B56FE9" w:rsidP="006147A3">
      <w:pPr>
        <w:ind w:left="1440" w:firstLine="0"/>
        <w:rPr>
          <w:lang w:bidi="ar-SA"/>
        </w:rPr>
      </w:pPr>
      <w:r>
        <w:rPr>
          <w:lang w:bidi="ar-SA"/>
        </w:rPr>
        <w:t>+ Common.Grids.ColumnHeaders.NumberOfLetters = “Number of Letters”</w:t>
      </w:r>
    </w:p>
    <w:p w14:paraId="6845432E" w14:textId="77777777" w:rsidR="007D6A1D" w:rsidRDefault="007D6A1D" w:rsidP="006147A3">
      <w:pPr>
        <w:ind w:left="1440" w:firstLine="0"/>
        <w:rPr>
          <w:lang w:bidi="ar-SA"/>
        </w:rPr>
      </w:pPr>
      <w:r>
        <w:rPr>
          <w:lang w:bidi="ar-SA"/>
        </w:rPr>
        <w:t>+ Pages.Editorial.SearchAuthorsByPersonalClassificationResults.</w:t>
      </w:r>
    </w:p>
    <w:p w14:paraId="71CF96C9" w14:textId="442F1BC5" w:rsidR="007D6A1D" w:rsidRDefault="007D6A1D" w:rsidP="006147A3">
      <w:pPr>
        <w:ind w:left="1440" w:firstLine="0"/>
        <w:rPr>
          <w:lang w:bidi="ar-SA"/>
        </w:rPr>
      </w:pPr>
      <w:r>
        <w:rPr>
          <w:lang w:bidi="ar-SA"/>
        </w:rPr>
        <w:t>TextPersonalClassesFound</w:t>
      </w:r>
    </w:p>
    <w:p w14:paraId="5092F909" w14:textId="77777777" w:rsidR="00486E2C" w:rsidRDefault="00486E2C" w:rsidP="00486E2C">
      <w:pPr>
        <w:ind w:left="900" w:firstLine="0"/>
      </w:pPr>
    </w:p>
    <w:p w14:paraId="1833DE44" w14:textId="10D0C8B3" w:rsidR="00486E2C" w:rsidRDefault="00486E2C" w:rsidP="00486E2C">
      <w:pPr>
        <w:pStyle w:val="Heading3"/>
      </w:pPr>
      <w:bookmarkStart w:id="119" w:name="_Toc448493955"/>
      <w:r>
        <w:t>Page Controls</w:t>
      </w:r>
      <w:bookmarkEnd w:id="119"/>
    </w:p>
    <w:p w14:paraId="49EF4970" w14:textId="7BE1274C" w:rsidR="00486E2C" w:rsidRDefault="00486E2C" w:rsidP="00486E2C">
      <w:pPr>
        <w:pStyle w:val="Heading4"/>
      </w:pPr>
      <w:bookmarkStart w:id="120" w:name="_Toc448493956"/>
      <w:r>
        <w:t>Common\WebControls</w:t>
      </w:r>
      <w:bookmarkEnd w:id="120"/>
    </w:p>
    <w:p w14:paraId="34B03878" w14:textId="77777777" w:rsidR="00486E2C" w:rsidRDefault="00486E2C" w:rsidP="00486E2C">
      <w:pPr>
        <w:pStyle w:val="Heading5"/>
      </w:pPr>
      <w:bookmarkStart w:id="121" w:name="_Toc448493957"/>
      <w:r>
        <w:t>AuthorSearchResultsGrid.ascx</w:t>
      </w:r>
      <w:bookmarkEnd w:id="121"/>
    </w:p>
    <w:p w14:paraId="6F07D42B" w14:textId="77777777" w:rsidR="00486E2C" w:rsidRPr="00486E2C" w:rsidRDefault="00486E2C" w:rsidP="00376F32">
      <w:pPr>
        <w:pStyle w:val="ListParagraph"/>
        <w:numPr>
          <w:ilvl w:val="0"/>
          <w:numId w:val="30"/>
        </w:numPr>
        <w:ind w:left="1800"/>
        <w:rPr>
          <w:b/>
        </w:rPr>
      </w:pPr>
      <w:r>
        <w:t>Paginator on top and at bottom</w:t>
      </w:r>
    </w:p>
    <w:p w14:paraId="70C95E25" w14:textId="77777777" w:rsidR="00486E2C" w:rsidRPr="00486E2C" w:rsidRDefault="00486E2C" w:rsidP="00376F32">
      <w:pPr>
        <w:pStyle w:val="ListParagraph"/>
        <w:numPr>
          <w:ilvl w:val="0"/>
          <w:numId w:val="30"/>
        </w:numPr>
        <w:ind w:left="1800"/>
        <w:rPr>
          <w:b/>
        </w:rPr>
      </w:pPr>
      <w:r>
        <w:t>Datatable to hold grid data with headers as follows</w:t>
      </w:r>
    </w:p>
    <w:p w14:paraId="29B89F91" w14:textId="77777777" w:rsidR="00486E2C" w:rsidRPr="00486E2C" w:rsidRDefault="00486E2C" w:rsidP="00376F32">
      <w:pPr>
        <w:pStyle w:val="ListParagraph"/>
        <w:numPr>
          <w:ilvl w:val="1"/>
          <w:numId w:val="30"/>
        </w:numPr>
        <w:ind w:left="2520"/>
        <w:rPr>
          <w:b/>
        </w:rPr>
      </w:pPr>
      <w:r>
        <w:t>Select</w:t>
      </w:r>
    </w:p>
    <w:p w14:paraId="787A76BB" w14:textId="77777777" w:rsidR="000B3192" w:rsidRPr="000B3192" w:rsidRDefault="000B3192" w:rsidP="00376F32">
      <w:pPr>
        <w:pStyle w:val="ListParagraph"/>
        <w:numPr>
          <w:ilvl w:val="2"/>
          <w:numId w:val="30"/>
        </w:numPr>
        <w:ind w:left="2880"/>
        <w:rPr>
          <w:b/>
        </w:rPr>
      </w:pPr>
      <w:r>
        <w:t>Invitations (holds checkbox for an invite)</w:t>
      </w:r>
    </w:p>
    <w:p w14:paraId="6A545FCC" w14:textId="77777777" w:rsidR="000B3192" w:rsidRPr="000B3192" w:rsidRDefault="000B3192" w:rsidP="00376F32">
      <w:pPr>
        <w:pStyle w:val="ListParagraph"/>
        <w:numPr>
          <w:ilvl w:val="2"/>
          <w:numId w:val="30"/>
        </w:numPr>
        <w:ind w:left="2880"/>
        <w:rPr>
          <w:b/>
        </w:rPr>
      </w:pPr>
      <w:r>
        <w:t>Assignments (holds a checkbox for as assignment)</w:t>
      </w:r>
    </w:p>
    <w:p w14:paraId="67719847" w14:textId="77777777" w:rsidR="00A26938" w:rsidRPr="00A26938" w:rsidRDefault="000B3192" w:rsidP="00376F32">
      <w:pPr>
        <w:pStyle w:val="ListParagraph"/>
        <w:numPr>
          <w:ilvl w:val="1"/>
          <w:numId w:val="30"/>
        </w:numPr>
        <w:ind w:left="2520"/>
        <w:rPr>
          <w:b/>
        </w:rPr>
      </w:pPr>
      <w:r>
        <w:t>Number of Invitation Letters to send</w:t>
      </w:r>
    </w:p>
    <w:p w14:paraId="72217A48" w14:textId="77777777" w:rsidR="00A26938" w:rsidRPr="00A26938" w:rsidRDefault="00A26938" w:rsidP="00376F32">
      <w:pPr>
        <w:pStyle w:val="ListParagraph"/>
        <w:numPr>
          <w:ilvl w:val="1"/>
          <w:numId w:val="30"/>
        </w:numPr>
        <w:ind w:left="2520"/>
        <w:rPr>
          <w:b/>
        </w:rPr>
      </w:pPr>
      <w:r>
        <w:t>Author name column</w:t>
      </w:r>
    </w:p>
    <w:p w14:paraId="50F98AEB" w14:textId="77777777" w:rsidR="00A26938" w:rsidRPr="00A26938" w:rsidRDefault="00A26938" w:rsidP="00376F32">
      <w:pPr>
        <w:pStyle w:val="ListParagraph"/>
        <w:numPr>
          <w:ilvl w:val="1"/>
          <w:numId w:val="30"/>
        </w:numPr>
        <w:ind w:left="2520"/>
        <w:rPr>
          <w:b/>
        </w:rPr>
      </w:pPr>
      <w:r>
        <w:t>Board member column</w:t>
      </w:r>
    </w:p>
    <w:p w14:paraId="6167E13B" w14:textId="77777777" w:rsidR="00A26938" w:rsidRPr="00A26938" w:rsidRDefault="00A26938" w:rsidP="00376F32">
      <w:pPr>
        <w:pStyle w:val="ListParagraph"/>
        <w:numPr>
          <w:ilvl w:val="1"/>
          <w:numId w:val="30"/>
        </w:numPr>
        <w:ind w:left="2520"/>
        <w:rPr>
          <w:b/>
        </w:rPr>
      </w:pPr>
      <w:r>
        <w:t>Classifications column</w:t>
      </w:r>
    </w:p>
    <w:p w14:paraId="45CFF1DF" w14:textId="77777777" w:rsidR="00A26938" w:rsidRPr="00A26938" w:rsidRDefault="00A26938" w:rsidP="00376F32">
      <w:pPr>
        <w:pStyle w:val="ListParagraph"/>
        <w:numPr>
          <w:ilvl w:val="1"/>
          <w:numId w:val="30"/>
        </w:numPr>
        <w:ind w:left="2520"/>
        <w:rPr>
          <w:b/>
        </w:rPr>
      </w:pPr>
      <w:r>
        <w:t>Submissions Being Processed</w:t>
      </w:r>
    </w:p>
    <w:p w14:paraId="6F457F97" w14:textId="77777777" w:rsidR="00A26938" w:rsidRPr="00A26938" w:rsidRDefault="00A26938" w:rsidP="00376F32">
      <w:pPr>
        <w:pStyle w:val="ListParagraph"/>
        <w:numPr>
          <w:ilvl w:val="2"/>
          <w:numId w:val="30"/>
        </w:numPr>
        <w:ind w:left="2880"/>
        <w:rPr>
          <w:b/>
        </w:rPr>
      </w:pPr>
      <w:r>
        <w:t>Invites Being Processed</w:t>
      </w:r>
    </w:p>
    <w:p w14:paraId="653C7B2C" w14:textId="77777777" w:rsidR="00A26938" w:rsidRPr="00A26938" w:rsidRDefault="00A26938" w:rsidP="00376F32">
      <w:pPr>
        <w:pStyle w:val="ListParagraph"/>
        <w:numPr>
          <w:ilvl w:val="2"/>
          <w:numId w:val="30"/>
        </w:numPr>
        <w:ind w:left="2880"/>
        <w:rPr>
          <w:b/>
        </w:rPr>
      </w:pPr>
      <w:r>
        <w:t>Unsolicited Being Processed</w:t>
      </w:r>
    </w:p>
    <w:p w14:paraId="059AF352" w14:textId="77777777" w:rsidR="00A26938" w:rsidRPr="00A26938" w:rsidRDefault="00A26938" w:rsidP="00376F32">
      <w:pPr>
        <w:pStyle w:val="ListParagraph"/>
        <w:numPr>
          <w:ilvl w:val="1"/>
          <w:numId w:val="30"/>
        </w:numPr>
        <w:ind w:left="2520"/>
        <w:rPr>
          <w:b/>
        </w:rPr>
      </w:pPr>
      <w:r>
        <w:t>AuthorStatistics</w:t>
      </w:r>
    </w:p>
    <w:p w14:paraId="7D9C85D1" w14:textId="77777777" w:rsidR="00EC024D" w:rsidRPr="00EC024D" w:rsidRDefault="00A26938" w:rsidP="00376F32">
      <w:pPr>
        <w:pStyle w:val="ListParagraph"/>
        <w:numPr>
          <w:ilvl w:val="1"/>
          <w:numId w:val="30"/>
        </w:numPr>
        <w:ind w:left="2520"/>
        <w:rPr>
          <w:b/>
        </w:rPr>
      </w:pPr>
      <w:r>
        <w:t>Invitation Statistics</w:t>
      </w:r>
    </w:p>
    <w:p w14:paraId="3CF99274" w14:textId="77777777" w:rsidR="00EC024D" w:rsidRPr="00EC024D" w:rsidRDefault="00EC024D" w:rsidP="00EC024D">
      <w:pPr>
        <w:pStyle w:val="ListParagraph"/>
        <w:ind w:left="2520" w:firstLine="0"/>
        <w:rPr>
          <w:b/>
        </w:rPr>
      </w:pPr>
    </w:p>
    <w:p w14:paraId="697DE33C" w14:textId="77777777" w:rsidR="0018647F" w:rsidRDefault="0018647F">
      <w:pPr>
        <w:rPr>
          <w:rFonts w:eastAsiaTheme="majorEastAsia" w:cstheme="majorBidi"/>
          <w:b/>
          <w:color w:val="595959" w:themeColor="text1" w:themeTint="A6"/>
        </w:rPr>
      </w:pPr>
      <w:r>
        <w:br w:type="page"/>
      </w:r>
    </w:p>
    <w:p w14:paraId="0C9D3207" w14:textId="6F77FEFB" w:rsidR="00EC024D" w:rsidRDefault="00EC024D" w:rsidP="00EC024D">
      <w:pPr>
        <w:pStyle w:val="Heading5"/>
      </w:pPr>
      <w:bookmarkStart w:id="122" w:name="_Toc448493958"/>
      <w:r>
        <w:lastRenderedPageBreak/>
        <w:t>AuthorSearchResultsGrid.ascx.cs</w:t>
      </w:r>
      <w:bookmarkEnd w:id="122"/>
    </w:p>
    <w:p w14:paraId="0C7B8BB7" w14:textId="1702D4B6" w:rsidR="00D3446E" w:rsidRDefault="00D3446E" w:rsidP="00376F32">
      <w:pPr>
        <w:pStyle w:val="ListParagraph"/>
        <w:numPr>
          <w:ilvl w:val="0"/>
          <w:numId w:val="32"/>
        </w:numPr>
        <w:ind w:left="1800"/>
      </w:pPr>
      <w:r>
        <w:t>Page gets a post/refresh on initial display and caused by the paginator when it senses the the page has changed.</w:t>
      </w:r>
    </w:p>
    <w:p w14:paraId="62A70EE6" w14:textId="7D7E405C" w:rsidR="00D3446E" w:rsidRPr="00D3446E" w:rsidRDefault="00D3446E" w:rsidP="00376F32">
      <w:pPr>
        <w:pStyle w:val="ListParagraph"/>
        <w:numPr>
          <w:ilvl w:val="0"/>
          <w:numId w:val="32"/>
        </w:numPr>
        <w:ind w:left="1800"/>
      </w:pPr>
      <w:r>
        <w:t xml:space="preserve">When page of the grid changes, paginator causes a post of the containing page.  At the PreRender event, call the grid’s </w:t>
      </w:r>
      <w:r w:rsidRPr="0018647F">
        <w:rPr>
          <w:i/>
          <w:u w:val="single"/>
        </w:rPr>
        <w:t>ShowData</w:t>
      </w:r>
      <w:r>
        <w:t xml:space="preserve"> function with a listing of AuthorSearchResultsGridData objects</w:t>
      </w:r>
      <w:r w:rsidR="0018647F">
        <w:t xml:space="preserve"> that the paginator wishes to display.</w:t>
      </w:r>
    </w:p>
    <w:p w14:paraId="6D158E4F" w14:textId="0F28D1F1" w:rsidR="00EC024D" w:rsidRDefault="00EC024D" w:rsidP="003D3D37">
      <w:pPr>
        <w:pStyle w:val="Heading6"/>
      </w:pPr>
      <w:r>
        <w:t>Properties</w:t>
      </w:r>
    </w:p>
    <w:p w14:paraId="7837C90C" w14:textId="13718AEC" w:rsidR="00EC024D" w:rsidRDefault="00EC024D" w:rsidP="00EC024D">
      <w:pPr>
        <w:ind w:left="2160" w:firstLine="0"/>
      </w:pPr>
      <w:r w:rsidRPr="003852AA">
        <w:rPr>
          <w:i/>
          <w:u w:val="single"/>
        </w:rPr>
        <w:t>OwnerPage</w:t>
      </w:r>
      <w:r w:rsidRPr="003852AA">
        <w:rPr>
          <w:u w:val="single"/>
        </w:rPr>
        <w:t xml:space="preserve"> </w:t>
      </w:r>
      <w:r>
        <w:t>– reference to page on which control was placed.</w:t>
      </w:r>
    </w:p>
    <w:p w14:paraId="3C230374" w14:textId="6C03228C" w:rsidR="003852AA" w:rsidRPr="003852AA" w:rsidRDefault="003852AA" w:rsidP="00EC024D">
      <w:pPr>
        <w:ind w:left="2160" w:firstLine="0"/>
      </w:pPr>
      <w:r>
        <w:rPr>
          <w:i/>
          <w:u w:val="single"/>
        </w:rPr>
        <w:t>DocumentID</w:t>
      </w:r>
      <w:r>
        <w:t xml:space="preserve"> – reference to containing page CurrentDocumentID</w:t>
      </w:r>
    </w:p>
    <w:p w14:paraId="7025AB0C" w14:textId="77777777" w:rsidR="00075AC3" w:rsidRDefault="003852AA" w:rsidP="00EC024D">
      <w:pPr>
        <w:ind w:left="2160" w:firstLine="0"/>
      </w:pPr>
      <w:r w:rsidRPr="003852AA">
        <w:rPr>
          <w:i/>
          <w:u w:val="single"/>
        </w:rPr>
        <w:t>SearchMode</w:t>
      </w:r>
      <w:r>
        <w:t xml:space="preserve"> –enum from the author search manager that indicates if we are displaying authors for invitation/assignment or alternate authors.  Alternate authors don’t get the assignment column.</w:t>
      </w:r>
      <w:r w:rsidR="00075AC3">
        <w:t xml:space="preserve">  </w:t>
      </w:r>
    </w:p>
    <w:p w14:paraId="217433C3" w14:textId="701FE4AA" w:rsidR="003852AA" w:rsidRDefault="003852AA" w:rsidP="00EC024D">
      <w:pPr>
        <w:ind w:left="2160" w:firstLine="0"/>
      </w:pPr>
      <w:r w:rsidRPr="003852AA">
        <w:rPr>
          <w:i/>
          <w:u w:val="single"/>
        </w:rPr>
        <w:t>EditorRoleManager</w:t>
      </w:r>
      <w:r>
        <w:rPr>
          <w:i/>
        </w:rPr>
        <w:t xml:space="preserve"> – </w:t>
      </w:r>
      <w:r>
        <w:t>grabs the editor role manager from containing page.</w:t>
      </w:r>
    </w:p>
    <w:p w14:paraId="6DC2DFBA" w14:textId="1DB7C960" w:rsidR="003852AA" w:rsidRDefault="003852AA" w:rsidP="00EC024D">
      <w:pPr>
        <w:ind w:left="2160" w:firstLine="0"/>
      </w:pPr>
      <w:r>
        <w:rPr>
          <w:i/>
          <w:u w:val="single"/>
        </w:rPr>
        <w:t>EndIndex</w:t>
      </w:r>
      <w:r>
        <w:t xml:space="preserve"> – exposes the end index of the paginator</w:t>
      </w:r>
    </w:p>
    <w:p w14:paraId="4EFB6753" w14:textId="0BD43F11" w:rsidR="003852AA" w:rsidRDefault="003852AA" w:rsidP="00EC024D">
      <w:pPr>
        <w:ind w:left="2160" w:firstLine="0"/>
      </w:pPr>
      <w:r>
        <w:rPr>
          <w:i/>
          <w:u w:val="single"/>
        </w:rPr>
        <w:t>StartIndex</w:t>
      </w:r>
      <w:r>
        <w:t xml:space="preserve"> – exposes the start index of the paginator</w:t>
      </w:r>
    </w:p>
    <w:p w14:paraId="38A422B5" w14:textId="293FE7A4" w:rsidR="003852AA" w:rsidRDefault="003852AA" w:rsidP="00EC024D">
      <w:pPr>
        <w:ind w:left="2160" w:firstLine="0"/>
      </w:pPr>
      <w:r>
        <w:rPr>
          <w:i/>
          <w:u w:val="single"/>
        </w:rPr>
        <w:t>PaginationChanged</w:t>
      </w:r>
      <w:r>
        <w:t xml:space="preserve"> – allows communication to the paginator that the page choice has changed.</w:t>
      </w:r>
    </w:p>
    <w:p w14:paraId="428268FD" w14:textId="77777777" w:rsidR="0018647F" w:rsidRDefault="003852AA" w:rsidP="0018647F">
      <w:pPr>
        <w:ind w:left="2160" w:firstLine="0"/>
      </w:pPr>
      <w:r>
        <w:rPr>
          <w:i/>
          <w:u w:val="single"/>
        </w:rPr>
        <w:t>RecordsCount</w:t>
      </w:r>
      <w:r>
        <w:t xml:space="preserve"> – indicates to the paginator the total number of grid records that can be displayed.  Paginator indicates the current page and </w:t>
      </w:r>
      <w:r>
        <w:rPr>
          <w:i/>
        </w:rPr>
        <w:t>ShowData</w:t>
      </w:r>
      <w:r>
        <w:t xml:space="preserve"> function will build only the authors that the paginator is requesting.</w:t>
      </w:r>
    </w:p>
    <w:p w14:paraId="129450F6" w14:textId="19994E9C" w:rsidR="00075AC3" w:rsidRDefault="00075AC3" w:rsidP="0018647F">
      <w:pPr>
        <w:ind w:left="2160" w:firstLine="0"/>
      </w:pPr>
      <w:r>
        <w:rPr>
          <w:i/>
          <w:u w:val="single"/>
        </w:rPr>
        <w:t>AssignmentColumnVisible</w:t>
      </w:r>
      <w:r>
        <w:t xml:space="preserve"> – convenience function externally if the assignment column is not being shown, doesn’t need to be built.</w:t>
      </w:r>
    </w:p>
    <w:p w14:paraId="3D30F0F9" w14:textId="2B7CA5C3" w:rsidR="00075AC3" w:rsidRPr="00075AC3" w:rsidRDefault="00075AC3" w:rsidP="0018647F">
      <w:pPr>
        <w:ind w:left="2160" w:firstLine="0"/>
      </w:pPr>
      <w:r>
        <w:rPr>
          <w:i/>
          <w:u w:val="single"/>
        </w:rPr>
        <w:t>InviteColumnVisible</w:t>
      </w:r>
      <w:r>
        <w:t xml:space="preserve"> – convenience function externally if the invite column is not being show, doesn’t need to be built.</w:t>
      </w:r>
    </w:p>
    <w:p w14:paraId="454610A9" w14:textId="20027D37" w:rsidR="009B0231" w:rsidRPr="003852AA" w:rsidRDefault="009B0231" w:rsidP="003D3D37">
      <w:pPr>
        <w:pStyle w:val="Heading6"/>
      </w:pPr>
      <w:r>
        <w:t>Fields</w:t>
      </w:r>
    </w:p>
    <w:p w14:paraId="7677D3C2" w14:textId="77777777" w:rsidR="00AB684C" w:rsidRDefault="00AB684C" w:rsidP="00AB684C">
      <w:pPr>
        <w:ind w:left="2160" w:firstLine="0"/>
      </w:pPr>
      <w:r>
        <w:t>Various fields to hold resource translations necessary for the grid.</w:t>
      </w:r>
    </w:p>
    <w:p w14:paraId="0BD6665A" w14:textId="77777777" w:rsidR="00AB684C" w:rsidRDefault="00AB684C" w:rsidP="00AB684C">
      <w:pPr>
        <w:ind w:left="2160" w:firstLine="0"/>
      </w:pPr>
      <w:r w:rsidRPr="00AB684C">
        <w:rPr>
          <w:i/>
          <w:u w:val="single"/>
        </w:rPr>
        <w:t>_currentPage</w:t>
      </w:r>
      <w:r>
        <w:t xml:space="preserve"> – holds the current page of the paginator</w:t>
      </w:r>
    </w:p>
    <w:p w14:paraId="7826C136" w14:textId="77777777" w:rsidR="00AB684C" w:rsidRDefault="00AB684C" w:rsidP="00AB684C">
      <w:pPr>
        <w:ind w:left="2160" w:firstLine="0"/>
      </w:pPr>
      <w:r>
        <w:rPr>
          <w:i/>
          <w:u w:val="single"/>
        </w:rPr>
        <w:t>_pageSize</w:t>
      </w:r>
      <w:r>
        <w:t xml:space="preserve"> – for the paginator, number of records to show on each page.</w:t>
      </w:r>
    </w:p>
    <w:p w14:paraId="4F4F3904" w14:textId="77777777" w:rsidR="00AB684C" w:rsidRDefault="00AB684C" w:rsidP="003D3D37">
      <w:pPr>
        <w:pStyle w:val="Heading6"/>
      </w:pPr>
      <w:r>
        <w:t>Paginator Events</w:t>
      </w:r>
    </w:p>
    <w:p w14:paraId="66BDCB0A" w14:textId="77777777" w:rsidR="00AB684C" w:rsidRDefault="00AB684C" w:rsidP="00AB684C">
      <w:pPr>
        <w:ind w:left="2160" w:firstLine="0"/>
      </w:pPr>
      <w:r w:rsidRPr="00AB684C">
        <w:rPr>
          <w:i/>
          <w:u w:val="single"/>
        </w:rPr>
        <w:t>PageSelected</w:t>
      </w:r>
      <w:r>
        <w:t xml:space="preserve"> – called by the Paginator when it senses that the grid page has changed.  Saves the current page in the session cache and capture the current start and end indexes to be used to determine which records should now be shown in the grid.</w:t>
      </w:r>
    </w:p>
    <w:p w14:paraId="4B0F516F" w14:textId="77777777" w:rsidR="000D57A6" w:rsidRDefault="00AB684C" w:rsidP="00AB684C">
      <w:pPr>
        <w:ind w:left="2160" w:firstLine="0"/>
      </w:pPr>
      <w:r>
        <w:rPr>
          <w:i/>
          <w:u w:val="single"/>
        </w:rPr>
        <w:t>PageSizeSelected</w:t>
      </w:r>
      <w:r>
        <w:t xml:space="preserve"> – called by the Paginator when the user changes the page size for the grid.  Captures start and end index to determine which records should now be shown in the grid.  Stores the current grid page in the session cache.</w:t>
      </w:r>
    </w:p>
    <w:p w14:paraId="551C87DE" w14:textId="77777777" w:rsidR="000931EC" w:rsidRDefault="000931EC">
      <w:pPr>
        <w:rPr>
          <w:rFonts w:eastAsiaTheme="majorEastAsia" w:cstheme="majorBidi"/>
          <w:b/>
          <w:i/>
          <w:color w:val="595959" w:themeColor="text1" w:themeTint="A6"/>
        </w:rPr>
      </w:pPr>
      <w:r>
        <w:br w:type="page"/>
      </w:r>
    </w:p>
    <w:p w14:paraId="63D4D7B2" w14:textId="54BF974F" w:rsidR="00D3446E" w:rsidRDefault="000D57A6" w:rsidP="003D3D37">
      <w:pPr>
        <w:pStyle w:val="Heading6"/>
      </w:pPr>
      <w:r>
        <w:lastRenderedPageBreak/>
        <w:t>Building Grid Columns</w:t>
      </w:r>
    </w:p>
    <w:p w14:paraId="08A7A1BB" w14:textId="77777777" w:rsidR="00D3446E" w:rsidRDefault="00D3446E" w:rsidP="00D3446E">
      <w:pPr>
        <w:ind w:left="2160" w:firstLine="0"/>
      </w:pPr>
      <w:r>
        <w:t>Various ‘Create’ functions that create each record’s individual grid cells that  are called by the ShowData function which manages grid row creation.</w:t>
      </w:r>
    </w:p>
    <w:p w14:paraId="322E3C6E" w14:textId="77777777" w:rsidR="00D3446E" w:rsidRDefault="00D3446E" w:rsidP="00D3446E">
      <w:pPr>
        <w:ind w:left="2160" w:firstLine="0"/>
      </w:pPr>
    </w:p>
    <w:p w14:paraId="4B396667" w14:textId="3D13C9A6" w:rsidR="00D3446E" w:rsidRDefault="00D3446E" w:rsidP="00D3446E">
      <w:pPr>
        <w:ind w:left="2160" w:firstLine="0"/>
      </w:pPr>
      <w:r>
        <w:rPr>
          <w:i/>
          <w:u w:val="single"/>
        </w:rPr>
        <w:t>ShowData</w:t>
      </w:r>
      <w:r>
        <w:t xml:space="preserve"> – Manages the creation of the grid row.  </w:t>
      </w:r>
      <w:r w:rsidR="008B0884">
        <w:t xml:space="preserve">Receives a listing of AuthorSearchResultsGridData objects to display.  </w:t>
      </w:r>
      <w:r>
        <w:t>Calls the various create functions to build each individual cell</w:t>
      </w:r>
      <w:r w:rsidR="008B0884">
        <w:t xml:space="preserve"> for each object in the list</w:t>
      </w:r>
      <w:r>
        <w:t xml:space="preserve">.  Will get called by the page containing the control when </w:t>
      </w:r>
      <w:r w:rsidR="008B0884">
        <w:t>the paginator forces a refresh when it senses a page change.</w:t>
      </w:r>
    </w:p>
    <w:p w14:paraId="282EB2A4" w14:textId="6EBEB995" w:rsidR="00D3446E" w:rsidRDefault="00D3446E" w:rsidP="003D3D37">
      <w:pPr>
        <w:pStyle w:val="Heading6"/>
      </w:pPr>
      <w:r>
        <w:t>Page Events</w:t>
      </w:r>
    </w:p>
    <w:p w14:paraId="7D42ACE3" w14:textId="77777777" w:rsidR="00D3446E" w:rsidRDefault="00D3446E" w:rsidP="00D3446E">
      <w:pPr>
        <w:ind w:left="2160" w:firstLine="0"/>
      </w:pPr>
      <w:r w:rsidRPr="00D3446E">
        <w:rPr>
          <w:i/>
          <w:u w:val="single"/>
        </w:rPr>
        <w:t>Page</w:t>
      </w:r>
      <w:r>
        <w:rPr>
          <w:i/>
          <w:u w:val="single"/>
        </w:rPr>
        <w:t>_</w:t>
      </w:r>
      <w:r w:rsidRPr="00D3446E">
        <w:rPr>
          <w:i/>
          <w:u w:val="single"/>
        </w:rPr>
        <w:t>Load</w:t>
      </w:r>
    </w:p>
    <w:p w14:paraId="5E542D35" w14:textId="77777777" w:rsidR="00D3446E" w:rsidRPr="00D3446E" w:rsidRDefault="00D3446E" w:rsidP="00376F32">
      <w:pPr>
        <w:pStyle w:val="ListParagraph"/>
        <w:numPr>
          <w:ilvl w:val="0"/>
          <w:numId w:val="31"/>
        </w:numPr>
        <w:rPr>
          <w:b/>
          <w:i/>
          <w:u w:val="single"/>
        </w:rPr>
      </w:pPr>
      <w:r>
        <w:t>Capture necessary resource text into fields.</w:t>
      </w:r>
    </w:p>
    <w:p w14:paraId="20F7D237" w14:textId="607C140C" w:rsidR="00D3446E" w:rsidRPr="00D3446E" w:rsidRDefault="00D3446E" w:rsidP="00376F32">
      <w:pPr>
        <w:pStyle w:val="ListParagraph"/>
        <w:numPr>
          <w:ilvl w:val="0"/>
          <w:numId w:val="31"/>
        </w:numPr>
        <w:rPr>
          <w:b/>
          <w:i/>
          <w:u w:val="single"/>
        </w:rPr>
      </w:pPr>
      <w:r>
        <w:t>Set the current page of the grid by retrieving the current page value from the cache.  Assuming that somehow the paginator grabs this value to determine on which page it is currently.</w:t>
      </w:r>
    </w:p>
    <w:p w14:paraId="127EED8D" w14:textId="4D8A0FBF" w:rsidR="00486E2C" w:rsidRPr="00D3446E" w:rsidRDefault="00D3446E" w:rsidP="00376F32">
      <w:pPr>
        <w:pStyle w:val="ListParagraph"/>
        <w:numPr>
          <w:ilvl w:val="0"/>
          <w:numId w:val="31"/>
        </w:numPr>
        <w:rPr>
          <w:b/>
          <w:i/>
          <w:u w:val="single"/>
        </w:rPr>
      </w:pPr>
      <w:r>
        <w:t>Se</w:t>
      </w:r>
      <w:r w:rsidR="00116A57">
        <w:t>t</w:t>
      </w:r>
      <w:r>
        <w:t xml:space="preserve"> the page size of the grid and set in the page’s StateManager – again assuming that the paginator grabs this value as necessary.</w:t>
      </w:r>
      <w:r w:rsidR="00486E2C" w:rsidRPr="00D3446E">
        <w:rPr>
          <w:i/>
          <w:u w:val="single"/>
        </w:rPr>
        <w:br w:type="page"/>
      </w:r>
    </w:p>
    <w:p w14:paraId="677006D7" w14:textId="28D51B24" w:rsidR="001C3A0C" w:rsidRDefault="001C3A0C" w:rsidP="00B20B72">
      <w:pPr>
        <w:pStyle w:val="Heading2"/>
        <w:ind w:firstLine="0"/>
        <w:rPr>
          <w:rFonts w:asciiTheme="majorHAnsi" w:eastAsiaTheme="majorEastAsia" w:hAnsiTheme="majorHAnsi"/>
          <w:bCs/>
          <w:color w:val="365F91" w:themeColor="accent1" w:themeShade="BF"/>
          <w:sz w:val="24"/>
          <w:szCs w:val="24"/>
        </w:rPr>
      </w:pPr>
      <w:bookmarkStart w:id="123" w:name="_Toc448493959"/>
      <w:r>
        <w:lastRenderedPageBreak/>
        <w:t>Author List Import</w:t>
      </w:r>
      <w:bookmarkEnd w:id="123"/>
    </w:p>
    <w:p w14:paraId="7E5F3B7E" w14:textId="267A3AF3" w:rsidR="00FB39D4" w:rsidRDefault="00FB39D4" w:rsidP="00FB39D4">
      <w:pPr>
        <w:pStyle w:val="Heading3"/>
        <w:rPr>
          <w:rStyle w:val="Heading3Char"/>
          <w:b/>
        </w:rPr>
      </w:pPr>
      <w:bookmarkStart w:id="124" w:name="_Toc448493960"/>
      <w:r w:rsidRPr="00FB39D4">
        <w:rPr>
          <w:rStyle w:val="Heading3Char"/>
          <w:b/>
        </w:rPr>
        <w:t>Data</w:t>
      </w:r>
      <w:bookmarkEnd w:id="124"/>
    </w:p>
    <w:p w14:paraId="3399FA85" w14:textId="09BB725F" w:rsidR="00FB39D4" w:rsidRDefault="00FB39D4" w:rsidP="00FB39D4">
      <w:pPr>
        <w:pStyle w:val="Heading4"/>
      </w:pPr>
      <w:bookmarkStart w:id="125" w:name="_Toc448493961"/>
      <w:r>
        <w:t>TRANSLATION</w:t>
      </w:r>
      <w:bookmarkEnd w:id="125"/>
    </w:p>
    <w:p w14:paraId="6226AD7A" w14:textId="77777777" w:rsidR="00FB39D4" w:rsidRDefault="00FB39D4" w:rsidP="00FB39D4">
      <w:pPr>
        <w:ind w:left="1800" w:firstLine="0"/>
        <w:rPr>
          <w:lang w:bidi="ar-SA"/>
        </w:rPr>
      </w:pPr>
      <w:bookmarkStart w:id="126" w:name="_Toc448493962"/>
      <w:r w:rsidRPr="00FB39D4">
        <w:rPr>
          <w:rStyle w:val="Heading5Char"/>
        </w:rPr>
        <w:t>Pages.Editorial.UploadedAuthors.Instructions</w:t>
      </w:r>
      <w:bookmarkEnd w:id="126"/>
      <w:r>
        <w:rPr>
          <w:lang w:bidi="ar-SA"/>
        </w:rPr>
        <w:t xml:space="preserve"> </w:t>
      </w:r>
    </w:p>
    <w:p w14:paraId="771F69F2" w14:textId="4884A309" w:rsidR="00FB39D4" w:rsidRPr="00FB39D4" w:rsidRDefault="00FB39D4" w:rsidP="00FB39D4">
      <w:pPr>
        <w:ind w:left="1800" w:firstLine="0"/>
        <w:rPr>
          <w:lang w:bidi="ar-SA"/>
        </w:rPr>
      </w:pPr>
      <w:r>
        <w:rPr>
          <w:lang w:bidi="ar-SA"/>
        </w:rPr>
        <w:t>Change to – “</w:t>
      </w:r>
      <w:r w:rsidRPr="00233263">
        <w:rPr>
          <w:color w:val="000000"/>
          <w:lang w:val="en-GB"/>
        </w:rPr>
        <w:t>Select a checkbox for each person you wish to select as an Author. You may select Authors to be Invited ("Inv.") or Assigned ("Asn."). Your selection may vary Author to Author, but each individual may only be selected for invitation or assignment</w:t>
      </w:r>
      <w:r>
        <w:rPr>
          <w:color w:val="000000"/>
          <w:lang w:val="en-GB"/>
        </w:rPr>
        <w:t>”</w:t>
      </w:r>
    </w:p>
    <w:p w14:paraId="28A6FE39" w14:textId="77777777" w:rsidR="007A2394" w:rsidRPr="000D4009" w:rsidRDefault="007A2394" w:rsidP="000D4009">
      <w:pPr>
        <w:pStyle w:val="Heading3"/>
        <w:rPr>
          <w:rStyle w:val="Heading3Char"/>
          <w:b/>
        </w:rPr>
      </w:pPr>
      <w:bookmarkStart w:id="127" w:name="_Toc448493963"/>
      <w:r w:rsidRPr="000D4009">
        <w:rPr>
          <w:rStyle w:val="Heading3Char"/>
          <w:b/>
        </w:rPr>
        <w:t>Code</w:t>
      </w:r>
      <w:bookmarkEnd w:id="127"/>
    </w:p>
    <w:p w14:paraId="2A523EEC" w14:textId="77777777" w:rsidR="00B66CF4" w:rsidRDefault="00B66CF4" w:rsidP="00B66CF4">
      <w:pPr>
        <w:pStyle w:val="Heading4"/>
        <w:rPr>
          <w:rStyle w:val="Heading4Char"/>
          <w:b/>
          <w:i/>
          <w:iCs/>
        </w:rPr>
      </w:pPr>
      <w:bookmarkStart w:id="128" w:name="_Toc448493964"/>
      <w:r w:rsidRPr="00B66CF4">
        <w:rPr>
          <w:rStyle w:val="Heading4Char"/>
          <w:b/>
          <w:i/>
          <w:iCs/>
        </w:rPr>
        <w:t>Aries.EditorialManager</w:t>
      </w:r>
      <w:bookmarkEnd w:id="128"/>
    </w:p>
    <w:p w14:paraId="78D53CF1" w14:textId="47F81BA1" w:rsidR="00B66CF4" w:rsidRDefault="00B66CF4" w:rsidP="00B66CF4">
      <w:pPr>
        <w:pStyle w:val="Heading5"/>
      </w:pPr>
      <w:bookmarkStart w:id="129" w:name="_Toc448493965"/>
      <w:r>
        <w:t>ImportedAuthorManager.cs</w:t>
      </w:r>
      <w:bookmarkEnd w:id="129"/>
    </w:p>
    <w:p w14:paraId="42AB436F" w14:textId="4761BAC5" w:rsidR="00E2185F" w:rsidRDefault="002C160B" w:rsidP="00376F32">
      <w:pPr>
        <w:pStyle w:val="ListParagraph"/>
        <w:numPr>
          <w:ilvl w:val="0"/>
          <w:numId w:val="15"/>
        </w:numPr>
        <w:ind w:left="2160"/>
      </w:pPr>
      <w:r>
        <w:t xml:space="preserve">+ </w:t>
      </w:r>
      <w:r w:rsidR="00FE5FDE">
        <w:t>AuthorCandidateGridData.InviteType property of ImportedAuthorInviteType.</w:t>
      </w:r>
    </w:p>
    <w:p w14:paraId="5B08F2A5" w14:textId="3C98BFA0" w:rsidR="005E311D" w:rsidRDefault="002C160B" w:rsidP="00376F32">
      <w:pPr>
        <w:pStyle w:val="ListParagraph"/>
        <w:numPr>
          <w:ilvl w:val="0"/>
          <w:numId w:val="15"/>
        </w:numPr>
        <w:ind w:left="2160"/>
      </w:pPr>
      <w:r>
        <w:t xml:space="preserve">SaveGridChanges – add capture/transfer of InviteType property from authorCandidateGridDadta to actual </w:t>
      </w:r>
    </w:p>
    <w:p w14:paraId="208920D9" w14:textId="1D33926E" w:rsidR="005E311D" w:rsidRDefault="005E311D" w:rsidP="00376F32">
      <w:pPr>
        <w:pStyle w:val="ListParagraph"/>
        <w:numPr>
          <w:ilvl w:val="0"/>
          <w:numId w:val="15"/>
        </w:numPr>
        <w:ind w:left="2160"/>
      </w:pPr>
      <w:r>
        <w:t>Constructor – initialize NumberOfInvitationLetters to 1 if Invite is not null – true means this is an invitation and false = assignment.</w:t>
      </w:r>
    </w:p>
    <w:p w14:paraId="4256F710" w14:textId="4E7A8D84" w:rsidR="002055C2" w:rsidRDefault="002055C2" w:rsidP="00376F32">
      <w:pPr>
        <w:pStyle w:val="ListParagraph"/>
        <w:numPr>
          <w:ilvl w:val="0"/>
          <w:numId w:val="15"/>
        </w:numPr>
        <w:ind w:left="2160"/>
      </w:pPr>
      <w:r>
        <w:t>ProxyRegSelectedUnregisteredUsers – candidate.Selected is now nullable.  Essentially candidate is ‘selected’ if not null.</w:t>
      </w:r>
    </w:p>
    <w:p w14:paraId="41D0D96F" w14:textId="686C9DC6" w:rsidR="00E71946" w:rsidRDefault="002055C2" w:rsidP="00376F32">
      <w:pPr>
        <w:pStyle w:val="ListParagraph"/>
        <w:numPr>
          <w:ilvl w:val="0"/>
          <w:numId w:val="15"/>
        </w:numPr>
        <w:ind w:left="2160"/>
      </w:pPr>
      <w:r>
        <w:t xml:space="preserve">SerializeCandidatesForConfirmAndCustomize </w:t>
      </w:r>
      <w:r w:rsidR="00E71946">
        <w:t>–</w:t>
      </w:r>
      <w:r>
        <w:t xml:space="preserve"> </w:t>
      </w:r>
    </w:p>
    <w:p w14:paraId="4E93D8D8" w14:textId="04325763" w:rsidR="002055C2" w:rsidRDefault="002055C2" w:rsidP="00376F32">
      <w:pPr>
        <w:pStyle w:val="ListParagraph"/>
        <w:numPr>
          <w:ilvl w:val="1"/>
          <w:numId w:val="15"/>
        </w:numPr>
      </w:pPr>
      <w:r>
        <w:t xml:space="preserve">candidate.Selected is now nullable.  </w:t>
      </w:r>
    </w:p>
    <w:p w14:paraId="29EDA240" w14:textId="5E31DC78" w:rsidR="00E71946" w:rsidRDefault="00E71946" w:rsidP="00376F32">
      <w:pPr>
        <w:pStyle w:val="ListParagraph"/>
        <w:numPr>
          <w:ilvl w:val="1"/>
          <w:numId w:val="15"/>
        </w:numPr>
      </w:pPr>
      <w:r>
        <w:t>Add inviteType to PeopleSearchXml</w:t>
      </w:r>
    </w:p>
    <w:p w14:paraId="4AFC2907" w14:textId="77777777" w:rsidR="00636229" w:rsidRDefault="008A5185" w:rsidP="00376F32">
      <w:pPr>
        <w:pStyle w:val="ListParagraph"/>
        <w:numPr>
          <w:ilvl w:val="0"/>
          <w:numId w:val="15"/>
        </w:numPr>
        <w:ind w:left="2160"/>
      </w:pPr>
      <w:r>
        <w:t xml:space="preserve">AlreadyMatched_HashCheck – if the author appears in the author list file more than once, need to track the number of times invited, assigned or none (tracked in new author candidate properties NumberOfTimesInvited, NumberOfTimesAssigned and NumberOfTimesInviteTypeIsNull.  </w:t>
      </w:r>
    </w:p>
    <w:p w14:paraId="4A1E0CCE" w14:textId="20902025" w:rsidR="00445A28" w:rsidRDefault="00636229" w:rsidP="00376F32">
      <w:pPr>
        <w:pStyle w:val="ListParagraph"/>
        <w:numPr>
          <w:ilvl w:val="0"/>
          <w:numId w:val="15"/>
        </w:numPr>
        <w:ind w:left="2160"/>
      </w:pPr>
      <w:r>
        <w:t xml:space="preserve">MatchUploadList - </w:t>
      </w:r>
      <w:r w:rsidR="008A5185">
        <w:t>At the end of the matching process, go through each one of the processed authors and most prominent invite type becomes invite type for the candidate.  If there is a tie, candidate gets invite type.</w:t>
      </w:r>
    </w:p>
    <w:p w14:paraId="3B791782" w14:textId="0C9CCDC1" w:rsidR="00BF7B37" w:rsidRDefault="00BF7B37" w:rsidP="004C2E41">
      <w:pPr>
        <w:pStyle w:val="Heading5"/>
      </w:pPr>
      <w:bookmarkStart w:id="130" w:name="_Toc448493966"/>
      <w:r>
        <w:t>AuthorCandidate.cs</w:t>
      </w:r>
      <w:bookmarkEnd w:id="130"/>
    </w:p>
    <w:p w14:paraId="6A0E2E19" w14:textId="5AFD1E6C" w:rsidR="00645828" w:rsidRPr="00445A28" w:rsidRDefault="00267FDE" w:rsidP="00376F32">
      <w:pPr>
        <w:pStyle w:val="ListParagraph"/>
        <w:numPr>
          <w:ilvl w:val="0"/>
          <w:numId w:val="16"/>
        </w:numPr>
        <w:rPr>
          <w:color w:val="7F7F7F" w:themeColor="text1" w:themeTint="80"/>
        </w:rPr>
      </w:pPr>
      <w:r w:rsidRPr="004C2E41">
        <w:t xml:space="preserve">+ </w:t>
      </w:r>
      <w:r w:rsidR="00BF7B37" w:rsidRPr="004C2E41">
        <w:t>InviteType property of ImportedAuthorInviteType</w:t>
      </w:r>
    </w:p>
    <w:p w14:paraId="3F93E12B" w14:textId="453F0B41" w:rsidR="00445A28" w:rsidRPr="00445A28" w:rsidRDefault="00445A28" w:rsidP="00376F32">
      <w:pPr>
        <w:pStyle w:val="ListParagraph"/>
        <w:numPr>
          <w:ilvl w:val="0"/>
          <w:numId w:val="16"/>
        </w:numPr>
        <w:rPr>
          <w:color w:val="7F7F7F" w:themeColor="text1" w:themeTint="80"/>
        </w:rPr>
      </w:pPr>
      <w:r>
        <w:t>Set selected to nullable.</w:t>
      </w:r>
    </w:p>
    <w:p w14:paraId="273206E3" w14:textId="7B2FF886" w:rsidR="00445A28" w:rsidRPr="00445A28" w:rsidRDefault="00445A28" w:rsidP="00376F32">
      <w:pPr>
        <w:pStyle w:val="ListParagraph"/>
        <w:numPr>
          <w:ilvl w:val="0"/>
          <w:numId w:val="16"/>
        </w:numPr>
        <w:rPr>
          <w:color w:val="7F7F7F" w:themeColor="text1" w:themeTint="80"/>
        </w:rPr>
      </w:pPr>
      <w:r>
        <w:t>+ NumberOfTimesAssigned – number of times that the author appears in the author list file with invite type of assigned (INVITE = FALSE)</w:t>
      </w:r>
    </w:p>
    <w:p w14:paraId="2AB4F537" w14:textId="79413CD5" w:rsidR="00445A28" w:rsidRPr="00445A28" w:rsidRDefault="00445A28" w:rsidP="00376F32">
      <w:pPr>
        <w:pStyle w:val="ListParagraph"/>
        <w:numPr>
          <w:ilvl w:val="0"/>
          <w:numId w:val="16"/>
        </w:numPr>
        <w:rPr>
          <w:color w:val="7F7F7F" w:themeColor="text1" w:themeTint="80"/>
        </w:rPr>
      </w:pPr>
      <w:r>
        <w:t>+ NumberOfTimesInvited – number of times that the author appears in the author list file with the invite type of invited (INVITE=TRUE)</w:t>
      </w:r>
    </w:p>
    <w:p w14:paraId="0553C1DF" w14:textId="7BDF9661" w:rsidR="00445A28" w:rsidRPr="00C26469" w:rsidRDefault="00445A28" w:rsidP="00376F32">
      <w:pPr>
        <w:pStyle w:val="ListParagraph"/>
        <w:numPr>
          <w:ilvl w:val="0"/>
          <w:numId w:val="16"/>
        </w:numPr>
        <w:rPr>
          <w:color w:val="7F7F7F" w:themeColor="text1" w:themeTint="80"/>
        </w:rPr>
      </w:pPr>
      <w:r>
        <w:t>+ NumberOfTimesInviteTypeIsNull</w:t>
      </w:r>
      <w:r w:rsidR="008A5185">
        <w:t xml:space="preserve"> – number of times that the author appears in the author list file with the invite type = null or other</w:t>
      </w:r>
    </w:p>
    <w:p w14:paraId="732BFCF5" w14:textId="03600DC4" w:rsidR="00C26469" w:rsidRPr="003B5C3A" w:rsidRDefault="00C26469" w:rsidP="00376F32">
      <w:pPr>
        <w:pStyle w:val="ListParagraph"/>
        <w:numPr>
          <w:ilvl w:val="0"/>
          <w:numId w:val="16"/>
        </w:numPr>
        <w:rPr>
          <w:color w:val="7F7F7F" w:themeColor="text1" w:themeTint="80"/>
        </w:rPr>
      </w:pPr>
      <w:r>
        <w:t>Constructor – add initialization of NumberOfTimesAssigned, NumberOfTimesInvited or NumberOfTimesInviteTypeIsNull.</w:t>
      </w:r>
    </w:p>
    <w:p w14:paraId="3B84EC74" w14:textId="77777777" w:rsidR="003B5C3A" w:rsidRDefault="003B5C3A" w:rsidP="004C2E41">
      <w:pPr>
        <w:pStyle w:val="ListParagraph"/>
        <w:ind w:left="2160" w:firstLine="0"/>
        <w:rPr>
          <w:color w:val="7F7F7F" w:themeColor="text1" w:themeTint="80"/>
        </w:rPr>
      </w:pPr>
    </w:p>
    <w:p w14:paraId="02C5B220" w14:textId="37F6CD3D" w:rsidR="00645828" w:rsidRDefault="00645828" w:rsidP="004C2E41">
      <w:pPr>
        <w:ind w:left="1440" w:firstLine="0"/>
        <w:rPr>
          <w:rStyle w:val="Heading5Char"/>
        </w:rPr>
      </w:pPr>
      <w:bookmarkStart w:id="131" w:name="_Toc448493967"/>
      <w:r w:rsidRPr="00645828">
        <w:rPr>
          <w:rStyle w:val="Heading5Char"/>
        </w:rPr>
        <w:lastRenderedPageBreak/>
        <w:t>UploadedAuthorInfo.cs</w:t>
      </w:r>
      <w:bookmarkEnd w:id="131"/>
    </w:p>
    <w:p w14:paraId="36D580B0" w14:textId="77777777" w:rsidR="00267FDE" w:rsidRDefault="00645828" w:rsidP="00376F32">
      <w:pPr>
        <w:pStyle w:val="ListParagraph"/>
        <w:numPr>
          <w:ilvl w:val="0"/>
          <w:numId w:val="16"/>
        </w:numPr>
      </w:pPr>
      <w:r w:rsidRPr="00267FDE">
        <w:t>Change Invite property to nullable (null = no choice, true = invite, false = assign)</w:t>
      </w:r>
    </w:p>
    <w:p w14:paraId="253A4BCF" w14:textId="77777777" w:rsidR="00267FDE" w:rsidRDefault="00267FDE" w:rsidP="001C5AC3"/>
    <w:p w14:paraId="486A7035" w14:textId="0F35CD42" w:rsidR="001C5AC3" w:rsidRDefault="001C5AC3" w:rsidP="001C5AC3">
      <w:pPr>
        <w:pStyle w:val="Heading4"/>
      </w:pPr>
      <w:bookmarkStart w:id="132" w:name="_Toc448493968"/>
      <w:r>
        <w:t>Aries.EditorialManager.Web.Command.Upload</w:t>
      </w:r>
      <w:bookmarkEnd w:id="132"/>
    </w:p>
    <w:p w14:paraId="487B16FF" w14:textId="77777777" w:rsidR="00267FDE" w:rsidRDefault="00267FDE" w:rsidP="004C2E41">
      <w:pPr>
        <w:pStyle w:val="ListParagraph"/>
        <w:ind w:left="1440" w:firstLine="0"/>
        <w:rPr>
          <w:rStyle w:val="Heading5Char"/>
        </w:rPr>
      </w:pPr>
      <w:bookmarkStart w:id="133" w:name="_Toc448493969"/>
      <w:r w:rsidRPr="00267FDE">
        <w:rPr>
          <w:rStyle w:val="Heading5Char"/>
        </w:rPr>
        <w:t>UploadAuthorListFile</w:t>
      </w:r>
      <w:r>
        <w:rPr>
          <w:rStyle w:val="Heading5Char"/>
        </w:rPr>
        <w:t>.cs</w:t>
      </w:r>
      <w:bookmarkEnd w:id="133"/>
    </w:p>
    <w:p w14:paraId="7810A78A" w14:textId="77777777" w:rsidR="00221C10" w:rsidRPr="00FD2701" w:rsidRDefault="00267FDE" w:rsidP="00376F32">
      <w:pPr>
        <w:pStyle w:val="ListParagraph"/>
        <w:numPr>
          <w:ilvl w:val="0"/>
          <w:numId w:val="16"/>
        </w:numPr>
        <w:rPr>
          <w:rFonts w:eastAsiaTheme="majorEastAsia" w:cstheme="majorBidi"/>
          <w:b/>
          <w:i/>
          <w:iCs/>
          <w:color w:val="7F7F7F" w:themeColor="text1" w:themeTint="80"/>
          <w:szCs w:val="24"/>
          <w:lang w:bidi="ar-SA"/>
        </w:rPr>
      </w:pPr>
      <w:r w:rsidRPr="004C2E41">
        <w:t xml:space="preserve">ParseAuthorListFile </w:t>
      </w:r>
      <w:r w:rsidR="00722872" w:rsidRPr="004C2E41">
        <w:t>–</w:t>
      </w:r>
      <w:r w:rsidRPr="004C2E41">
        <w:t xml:space="preserve"> </w:t>
      </w:r>
      <w:r w:rsidR="00722872" w:rsidRPr="004C2E41">
        <w:t>only set invite field (defaults to null) if there is a true/1 value or a false/0 value.</w:t>
      </w:r>
    </w:p>
    <w:p w14:paraId="2AC6088E" w14:textId="77777777" w:rsidR="00FD2701" w:rsidRDefault="00FD2701" w:rsidP="00FD2701">
      <w:pPr>
        <w:pStyle w:val="Heading4"/>
      </w:pPr>
      <w:bookmarkStart w:id="134" w:name="_Toc448493970"/>
      <w:r>
        <w:t>Aries.EditorialManager.Web</w:t>
      </w:r>
      <w:bookmarkEnd w:id="134"/>
    </w:p>
    <w:p w14:paraId="0A430AB4" w14:textId="77777777" w:rsidR="00FD2701" w:rsidRDefault="00FD2701" w:rsidP="00FD2701">
      <w:pPr>
        <w:pStyle w:val="Heading5"/>
      </w:pPr>
      <w:bookmarkStart w:id="135" w:name="_Toc448493971"/>
      <w:r>
        <w:t>AuthorConfirmAndCustomizeEMPage.cs</w:t>
      </w:r>
      <w:bookmarkEnd w:id="135"/>
    </w:p>
    <w:p w14:paraId="46203535" w14:textId="0380AB39" w:rsidR="0020003D" w:rsidRDefault="0020003D" w:rsidP="0020003D">
      <w:pPr>
        <w:pStyle w:val="ListParagraph"/>
        <w:numPr>
          <w:ilvl w:val="0"/>
          <w:numId w:val="46"/>
        </w:numPr>
        <w:ind w:left="2160"/>
      </w:pPr>
      <w:r>
        <w:t>+ AssignedAuthors_ELM (AuthorEventLetterManager) property which will manage any assignments if they are possible.</w:t>
      </w:r>
    </w:p>
    <w:p w14:paraId="5BA88AB5" w14:textId="6BDE179F" w:rsidR="001D2FAE" w:rsidRDefault="001D2FAE" w:rsidP="0020003D">
      <w:pPr>
        <w:pStyle w:val="ListParagraph"/>
        <w:numPr>
          <w:ilvl w:val="0"/>
          <w:numId w:val="46"/>
        </w:numPr>
        <w:ind w:left="2160"/>
      </w:pPr>
      <w:r>
        <w:t>+ protected AuthorSearchManager (_authorSearchManager)</w:t>
      </w:r>
    </w:p>
    <w:p w14:paraId="277650EA" w14:textId="010AD769" w:rsidR="003D3D37" w:rsidRDefault="003D3D37" w:rsidP="003D3D37">
      <w:pPr>
        <w:pStyle w:val="Heading6"/>
      </w:pPr>
      <w:r>
        <w:t>InitializeBaseObjects</w:t>
      </w:r>
    </w:p>
    <w:p w14:paraId="67730FF8" w14:textId="4438856E" w:rsidR="003D3D37" w:rsidRDefault="003D3D37" w:rsidP="003D3D37">
      <w:pPr>
        <w:pStyle w:val="ListParagraph"/>
        <w:numPr>
          <w:ilvl w:val="0"/>
          <w:numId w:val="47"/>
        </w:numPr>
        <w:ind w:left="2520"/>
      </w:pPr>
      <w:r>
        <w:t>Instantiate new AuthorSearchManager.</w:t>
      </w:r>
    </w:p>
    <w:p w14:paraId="4763B782" w14:textId="5783DB4E" w:rsidR="003D3D37" w:rsidRDefault="003D3D37" w:rsidP="003D3D37">
      <w:pPr>
        <w:pStyle w:val="ListParagraph"/>
        <w:numPr>
          <w:ilvl w:val="0"/>
          <w:numId w:val="47"/>
        </w:numPr>
        <w:ind w:left="2520"/>
      </w:pPr>
      <w:r>
        <w:t>Set _authorSearchMode through AuthorSearchManager.GetCurrentAuthorSearchMode which will retrieve the search mode from the session cache.</w:t>
      </w:r>
    </w:p>
    <w:p w14:paraId="7BA1DC64" w14:textId="0B90E2C4" w:rsidR="003D3D37" w:rsidRDefault="003D3D37" w:rsidP="003D3D37">
      <w:pPr>
        <w:pStyle w:val="Heading6"/>
      </w:pPr>
      <w:r>
        <w:t>StoreSessionVariables</w:t>
      </w:r>
    </w:p>
    <w:p w14:paraId="50582509" w14:textId="4FCFE6A5" w:rsidR="003D3D37" w:rsidRDefault="003D3D37" w:rsidP="003D3D37">
      <w:pPr>
        <w:pStyle w:val="ListParagraph"/>
        <w:numPr>
          <w:ilvl w:val="0"/>
          <w:numId w:val="48"/>
        </w:numPr>
        <w:ind w:left="2520"/>
      </w:pPr>
      <w:r>
        <w:t>Include AuthorSearchMode item in _pageXml</w:t>
      </w:r>
    </w:p>
    <w:p w14:paraId="6091AE13" w14:textId="75D01650" w:rsidR="003D3D37" w:rsidRDefault="003D3D37" w:rsidP="003D3D37">
      <w:pPr>
        <w:pStyle w:val="ListParagraph"/>
        <w:numPr>
          <w:ilvl w:val="0"/>
          <w:numId w:val="48"/>
        </w:numPr>
        <w:ind w:left="2520"/>
      </w:pPr>
      <w:r>
        <w:t>Check first if not InvitedAuthorsXml is already set by the search page so as not to overwrite.</w:t>
      </w:r>
    </w:p>
    <w:p w14:paraId="67204ECD" w14:textId="1C377640" w:rsidR="003D3D37" w:rsidRDefault="003D3D37" w:rsidP="003D3D37">
      <w:pPr>
        <w:pStyle w:val="Heading6"/>
      </w:pPr>
      <w:r w:rsidRPr="003D3D37">
        <w:t>inviteAuthors</w:t>
      </w:r>
    </w:p>
    <w:p w14:paraId="09C52936" w14:textId="5CA6B9CD" w:rsidR="003D3D37" w:rsidRDefault="003D3D37" w:rsidP="003D3D37">
      <w:pPr>
        <w:ind w:left="2160" w:firstLine="0"/>
      </w:pPr>
      <w:r>
        <w:t>Possibility exists that there are no invitations and only assignments.  Need to make sure returnString is configured properly (no orphan commas)</w:t>
      </w:r>
    </w:p>
    <w:p w14:paraId="0332C42B" w14:textId="4D9C5F2A" w:rsidR="003D3D37" w:rsidRDefault="003D3D37" w:rsidP="003D3D37">
      <w:pPr>
        <w:pStyle w:val="Heading6"/>
      </w:pPr>
      <w:r>
        <w:t>ParseSelectedAuthorsXml</w:t>
      </w:r>
    </w:p>
    <w:p w14:paraId="02FBBB49" w14:textId="43C7536F" w:rsidR="003D3D37" w:rsidRDefault="003D3D37" w:rsidP="003D3D37">
      <w:pPr>
        <w:pStyle w:val="ListParagraph"/>
        <w:numPr>
          <w:ilvl w:val="0"/>
          <w:numId w:val="49"/>
        </w:numPr>
        <w:ind w:left="2520"/>
      </w:pPr>
      <w:r>
        <w:t>Add input parameter inviteTypeFilter (AuthorInvitation.InviteType).</w:t>
      </w:r>
    </w:p>
    <w:p w14:paraId="2A0959D0" w14:textId="215D1AEA" w:rsidR="003D3D37" w:rsidRDefault="003D3D37" w:rsidP="003D3D37">
      <w:pPr>
        <w:pStyle w:val="ListParagraph"/>
        <w:numPr>
          <w:ilvl w:val="0"/>
          <w:numId w:val="49"/>
        </w:numPr>
        <w:ind w:left="2520"/>
      </w:pPr>
      <w:r>
        <w:t>Use inviteTypeFilter to create only dictionaries for given invite type since the foreach loop goes through all of the authors in InvitedAuthorsXml and the incoming call will be for one of invited authors or assigned authors.</w:t>
      </w:r>
    </w:p>
    <w:p w14:paraId="14379E61" w14:textId="279758BB" w:rsidR="00572A5B" w:rsidRDefault="00572A5B" w:rsidP="00572A5B">
      <w:pPr>
        <w:pStyle w:val="Heading6"/>
      </w:pPr>
      <w:r>
        <w:t>GetEventLettersToBeSent</w:t>
      </w:r>
    </w:p>
    <w:p w14:paraId="7433C9D5" w14:textId="146735AD" w:rsidR="00572A5B" w:rsidRDefault="00572A5B" w:rsidP="00572A5B">
      <w:pPr>
        <w:ind w:left="2160" w:firstLine="0"/>
      </w:pPr>
      <w:r>
        <w:t>Combine both _ELM and AssignedAuthors_ELM (if it exists) letters to be sent</w:t>
      </w:r>
    </w:p>
    <w:p w14:paraId="414B658E" w14:textId="77B3A3E3" w:rsidR="0089108A" w:rsidRDefault="00962E1D" w:rsidP="0089108A">
      <w:pPr>
        <w:pStyle w:val="Heading6"/>
      </w:pPr>
      <w:r>
        <w:t>+ generateOtherRecipientsTableHeader</w:t>
      </w:r>
    </w:p>
    <w:p w14:paraId="1928396D" w14:textId="5D0F6A73" w:rsidR="00D606AC" w:rsidRDefault="00D606AC" w:rsidP="00D606AC">
      <w:pPr>
        <w:ind w:left="2160" w:firstLine="0"/>
        <w:rPr>
          <w:rFonts w:eastAsiaTheme="majorEastAsia" w:cstheme="majorBidi"/>
          <w:b/>
          <w:i/>
          <w:color w:val="595959" w:themeColor="text1" w:themeTint="A6"/>
        </w:rPr>
      </w:pPr>
      <w:r>
        <w:rPr>
          <w:highlight w:val="white"/>
          <w:lang w:bidi="ar-SA"/>
        </w:rPr>
        <w:t>Creates the table headers for the Other Recipients table for the given passed in event letter manager</w:t>
      </w:r>
      <w:r>
        <w:rPr>
          <w:lang w:bidi="ar-SA"/>
        </w:rPr>
        <w:t>.  Other recipients was previously just being created like the invite table</w:t>
      </w:r>
    </w:p>
    <w:p w14:paraId="380B00BE" w14:textId="77777777" w:rsidR="00D606AC" w:rsidRPr="00D606AC" w:rsidRDefault="00D606AC" w:rsidP="00D606AC"/>
    <w:p w14:paraId="7715FCD7" w14:textId="77777777" w:rsidR="00D606AC" w:rsidRDefault="00D606AC">
      <w:pPr>
        <w:rPr>
          <w:rFonts w:eastAsiaTheme="majorEastAsia" w:cstheme="majorBidi"/>
          <w:b/>
          <w:i/>
          <w:color w:val="595959" w:themeColor="text1" w:themeTint="A6"/>
        </w:rPr>
      </w:pPr>
      <w:r>
        <w:br w:type="page"/>
      </w:r>
    </w:p>
    <w:p w14:paraId="11A79CAF" w14:textId="3373A88D" w:rsidR="00D606AC" w:rsidRDefault="0089108A" w:rsidP="00D606AC">
      <w:pPr>
        <w:pStyle w:val="Heading6"/>
      </w:pPr>
      <w:r>
        <w:lastRenderedPageBreak/>
        <w:t>+generateOtherRecipientsListHTML</w:t>
      </w:r>
    </w:p>
    <w:p w14:paraId="66A8D506" w14:textId="77777777" w:rsidR="00D606AC" w:rsidRDefault="00D606AC" w:rsidP="00D606AC">
      <w:pPr>
        <w:ind w:left="2160" w:firstLine="0"/>
        <w:rPr>
          <w:lang w:bidi="ar-SA"/>
        </w:rPr>
      </w:pPr>
      <w:r>
        <w:rPr>
          <w:highlight w:val="white"/>
          <w:lang w:bidi="ar-SA"/>
        </w:rPr>
        <w:t>Creates the table rows for the Other Recipients table for the given passed in event letter manager</w:t>
      </w:r>
    </w:p>
    <w:p w14:paraId="2BCFA2F9" w14:textId="760129C8" w:rsidR="00962E1D" w:rsidRDefault="00962E1D" w:rsidP="00D606AC">
      <w:pPr>
        <w:pStyle w:val="Heading6"/>
      </w:pPr>
      <w:r>
        <w:t>generateAuthorTableHeaders</w:t>
      </w:r>
    </w:p>
    <w:p w14:paraId="2764ECB7" w14:textId="6F991080" w:rsidR="00962E1D" w:rsidRDefault="00962E1D" w:rsidP="0089108A">
      <w:pPr>
        <w:ind w:left="2250" w:firstLine="0"/>
        <w:rPr>
          <w:rFonts w:eastAsiaTheme="majorEastAsia" w:cstheme="majorBidi"/>
          <w:b/>
          <w:i/>
          <w:color w:val="595959" w:themeColor="text1" w:themeTint="A6"/>
        </w:rPr>
      </w:pPr>
      <w:r>
        <w:t>updated to not show the Response due date for the assignment table.</w:t>
      </w:r>
    </w:p>
    <w:p w14:paraId="0095439A" w14:textId="6C62DA7D" w:rsidR="00962E1D" w:rsidRDefault="00962E1D" w:rsidP="00962E1D">
      <w:pPr>
        <w:pStyle w:val="Heading6"/>
      </w:pPr>
      <w:r>
        <w:t>generateAuthorRecipientList</w:t>
      </w:r>
    </w:p>
    <w:p w14:paraId="14296C0B" w14:textId="2CCFDE07" w:rsidR="0038540C" w:rsidRPr="0038540C" w:rsidRDefault="0038540C" w:rsidP="0038540C">
      <w:pPr>
        <w:ind w:left="2250" w:firstLine="0"/>
      </w:pPr>
      <w:r>
        <w:t>Add showResponseDueDate parameter since assign</w:t>
      </w:r>
      <w:r w:rsidR="00090E1A">
        <w:t>ments will not have this column, so column should only be built on invitations.</w:t>
      </w:r>
    </w:p>
    <w:p w14:paraId="17F685AE" w14:textId="77777777" w:rsidR="003D3D37" w:rsidRPr="003D3D37" w:rsidRDefault="003D3D37" w:rsidP="003D3D37"/>
    <w:p w14:paraId="1C0945C3" w14:textId="77777777" w:rsidR="00FD2701" w:rsidRPr="00221C10" w:rsidRDefault="00FD2701" w:rsidP="0020003D">
      <w:pPr>
        <w:pStyle w:val="ListParagraph"/>
        <w:ind w:left="2160" w:firstLine="0"/>
        <w:rPr>
          <w:rFonts w:eastAsiaTheme="majorEastAsia" w:cstheme="majorBidi"/>
          <w:b/>
          <w:i/>
          <w:iCs/>
          <w:color w:val="7F7F7F" w:themeColor="text1" w:themeTint="80"/>
          <w:szCs w:val="24"/>
          <w:lang w:bidi="ar-SA"/>
        </w:rPr>
      </w:pPr>
    </w:p>
    <w:p w14:paraId="218A2CF4" w14:textId="2BF77AB1" w:rsidR="00FD2701" w:rsidRDefault="00FD2701">
      <w:pPr>
        <w:rPr>
          <w:rFonts w:eastAsiaTheme="majorEastAsia" w:cstheme="majorBidi"/>
          <w:b/>
          <w:color w:val="595959" w:themeColor="text1" w:themeTint="A6"/>
          <w:szCs w:val="24"/>
        </w:rPr>
      </w:pPr>
    </w:p>
    <w:p w14:paraId="497C95A9" w14:textId="77777777" w:rsidR="0089108A" w:rsidRDefault="0089108A">
      <w:pPr>
        <w:rPr>
          <w:rFonts w:eastAsiaTheme="majorEastAsia" w:cstheme="majorBidi"/>
          <w:b/>
          <w:color w:val="595959" w:themeColor="text1" w:themeTint="A6"/>
          <w:szCs w:val="24"/>
        </w:rPr>
      </w:pPr>
      <w:r>
        <w:br w:type="page"/>
      </w:r>
    </w:p>
    <w:p w14:paraId="535788BE" w14:textId="5E1AE97F" w:rsidR="00FD2701" w:rsidRDefault="00FD2701" w:rsidP="00FD2701">
      <w:pPr>
        <w:pStyle w:val="Heading3"/>
      </w:pPr>
      <w:bookmarkStart w:id="136" w:name="_Toc448493972"/>
      <w:r>
        <w:lastRenderedPageBreak/>
        <w:t>Pages</w:t>
      </w:r>
      <w:bookmarkEnd w:id="136"/>
    </w:p>
    <w:p w14:paraId="1D0706C2" w14:textId="77777777" w:rsidR="00221C10" w:rsidRPr="00221C10" w:rsidRDefault="00221C10" w:rsidP="00221C10">
      <w:pPr>
        <w:pStyle w:val="ListParagraph"/>
        <w:ind w:left="2160" w:firstLine="0"/>
        <w:rPr>
          <w:rFonts w:eastAsiaTheme="majorEastAsia" w:cstheme="majorBidi"/>
          <w:b/>
          <w:i/>
          <w:iCs/>
          <w:color w:val="7F7F7F" w:themeColor="text1" w:themeTint="80"/>
          <w:szCs w:val="24"/>
          <w:lang w:bidi="ar-SA"/>
        </w:rPr>
      </w:pPr>
    </w:p>
    <w:p w14:paraId="0C9FA0B4" w14:textId="31F848A1" w:rsidR="000020E9" w:rsidRDefault="000020E9" w:rsidP="00221C10">
      <w:pPr>
        <w:ind w:left="1080" w:firstLine="0"/>
        <w:rPr>
          <w:rStyle w:val="Heading4Char"/>
        </w:rPr>
      </w:pPr>
      <w:bookmarkStart w:id="137" w:name="_Toc448493973"/>
      <w:r w:rsidRPr="000020E9">
        <w:rPr>
          <w:rStyle w:val="Heading4Char"/>
        </w:rPr>
        <w:t>Web\common\WebUserControls</w:t>
      </w:r>
      <w:bookmarkEnd w:id="137"/>
    </w:p>
    <w:p w14:paraId="71013CE5" w14:textId="77777777" w:rsidR="000020E9" w:rsidRDefault="000020E9" w:rsidP="000020E9">
      <w:pPr>
        <w:ind w:left="1080" w:firstLine="0"/>
        <w:rPr>
          <w:rStyle w:val="Heading4Char"/>
        </w:rPr>
      </w:pPr>
    </w:p>
    <w:p w14:paraId="578A051E" w14:textId="77777777" w:rsidR="000020E9" w:rsidRDefault="000020E9" w:rsidP="000020E9">
      <w:pPr>
        <w:ind w:left="1440" w:firstLine="0"/>
        <w:rPr>
          <w:rStyle w:val="Heading5Char"/>
        </w:rPr>
      </w:pPr>
      <w:bookmarkStart w:id="138" w:name="_Toc448493974"/>
      <w:r w:rsidRPr="000020E9">
        <w:rPr>
          <w:rStyle w:val="Heading5Char"/>
        </w:rPr>
        <w:t>AuthorListFileAuthors.ascx.cs</w:t>
      </w:r>
      <w:bookmarkEnd w:id="138"/>
    </w:p>
    <w:p w14:paraId="10F1D1F6" w14:textId="77777777" w:rsidR="000020E9" w:rsidRDefault="000020E9" w:rsidP="00376F32">
      <w:pPr>
        <w:pStyle w:val="ListParagraph"/>
        <w:numPr>
          <w:ilvl w:val="0"/>
          <w:numId w:val="16"/>
        </w:numPr>
      </w:pPr>
      <w:r w:rsidRPr="000020E9">
        <w:t xml:space="preserve">OnLoad </w:t>
      </w:r>
      <w:r>
        <w:t>–</w:t>
      </w:r>
      <w:r w:rsidRPr="000020E9">
        <w:t xml:space="preserve"> </w:t>
      </w:r>
      <w:r>
        <w:t>uploadedAuthorInfo.Invite is now nullable.</w:t>
      </w:r>
    </w:p>
    <w:p w14:paraId="1EE420B2" w14:textId="77777777" w:rsidR="00F30306" w:rsidRDefault="00F30306" w:rsidP="004C2E41">
      <w:pPr>
        <w:pStyle w:val="ListParagraph"/>
        <w:ind w:left="2160" w:firstLine="0"/>
      </w:pPr>
    </w:p>
    <w:p w14:paraId="30C707B5" w14:textId="5E7F89B0" w:rsidR="00F30306" w:rsidRDefault="00F30306" w:rsidP="004C2E41">
      <w:pPr>
        <w:pStyle w:val="Heading5"/>
      </w:pPr>
      <w:bookmarkStart w:id="139" w:name="_Toc448493975"/>
      <w:r>
        <w:t>AuthorCandidateGrid.ascx.cs</w:t>
      </w:r>
      <w:bookmarkEnd w:id="139"/>
    </w:p>
    <w:p w14:paraId="6AC22355" w14:textId="77777777" w:rsidR="00EA1423" w:rsidRPr="00EA1423" w:rsidRDefault="000020E9" w:rsidP="00376F32">
      <w:pPr>
        <w:pStyle w:val="ListParagraph"/>
        <w:numPr>
          <w:ilvl w:val="0"/>
          <w:numId w:val="16"/>
        </w:numPr>
        <w:rPr>
          <w:rFonts w:eastAsiaTheme="majorEastAsia" w:cstheme="majorBidi"/>
          <w:b/>
          <w:i/>
          <w:iCs/>
          <w:color w:val="7F7F7F" w:themeColor="text1" w:themeTint="80"/>
          <w:szCs w:val="24"/>
          <w:lang w:bidi="ar-SA"/>
        </w:rPr>
      </w:pPr>
      <w:r>
        <w:t xml:space="preserve">ShowData – </w:t>
      </w:r>
    </w:p>
    <w:p w14:paraId="0A726712" w14:textId="34D26F23" w:rsidR="00B11A18" w:rsidRPr="00EA1423" w:rsidRDefault="00EA1423" w:rsidP="00376F32">
      <w:pPr>
        <w:pStyle w:val="ListParagraph"/>
        <w:numPr>
          <w:ilvl w:val="1"/>
          <w:numId w:val="16"/>
        </w:numPr>
        <w:rPr>
          <w:rFonts w:eastAsiaTheme="majorEastAsia" w:cstheme="majorBidi"/>
          <w:b/>
          <w:i/>
          <w:iCs/>
          <w:color w:val="7F7F7F" w:themeColor="text1" w:themeTint="80"/>
          <w:szCs w:val="24"/>
          <w:lang w:bidi="ar-SA"/>
        </w:rPr>
      </w:pPr>
      <w:r>
        <w:t>Use new create functions of base class to build row cells.</w:t>
      </w:r>
    </w:p>
    <w:p w14:paraId="07FE63D7" w14:textId="4548E594" w:rsidR="00EA1423" w:rsidRPr="00EA1423" w:rsidRDefault="00EA1423" w:rsidP="00376F32">
      <w:pPr>
        <w:pStyle w:val="ListParagraph"/>
        <w:numPr>
          <w:ilvl w:val="1"/>
          <w:numId w:val="16"/>
        </w:numPr>
        <w:rPr>
          <w:rFonts w:eastAsiaTheme="majorEastAsia" w:cstheme="majorBidi"/>
          <w:b/>
          <w:i/>
          <w:iCs/>
          <w:color w:val="7F7F7F" w:themeColor="text1" w:themeTint="80"/>
          <w:szCs w:val="24"/>
          <w:lang w:bidi="ar-SA"/>
        </w:rPr>
      </w:pPr>
      <w:r>
        <w:t>Only populate invite and assignment cells if there are indicated as showing via new base class properties InviteColumnVisible and AssignmentColumnVisible.</w:t>
      </w:r>
    </w:p>
    <w:p w14:paraId="038ABF1B" w14:textId="7CD218D7" w:rsidR="00EA1423" w:rsidRPr="00EA1423" w:rsidRDefault="00EA1423" w:rsidP="00376F32">
      <w:pPr>
        <w:pStyle w:val="ListParagraph"/>
        <w:numPr>
          <w:ilvl w:val="0"/>
          <w:numId w:val="16"/>
        </w:numPr>
        <w:rPr>
          <w:rFonts w:eastAsiaTheme="majorEastAsia" w:cstheme="majorBidi"/>
          <w:b/>
          <w:i/>
          <w:iCs/>
          <w:color w:val="7F7F7F" w:themeColor="text1" w:themeTint="80"/>
          <w:szCs w:val="24"/>
          <w:lang w:bidi="ar-SA"/>
        </w:rPr>
      </w:pPr>
      <w:r>
        <w:t>Remove private fields related to resource loaded text that have moved to base class.</w:t>
      </w:r>
    </w:p>
    <w:p w14:paraId="26868541" w14:textId="679913E0" w:rsidR="00EA1423" w:rsidRPr="00EA1423" w:rsidRDefault="00EA1423" w:rsidP="00376F32">
      <w:pPr>
        <w:pStyle w:val="ListParagraph"/>
        <w:numPr>
          <w:ilvl w:val="0"/>
          <w:numId w:val="16"/>
        </w:numPr>
        <w:rPr>
          <w:rFonts w:eastAsiaTheme="majorEastAsia" w:cstheme="majorBidi"/>
          <w:b/>
          <w:i/>
          <w:iCs/>
          <w:color w:val="7F7F7F" w:themeColor="text1" w:themeTint="80"/>
          <w:szCs w:val="24"/>
          <w:lang w:bidi="ar-SA"/>
        </w:rPr>
      </w:pPr>
      <w:r>
        <w:t>Page_Load needs a ‘new’ keyword to be run as well as base Page_Load.</w:t>
      </w:r>
    </w:p>
    <w:p w14:paraId="769C71AE" w14:textId="77777777" w:rsidR="00EA1423" w:rsidRPr="006D24A2" w:rsidRDefault="00EA1423" w:rsidP="00376F32">
      <w:pPr>
        <w:pStyle w:val="ListParagraph"/>
        <w:numPr>
          <w:ilvl w:val="0"/>
          <w:numId w:val="16"/>
        </w:numPr>
        <w:rPr>
          <w:rFonts w:eastAsiaTheme="majorEastAsia" w:cstheme="majorBidi"/>
          <w:b/>
          <w:i/>
          <w:iCs/>
          <w:color w:val="7F7F7F" w:themeColor="text1" w:themeTint="80"/>
          <w:szCs w:val="24"/>
          <w:lang w:bidi="ar-SA"/>
        </w:rPr>
      </w:pPr>
    </w:p>
    <w:p w14:paraId="7109CA1A" w14:textId="4FCBD898" w:rsidR="006D24A2" w:rsidRDefault="006D24A2" w:rsidP="006D24A2">
      <w:pPr>
        <w:pStyle w:val="Heading5"/>
        <w:rPr>
          <w:lang w:bidi="ar-SA"/>
        </w:rPr>
      </w:pPr>
      <w:bookmarkStart w:id="140" w:name="_Toc448493976"/>
      <w:r>
        <w:rPr>
          <w:lang w:bidi="ar-SA"/>
        </w:rPr>
        <w:t>AuthorCandidateGrid.ascx</w:t>
      </w:r>
      <w:bookmarkEnd w:id="140"/>
    </w:p>
    <w:p w14:paraId="3975FC8E" w14:textId="15DF94A4" w:rsidR="001A7D8F" w:rsidRPr="006D24A2" w:rsidRDefault="00EE77AA" w:rsidP="00376F32">
      <w:pPr>
        <w:pStyle w:val="ListParagraph"/>
        <w:numPr>
          <w:ilvl w:val="0"/>
          <w:numId w:val="18"/>
        </w:numPr>
        <w:ind w:left="2160"/>
        <w:rPr>
          <w:lang w:bidi="ar-SA"/>
        </w:rPr>
      </w:pPr>
      <w:r>
        <w:rPr>
          <w:lang w:bidi="ar-SA"/>
        </w:rPr>
        <w:t>Implements new AuthorSearchResultsGrid.</w:t>
      </w:r>
    </w:p>
    <w:p w14:paraId="3CDA7F4D" w14:textId="77777777" w:rsidR="00570EC1" w:rsidRDefault="00570EC1">
      <w:pPr>
        <w:rPr>
          <w:rFonts w:eastAsiaTheme="majorEastAsia" w:cstheme="majorBidi"/>
          <w:b/>
          <w:i/>
          <w:iCs/>
          <w:color w:val="7F7F7F" w:themeColor="text1" w:themeTint="80"/>
          <w:szCs w:val="24"/>
          <w:lang w:bidi="ar-SA"/>
        </w:rPr>
      </w:pPr>
      <w:r>
        <w:br w:type="page"/>
      </w:r>
    </w:p>
    <w:p w14:paraId="3F3ED4C5" w14:textId="22875527" w:rsidR="000020E9" w:rsidRDefault="000020E9" w:rsidP="000020E9">
      <w:pPr>
        <w:pStyle w:val="Heading4"/>
      </w:pPr>
      <w:bookmarkStart w:id="141" w:name="_Toc448493977"/>
      <w:r>
        <w:lastRenderedPageBreak/>
        <w:t>Web\common</w:t>
      </w:r>
      <w:bookmarkEnd w:id="141"/>
    </w:p>
    <w:p w14:paraId="6D5AF7F5" w14:textId="68434EB1" w:rsidR="00464C24" w:rsidRDefault="00464C24" w:rsidP="00464C24">
      <w:pPr>
        <w:pStyle w:val="Heading5"/>
      </w:pPr>
      <w:bookmarkStart w:id="142" w:name="_Toc448493978"/>
      <w:r>
        <w:t>UploadedAuthorSearchResults.aspx</w:t>
      </w:r>
      <w:r w:rsidR="00570EC1">
        <w:t>/cs</w:t>
      </w:r>
      <w:bookmarkEnd w:id="142"/>
    </w:p>
    <w:p w14:paraId="51858A86" w14:textId="77777777" w:rsidR="00570EC1" w:rsidRDefault="00464C24" w:rsidP="00570EC1">
      <w:pPr>
        <w:pStyle w:val="ListParagraph"/>
        <w:numPr>
          <w:ilvl w:val="0"/>
          <w:numId w:val="19"/>
        </w:numPr>
        <w:ind w:left="2160"/>
      </w:pPr>
      <w:r>
        <w:t>New vars SelectType_Invite = “0”, SelectType_Assignment = “1”</w:t>
      </w:r>
    </w:p>
    <w:p w14:paraId="15543613" w14:textId="0B201146" w:rsidR="00EE46ED" w:rsidRDefault="00EE46ED" w:rsidP="00570EC1">
      <w:pPr>
        <w:pStyle w:val="ListParagraph"/>
        <w:numPr>
          <w:ilvl w:val="0"/>
          <w:numId w:val="19"/>
        </w:numPr>
        <w:ind w:left="2160"/>
      </w:pPr>
      <w:r>
        <w:t>RemoveUploadedAuthorsFileData – need to clear the grid current page and the current search type from cache.</w:t>
      </w:r>
    </w:p>
    <w:p w14:paraId="5A065DC9" w14:textId="77777777" w:rsidR="004459B2" w:rsidRDefault="004459B2" w:rsidP="00376F32">
      <w:pPr>
        <w:pStyle w:val="ListParagraph"/>
        <w:numPr>
          <w:ilvl w:val="0"/>
          <w:numId w:val="19"/>
        </w:numPr>
        <w:ind w:left="2160"/>
      </w:pPr>
      <w:r>
        <w:t>saveData</w:t>
      </w:r>
    </w:p>
    <w:p w14:paraId="7B2DFDB6" w14:textId="3F8423AA" w:rsidR="004459B2" w:rsidRDefault="004459B2" w:rsidP="00376F32">
      <w:pPr>
        <w:pStyle w:val="ListParagraph"/>
        <w:numPr>
          <w:ilvl w:val="0"/>
          <w:numId w:val="17"/>
        </w:numPr>
      </w:pPr>
      <w:r>
        <w:t xml:space="preserve">New field for gridData object – InviteType </w:t>
      </w:r>
      <w:r w:rsidR="00211EE7">
        <w:t>(0/1)</w:t>
      </w:r>
    </w:p>
    <w:p w14:paraId="059613EA" w14:textId="77777777" w:rsidR="004F2794" w:rsidRDefault="004459B2" w:rsidP="00376F32">
      <w:pPr>
        <w:pStyle w:val="ListParagraph"/>
        <w:numPr>
          <w:ilvl w:val="0"/>
          <w:numId w:val="17"/>
        </w:numPr>
      </w:pPr>
      <w:r>
        <w:t>Determine inviteType to pass depending on if and which checkbox is selected.</w:t>
      </w:r>
      <w:r w:rsidR="00211EE7">
        <w:t xml:space="preserve">  Default to invite type.</w:t>
      </w:r>
    </w:p>
    <w:p w14:paraId="66048C49" w14:textId="4ED421ED" w:rsidR="001A7BD9" w:rsidRDefault="001A7BD9" w:rsidP="001A7BD9">
      <w:pPr>
        <w:pStyle w:val="Heading5"/>
      </w:pPr>
      <w:bookmarkStart w:id="143" w:name="_Toc448493979"/>
      <w:r>
        <w:t>Page_Load</w:t>
      </w:r>
      <w:bookmarkEnd w:id="143"/>
    </w:p>
    <w:p w14:paraId="3B266068" w14:textId="13188693" w:rsidR="001A7BD9" w:rsidRPr="001A7BD9" w:rsidRDefault="001A7BD9" w:rsidP="001A7BD9">
      <w:pPr>
        <w:ind w:left="1890" w:firstLine="0"/>
      </w:pPr>
      <w:r>
        <w:t>Set new private variable _eventID to either InviteAuthorsForProposal or SolicitCommentaryOnSubmission dependening on whether the submission.CommentaryInvited is true.</w:t>
      </w:r>
    </w:p>
    <w:p w14:paraId="0CC9D9AC" w14:textId="6B644E1D" w:rsidR="001A7BD9" w:rsidRDefault="001A7BD9" w:rsidP="001A7BD9">
      <w:pPr>
        <w:pStyle w:val="Heading5"/>
      </w:pPr>
      <w:bookmarkStart w:id="144" w:name="_Toc448493980"/>
      <w:r>
        <w:t>btnProceed_Click</w:t>
      </w:r>
      <w:bookmarkEnd w:id="144"/>
    </w:p>
    <w:p w14:paraId="021598B6" w14:textId="3497068D" w:rsidR="001A7BD9" w:rsidRPr="001A7BD9" w:rsidRDefault="001A7BD9" w:rsidP="001A7BD9">
      <w:pPr>
        <w:ind w:left="1890" w:firstLine="0"/>
      </w:pPr>
      <w:r>
        <w:t>include  _eventID determined at page_load into query string for the confirm and customize page.</w:t>
      </w:r>
    </w:p>
    <w:p w14:paraId="43A25A5F" w14:textId="77777777" w:rsidR="00570EC1" w:rsidRDefault="00570EC1" w:rsidP="00570EC1"/>
    <w:p w14:paraId="792ED934" w14:textId="167072C0" w:rsidR="00570EC1" w:rsidRDefault="00570EC1" w:rsidP="00570EC1">
      <w:pPr>
        <w:pStyle w:val="Heading5"/>
      </w:pPr>
      <w:bookmarkStart w:id="145" w:name="_Toc448493981"/>
      <w:r>
        <w:t>RemoveUploadedAuthorsFileData (web method)</w:t>
      </w:r>
      <w:bookmarkEnd w:id="145"/>
    </w:p>
    <w:p w14:paraId="4671CA73" w14:textId="51733B09" w:rsidR="00570EC1" w:rsidRPr="00570EC1" w:rsidRDefault="00570EC1" w:rsidP="00570EC1">
      <w:pPr>
        <w:ind w:left="1800" w:firstLine="0"/>
      </w:pPr>
      <w:r>
        <w:t>Implement an AuthorSearchManager and call ClearAllFromCache (this will be for removing the file from the file link and cancel button).</w:t>
      </w:r>
    </w:p>
    <w:p w14:paraId="2552876A" w14:textId="77777777" w:rsidR="00570EC1" w:rsidRDefault="00570EC1" w:rsidP="00570EC1">
      <w:pPr>
        <w:pStyle w:val="ListParagraph"/>
        <w:ind w:left="2160" w:firstLine="0"/>
      </w:pPr>
    </w:p>
    <w:p w14:paraId="17DA362A" w14:textId="77777777" w:rsidR="00EE46ED" w:rsidRDefault="00EE46ED" w:rsidP="00EE46ED"/>
    <w:p w14:paraId="7802565D" w14:textId="77777777" w:rsidR="00486E2C" w:rsidRDefault="001C3A0C" w:rsidP="00B20B72">
      <w:pPr>
        <w:pStyle w:val="Heading2"/>
        <w:ind w:firstLine="0"/>
      </w:pPr>
      <w:r w:rsidRPr="002F791E">
        <w:br w:type="page"/>
      </w:r>
      <w:bookmarkStart w:id="146" w:name="_Toc448493982"/>
      <w:r w:rsidR="00486E2C">
        <w:lastRenderedPageBreak/>
        <w:t>Refactored Search Pages</w:t>
      </w:r>
      <w:bookmarkEnd w:id="146"/>
    </w:p>
    <w:p w14:paraId="14B56430" w14:textId="0DD134A5" w:rsidR="00C77B15" w:rsidRDefault="00C77B15" w:rsidP="00C77B15">
      <w:pPr>
        <w:pStyle w:val="Heading3"/>
      </w:pPr>
      <w:bookmarkStart w:id="147" w:name="_Toc448493983"/>
      <w:r>
        <w:t>Data</w:t>
      </w:r>
      <w:bookmarkEnd w:id="147"/>
    </w:p>
    <w:p w14:paraId="2DDD620D" w14:textId="21076AD6" w:rsidR="00C77B15" w:rsidRDefault="00C77B15" w:rsidP="00C77B15">
      <w:pPr>
        <w:pStyle w:val="Heading4"/>
      </w:pPr>
      <w:bookmarkStart w:id="148" w:name="_Toc448493984"/>
      <w:r>
        <w:t>TRANSLATION</w:t>
      </w:r>
      <w:bookmarkEnd w:id="148"/>
    </w:p>
    <w:p w14:paraId="349A4C9D" w14:textId="13C17017" w:rsidR="00C77B15" w:rsidRDefault="00C77B15" w:rsidP="00C77B15">
      <w:pPr>
        <w:ind w:left="1440" w:firstLine="0"/>
        <w:rPr>
          <w:lang w:bidi="ar-SA"/>
        </w:rPr>
      </w:pPr>
      <w:r>
        <w:rPr>
          <w:lang w:bidi="ar-SA"/>
        </w:rPr>
        <w:t>+ Common.Warnings.SearchValidationFailed (“Search Validation Failed”)</w:t>
      </w:r>
    </w:p>
    <w:p w14:paraId="3EA07C11" w14:textId="791AA9AF" w:rsidR="00DC39D1" w:rsidRPr="00C77B15" w:rsidRDefault="00DC39D1" w:rsidP="00C77B15">
      <w:pPr>
        <w:ind w:left="1440" w:firstLine="0"/>
        <w:rPr>
          <w:lang w:bidi="ar-SA"/>
        </w:rPr>
      </w:pPr>
      <w:r>
        <w:rPr>
          <w:lang w:bidi="ar-SA"/>
        </w:rPr>
        <w:t>+ Pages.Editorial.SearchAuthors.PageTitle (“Search Authors”)</w:t>
      </w:r>
    </w:p>
    <w:p w14:paraId="1BE4BF9B" w14:textId="77777777" w:rsidR="00C77B15" w:rsidRDefault="00C77B15" w:rsidP="00C77B15">
      <w:pPr>
        <w:pStyle w:val="Heading3"/>
      </w:pPr>
      <w:bookmarkStart w:id="149" w:name="_Toc448493985"/>
      <w:r>
        <w:t>Pages</w:t>
      </w:r>
      <w:bookmarkEnd w:id="149"/>
    </w:p>
    <w:p w14:paraId="46643885" w14:textId="77777777" w:rsidR="00E57748" w:rsidRDefault="00C77B15" w:rsidP="00C77B15">
      <w:pPr>
        <w:pStyle w:val="Heading4"/>
      </w:pPr>
      <w:bookmarkStart w:id="150" w:name="_Toc448493986"/>
      <w:r>
        <w:t>SearchAuthors.aspx</w:t>
      </w:r>
      <w:bookmarkEnd w:id="150"/>
    </w:p>
    <w:p w14:paraId="63AE7B33" w14:textId="58C021C8" w:rsidR="00BE2105" w:rsidRDefault="00BE2105" w:rsidP="00F32F64">
      <w:pPr>
        <w:ind w:left="1440" w:firstLine="0"/>
        <w:rPr>
          <w:lang w:bidi="ar-SA"/>
        </w:rPr>
      </w:pPr>
      <w:r>
        <w:rPr>
          <w:lang w:bidi="ar-SA"/>
        </w:rPr>
        <w:t>Takes the place of:</w:t>
      </w:r>
    </w:p>
    <w:p w14:paraId="37B93F5A" w14:textId="014D1301" w:rsidR="00BE2105" w:rsidRDefault="00BE2105" w:rsidP="00376F32">
      <w:pPr>
        <w:pStyle w:val="ListParagraph"/>
        <w:numPr>
          <w:ilvl w:val="0"/>
          <w:numId w:val="38"/>
        </w:numPr>
        <w:rPr>
          <w:lang w:bidi="ar-SA"/>
        </w:rPr>
      </w:pPr>
      <w:r>
        <w:rPr>
          <w:lang w:bidi="ar-SA"/>
        </w:rPr>
        <w:t>searchAuthorsByNameAddr.asp</w:t>
      </w:r>
    </w:p>
    <w:p w14:paraId="7C41BF19" w14:textId="6F11DB5D" w:rsidR="00BE2105" w:rsidRDefault="00BE2105" w:rsidP="00376F32">
      <w:pPr>
        <w:pStyle w:val="ListParagraph"/>
        <w:numPr>
          <w:ilvl w:val="0"/>
          <w:numId w:val="38"/>
        </w:numPr>
        <w:rPr>
          <w:lang w:bidi="ar-SA"/>
        </w:rPr>
      </w:pPr>
      <w:r>
        <w:rPr>
          <w:lang w:bidi="ar-SA"/>
        </w:rPr>
        <w:t>searchAuthorsByNameAddrResults.asp</w:t>
      </w:r>
    </w:p>
    <w:p w14:paraId="04DEB6A7" w14:textId="5244346B" w:rsidR="00BE2105" w:rsidRPr="00BE2105" w:rsidRDefault="00BE2105" w:rsidP="00376F32">
      <w:pPr>
        <w:pStyle w:val="ListParagraph"/>
        <w:numPr>
          <w:ilvl w:val="0"/>
          <w:numId w:val="38"/>
        </w:numPr>
        <w:rPr>
          <w:lang w:bidi="ar-SA"/>
        </w:rPr>
      </w:pPr>
      <w:r>
        <w:rPr>
          <w:lang w:bidi="ar-SA"/>
        </w:rPr>
        <w:t>searchAuthorsByPersonalClassResults.as</w:t>
      </w:r>
      <w:r w:rsidR="00F32F64">
        <w:rPr>
          <w:lang w:bidi="ar-SA"/>
        </w:rPr>
        <w:t>p</w:t>
      </w:r>
      <w:r>
        <w:rPr>
          <w:lang w:bidi="ar-SA"/>
        </w:rPr>
        <w:t>;</w:t>
      </w:r>
    </w:p>
    <w:p w14:paraId="52299012" w14:textId="77777777" w:rsidR="00E57748" w:rsidRDefault="00E57748" w:rsidP="00C77B15">
      <w:pPr>
        <w:pStyle w:val="Heading4"/>
      </w:pPr>
      <w:bookmarkStart w:id="151" w:name="_Toc448493987"/>
      <w:r>
        <w:t>AuthorSelectionSummary.aspx.cs</w:t>
      </w:r>
      <w:bookmarkEnd w:id="151"/>
    </w:p>
    <w:p w14:paraId="59ABD756" w14:textId="77777777" w:rsidR="00E57748" w:rsidRDefault="00E57748" w:rsidP="00E57748">
      <w:pPr>
        <w:pStyle w:val="Heading5"/>
      </w:pPr>
      <w:bookmarkStart w:id="152" w:name="_Toc448493988"/>
      <w:r>
        <w:t>Page_Load</w:t>
      </w:r>
      <w:bookmarkEnd w:id="152"/>
    </w:p>
    <w:p w14:paraId="6542EB60" w14:textId="3070D815" w:rsidR="00E57748" w:rsidRDefault="00E57748" w:rsidP="00E57748">
      <w:pPr>
        <w:ind w:left="1800" w:firstLine="0"/>
      </w:pPr>
      <w:r>
        <w:t>Create a new AuthorSearchManager for the page.</w:t>
      </w:r>
    </w:p>
    <w:p w14:paraId="741E6F4C" w14:textId="77777777" w:rsidR="00E57748" w:rsidRDefault="00E57748" w:rsidP="00E57748">
      <w:pPr>
        <w:pStyle w:val="Heading5"/>
      </w:pPr>
      <w:bookmarkStart w:id="153" w:name="_Toc448493989"/>
      <w:r>
        <w:t>btnGoSearch_Click</w:t>
      </w:r>
      <w:bookmarkEnd w:id="153"/>
    </w:p>
    <w:p w14:paraId="6DC08115" w14:textId="77777777" w:rsidR="00954381" w:rsidRPr="00954381" w:rsidRDefault="00E57748" w:rsidP="00376F32">
      <w:pPr>
        <w:pStyle w:val="ListParagraph"/>
        <w:numPr>
          <w:ilvl w:val="0"/>
          <w:numId w:val="34"/>
        </w:numPr>
        <w:rPr>
          <w:rFonts w:asciiTheme="majorHAnsi" w:hAnsiTheme="majorHAnsi"/>
          <w:bCs/>
          <w:color w:val="365F91" w:themeColor="accent1" w:themeShade="BF"/>
          <w:sz w:val="24"/>
        </w:rPr>
      </w:pPr>
      <w:r>
        <w:t xml:space="preserve">Determine the current search type based on existing </w:t>
      </w:r>
      <w:r w:rsidRPr="00954381">
        <w:rPr>
          <w:i/>
        </w:rPr>
        <w:t>searchMode</w:t>
      </w:r>
      <w:r>
        <w:t xml:space="preserve"> page parameter.</w:t>
      </w:r>
    </w:p>
    <w:p w14:paraId="448AF61E" w14:textId="77777777" w:rsidR="00116A57" w:rsidRPr="00116A57" w:rsidRDefault="00954381" w:rsidP="00376F32">
      <w:pPr>
        <w:pStyle w:val="ListParagraph"/>
        <w:numPr>
          <w:ilvl w:val="0"/>
          <w:numId w:val="34"/>
        </w:numPr>
        <w:rPr>
          <w:rFonts w:asciiTheme="majorHAnsi" w:hAnsiTheme="majorHAnsi"/>
          <w:bCs/>
          <w:color w:val="365F91" w:themeColor="accent1" w:themeShade="BF"/>
          <w:sz w:val="24"/>
        </w:rPr>
      </w:pPr>
      <w:r>
        <w:t>Set the search mode in the cache via the AuthorSearchManager created at page load.</w:t>
      </w:r>
    </w:p>
    <w:p w14:paraId="7D50E20F" w14:textId="77777777" w:rsidR="00C83FD6" w:rsidRDefault="00C83FD6" w:rsidP="00116A57"/>
    <w:p w14:paraId="0CB830D7" w14:textId="41A53577" w:rsidR="00486E2C" w:rsidRDefault="00C83FD6" w:rsidP="00C83FD6">
      <w:pPr>
        <w:pStyle w:val="Heading4"/>
      </w:pPr>
      <w:bookmarkStart w:id="154" w:name="_Toc448493990"/>
      <w:r>
        <w:t>SearchAuthorsByPersonalClassifications.aspx.cs</w:t>
      </w:r>
      <w:bookmarkEnd w:id="154"/>
    </w:p>
    <w:p w14:paraId="3211BF5A" w14:textId="77777777" w:rsidR="00084DEB" w:rsidRDefault="00084DEB" w:rsidP="00084DEB">
      <w:pPr>
        <w:rPr>
          <w:lang w:bidi="ar-SA"/>
        </w:rPr>
      </w:pPr>
    </w:p>
    <w:p w14:paraId="6DE69F4F" w14:textId="12373C50" w:rsidR="00084DEB" w:rsidRPr="00084DEB" w:rsidRDefault="00084DEB" w:rsidP="00084DEB">
      <w:pPr>
        <w:rPr>
          <w:lang w:bidi="ar-SA"/>
        </w:rPr>
      </w:pPr>
      <w:r>
        <w:rPr>
          <w:lang w:bidi="ar-SA"/>
        </w:rPr>
        <w:tab/>
      </w:r>
      <w:r>
        <w:rPr>
          <w:lang w:bidi="ar-SA"/>
        </w:rPr>
        <w:tab/>
        <w:t>Remove property Revision (unnecessary)</w:t>
      </w:r>
    </w:p>
    <w:p w14:paraId="62B0987A" w14:textId="2BD66BC5" w:rsidR="00C83FD6" w:rsidRDefault="00C83FD6" w:rsidP="00C83FD6">
      <w:pPr>
        <w:pStyle w:val="Heading5"/>
        <w:rPr>
          <w:lang w:bidi="ar-SA"/>
        </w:rPr>
      </w:pPr>
      <w:bookmarkStart w:id="155" w:name="_Toc448493991"/>
      <w:r>
        <w:rPr>
          <w:lang w:bidi="ar-SA"/>
        </w:rPr>
        <w:t>Page_Load</w:t>
      </w:r>
      <w:bookmarkEnd w:id="155"/>
    </w:p>
    <w:p w14:paraId="7484DB94" w14:textId="77777777" w:rsidR="00084DEB" w:rsidRDefault="00C83FD6" w:rsidP="00084DEB">
      <w:pPr>
        <w:pStyle w:val="ListParagraph"/>
        <w:numPr>
          <w:ilvl w:val="0"/>
          <w:numId w:val="50"/>
        </w:numPr>
        <w:rPr>
          <w:lang w:bidi="ar-SA"/>
        </w:rPr>
      </w:pPr>
      <w:r>
        <w:rPr>
          <w:lang w:bidi="ar-SA"/>
        </w:rPr>
        <w:t>Create a new AuthorSearchManager for the page</w:t>
      </w:r>
    </w:p>
    <w:p w14:paraId="4A1E6677" w14:textId="27E8C091" w:rsidR="00777629" w:rsidRDefault="00777629" w:rsidP="00084DEB">
      <w:pPr>
        <w:pStyle w:val="ListParagraph"/>
        <w:numPr>
          <w:ilvl w:val="0"/>
          <w:numId w:val="50"/>
        </w:numPr>
        <w:rPr>
          <w:lang w:bidi="ar-SA"/>
        </w:rPr>
      </w:pPr>
      <w:r>
        <w:rPr>
          <w:lang w:bidi="ar-SA"/>
        </w:rPr>
        <w:t>Capture the event id based on whether submission.CommentaryInvited = true.</w:t>
      </w:r>
    </w:p>
    <w:p w14:paraId="253ED692" w14:textId="76BA6C96" w:rsidR="00C83FD6" w:rsidRDefault="00C83FD6" w:rsidP="00C83FD6">
      <w:pPr>
        <w:pStyle w:val="Heading5"/>
        <w:rPr>
          <w:lang w:bidi="ar-SA"/>
        </w:rPr>
      </w:pPr>
      <w:bookmarkStart w:id="156" w:name="_Toc448493992"/>
      <w:r>
        <w:rPr>
          <w:lang w:bidi="ar-SA"/>
        </w:rPr>
        <w:t>btnSubmit_ServerClick</w:t>
      </w:r>
      <w:bookmarkEnd w:id="156"/>
    </w:p>
    <w:p w14:paraId="05D98CE4" w14:textId="77777777" w:rsidR="00C83FD6" w:rsidRPr="00C83FD6" w:rsidRDefault="00C83FD6" w:rsidP="00376F32">
      <w:pPr>
        <w:pStyle w:val="ListParagraph"/>
        <w:numPr>
          <w:ilvl w:val="0"/>
          <w:numId w:val="39"/>
        </w:numPr>
      </w:pPr>
      <w:r w:rsidRPr="00C83FD6">
        <w:t>place character array/string of selected classifications to cache via AuthorSearchManager.SetSearchClassificationsToCache</w:t>
      </w:r>
    </w:p>
    <w:p w14:paraId="05FEBF7A" w14:textId="77777777" w:rsidR="00C83FD6" w:rsidRPr="00C83FD6" w:rsidRDefault="00C83FD6" w:rsidP="00376F32">
      <w:pPr>
        <w:pStyle w:val="ListParagraph"/>
        <w:numPr>
          <w:ilvl w:val="0"/>
          <w:numId w:val="39"/>
        </w:numPr>
      </w:pPr>
      <w:r w:rsidRPr="00C83FD6">
        <w:t>call AuthorSearchManager.RunClassificationsSearch</w:t>
      </w:r>
    </w:p>
    <w:p w14:paraId="19046B16" w14:textId="77777777" w:rsidR="00C83FD6" w:rsidRPr="00C83FD6" w:rsidRDefault="00C83FD6" w:rsidP="00376F32">
      <w:pPr>
        <w:pStyle w:val="ListParagraph"/>
        <w:numPr>
          <w:ilvl w:val="0"/>
          <w:numId w:val="39"/>
        </w:numPr>
      </w:pPr>
      <w:r w:rsidRPr="00C83FD6">
        <w:t>set the results grid current page to 1 via AuthorSearchManager.SetResultsGridCurrentPage</w:t>
      </w:r>
    </w:p>
    <w:p w14:paraId="598CF492" w14:textId="77777777" w:rsidR="00C83FD6" w:rsidRPr="00C83FD6" w:rsidRDefault="00C83FD6" w:rsidP="00376F32">
      <w:pPr>
        <w:pStyle w:val="ListParagraph"/>
        <w:numPr>
          <w:ilvl w:val="0"/>
          <w:numId w:val="39"/>
        </w:numPr>
      </w:pPr>
      <w:r w:rsidRPr="00C83FD6">
        <w:t>redirect to SearchAuthors.aspx.</w:t>
      </w:r>
    </w:p>
    <w:p w14:paraId="68E4B69E" w14:textId="77777777" w:rsidR="00C83FD6" w:rsidRPr="00C83FD6" w:rsidRDefault="00C83FD6" w:rsidP="00C83FD6">
      <w:pPr>
        <w:rPr>
          <w:lang w:bidi="ar-SA"/>
        </w:rPr>
      </w:pPr>
    </w:p>
    <w:p w14:paraId="538D237F" w14:textId="77777777" w:rsidR="00C83FD6" w:rsidRDefault="00C83FD6" w:rsidP="00C83FD6">
      <w:pPr>
        <w:pStyle w:val="Heading5"/>
      </w:pPr>
      <w:r>
        <w:br w:type="page"/>
      </w:r>
      <w:bookmarkStart w:id="157" w:name="_Toc448493993"/>
      <w:r>
        <w:lastRenderedPageBreak/>
        <w:t>ConfigureLoadEntities</w:t>
      </w:r>
      <w:bookmarkEnd w:id="157"/>
    </w:p>
    <w:p w14:paraId="1E35B991" w14:textId="77777777" w:rsidR="00C83FD6" w:rsidRPr="00C83FD6" w:rsidRDefault="00C83FD6" w:rsidP="00376F32">
      <w:pPr>
        <w:pStyle w:val="ListParagraph"/>
        <w:numPr>
          <w:ilvl w:val="0"/>
          <w:numId w:val="40"/>
        </w:numPr>
        <w:ind w:left="2520"/>
      </w:pPr>
      <w:r w:rsidRPr="00C83FD6">
        <w:t>Gather selected classes from AuthorSearchManager.GetSearchClassificationsFromCache, if any exist, and load into _loadedSelectedClasses, if doesn’t exist in the query string.</w:t>
      </w:r>
    </w:p>
    <w:p w14:paraId="0E1CBC42" w14:textId="77777777" w:rsidR="00C83FD6" w:rsidRDefault="00C83FD6" w:rsidP="00376F32">
      <w:pPr>
        <w:pStyle w:val="ListParagraph"/>
        <w:numPr>
          <w:ilvl w:val="0"/>
          <w:numId w:val="40"/>
        </w:numPr>
        <w:ind w:left="2520"/>
      </w:pPr>
      <w:r w:rsidRPr="00C83FD6">
        <w:t>Gather author search mode from AuthorSearchManager.GetCurrentAuthorSearchMode and populate AuthorSearchMode property, if it doesn’t exist in query string.</w:t>
      </w:r>
    </w:p>
    <w:p w14:paraId="5A0202DE" w14:textId="77777777" w:rsidR="00C83FD6" w:rsidRDefault="00C83FD6">
      <w:pPr>
        <w:rPr>
          <w:b/>
          <w:color w:val="595959" w:themeColor="text1" w:themeTint="A6"/>
          <w:sz w:val="28"/>
        </w:rPr>
      </w:pPr>
      <w:r>
        <w:br w:type="page"/>
      </w:r>
    </w:p>
    <w:p w14:paraId="6593D1C6" w14:textId="7F6ED583" w:rsidR="003A3628" w:rsidRDefault="00FD2701" w:rsidP="00FD2701">
      <w:pPr>
        <w:pStyle w:val="Heading2"/>
        <w:ind w:firstLine="0"/>
      </w:pPr>
      <w:bookmarkStart w:id="158" w:name="_Toc448493994"/>
      <w:r>
        <w:lastRenderedPageBreak/>
        <w:t>Search Result Pages</w:t>
      </w:r>
      <w:bookmarkEnd w:id="158"/>
    </w:p>
    <w:p w14:paraId="63879222" w14:textId="77777777" w:rsidR="00DE6630" w:rsidRPr="00DE6630" w:rsidRDefault="00DE6630" w:rsidP="00DE6630">
      <w:pPr>
        <w:pStyle w:val="Heading3"/>
      </w:pPr>
      <w:bookmarkStart w:id="159" w:name="_Toc448493995"/>
      <w:r w:rsidRPr="00DE6630">
        <w:t>Data</w:t>
      </w:r>
      <w:bookmarkEnd w:id="159"/>
    </w:p>
    <w:p w14:paraId="49BCFC0D" w14:textId="721E63CC" w:rsidR="00DE6630" w:rsidRDefault="00DE6630" w:rsidP="00DE6630">
      <w:pPr>
        <w:pStyle w:val="Heading4"/>
      </w:pPr>
      <w:bookmarkStart w:id="160" w:name="_Toc448493996"/>
      <w:r>
        <w:t>TRANSLATION</w:t>
      </w:r>
      <w:bookmarkEnd w:id="160"/>
    </w:p>
    <w:p w14:paraId="51A4ECDD" w14:textId="14423C27" w:rsidR="00DE6630" w:rsidRDefault="00DE6630" w:rsidP="00564596">
      <w:pPr>
        <w:pStyle w:val="Heading5"/>
      </w:pPr>
      <w:bookmarkStart w:id="161" w:name="_Toc448493997"/>
      <w:r>
        <w:t>Pages.Editorial.ResultsForAuthors.</w:t>
      </w:r>
      <w:r w:rsidR="00C03186">
        <w:t>AuthorCandidatesShortInstructions</w:t>
      </w:r>
      <w:bookmarkEnd w:id="161"/>
    </w:p>
    <w:p w14:paraId="55379D93" w14:textId="65D35717" w:rsidR="00DE6630" w:rsidRDefault="00DE6630" w:rsidP="00D936CC">
      <w:pPr>
        <w:ind w:left="1800" w:firstLine="0"/>
      </w:pPr>
      <w:r>
        <w:t>Select a checkbox for each person you wish to select as an Author.</w:t>
      </w:r>
      <w:r w:rsidR="00D936CC">
        <w:t xml:space="preserve"> </w:t>
      </w:r>
    </w:p>
    <w:p w14:paraId="3F2472D1" w14:textId="437AEA7E" w:rsidR="00C03186" w:rsidRDefault="00C03186" w:rsidP="00C03186">
      <w:pPr>
        <w:pStyle w:val="Heading5"/>
      </w:pPr>
      <w:bookmarkStart w:id="162" w:name="_Toc448493998"/>
      <w:r>
        <w:t>Pages.EditorialResultsForAuthors.AuthorCandidatesLongInstructions</w:t>
      </w:r>
      <w:bookmarkEnd w:id="162"/>
    </w:p>
    <w:p w14:paraId="4C0A5565" w14:textId="5D82C5B4" w:rsidR="00C03186" w:rsidRDefault="00C03186" w:rsidP="00D936CC">
      <w:pPr>
        <w:ind w:left="1800" w:firstLine="0"/>
        <w:rPr>
          <w:lang w:bidi="ar-SA"/>
        </w:rPr>
      </w:pPr>
      <w:r>
        <w:rPr>
          <w:lang w:bidi="ar-SA"/>
        </w:rPr>
        <w:t>Depending on your permissions, you may select Authors to be Invited ("Inv.") or Assigned ("Asn."). Your selection may vary Author to Author, but each individual may only be selected for invitation or assignment.  Your selections will be retained when you change to a different results page or change the search.</w:t>
      </w:r>
    </w:p>
    <w:p w14:paraId="04D0FF36" w14:textId="60DB7090" w:rsidR="00564596" w:rsidRDefault="00564596" w:rsidP="00564596">
      <w:pPr>
        <w:pStyle w:val="Heading4"/>
      </w:pPr>
      <w:bookmarkStart w:id="163" w:name="_Toc448493999"/>
      <w:r>
        <w:t>JOURNAL</w:t>
      </w:r>
      <w:bookmarkEnd w:id="163"/>
    </w:p>
    <w:p w14:paraId="4115EEB5" w14:textId="3C1DC418" w:rsidR="00564596" w:rsidRDefault="00564596" w:rsidP="00564596">
      <w:pPr>
        <w:ind w:left="1800" w:firstLine="0"/>
        <w:rPr>
          <w:lang w:bidi="ar-SA"/>
        </w:rPr>
      </w:pPr>
    </w:p>
    <w:p w14:paraId="2DD05048" w14:textId="77777777" w:rsidR="00406A49" w:rsidRDefault="00406A49" w:rsidP="00564596">
      <w:pPr>
        <w:ind w:left="1800" w:firstLine="0"/>
        <w:rPr>
          <w:lang w:bidi="ar-SA"/>
        </w:rPr>
      </w:pPr>
    </w:p>
    <w:p w14:paraId="2BA4B4D2" w14:textId="68B9ADE2" w:rsidR="00406A49" w:rsidRDefault="00406A49" w:rsidP="00406A49">
      <w:pPr>
        <w:pStyle w:val="Heading3"/>
        <w:rPr>
          <w:lang w:bidi="ar-SA"/>
        </w:rPr>
      </w:pPr>
      <w:bookmarkStart w:id="164" w:name="_Toc448494000"/>
      <w:r>
        <w:rPr>
          <w:lang w:bidi="ar-SA"/>
        </w:rPr>
        <w:t>Code</w:t>
      </w:r>
      <w:bookmarkEnd w:id="164"/>
    </w:p>
    <w:p w14:paraId="59EBA089" w14:textId="77777777" w:rsidR="00B80407" w:rsidRDefault="00B80407" w:rsidP="00B80407">
      <w:pPr>
        <w:pStyle w:val="Heading4"/>
      </w:pPr>
      <w:bookmarkStart w:id="165" w:name="_Toc448494001"/>
      <w:r>
        <w:t>Aries.EditorialManager.Web.Resources</w:t>
      </w:r>
      <w:bookmarkEnd w:id="165"/>
    </w:p>
    <w:p w14:paraId="262E6628" w14:textId="77777777" w:rsidR="00B80407" w:rsidRDefault="00B80407" w:rsidP="00B80407">
      <w:pPr>
        <w:ind w:left="1530" w:firstLine="0"/>
      </w:pPr>
      <w:r>
        <w:t>+ PopupSearchForAuthorsHelp.js</w:t>
      </w:r>
    </w:p>
    <w:p w14:paraId="61B45538" w14:textId="77777777" w:rsidR="00B80407" w:rsidRDefault="00B80407" w:rsidP="00B80407">
      <w:pPr>
        <w:pStyle w:val="Heading4"/>
      </w:pPr>
      <w:bookmarkStart w:id="166" w:name="_Toc448494002"/>
      <w:r>
        <w:t>Aries.EditorialManager.Web</w:t>
      </w:r>
      <w:bookmarkEnd w:id="166"/>
    </w:p>
    <w:p w14:paraId="5E0E92F6" w14:textId="77777777" w:rsidR="00B80407" w:rsidRDefault="00B80407" w:rsidP="00B80407">
      <w:pPr>
        <w:pStyle w:val="Heading5"/>
      </w:pPr>
      <w:bookmarkStart w:id="167" w:name="_Toc448494003"/>
      <w:r>
        <w:t>WebResourcHelper.cs</w:t>
      </w:r>
      <w:bookmarkEnd w:id="167"/>
    </w:p>
    <w:p w14:paraId="48A1FE90" w14:textId="04110D18" w:rsidR="00872FF0" w:rsidRDefault="00B80407" w:rsidP="00B80407">
      <w:pPr>
        <w:ind w:left="1980" w:firstLine="0"/>
      </w:pPr>
      <w:r>
        <w:t>+ POPUP_SEARCH_FOR_AUTHORS_HELP =  that points to PopupSearchForAuthorsHelp.js in resources.</w:t>
      </w:r>
      <w:r w:rsidR="00872FF0">
        <w:br w:type="page"/>
      </w:r>
    </w:p>
    <w:p w14:paraId="531181FB" w14:textId="77777777" w:rsidR="00B80407" w:rsidRPr="00B80407" w:rsidRDefault="00B80407" w:rsidP="00B80407">
      <w:pPr>
        <w:rPr>
          <w:lang w:bidi="ar-SA"/>
        </w:rPr>
      </w:pPr>
    </w:p>
    <w:p w14:paraId="425BFC18" w14:textId="5CF89CBE" w:rsidR="003A3628" w:rsidRDefault="003A3628" w:rsidP="003A3628">
      <w:pPr>
        <w:pStyle w:val="Heading3"/>
      </w:pPr>
      <w:bookmarkStart w:id="168" w:name="_Toc448494004"/>
      <w:r>
        <w:t>Pages</w:t>
      </w:r>
      <w:bookmarkEnd w:id="168"/>
    </w:p>
    <w:p w14:paraId="4E7F8259" w14:textId="3C99B7AD" w:rsidR="003A3628" w:rsidRDefault="004D5292" w:rsidP="004D5292">
      <w:pPr>
        <w:pStyle w:val="Heading4"/>
      </w:pPr>
      <w:bookmarkStart w:id="169" w:name="_Toc448494005"/>
      <w:r>
        <w:t>Common\WebUserControls</w:t>
      </w:r>
      <w:bookmarkEnd w:id="169"/>
    </w:p>
    <w:p w14:paraId="0FB9D0BF" w14:textId="6689E8DB" w:rsidR="004D5292" w:rsidRDefault="004D5292" w:rsidP="004D5292">
      <w:pPr>
        <w:pStyle w:val="Heading5"/>
        <w:rPr>
          <w:lang w:bidi="ar-SA"/>
        </w:rPr>
      </w:pPr>
      <w:bookmarkStart w:id="170" w:name="_Toc448494006"/>
      <w:r>
        <w:rPr>
          <w:lang w:bidi="ar-SA"/>
        </w:rPr>
        <w:t>AuthorSearchResultsGrid.ascx/cs</w:t>
      </w:r>
      <w:bookmarkEnd w:id="170"/>
    </w:p>
    <w:p w14:paraId="53B6FF9C" w14:textId="04560972" w:rsidR="004D5292" w:rsidRPr="004D5292" w:rsidRDefault="004D5292" w:rsidP="004D5292">
      <w:pPr>
        <w:ind w:left="1800" w:firstLine="0"/>
        <w:rPr>
          <w:lang w:bidi="ar-SA"/>
        </w:rPr>
      </w:pPr>
      <w:r>
        <w:rPr>
          <w:lang w:bidi="ar-SA"/>
        </w:rPr>
        <w:t xml:space="preserve">Replaces old author candidate grid that was created specifically of imported authors but can be reused as the grid is same – just seems that the name cell is created differently.  </w:t>
      </w:r>
    </w:p>
    <w:p w14:paraId="28CA3D3B" w14:textId="77777777" w:rsidR="003A3628" w:rsidRPr="003A3628" w:rsidRDefault="003A3628" w:rsidP="003A3628">
      <w:pPr>
        <w:pStyle w:val="ListParagraph"/>
        <w:ind w:left="1800" w:firstLine="0"/>
        <w:rPr>
          <w:lang w:bidi="ar-SA"/>
        </w:rPr>
      </w:pPr>
    </w:p>
    <w:p w14:paraId="4A64E4D7" w14:textId="3D79C901" w:rsidR="003A3628" w:rsidRDefault="00A252AB" w:rsidP="00614BD9">
      <w:pPr>
        <w:pStyle w:val="Heading5"/>
      </w:pPr>
      <w:bookmarkStart w:id="171" w:name="_Toc448494007"/>
      <w:r>
        <w:t>AuthorCandidateGrid.ascx</w:t>
      </w:r>
      <w:bookmarkEnd w:id="171"/>
    </w:p>
    <w:p w14:paraId="7D5AE2A8" w14:textId="42B2BEC1" w:rsidR="00614BD9" w:rsidRDefault="00614BD9" w:rsidP="00376F32">
      <w:pPr>
        <w:pStyle w:val="ListParagraph"/>
        <w:numPr>
          <w:ilvl w:val="0"/>
          <w:numId w:val="29"/>
        </w:numPr>
      </w:pPr>
      <w:r>
        <w:t>Remove grid and reference the new AuthorSearchResultsGrid control.</w:t>
      </w:r>
    </w:p>
    <w:p w14:paraId="5E4CD577" w14:textId="44A630E3" w:rsidR="00614BD9" w:rsidRDefault="00614BD9" w:rsidP="00376F32">
      <w:pPr>
        <w:pStyle w:val="ListParagraph"/>
        <w:numPr>
          <w:ilvl w:val="0"/>
          <w:numId w:val="29"/>
        </w:numPr>
      </w:pPr>
      <w:r>
        <w:t>Remove any items that have now been move to the AuthorSearchResultsGrid control.</w:t>
      </w:r>
    </w:p>
    <w:p w14:paraId="3E56E3AA" w14:textId="5D518CD4" w:rsidR="00614BD9" w:rsidRPr="00614BD9" w:rsidRDefault="00614BD9" w:rsidP="00376F32">
      <w:pPr>
        <w:pStyle w:val="ListParagraph"/>
        <w:numPr>
          <w:ilvl w:val="0"/>
          <w:numId w:val="29"/>
        </w:numPr>
      </w:pPr>
      <w:r>
        <w:t>ShowUploadedAuthorsData – use the new cell creation functions of AuthorSearchResultsGrid.</w:t>
      </w:r>
    </w:p>
    <w:p w14:paraId="2A705F91" w14:textId="77777777" w:rsidR="00A252AB" w:rsidRDefault="00A252AB">
      <w:pPr>
        <w:rPr>
          <w:rFonts w:asciiTheme="majorHAnsi" w:eastAsiaTheme="majorEastAsia" w:hAnsiTheme="majorHAnsi" w:cstheme="majorBidi"/>
          <w:b/>
          <w:bCs/>
          <w:color w:val="365F91" w:themeColor="accent1" w:themeShade="BF"/>
          <w:sz w:val="24"/>
          <w:szCs w:val="24"/>
        </w:rPr>
      </w:pPr>
    </w:p>
    <w:p w14:paraId="4927E505" w14:textId="77777777" w:rsidR="00A252AB" w:rsidRDefault="00A252AB">
      <w:pPr>
        <w:rPr>
          <w:b/>
          <w:color w:val="595959" w:themeColor="text1" w:themeTint="A6"/>
          <w:sz w:val="28"/>
        </w:rPr>
      </w:pPr>
      <w:r>
        <w:br w:type="page"/>
      </w:r>
    </w:p>
    <w:p w14:paraId="56E033E2" w14:textId="77777777" w:rsidR="00C67659" w:rsidRDefault="00C67659" w:rsidP="00B20B72">
      <w:pPr>
        <w:pStyle w:val="Heading2"/>
        <w:ind w:firstLine="0"/>
      </w:pPr>
      <w:bookmarkStart w:id="172" w:name="_Toc448494008"/>
      <w:r>
        <w:lastRenderedPageBreak/>
        <w:t>Author Selection Summary</w:t>
      </w:r>
      <w:bookmarkEnd w:id="172"/>
    </w:p>
    <w:p w14:paraId="7233503F" w14:textId="77777777" w:rsidR="00C67659" w:rsidRDefault="00C67659" w:rsidP="00C67659">
      <w:pPr>
        <w:pStyle w:val="Heading3"/>
      </w:pPr>
      <w:bookmarkStart w:id="173" w:name="_Toc448494009"/>
      <w:r>
        <w:t>Data</w:t>
      </w:r>
      <w:bookmarkEnd w:id="173"/>
    </w:p>
    <w:p w14:paraId="359A7759" w14:textId="77777777" w:rsidR="00C67659" w:rsidRDefault="00C67659" w:rsidP="00C67659">
      <w:pPr>
        <w:pStyle w:val="Heading4"/>
      </w:pPr>
      <w:bookmarkStart w:id="174" w:name="_Toc448494010"/>
      <w:r>
        <w:t>TRANSLATION</w:t>
      </w:r>
      <w:bookmarkEnd w:id="174"/>
    </w:p>
    <w:p w14:paraId="01E171EB" w14:textId="77777777" w:rsidR="00C67659" w:rsidRDefault="00C67659" w:rsidP="00C67659">
      <w:pPr>
        <w:pStyle w:val="Heading4"/>
      </w:pPr>
      <w:r>
        <w:tab/>
      </w:r>
      <w:bookmarkStart w:id="175" w:name="_Toc448494011"/>
      <w:r>
        <w:t>Pages.Editorial.UploadAuthorList.PageInstructions2</w:t>
      </w:r>
      <w:bookmarkEnd w:id="175"/>
      <w:r>
        <w:t xml:space="preserve"> </w:t>
      </w:r>
    </w:p>
    <w:p w14:paraId="40DBFD04" w14:textId="77777777" w:rsidR="00C67659" w:rsidRDefault="00C67659" w:rsidP="00C67659">
      <w:pPr>
        <w:ind w:left="1800" w:firstLine="0"/>
      </w:pPr>
      <w:r>
        <w:t>Update for new text indicating new invite field behavior when uploading an author list.</w:t>
      </w:r>
    </w:p>
    <w:p w14:paraId="52866895" w14:textId="77777777" w:rsidR="00C67659" w:rsidRDefault="00C67659" w:rsidP="00C67659">
      <w:pPr>
        <w:pStyle w:val="Heading4"/>
        <w:ind w:left="1440"/>
      </w:pPr>
      <w:bookmarkStart w:id="176" w:name="_Toc448494012"/>
      <w:r>
        <w:t>+ Pages.Editorial.AuthorSelectionSummary.StatusTextAuthorAssigned</w:t>
      </w:r>
      <w:bookmarkEnd w:id="176"/>
    </w:p>
    <w:p w14:paraId="0966FCB7" w14:textId="77777777" w:rsidR="00C67659" w:rsidRDefault="00C67659" w:rsidP="00C67659">
      <w:pPr>
        <w:ind w:left="1800" w:firstLine="0"/>
      </w:pPr>
      <w:r>
        <w:t>“Author Assigned – {0}”</w:t>
      </w:r>
    </w:p>
    <w:p w14:paraId="4EF9B120" w14:textId="77777777" w:rsidR="00C67659" w:rsidRDefault="00C67659" w:rsidP="00C67659">
      <w:pPr>
        <w:pStyle w:val="Heading4"/>
        <w:ind w:left="1440"/>
      </w:pPr>
      <w:bookmarkStart w:id="177" w:name="_Toc448494013"/>
      <w:r>
        <w:t>+ Pages.Editorial.AuthorSelectionSummary.StatusTextUnassignedAfterAgreeing</w:t>
      </w:r>
      <w:bookmarkEnd w:id="177"/>
    </w:p>
    <w:p w14:paraId="5C0CFEC0" w14:textId="77777777" w:rsidR="00C67659" w:rsidRDefault="00C67659" w:rsidP="00C67659">
      <w:pPr>
        <w:ind w:left="1800" w:firstLine="0"/>
      </w:pPr>
      <w:r>
        <w:t>“Author Un-assigned after Agreeing – {0}”</w:t>
      </w:r>
    </w:p>
    <w:p w14:paraId="7995FBB1" w14:textId="77777777" w:rsidR="00C67659" w:rsidRDefault="00C67659" w:rsidP="00C67659">
      <w:pPr>
        <w:pStyle w:val="Heading4"/>
        <w:ind w:left="1440"/>
      </w:pPr>
      <w:bookmarkStart w:id="178" w:name="_Toc448494014"/>
      <w:r>
        <w:t>+ Pages.Editorial.AuthorSelectionSummary.StatusTextUnassignedAfterAssigning</w:t>
      </w:r>
      <w:bookmarkEnd w:id="178"/>
    </w:p>
    <w:p w14:paraId="09E59D61" w14:textId="77777777" w:rsidR="00C67659" w:rsidRDefault="00C67659" w:rsidP="00C67659">
      <w:pPr>
        <w:ind w:left="1800" w:firstLine="0"/>
      </w:pPr>
      <w:r>
        <w:t>“Author Un-assigned after Assigning – {0}”</w:t>
      </w:r>
    </w:p>
    <w:p w14:paraId="48D35141" w14:textId="77777777" w:rsidR="00C67659" w:rsidRDefault="00C67659" w:rsidP="00C67659">
      <w:pPr>
        <w:pStyle w:val="Heading4"/>
        <w:ind w:left="1440"/>
      </w:pPr>
      <w:bookmarkStart w:id="179" w:name="_Toc448494015"/>
      <w:r>
        <w:t>+ Pages.Editorial.AuthorSelectionSummary.LinkUnassign</w:t>
      </w:r>
      <w:bookmarkEnd w:id="179"/>
    </w:p>
    <w:p w14:paraId="6DE0FB3C" w14:textId="77777777" w:rsidR="00C67659" w:rsidRDefault="00C67659" w:rsidP="00C67659">
      <w:pPr>
        <w:ind w:left="1800" w:firstLine="0"/>
      </w:pPr>
      <w:r>
        <w:t>“Un-assign”</w:t>
      </w:r>
    </w:p>
    <w:p w14:paraId="6B1317B8" w14:textId="77777777" w:rsidR="00C67659" w:rsidRDefault="00C67659" w:rsidP="00C67659">
      <w:pPr>
        <w:ind w:left="1800" w:firstLine="0"/>
      </w:pPr>
    </w:p>
    <w:p w14:paraId="5681CF79" w14:textId="77777777" w:rsidR="00C67659" w:rsidRDefault="00C67659" w:rsidP="00C67659">
      <w:pPr>
        <w:ind w:left="1800" w:firstLine="0"/>
      </w:pPr>
    </w:p>
    <w:p w14:paraId="4D0148DF" w14:textId="77777777" w:rsidR="00C67659" w:rsidRPr="00E900A7" w:rsidRDefault="00C67659" w:rsidP="00C67659">
      <w:pPr>
        <w:pStyle w:val="Heading3"/>
      </w:pPr>
      <w:bookmarkStart w:id="180" w:name="_Toc448494016"/>
      <w:r>
        <w:t>Pages</w:t>
      </w:r>
      <w:bookmarkEnd w:id="180"/>
    </w:p>
    <w:p w14:paraId="45556CC7" w14:textId="77777777" w:rsidR="00C67659" w:rsidRDefault="00C67659" w:rsidP="00C67659">
      <w:pPr>
        <w:pStyle w:val="Heading4"/>
      </w:pPr>
      <w:bookmarkStart w:id="181" w:name="_Toc448494017"/>
      <w:r>
        <w:t>Web\Common</w:t>
      </w:r>
      <w:bookmarkEnd w:id="181"/>
    </w:p>
    <w:p w14:paraId="793AD8FE" w14:textId="77777777" w:rsidR="00C67659" w:rsidRDefault="00C67659" w:rsidP="00C67659">
      <w:pPr>
        <w:pStyle w:val="Heading5"/>
      </w:pPr>
      <w:bookmarkStart w:id="182" w:name="_Toc448494018"/>
      <w:r>
        <w:t>AuthorSelectionSummary.aspx.cs</w:t>
      </w:r>
      <w:bookmarkEnd w:id="182"/>
    </w:p>
    <w:p w14:paraId="12CE3379" w14:textId="7154387B" w:rsidR="003F36FD" w:rsidRDefault="003F36FD" w:rsidP="003D3D37">
      <w:pPr>
        <w:pStyle w:val="Heading6"/>
      </w:pPr>
      <w:r>
        <w:t>Page_Load</w:t>
      </w:r>
    </w:p>
    <w:p w14:paraId="6CB3F404" w14:textId="0BCE1909" w:rsidR="003F36FD" w:rsidRPr="003F36FD" w:rsidRDefault="003F36FD" w:rsidP="0079009D">
      <w:pPr>
        <w:ind w:left="2160" w:firstLine="0"/>
      </w:pPr>
      <w:r>
        <w:t>Capture event type based on whether the submission  has .CommentaryInvited (SolicitCommentaryOnSubmission) or not (InviteAuthorsForProposal)</w:t>
      </w:r>
    </w:p>
    <w:p w14:paraId="61A38C25" w14:textId="77777777" w:rsidR="00C67659" w:rsidRPr="00737940" w:rsidRDefault="00C67659" w:rsidP="003D3D37">
      <w:pPr>
        <w:pStyle w:val="Heading6"/>
      </w:pPr>
      <w:r w:rsidRPr="00737940">
        <w:t>renderInvitedAuthorsTable</w:t>
      </w:r>
    </w:p>
    <w:p w14:paraId="5A445BA7" w14:textId="77777777" w:rsidR="00C67659" w:rsidRDefault="00C67659" w:rsidP="00376F32">
      <w:pPr>
        <w:pStyle w:val="ListParagraph"/>
        <w:numPr>
          <w:ilvl w:val="0"/>
          <w:numId w:val="7"/>
        </w:numPr>
      </w:pPr>
      <w:r>
        <w:t>Add condition to set status of author if assigned.</w:t>
      </w:r>
    </w:p>
    <w:p w14:paraId="0B7D0B4F" w14:textId="77777777" w:rsidR="00C67659" w:rsidRDefault="00C67659" w:rsidP="00376F32">
      <w:pPr>
        <w:pStyle w:val="ListParagraph"/>
        <w:numPr>
          <w:ilvl w:val="0"/>
          <w:numId w:val="7"/>
        </w:numPr>
      </w:pPr>
      <w:r>
        <w:t>Uninvite link generation – add generation of Unassign link if necessary</w:t>
      </w:r>
    </w:p>
    <w:p w14:paraId="57278FEB" w14:textId="77777777" w:rsidR="00C67659" w:rsidRDefault="00C67659" w:rsidP="00376F32">
      <w:pPr>
        <w:pStyle w:val="ListParagraph"/>
        <w:numPr>
          <w:ilvl w:val="1"/>
          <w:numId w:val="7"/>
        </w:numPr>
      </w:pPr>
      <w:r>
        <w:t>Use new AuthorInvitation.InviteUndoType and add to new attribute ‘</w:t>
      </w:r>
      <w:r>
        <w:rPr>
          <w:i/>
        </w:rPr>
        <w:t>data-uninvitetype’.  0 = Univite 1 = Unassign</w:t>
      </w:r>
    </w:p>
    <w:p w14:paraId="23C90962" w14:textId="77777777" w:rsidR="00C67659" w:rsidRDefault="00C67659" w:rsidP="00C67659">
      <w:pPr>
        <w:ind w:left="2520" w:firstLine="0"/>
      </w:pPr>
    </w:p>
    <w:p w14:paraId="7279B45D" w14:textId="77777777" w:rsidR="00C67659" w:rsidRDefault="00C67659" w:rsidP="00C67659">
      <w:pPr>
        <w:ind w:left="2520" w:firstLine="0"/>
      </w:pPr>
      <w:r>
        <w:t>Reorder items based on grouping indicated in Functional Spec.</w:t>
      </w:r>
    </w:p>
    <w:p w14:paraId="78781EA5" w14:textId="461C560F" w:rsidR="00C67659" w:rsidRDefault="00804069" w:rsidP="003D3D37">
      <w:pPr>
        <w:pStyle w:val="Heading6"/>
      </w:pPr>
      <w:r>
        <w:t xml:space="preserve">+ </w:t>
      </w:r>
      <w:r w:rsidR="00C67659">
        <w:t>uninviteAuthorButton_Click</w:t>
      </w:r>
    </w:p>
    <w:p w14:paraId="333C853F" w14:textId="1AC4C077" w:rsidR="00C67659" w:rsidRDefault="00C67659" w:rsidP="00376F32">
      <w:pPr>
        <w:pStyle w:val="ListParagraph"/>
        <w:numPr>
          <w:ilvl w:val="0"/>
          <w:numId w:val="9"/>
        </w:numPr>
      </w:pPr>
      <w:r>
        <w:t xml:space="preserve">Capture </w:t>
      </w:r>
      <w:r w:rsidRPr="004635FE">
        <w:rPr>
          <w:i/>
        </w:rPr>
        <w:t xml:space="preserve">data-uninvitetype </w:t>
      </w:r>
      <w:r>
        <w:t xml:space="preserve">attribute </w:t>
      </w:r>
      <w:r w:rsidR="000135C6">
        <w:t>and p</w:t>
      </w:r>
      <w:r w:rsidR="00E70334">
        <w:t>ass uninvitetype along to singleButtonClick.</w:t>
      </w:r>
    </w:p>
    <w:p w14:paraId="62861C2D" w14:textId="77777777" w:rsidR="00C67659" w:rsidRDefault="00C67659" w:rsidP="00C67659">
      <w:pPr>
        <w:rPr>
          <w:rFonts w:eastAsiaTheme="majorEastAsia" w:cstheme="majorBidi"/>
          <w:b/>
          <w:i/>
          <w:color w:val="595959" w:themeColor="text1" w:themeTint="A6"/>
        </w:rPr>
      </w:pPr>
      <w:r>
        <w:br w:type="page"/>
      </w:r>
    </w:p>
    <w:p w14:paraId="39FB101D" w14:textId="6FA606CB" w:rsidR="00E70334" w:rsidRDefault="00E70334" w:rsidP="003D3D37">
      <w:pPr>
        <w:pStyle w:val="Heading6"/>
      </w:pPr>
      <w:r>
        <w:lastRenderedPageBreak/>
        <w:t>singleButtonClick</w:t>
      </w:r>
    </w:p>
    <w:p w14:paraId="4F5F86EA" w14:textId="47F4C972" w:rsidR="00E70334" w:rsidRDefault="007D6DA9" w:rsidP="00E70334">
      <w:pPr>
        <w:ind w:left="2160" w:firstLine="0"/>
      </w:pPr>
      <w:r>
        <w:t>Depending on the uninvite type, alter the event type that will be passed to buildConfirmAndCustomizeUrl, if necessary:</w:t>
      </w:r>
    </w:p>
    <w:p w14:paraId="1E373B90" w14:textId="2D5DE882" w:rsidR="007D6DA9" w:rsidRDefault="007D6DA9" w:rsidP="00E70334">
      <w:pPr>
        <w:ind w:left="2160" w:firstLine="0"/>
      </w:pPr>
      <w:r>
        <w:tab/>
        <w:t>Uninvitetype = unassign</w:t>
      </w:r>
    </w:p>
    <w:p w14:paraId="23E899B8" w14:textId="2CF6714C" w:rsidR="007D6DA9" w:rsidRDefault="007D6DA9" w:rsidP="00E70334">
      <w:pPr>
        <w:ind w:left="2160" w:firstLine="0"/>
      </w:pPr>
      <w:r>
        <w:tab/>
      </w:r>
      <w:r>
        <w:tab/>
        <w:t>invite.InvitationType = Assignment</w:t>
      </w:r>
    </w:p>
    <w:p w14:paraId="05125FEB" w14:textId="3B090899" w:rsidR="007D6DA9" w:rsidRDefault="007D6DA9" w:rsidP="00E70334">
      <w:pPr>
        <w:ind w:left="2160" w:firstLine="0"/>
      </w:pPr>
      <w:r>
        <w:tab/>
      </w:r>
      <w:r>
        <w:tab/>
      </w:r>
      <w:r>
        <w:tab/>
        <w:t>eventType = AuthorUnassignedAfterAssignment</w:t>
      </w:r>
    </w:p>
    <w:p w14:paraId="2C3CFED5" w14:textId="513C8D80" w:rsidR="007D6DA9" w:rsidRDefault="007D6DA9" w:rsidP="00E70334">
      <w:pPr>
        <w:ind w:left="2160" w:firstLine="0"/>
      </w:pPr>
      <w:r>
        <w:tab/>
      </w:r>
      <w:r>
        <w:tab/>
        <w:t>else</w:t>
      </w:r>
    </w:p>
    <w:p w14:paraId="79D73C98" w14:textId="09F6A7B9" w:rsidR="007D6DA9" w:rsidRDefault="007D6DA9" w:rsidP="00E70334">
      <w:pPr>
        <w:ind w:left="2160" w:firstLine="0"/>
      </w:pPr>
      <w:r>
        <w:tab/>
      </w:r>
      <w:r>
        <w:tab/>
      </w:r>
      <w:r>
        <w:tab/>
        <w:t>eventType = AuthorUnassignedAfterAcceptingInvite</w:t>
      </w:r>
    </w:p>
    <w:p w14:paraId="1C3AACF0" w14:textId="120931AE" w:rsidR="009E2A1F" w:rsidRDefault="009E2A1F" w:rsidP="00E70334">
      <w:pPr>
        <w:ind w:left="2160" w:firstLine="0"/>
      </w:pPr>
      <w:r>
        <w:t>this ensures that the correct event type is passed on to the ConfirmAndCustomizeUninvitedAuthors page.</w:t>
      </w:r>
    </w:p>
    <w:p w14:paraId="4DF3CB87" w14:textId="77777777" w:rsidR="00C67659" w:rsidRDefault="00C67659" w:rsidP="003D3D37">
      <w:pPr>
        <w:pStyle w:val="Heading6"/>
      </w:pPr>
      <w:r>
        <w:t>renderAlternateAuthorsTable</w:t>
      </w:r>
    </w:p>
    <w:p w14:paraId="1CD3EA70" w14:textId="77777777" w:rsidR="00C67659" w:rsidRDefault="00C67659" w:rsidP="00376F32">
      <w:pPr>
        <w:pStyle w:val="ListParagraph"/>
        <w:numPr>
          <w:ilvl w:val="0"/>
          <w:numId w:val="8"/>
        </w:numPr>
      </w:pPr>
      <w:r>
        <w:t>_roleManager.CanInviteAuthors rights – show alternate authors table.</w:t>
      </w:r>
    </w:p>
    <w:p w14:paraId="08D58FDA" w14:textId="77777777" w:rsidR="00C67659" w:rsidRDefault="00C67659" w:rsidP="00376F32">
      <w:pPr>
        <w:pStyle w:val="ListParagraph"/>
        <w:numPr>
          <w:ilvl w:val="0"/>
          <w:numId w:val="8"/>
        </w:numPr>
      </w:pPr>
      <w:r>
        <w:t>_alternateAuthors recordset count &gt; 0 – show alternate authors table.</w:t>
      </w:r>
    </w:p>
    <w:p w14:paraId="03FC446A" w14:textId="77777777" w:rsidR="00C67659" w:rsidRPr="00727689" w:rsidRDefault="00C67659" w:rsidP="00376F32">
      <w:pPr>
        <w:pStyle w:val="ListParagraph"/>
        <w:numPr>
          <w:ilvl w:val="0"/>
          <w:numId w:val="8"/>
        </w:numPr>
        <w:rPr>
          <w:rFonts w:eastAsiaTheme="majorEastAsia" w:cstheme="majorBidi"/>
          <w:b/>
          <w:color w:val="595959" w:themeColor="text1" w:themeTint="A6"/>
        </w:rPr>
      </w:pPr>
      <w:r>
        <w:t>Otherwise, don’t show it.</w:t>
      </w:r>
    </w:p>
    <w:p w14:paraId="634487EA" w14:textId="571F0295" w:rsidR="006C2AED" w:rsidRDefault="006C2AED" w:rsidP="006C2AED">
      <w:pPr>
        <w:pStyle w:val="Heading5"/>
      </w:pPr>
      <w:bookmarkStart w:id="183" w:name="_Toc448494019"/>
      <w:r>
        <w:t>AuthorSelectionSummary.aspx</w:t>
      </w:r>
      <w:bookmarkEnd w:id="183"/>
    </w:p>
    <w:p w14:paraId="5BB30184" w14:textId="07F758FF" w:rsidR="006C2AED" w:rsidRPr="006C2AED" w:rsidRDefault="006C2AED" w:rsidP="006C2AED">
      <w:pPr>
        <w:ind w:left="2160" w:firstLine="0"/>
      </w:pPr>
      <w:r>
        <w:t>There is a function called postToSearchByAddrCriteriaPage.  Search doesn’t show anything using this function.  Updated the form.action to go to SearchAuthors.aspx anyway, just in case.</w:t>
      </w:r>
    </w:p>
    <w:p w14:paraId="28F893A2" w14:textId="77777777" w:rsidR="006C2AED" w:rsidRPr="000E22CE" w:rsidRDefault="006C2AED" w:rsidP="00C67659">
      <w:pPr>
        <w:ind w:left="2160" w:firstLine="0"/>
      </w:pPr>
    </w:p>
    <w:p w14:paraId="5DF82B75" w14:textId="77777777" w:rsidR="001E2FFC" w:rsidRDefault="001E2FFC">
      <w:r>
        <w:br w:type="page"/>
      </w:r>
    </w:p>
    <w:p w14:paraId="14A80DEF" w14:textId="2D99109A" w:rsidR="001E2FFC" w:rsidRDefault="001E2FFC" w:rsidP="00B20B72">
      <w:pPr>
        <w:pStyle w:val="Heading2"/>
        <w:ind w:firstLine="0"/>
      </w:pPr>
      <w:bookmarkStart w:id="184" w:name="_Toc448494020"/>
      <w:r>
        <w:lastRenderedPageBreak/>
        <w:t>Author Invitation Statistics</w:t>
      </w:r>
      <w:bookmarkEnd w:id="184"/>
    </w:p>
    <w:p w14:paraId="0AFAA4FA" w14:textId="77777777" w:rsidR="00336D51" w:rsidRDefault="001E2FFC" w:rsidP="001E2FFC">
      <w:pPr>
        <w:ind w:left="810" w:firstLine="0"/>
      </w:pPr>
      <w:r>
        <w:t xml:space="preserve">This is </w:t>
      </w:r>
      <w:r w:rsidR="00A06063">
        <w:t xml:space="preserve">driven by trigger </w:t>
      </w:r>
      <w:r>
        <w:t>TRIG</w:t>
      </w:r>
      <w:r w:rsidR="00A06063">
        <w:t>_calculateAuthorInvitationStats on INVITED_AUTHORS</w:t>
      </w:r>
      <w:r>
        <w:t>, which calls udf_calculateAuthorInvitationStats</w:t>
      </w:r>
      <w:r w:rsidR="00A06063">
        <w:t xml:space="preserve"> to populate AUTHOR_INVITATION_STATS</w:t>
      </w:r>
      <w:r>
        <w:t>.  There doesn’t seem to be any need to change the udf to accommodate statistics for assignments.</w:t>
      </w:r>
    </w:p>
    <w:p w14:paraId="73DC81BF" w14:textId="77777777" w:rsidR="00336D51" w:rsidRDefault="00336D51" w:rsidP="001E2FFC">
      <w:pPr>
        <w:ind w:left="810" w:firstLine="0"/>
      </w:pPr>
    </w:p>
    <w:p w14:paraId="258BA906" w14:textId="77777777" w:rsidR="00336D51" w:rsidRDefault="00336D51">
      <w:r>
        <w:br w:type="page"/>
      </w:r>
    </w:p>
    <w:p w14:paraId="238F29CE" w14:textId="77777777" w:rsidR="00336D51" w:rsidRDefault="00336D51" w:rsidP="00B20B72">
      <w:pPr>
        <w:pStyle w:val="Heading2"/>
        <w:ind w:firstLine="0"/>
      </w:pPr>
      <w:bookmarkStart w:id="185" w:name="_Toc448494021"/>
      <w:r>
        <w:lastRenderedPageBreak/>
        <w:t>Author Main Menu</w:t>
      </w:r>
      <w:bookmarkEnd w:id="185"/>
    </w:p>
    <w:p w14:paraId="281F991C" w14:textId="77777777" w:rsidR="00336D51" w:rsidRDefault="00336D51" w:rsidP="00336D51">
      <w:pPr>
        <w:ind w:left="720" w:firstLine="0"/>
      </w:pPr>
      <w:r>
        <w:t xml:space="preserve">Author assignments should now be counted in the </w:t>
      </w:r>
      <w:r>
        <w:rPr>
          <w:i/>
        </w:rPr>
        <w:t xml:space="preserve">My Accepted Invitations </w:t>
      </w:r>
      <w:r>
        <w:t>folder, displayed in AuthorMainMenu.aspx.</w:t>
      </w:r>
    </w:p>
    <w:p w14:paraId="725DB22F" w14:textId="77777777" w:rsidR="00336D51" w:rsidRDefault="00336D51" w:rsidP="00336D51">
      <w:pPr>
        <w:ind w:left="720" w:firstLine="0"/>
      </w:pPr>
    </w:p>
    <w:p w14:paraId="6C5B3F92" w14:textId="77777777" w:rsidR="00336D51" w:rsidRDefault="00336D51" w:rsidP="00336D51">
      <w:pPr>
        <w:ind w:left="720" w:firstLine="0"/>
      </w:pPr>
      <w:r>
        <w:t xml:space="preserve">Determination of the number of accepted invitations indicated is done through AuthorMenuManager.GetMenuCounts, which uses usp_GetAuthorMainMenuCounts to get the counts and particularly uses usp_CountAuthorAcceptedInvitations to get the count of accepted invitations.  </w:t>
      </w:r>
    </w:p>
    <w:p w14:paraId="12B779A8" w14:textId="77777777" w:rsidR="00336D51" w:rsidRDefault="00336D51" w:rsidP="00336D51">
      <w:pPr>
        <w:ind w:left="720" w:firstLine="0"/>
      </w:pPr>
    </w:p>
    <w:p w14:paraId="690194A8" w14:textId="77777777" w:rsidR="00336D51" w:rsidRDefault="00336D51" w:rsidP="00336D51">
      <w:pPr>
        <w:ind w:left="720" w:firstLine="0"/>
      </w:pPr>
      <w:r>
        <w:t>usp_CountAuthorAcceptedInvitations determines an accepted invitation if:</w:t>
      </w:r>
    </w:p>
    <w:p w14:paraId="27662789" w14:textId="77777777" w:rsidR="00336D51" w:rsidRDefault="00336D51" w:rsidP="00336D51">
      <w:pPr>
        <w:ind w:left="720" w:firstLine="0"/>
      </w:pPr>
      <w:r>
        <w:t>INVITED_AUTHORS.WORK_IN_PROGRESS = 1</w:t>
      </w:r>
    </w:p>
    <w:p w14:paraId="5C4B5E1F" w14:textId="77777777" w:rsidR="00336D51" w:rsidRDefault="00336D51" w:rsidP="00336D51">
      <w:pPr>
        <w:ind w:left="720" w:firstLine="0"/>
      </w:pPr>
      <w:r>
        <w:t>&amp;</w:t>
      </w:r>
    </w:p>
    <w:p w14:paraId="4762A1E9" w14:textId="77777777" w:rsidR="00336D51" w:rsidRDefault="00336D51" w:rsidP="00336D51">
      <w:pPr>
        <w:ind w:left="720" w:firstLine="0"/>
      </w:pPr>
      <w:r>
        <w:t>INVITED_AUTHORS.UNIVITED = 0</w:t>
      </w:r>
    </w:p>
    <w:p w14:paraId="0DE7CED8" w14:textId="77777777" w:rsidR="00336D51" w:rsidRDefault="00336D51" w:rsidP="00336D51">
      <w:pPr>
        <w:ind w:left="720" w:firstLine="0"/>
      </w:pPr>
      <w:r>
        <w:t>&amp;</w:t>
      </w:r>
    </w:p>
    <w:p w14:paraId="395F2315" w14:textId="77777777" w:rsidR="00336D51" w:rsidRDefault="00336D51" w:rsidP="00336D51">
      <w:pPr>
        <w:ind w:left="720" w:firstLine="0"/>
      </w:pPr>
      <w:r>
        <w:t>INVITED_AUTHORS.CHILD_DOCUMENTID IS NULL</w:t>
      </w:r>
    </w:p>
    <w:p w14:paraId="3482F494" w14:textId="77777777" w:rsidR="00336D51" w:rsidRDefault="00336D51" w:rsidP="00336D51">
      <w:pPr>
        <w:ind w:left="720" w:firstLine="0"/>
      </w:pPr>
    </w:p>
    <w:p w14:paraId="3A0BAB22" w14:textId="77777777" w:rsidR="00B20B72" w:rsidRDefault="00336D51" w:rsidP="00336D51">
      <w:pPr>
        <w:ind w:left="720" w:firstLine="0"/>
      </w:pPr>
      <w:r>
        <w:t>For author assignments, the WORK_IN_PROGRESS should be set to 1 on a new assignment at the AuthorInvitationManager.setNewInvitationFields method.  If this is working correctly, the existing functionality of counting accepted invitations should catch assignments as well.</w:t>
      </w:r>
    </w:p>
    <w:p w14:paraId="60C20CE7" w14:textId="77777777" w:rsidR="00B20B72" w:rsidRDefault="00B20B72" w:rsidP="00336D51">
      <w:pPr>
        <w:ind w:left="720" w:firstLine="0"/>
      </w:pPr>
    </w:p>
    <w:p w14:paraId="36830890" w14:textId="77777777" w:rsidR="00B20B72" w:rsidRDefault="00B20B72">
      <w:r>
        <w:br w:type="page"/>
      </w:r>
    </w:p>
    <w:p w14:paraId="78619E2D" w14:textId="77777777" w:rsidR="0045548A" w:rsidRDefault="00B20B72" w:rsidP="00B20B72">
      <w:pPr>
        <w:pStyle w:val="Heading2"/>
        <w:ind w:firstLine="0"/>
      </w:pPr>
      <w:bookmarkStart w:id="186" w:name="_Toc448494022"/>
      <w:r>
        <w:lastRenderedPageBreak/>
        <w:t>Accepted Invitation Details</w:t>
      </w:r>
      <w:bookmarkEnd w:id="186"/>
    </w:p>
    <w:p w14:paraId="1542BC4B" w14:textId="74C71F6C" w:rsidR="0045548A" w:rsidRDefault="0045548A" w:rsidP="0045548A">
      <w:pPr>
        <w:pStyle w:val="Heading3"/>
      </w:pPr>
      <w:bookmarkStart w:id="187" w:name="_Toc448494023"/>
      <w:r>
        <w:t>Pages</w:t>
      </w:r>
      <w:bookmarkEnd w:id="187"/>
    </w:p>
    <w:p w14:paraId="3A6FF998" w14:textId="3BA14FEE" w:rsidR="0045548A" w:rsidRDefault="0045548A" w:rsidP="0045548A">
      <w:pPr>
        <w:pStyle w:val="Heading4"/>
      </w:pPr>
      <w:bookmarkStart w:id="188" w:name="_Toc448494024"/>
      <w:r>
        <w:t>Web\Common</w:t>
      </w:r>
      <w:bookmarkEnd w:id="188"/>
    </w:p>
    <w:p w14:paraId="368440BE" w14:textId="0AB4865A" w:rsidR="0045548A" w:rsidRDefault="0045548A" w:rsidP="0045548A">
      <w:pPr>
        <w:pStyle w:val="Heading5"/>
      </w:pPr>
      <w:bookmarkStart w:id="189" w:name="_Toc448494025"/>
      <w:r>
        <w:t>authorAcceptedInvitations.asp</w:t>
      </w:r>
      <w:bookmarkEnd w:id="189"/>
    </w:p>
    <w:p w14:paraId="4A92EF8E" w14:textId="30CFF964" w:rsidR="0045548A" w:rsidRDefault="00552F7E" w:rsidP="00552F7E">
      <w:pPr>
        <w:pStyle w:val="ListParagraph"/>
        <w:numPr>
          <w:ilvl w:val="0"/>
          <w:numId w:val="44"/>
        </w:numPr>
        <w:ind w:left="2160"/>
      </w:pPr>
      <w:r>
        <w:t>Add capture of INVITED_AUTHORS.INVITETYPE in the authorAcceptedInvQry.</w:t>
      </w:r>
    </w:p>
    <w:p w14:paraId="51F3C53C" w14:textId="5BDAC12E" w:rsidR="00E2622E" w:rsidRDefault="00E2622E" w:rsidP="00552F7E">
      <w:pPr>
        <w:pStyle w:val="ListParagraph"/>
        <w:numPr>
          <w:ilvl w:val="0"/>
          <w:numId w:val="44"/>
        </w:numPr>
        <w:ind w:left="2160"/>
      </w:pPr>
      <w:r>
        <w:t>New variable</w:t>
      </w:r>
      <w:r w:rsidR="00792046">
        <w:t xml:space="preserve"> strViewAssignmentLetter</w:t>
      </w:r>
      <w:r>
        <w:t xml:space="preserve"> after strViewInvitationLetter to capture translation string Common.ActionLinks.ViewAssignmentLetter</w:t>
      </w:r>
    </w:p>
    <w:p w14:paraId="10EBF36C" w14:textId="1F23CDD8" w:rsidR="00264F1F" w:rsidRDefault="00264F1F" w:rsidP="00552F7E">
      <w:pPr>
        <w:pStyle w:val="ListParagraph"/>
        <w:numPr>
          <w:ilvl w:val="0"/>
          <w:numId w:val="44"/>
        </w:numPr>
        <w:ind w:left="2160"/>
      </w:pPr>
      <w:r>
        <w:t>To keep in the style of the page, in the loop of oAuthAcceptedInvRS, capture the invite type</w:t>
      </w:r>
      <w:r w:rsidR="00431EF7">
        <w:t xml:space="preserve"> from the recordset</w:t>
      </w:r>
      <w:r>
        <w:t xml:space="preserve"> into a variable.</w:t>
      </w:r>
    </w:p>
    <w:p w14:paraId="6091DA69" w14:textId="5674D9F7" w:rsidR="00792046" w:rsidRDefault="00792046" w:rsidP="00552F7E">
      <w:pPr>
        <w:pStyle w:val="ListParagraph"/>
        <w:numPr>
          <w:ilvl w:val="0"/>
          <w:numId w:val="44"/>
        </w:numPr>
        <w:ind w:left="2160"/>
      </w:pPr>
      <w:r>
        <w:t>When you come to view invitation letter link creation, based on invite type, string for the link should either be strViewInvitationLetter or strViewAssignmentLetter</w:t>
      </w:r>
    </w:p>
    <w:p w14:paraId="175F3A32" w14:textId="2CE93E06" w:rsidR="0027017F" w:rsidRDefault="0027017F" w:rsidP="00552F7E">
      <w:pPr>
        <w:pStyle w:val="ListParagraph"/>
        <w:numPr>
          <w:ilvl w:val="0"/>
          <w:numId w:val="44"/>
        </w:numPr>
        <w:ind w:left="2160"/>
      </w:pPr>
      <w:r>
        <w:t>Functionality of the link should stay the same – just showing a letter.</w:t>
      </w:r>
    </w:p>
    <w:p w14:paraId="0E5A501C" w14:textId="66E66BFA" w:rsidR="00E95A9A" w:rsidRDefault="00E95A9A" w:rsidP="00552F7E">
      <w:pPr>
        <w:pStyle w:val="ListParagraph"/>
        <w:numPr>
          <w:ilvl w:val="0"/>
          <w:numId w:val="44"/>
        </w:numPr>
        <w:ind w:left="2160"/>
      </w:pPr>
      <w:r>
        <w:t>Change text of classifications column header to Common.Grid.ColumnHeaders</w:t>
      </w:r>
      <w:r w:rsidR="00A43C45">
        <w:t>.</w:t>
      </w:r>
      <w:r>
        <w:t>Classifications (“Classifications”)</w:t>
      </w:r>
    </w:p>
    <w:p w14:paraId="4609BEC9" w14:textId="7EB7081F" w:rsidR="00D4015B" w:rsidRDefault="00D4015B">
      <w:r>
        <w:br w:type="page"/>
      </w:r>
    </w:p>
    <w:p w14:paraId="4EBF8B5E" w14:textId="2552639A" w:rsidR="00D4015B" w:rsidRPr="0045548A" w:rsidRDefault="00D4015B" w:rsidP="00D4015B">
      <w:pPr>
        <w:pStyle w:val="Heading2"/>
        <w:ind w:firstLine="0"/>
      </w:pPr>
      <w:r>
        <w:lastRenderedPageBreak/>
        <w:t>Invite Authors/Solicit Commentary Links</w:t>
      </w:r>
    </w:p>
    <w:p w14:paraId="25EF6B1D" w14:textId="3D60FAC4" w:rsidR="0045548A" w:rsidRDefault="0045548A" w:rsidP="007A27D9">
      <w:pPr>
        <w:ind w:firstLine="0"/>
        <w:rPr>
          <w:rFonts w:eastAsiaTheme="majorEastAsia" w:cstheme="majorBidi"/>
          <w:b/>
          <w:color w:val="595959" w:themeColor="text1" w:themeTint="A6"/>
          <w:szCs w:val="24"/>
        </w:rPr>
      </w:pPr>
    </w:p>
    <w:p w14:paraId="33E49779" w14:textId="56D25085" w:rsidR="007A27D9" w:rsidRDefault="007A27D9" w:rsidP="007A27D9">
      <w:pPr>
        <w:ind w:firstLine="0"/>
        <w:rPr>
          <w:rFonts w:eastAsiaTheme="majorEastAsia"/>
        </w:rPr>
      </w:pPr>
      <w:r>
        <w:rPr>
          <w:rFonts w:eastAsiaTheme="majorEastAsia"/>
        </w:rPr>
        <w:t xml:space="preserve">The functional spec has a nicely buried requirement in Section 2.1 – </w:t>
      </w:r>
    </w:p>
    <w:p w14:paraId="136B175F" w14:textId="77777777" w:rsidR="007A27D9" w:rsidRDefault="007A27D9" w:rsidP="007A27D9">
      <w:pPr>
        <w:ind w:firstLine="0"/>
        <w:rPr>
          <w:rFonts w:eastAsiaTheme="majorEastAsia"/>
        </w:rPr>
      </w:pPr>
    </w:p>
    <w:p w14:paraId="39BEE393" w14:textId="77777777" w:rsidR="00965803" w:rsidRDefault="007A27D9" w:rsidP="00965803">
      <w:pPr>
        <w:ind w:firstLine="0"/>
        <w:rPr>
          <w:i/>
          <w:color w:val="000000"/>
        </w:rPr>
      </w:pPr>
      <w:r w:rsidRPr="007A27D9">
        <w:rPr>
          <w:i/>
          <w:color w:val="000000"/>
        </w:rPr>
        <w:t xml:space="preserve">A new ‘Assign Authors (without Invitation)’ permission is added to the existing Proposals/Commentaries section of RoleManager. </w:t>
      </w:r>
      <w:r w:rsidRPr="007A27D9">
        <w:rPr>
          <w:i/>
          <w:color w:val="000000"/>
          <w:shd w:val="clear" w:color="auto" w:fill="FFFF00"/>
        </w:rPr>
        <w:t>When enabled, the new permission allows Editors to access the Author Selection Summary page from the same access points available to users with the ‘Invite Authors/Solicit Commentaries permission in the current functionality</w:t>
      </w:r>
      <w:r w:rsidRPr="007A27D9">
        <w:rPr>
          <w:i/>
          <w:color w:val="000000"/>
        </w:rPr>
        <w:t xml:space="preserve"> </w:t>
      </w:r>
      <w:r>
        <w:rPr>
          <w:i/>
          <w:color w:val="000000"/>
        </w:rPr>
        <w:t>…</w:t>
      </w:r>
      <w:bookmarkStart w:id="190" w:name="_Toc448494026"/>
    </w:p>
    <w:p w14:paraId="44490396" w14:textId="77777777" w:rsidR="00965803" w:rsidRDefault="00965803" w:rsidP="00965803">
      <w:pPr>
        <w:ind w:firstLine="0"/>
        <w:rPr>
          <w:i/>
          <w:color w:val="000000"/>
        </w:rPr>
      </w:pPr>
    </w:p>
    <w:p w14:paraId="00AAC6F5" w14:textId="329F45AC" w:rsidR="007E620E" w:rsidRDefault="007E620E" w:rsidP="007E620E">
      <w:pPr>
        <w:pStyle w:val="Heading1"/>
      </w:pPr>
      <w:r>
        <w:t>Code</w:t>
      </w:r>
    </w:p>
    <w:p w14:paraId="0F6BC155" w14:textId="50A29B64" w:rsidR="007A27D9" w:rsidRDefault="007A27D9" w:rsidP="007E620E">
      <w:pPr>
        <w:pStyle w:val="Heading4"/>
        <w:ind w:left="360"/>
      </w:pPr>
      <w:r>
        <w:t>Web\Common\App_Code\</w:t>
      </w:r>
      <w:r w:rsidR="00965803">
        <w:t>Folders\</w:t>
      </w:r>
      <w:r w:rsidR="00923D54">
        <w:t>SearchResults</w:t>
      </w:r>
    </w:p>
    <w:p w14:paraId="2340B8D2" w14:textId="04FF0D66" w:rsidR="007E620E" w:rsidRPr="007E620E" w:rsidRDefault="007E620E" w:rsidP="007E620E">
      <w:pPr>
        <w:pStyle w:val="Heading5"/>
        <w:ind w:left="1080"/>
        <w:rPr>
          <w:lang w:bidi="ar-SA"/>
        </w:rPr>
      </w:pPr>
      <w:r>
        <w:rPr>
          <w:lang w:bidi="ar-SA"/>
        </w:rPr>
        <w:t>Controller.cs</w:t>
      </w:r>
    </w:p>
    <w:p w14:paraId="401B62A4" w14:textId="05AACCB7" w:rsidR="00965803" w:rsidRDefault="00923D54" w:rsidP="00923D54">
      <w:pPr>
        <w:pStyle w:val="Heading6"/>
      </w:pPr>
      <w:r>
        <w:t>RenderActionLink</w:t>
      </w:r>
    </w:p>
    <w:p w14:paraId="047C3391" w14:textId="59A02D7B" w:rsidR="00923D54" w:rsidRDefault="00923D54" w:rsidP="00923D54">
      <w:pPr>
        <w:ind w:left="2160" w:firstLine="0"/>
      </w:pPr>
      <w:r>
        <w:t>Add or statement with EditorRolePermissions.CanInviteAuthors when determining if solicit commentary link should show.</w:t>
      </w:r>
    </w:p>
    <w:p w14:paraId="2A7F0FBE" w14:textId="77777777" w:rsidR="008D6CC7" w:rsidRDefault="008D6CC7">
      <w:pPr>
        <w:rPr>
          <w:rFonts w:asciiTheme="majorHAnsi" w:eastAsiaTheme="majorEastAsia" w:hAnsiTheme="majorHAnsi" w:cstheme="majorBidi"/>
          <w:b/>
          <w:bCs/>
          <w:color w:val="365F91" w:themeColor="accent1" w:themeShade="BF"/>
          <w:sz w:val="24"/>
          <w:szCs w:val="24"/>
        </w:rPr>
      </w:pPr>
      <w:r>
        <w:br w:type="page"/>
      </w:r>
    </w:p>
    <w:p w14:paraId="7097F85A" w14:textId="697AE3B9" w:rsidR="00923D54" w:rsidRDefault="00923D54" w:rsidP="008D6CC7">
      <w:pPr>
        <w:pStyle w:val="Heading1"/>
      </w:pPr>
      <w:r>
        <w:lastRenderedPageBreak/>
        <w:t>Pages</w:t>
      </w:r>
    </w:p>
    <w:p w14:paraId="15E3C1BF" w14:textId="5D8C7601" w:rsidR="00923D54" w:rsidRDefault="00923D54" w:rsidP="00923D54">
      <w:pPr>
        <w:pStyle w:val="Heading4"/>
        <w:ind w:left="360"/>
      </w:pPr>
      <w:r>
        <w:t>Web\Common</w:t>
      </w:r>
    </w:p>
    <w:p w14:paraId="5EC3A8D2" w14:textId="72C24235" w:rsidR="00923D54" w:rsidRDefault="00923D54" w:rsidP="00A564F9">
      <w:pPr>
        <w:pStyle w:val="Heading5"/>
        <w:ind w:left="1080"/>
        <w:rPr>
          <w:lang w:bidi="ar-SA"/>
        </w:rPr>
      </w:pPr>
      <w:r>
        <w:rPr>
          <w:lang w:bidi="ar-SA"/>
        </w:rPr>
        <w:t>editorProposalPending.asp</w:t>
      </w:r>
    </w:p>
    <w:p w14:paraId="133061B3" w14:textId="4B0A89A8" w:rsidR="00923D54" w:rsidRDefault="00923D54" w:rsidP="00A564F9">
      <w:pPr>
        <w:ind w:left="1620" w:firstLine="0"/>
        <w:rPr>
          <w:lang w:bidi="ar-SA"/>
        </w:rPr>
      </w:pPr>
      <w:r>
        <w:rPr>
          <w:lang w:bidi="ar-SA"/>
        </w:rPr>
        <w:t>decision to show invite</w:t>
      </w:r>
      <w:r w:rsidR="00A564F9">
        <w:rPr>
          <w:lang w:bidi="ar-SA"/>
        </w:rPr>
        <w:t xml:space="preserve"> authors link (line 855), add or statement for roleManager.canAssignAuthors</w:t>
      </w:r>
      <w:r w:rsidR="003F3C52">
        <w:rPr>
          <w:lang w:bidi="ar-SA"/>
        </w:rPr>
        <w:t>.</w:t>
      </w:r>
    </w:p>
    <w:p w14:paraId="7F60FE32" w14:textId="307351F7" w:rsidR="00312145" w:rsidRDefault="00312145" w:rsidP="00312145">
      <w:pPr>
        <w:pStyle w:val="Heading5"/>
        <w:ind w:left="1080"/>
        <w:rPr>
          <w:lang w:bidi="ar-SA"/>
        </w:rPr>
      </w:pPr>
      <w:r>
        <w:rPr>
          <w:lang w:bidi="ar-SA"/>
        </w:rPr>
        <w:t>editor_assign_with_fd</w:t>
      </w:r>
      <w:r>
        <w:rPr>
          <w:lang w:bidi="ar-SA"/>
        </w:rPr>
        <w:t>.asp</w:t>
      </w:r>
    </w:p>
    <w:p w14:paraId="4704D11B" w14:textId="0C1DE293" w:rsidR="00312145" w:rsidRDefault="00312145" w:rsidP="00312145">
      <w:pPr>
        <w:ind w:left="1620" w:firstLine="0"/>
        <w:rPr>
          <w:lang w:bidi="ar-SA"/>
        </w:rPr>
      </w:pPr>
      <w:r>
        <w:rPr>
          <w:lang w:bidi="ar-SA"/>
        </w:rPr>
        <w:t xml:space="preserve">decision to </w:t>
      </w:r>
      <w:r w:rsidR="003F3C52">
        <w:rPr>
          <w:lang w:bidi="ar-SA"/>
        </w:rPr>
        <w:t>show solicit</w:t>
      </w:r>
      <w:r>
        <w:rPr>
          <w:lang w:bidi="ar-SA"/>
        </w:rPr>
        <w:t xml:space="preserve"> commentary</w:t>
      </w:r>
      <w:r>
        <w:rPr>
          <w:lang w:bidi="ar-SA"/>
        </w:rPr>
        <w:t xml:space="preserve"> link (line </w:t>
      </w:r>
      <w:r>
        <w:rPr>
          <w:lang w:bidi="ar-SA"/>
        </w:rPr>
        <w:t>1260</w:t>
      </w:r>
      <w:r>
        <w:rPr>
          <w:lang w:bidi="ar-SA"/>
        </w:rPr>
        <w:t>), add or statement for roleManager.canAssignAuthors</w:t>
      </w:r>
      <w:r w:rsidR="003F3C52">
        <w:rPr>
          <w:lang w:bidi="ar-SA"/>
        </w:rPr>
        <w:t>.</w:t>
      </w:r>
    </w:p>
    <w:p w14:paraId="41857CFE" w14:textId="13977052" w:rsidR="003F3C52" w:rsidRDefault="003F3C52" w:rsidP="003F3C52">
      <w:pPr>
        <w:pStyle w:val="Heading5"/>
        <w:ind w:left="1080"/>
        <w:rPr>
          <w:lang w:bidi="ar-SA"/>
        </w:rPr>
      </w:pPr>
      <w:r>
        <w:rPr>
          <w:lang w:bidi="ar-SA"/>
        </w:rPr>
        <w:t>editor_assign</w:t>
      </w:r>
      <w:r>
        <w:rPr>
          <w:lang w:bidi="ar-SA"/>
        </w:rPr>
        <w:t>ed_docs</w:t>
      </w:r>
      <w:r>
        <w:rPr>
          <w:lang w:bidi="ar-SA"/>
        </w:rPr>
        <w:t>.asp</w:t>
      </w:r>
    </w:p>
    <w:p w14:paraId="3918F657" w14:textId="399638A4" w:rsidR="003F3C52" w:rsidRDefault="003F3C52" w:rsidP="003F3C52">
      <w:pPr>
        <w:ind w:left="1620" w:firstLine="0"/>
        <w:rPr>
          <w:lang w:bidi="ar-SA"/>
        </w:rPr>
      </w:pPr>
      <w:r>
        <w:rPr>
          <w:lang w:bidi="ar-SA"/>
        </w:rPr>
        <w:t xml:space="preserve">decision to </w:t>
      </w:r>
      <w:r>
        <w:rPr>
          <w:lang w:bidi="ar-SA"/>
        </w:rPr>
        <w:t>show solicit</w:t>
      </w:r>
      <w:r>
        <w:rPr>
          <w:lang w:bidi="ar-SA"/>
        </w:rPr>
        <w:t xml:space="preserve"> commentary link (line </w:t>
      </w:r>
      <w:r>
        <w:rPr>
          <w:lang w:bidi="ar-SA"/>
        </w:rPr>
        <w:t>1486</w:t>
      </w:r>
      <w:r>
        <w:rPr>
          <w:lang w:bidi="ar-SA"/>
        </w:rPr>
        <w:t>), add or statement for roleManager.canAssignAuthors.</w:t>
      </w:r>
    </w:p>
    <w:p w14:paraId="44CEC4DC" w14:textId="3C15FEE0" w:rsidR="0061666E" w:rsidRDefault="0061666E" w:rsidP="0061666E">
      <w:pPr>
        <w:pStyle w:val="Heading5"/>
        <w:ind w:left="1080"/>
        <w:rPr>
          <w:lang w:bidi="ar-SA"/>
        </w:rPr>
      </w:pPr>
      <w:r>
        <w:rPr>
          <w:lang w:bidi="ar-SA"/>
        </w:rPr>
        <w:t>editor_</w:t>
      </w:r>
      <w:r>
        <w:rPr>
          <w:lang w:bidi="ar-SA"/>
        </w:rPr>
        <w:t>complete</w:t>
      </w:r>
      <w:r>
        <w:rPr>
          <w:lang w:bidi="ar-SA"/>
        </w:rPr>
        <w:t>.asp</w:t>
      </w:r>
    </w:p>
    <w:p w14:paraId="4B62FCB2" w14:textId="4BDD6E4C" w:rsidR="0061666E" w:rsidRDefault="0061666E" w:rsidP="0061666E">
      <w:pPr>
        <w:ind w:left="1620" w:firstLine="0"/>
        <w:rPr>
          <w:lang w:bidi="ar-SA"/>
        </w:rPr>
      </w:pPr>
      <w:r>
        <w:rPr>
          <w:lang w:bidi="ar-SA"/>
        </w:rPr>
        <w:t xml:space="preserve">decision to show solicit commentary link (line </w:t>
      </w:r>
      <w:r>
        <w:rPr>
          <w:lang w:bidi="ar-SA"/>
        </w:rPr>
        <w:t>1439</w:t>
      </w:r>
      <w:r>
        <w:rPr>
          <w:lang w:bidi="ar-SA"/>
        </w:rPr>
        <w:t>), add or statement for roleManager.canAssignAuthors.</w:t>
      </w:r>
    </w:p>
    <w:p w14:paraId="220093AD" w14:textId="51A1A327" w:rsidR="00CD3A46" w:rsidRDefault="00CD3A46" w:rsidP="00CD3A46">
      <w:pPr>
        <w:pStyle w:val="Heading5"/>
        <w:ind w:left="1080"/>
        <w:rPr>
          <w:lang w:bidi="ar-SA"/>
        </w:rPr>
      </w:pPr>
      <w:r>
        <w:rPr>
          <w:lang w:bidi="ar-SA"/>
        </w:rPr>
        <w:t>editor</w:t>
      </w:r>
      <w:r>
        <w:rPr>
          <w:lang w:bidi="ar-SA"/>
        </w:rPr>
        <w:t>_completed_docs</w:t>
      </w:r>
      <w:r>
        <w:rPr>
          <w:lang w:bidi="ar-SA"/>
        </w:rPr>
        <w:t>.asp</w:t>
      </w:r>
    </w:p>
    <w:p w14:paraId="0B2E0C0C" w14:textId="434FBA2C" w:rsidR="00CD3A46" w:rsidRDefault="00CD3A46" w:rsidP="00CD3A46">
      <w:pPr>
        <w:ind w:left="1620" w:firstLine="0"/>
        <w:rPr>
          <w:lang w:bidi="ar-SA"/>
        </w:rPr>
      </w:pPr>
      <w:r>
        <w:rPr>
          <w:lang w:bidi="ar-SA"/>
        </w:rPr>
        <w:t xml:space="preserve">decision to show solicit commentary link (line </w:t>
      </w:r>
      <w:r>
        <w:rPr>
          <w:lang w:bidi="ar-SA"/>
        </w:rPr>
        <w:t>1601</w:t>
      </w:r>
      <w:r>
        <w:rPr>
          <w:lang w:bidi="ar-SA"/>
        </w:rPr>
        <w:t>), add or statement for roleManager.canAssignAuthors.</w:t>
      </w:r>
    </w:p>
    <w:p w14:paraId="4E56468A" w14:textId="451D0A8C" w:rsidR="008D6CC7" w:rsidRDefault="008D6CC7" w:rsidP="008D6CC7">
      <w:pPr>
        <w:pStyle w:val="Heading5"/>
        <w:ind w:left="1080"/>
        <w:rPr>
          <w:lang w:bidi="ar-SA"/>
        </w:rPr>
      </w:pPr>
      <w:r>
        <w:rPr>
          <w:lang w:bidi="ar-SA"/>
        </w:rPr>
        <w:t>editor_</w:t>
      </w:r>
      <w:r>
        <w:rPr>
          <w:lang w:bidi="ar-SA"/>
        </w:rPr>
        <w:t>docs_with_fd</w:t>
      </w:r>
      <w:r>
        <w:rPr>
          <w:lang w:bidi="ar-SA"/>
        </w:rPr>
        <w:t>.asp</w:t>
      </w:r>
    </w:p>
    <w:p w14:paraId="5EDCEF00" w14:textId="51C85FE6" w:rsidR="008D6CC7" w:rsidRPr="00923D54" w:rsidRDefault="008D6CC7" w:rsidP="008D6CC7">
      <w:pPr>
        <w:ind w:left="1620" w:firstLine="0"/>
        <w:rPr>
          <w:lang w:bidi="ar-SA"/>
        </w:rPr>
      </w:pPr>
      <w:r>
        <w:rPr>
          <w:lang w:bidi="ar-SA"/>
        </w:rPr>
        <w:t xml:space="preserve">decision to show solicit commentary link (line </w:t>
      </w:r>
      <w:r w:rsidR="009B22F1">
        <w:rPr>
          <w:lang w:bidi="ar-SA"/>
        </w:rPr>
        <w:t>1467</w:t>
      </w:r>
      <w:r>
        <w:rPr>
          <w:lang w:bidi="ar-SA"/>
        </w:rPr>
        <w:t>), add or statement for roleManager.canAssignAuthors.</w:t>
      </w:r>
    </w:p>
    <w:p w14:paraId="7651FAE9" w14:textId="085F871D" w:rsidR="00E455BD" w:rsidRDefault="00E455BD" w:rsidP="00E455BD">
      <w:pPr>
        <w:pStyle w:val="Heading5"/>
        <w:ind w:left="1080"/>
        <w:rPr>
          <w:lang w:bidi="ar-SA"/>
        </w:rPr>
      </w:pPr>
      <w:r>
        <w:rPr>
          <w:lang w:bidi="ar-SA"/>
        </w:rPr>
        <w:t>editor_new</w:t>
      </w:r>
      <w:r>
        <w:rPr>
          <w:lang w:bidi="ar-SA"/>
        </w:rPr>
        <w:t>.asp</w:t>
      </w:r>
    </w:p>
    <w:p w14:paraId="4213B6C7" w14:textId="4A28A5F8" w:rsidR="00E455BD" w:rsidRDefault="00E455BD" w:rsidP="00E455BD">
      <w:pPr>
        <w:ind w:left="1620" w:firstLine="0"/>
        <w:rPr>
          <w:lang w:bidi="ar-SA"/>
        </w:rPr>
      </w:pPr>
      <w:r>
        <w:rPr>
          <w:lang w:bidi="ar-SA"/>
        </w:rPr>
        <w:t xml:space="preserve">decision to show solicit commentary link (line </w:t>
      </w:r>
      <w:r>
        <w:rPr>
          <w:lang w:bidi="ar-SA"/>
        </w:rPr>
        <w:t>1613</w:t>
      </w:r>
      <w:r>
        <w:rPr>
          <w:lang w:bidi="ar-SA"/>
        </w:rPr>
        <w:t>), add or statement for roleManager.canAssignAuthors.</w:t>
      </w:r>
    </w:p>
    <w:p w14:paraId="0A5F0809" w14:textId="0461526C" w:rsidR="00DE1F67" w:rsidRDefault="00DE1F67" w:rsidP="00DE1F67">
      <w:pPr>
        <w:pStyle w:val="Heading5"/>
        <w:ind w:left="1080"/>
        <w:rPr>
          <w:lang w:bidi="ar-SA"/>
        </w:rPr>
      </w:pPr>
      <w:r>
        <w:rPr>
          <w:lang w:bidi="ar-SA"/>
        </w:rPr>
        <w:t>editor</w:t>
      </w:r>
      <w:r w:rsidR="00034B5F">
        <w:rPr>
          <w:lang w:bidi="ar-SA"/>
        </w:rPr>
        <w:t>LateReviews</w:t>
      </w:r>
      <w:r>
        <w:rPr>
          <w:lang w:bidi="ar-SA"/>
        </w:rPr>
        <w:t>.asp</w:t>
      </w:r>
    </w:p>
    <w:p w14:paraId="7AC40201" w14:textId="75474462" w:rsidR="00DE1F67" w:rsidRDefault="00DE1F67" w:rsidP="00DE1F67">
      <w:pPr>
        <w:ind w:left="1620" w:firstLine="0"/>
        <w:rPr>
          <w:lang w:bidi="ar-SA"/>
        </w:rPr>
      </w:pPr>
      <w:r>
        <w:rPr>
          <w:lang w:bidi="ar-SA"/>
        </w:rPr>
        <w:t xml:space="preserve">decision to show solicit commentary link (line </w:t>
      </w:r>
      <w:r w:rsidR="00F03F97">
        <w:rPr>
          <w:lang w:bidi="ar-SA"/>
        </w:rPr>
        <w:t>1249</w:t>
      </w:r>
      <w:r>
        <w:rPr>
          <w:lang w:bidi="ar-SA"/>
        </w:rPr>
        <w:t>), add or statement for roleManager.canAssignAuthors.</w:t>
      </w:r>
    </w:p>
    <w:p w14:paraId="4BCEEB86" w14:textId="7E0BADEC" w:rsidR="00034B5F" w:rsidRDefault="00034B5F" w:rsidP="00034B5F">
      <w:pPr>
        <w:pStyle w:val="Heading5"/>
        <w:ind w:left="1080"/>
        <w:rPr>
          <w:lang w:bidi="ar-SA"/>
        </w:rPr>
      </w:pPr>
      <w:r>
        <w:rPr>
          <w:lang w:bidi="ar-SA"/>
        </w:rPr>
        <w:t>editorReqMoreReviews</w:t>
      </w:r>
      <w:r>
        <w:rPr>
          <w:lang w:bidi="ar-SA"/>
        </w:rPr>
        <w:t>.asp</w:t>
      </w:r>
    </w:p>
    <w:p w14:paraId="5C2E4BB8" w14:textId="5B5BB748" w:rsidR="00034B5F" w:rsidRDefault="00034B5F" w:rsidP="00034B5F">
      <w:pPr>
        <w:ind w:left="1620" w:firstLine="0"/>
        <w:rPr>
          <w:lang w:bidi="ar-SA"/>
        </w:rPr>
      </w:pPr>
      <w:r>
        <w:rPr>
          <w:lang w:bidi="ar-SA"/>
        </w:rPr>
        <w:t xml:space="preserve">decision to show solicit commentary link (line </w:t>
      </w:r>
      <w:r w:rsidR="00A95398">
        <w:rPr>
          <w:lang w:bidi="ar-SA"/>
        </w:rPr>
        <w:t>1217</w:t>
      </w:r>
      <w:r>
        <w:rPr>
          <w:lang w:bidi="ar-SA"/>
        </w:rPr>
        <w:t>), add or statement for roleManager.canAssignAuthors.</w:t>
      </w:r>
    </w:p>
    <w:p w14:paraId="08D68155" w14:textId="77C6DC5B" w:rsidR="003E35FA" w:rsidRDefault="003E35FA" w:rsidP="003E35FA">
      <w:pPr>
        <w:pStyle w:val="Heading5"/>
        <w:ind w:left="1080"/>
        <w:rPr>
          <w:lang w:bidi="ar-SA"/>
        </w:rPr>
      </w:pPr>
      <w:r>
        <w:rPr>
          <w:lang w:bidi="ar-SA"/>
        </w:rPr>
        <w:t>editorRescindedDecisions</w:t>
      </w:r>
      <w:r>
        <w:rPr>
          <w:lang w:bidi="ar-SA"/>
        </w:rPr>
        <w:t>.asp</w:t>
      </w:r>
    </w:p>
    <w:p w14:paraId="27BAFED5" w14:textId="4E7312CD" w:rsidR="00034B5F" w:rsidRDefault="003E35FA" w:rsidP="00DE1F67">
      <w:pPr>
        <w:ind w:left="1620" w:firstLine="0"/>
        <w:rPr>
          <w:lang w:bidi="ar-SA"/>
        </w:rPr>
      </w:pPr>
      <w:r>
        <w:rPr>
          <w:lang w:bidi="ar-SA"/>
        </w:rPr>
        <w:t xml:space="preserve">decision to show solicit commentary link (line </w:t>
      </w:r>
      <w:r>
        <w:rPr>
          <w:lang w:bidi="ar-SA"/>
        </w:rPr>
        <w:t>856</w:t>
      </w:r>
      <w:r>
        <w:rPr>
          <w:lang w:bidi="ar-SA"/>
        </w:rPr>
        <w:t>), add or statement for roleManager.canAssignAuthors.</w:t>
      </w:r>
    </w:p>
    <w:p w14:paraId="4072ACE1" w14:textId="6C69F8AA" w:rsidR="00A90662" w:rsidRDefault="00A90662">
      <w:pPr>
        <w:rPr>
          <w:lang w:bidi="ar-SA"/>
        </w:rPr>
      </w:pPr>
      <w:r>
        <w:rPr>
          <w:lang w:bidi="ar-SA"/>
        </w:rPr>
        <w:br w:type="page"/>
      </w:r>
    </w:p>
    <w:p w14:paraId="3D0C8376" w14:textId="76CE2F7F" w:rsidR="00A90662" w:rsidRDefault="00A90662" w:rsidP="00A90662">
      <w:pPr>
        <w:pStyle w:val="Heading5"/>
        <w:ind w:left="1080"/>
        <w:rPr>
          <w:lang w:bidi="ar-SA"/>
        </w:rPr>
      </w:pPr>
      <w:r>
        <w:rPr>
          <w:lang w:bidi="ar-SA"/>
        </w:rPr>
        <w:lastRenderedPageBreak/>
        <w:t>EditorRescindedDecisions.aspx.cs</w:t>
      </w:r>
    </w:p>
    <w:p w14:paraId="0AC9B269" w14:textId="01506EEB" w:rsidR="00A90662" w:rsidRPr="00A90662" w:rsidRDefault="00A90662" w:rsidP="00A90662">
      <w:pPr>
        <w:pStyle w:val="Heading6"/>
        <w:rPr>
          <w:lang w:bidi="ar-SA"/>
        </w:rPr>
      </w:pPr>
      <w:r>
        <w:rPr>
          <w:lang w:bidi="ar-SA"/>
        </w:rPr>
        <w:t>BuildActionLinkMenu</w:t>
      </w:r>
    </w:p>
    <w:p w14:paraId="6B9D11AF" w14:textId="312CD197" w:rsidR="005115AC" w:rsidRDefault="00A90662" w:rsidP="00A90662">
      <w:pPr>
        <w:ind w:left="2160" w:firstLine="0"/>
        <w:rPr>
          <w:lang w:bidi="ar-SA"/>
        </w:rPr>
      </w:pPr>
      <w:r>
        <w:rPr>
          <w:lang w:bidi="ar-SA"/>
        </w:rPr>
        <w:t xml:space="preserve">decision to show solicit commentary link (line </w:t>
      </w:r>
      <w:r>
        <w:rPr>
          <w:lang w:bidi="ar-SA"/>
        </w:rPr>
        <w:t>721</w:t>
      </w:r>
      <w:r>
        <w:rPr>
          <w:lang w:bidi="ar-SA"/>
        </w:rPr>
        <w:t xml:space="preserve">), add or statement for </w:t>
      </w:r>
      <w:r>
        <w:rPr>
          <w:lang w:bidi="ar-SA"/>
        </w:rPr>
        <w:t>editor</w:t>
      </w:r>
      <w:r>
        <w:rPr>
          <w:lang w:bidi="ar-SA"/>
        </w:rPr>
        <w:t>.</w:t>
      </w:r>
      <w:r>
        <w:rPr>
          <w:lang w:bidi="ar-SA"/>
        </w:rPr>
        <w:t>C</w:t>
      </w:r>
      <w:r>
        <w:rPr>
          <w:lang w:bidi="ar-SA"/>
        </w:rPr>
        <w:t>anAssignAuthors.</w:t>
      </w:r>
    </w:p>
    <w:p w14:paraId="6CFC3AD5" w14:textId="5BFA50F7" w:rsidR="005115AC" w:rsidRDefault="005115AC" w:rsidP="005115AC">
      <w:pPr>
        <w:pStyle w:val="Heading5"/>
        <w:ind w:left="1080"/>
        <w:rPr>
          <w:lang w:bidi="ar-SA"/>
        </w:rPr>
      </w:pPr>
      <w:r>
        <w:rPr>
          <w:lang w:bidi="ar-SA"/>
        </w:rPr>
        <w:t>editorReviewerNoResponse2</w:t>
      </w:r>
      <w:r>
        <w:rPr>
          <w:lang w:bidi="ar-SA"/>
        </w:rPr>
        <w:t>.asp</w:t>
      </w:r>
    </w:p>
    <w:p w14:paraId="2369E96D" w14:textId="1986D61E" w:rsidR="005115AC" w:rsidRDefault="005115AC" w:rsidP="005115AC">
      <w:pPr>
        <w:ind w:left="1620" w:firstLine="0"/>
        <w:rPr>
          <w:lang w:bidi="ar-SA"/>
        </w:rPr>
      </w:pPr>
      <w:r>
        <w:rPr>
          <w:lang w:bidi="ar-SA"/>
        </w:rPr>
        <w:t xml:space="preserve">decision to show solicit commentary link (line </w:t>
      </w:r>
      <w:r>
        <w:rPr>
          <w:lang w:bidi="ar-SA"/>
        </w:rPr>
        <w:t>1295</w:t>
      </w:r>
      <w:r>
        <w:rPr>
          <w:lang w:bidi="ar-SA"/>
        </w:rPr>
        <w:t>), add or statement for roleManager.canAssignAuthors.</w:t>
      </w:r>
    </w:p>
    <w:p w14:paraId="1510FE4B" w14:textId="1450374D" w:rsidR="002F3FFD" w:rsidRDefault="002F3FFD" w:rsidP="002F3FFD">
      <w:pPr>
        <w:pStyle w:val="Heading5"/>
        <w:ind w:left="1080"/>
        <w:rPr>
          <w:lang w:bidi="ar-SA"/>
        </w:rPr>
      </w:pPr>
      <w:r>
        <w:rPr>
          <w:lang w:bidi="ar-SA"/>
        </w:rPr>
        <w:t>editorReviewsComplete</w:t>
      </w:r>
      <w:r>
        <w:rPr>
          <w:lang w:bidi="ar-SA"/>
        </w:rPr>
        <w:t>.asp</w:t>
      </w:r>
    </w:p>
    <w:p w14:paraId="47F850A6" w14:textId="41008068" w:rsidR="002F3FFD" w:rsidRDefault="002F3FFD" w:rsidP="002F3FFD">
      <w:pPr>
        <w:ind w:left="1620" w:firstLine="0"/>
        <w:rPr>
          <w:lang w:bidi="ar-SA"/>
        </w:rPr>
      </w:pPr>
      <w:r>
        <w:rPr>
          <w:lang w:bidi="ar-SA"/>
        </w:rPr>
        <w:t xml:space="preserve">decision to show solicit commentary link (line </w:t>
      </w:r>
      <w:r>
        <w:rPr>
          <w:lang w:bidi="ar-SA"/>
        </w:rPr>
        <w:t>1215</w:t>
      </w:r>
      <w:r>
        <w:rPr>
          <w:lang w:bidi="ar-SA"/>
        </w:rPr>
        <w:t>), add or statement for roleManager.canAssignAuthors.</w:t>
      </w:r>
    </w:p>
    <w:p w14:paraId="2EDF9960" w14:textId="4B27FCDB" w:rsidR="00371A86" w:rsidRDefault="00371A86" w:rsidP="00371A86">
      <w:pPr>
        <w:pStyle w:val="Heading5"/>
        <w:ind w:left="1080"/>
        <w:rPr>
          <w:lang w:bidi="ar-SA"/>
        </w:rPr>
      </w:pPr>
      <w:r>
        <w:rPr>
          <w:lang w:bidi="ar-SA"/>
        </w:rPr>
        <w:t>editorViewRelated</w:t>
      </w:r>
      <w:r>
        <w:rPr>
          <w:lang w:bidi="ar-SA"/>
        </w:rPr>
        <w:t>.asp</w:t>
      </w:r>
    </w:p>
    <w:p w14:paraId="530BB8D6" w14:textId="73202A36" w:rsidR="00371A86" w:rsidRDefault="00371A86" w:rsidP="00371A86">
      <w:pPr>
        <w:ind w:left="1620" w:firstLine="0"/>
        <w:rPr>
          <w:lang w:bidi="ar-SA"/>
        </w:rPr>
      </w:pPr>
      <w:r>
        <w:rPr>
          <w:lang w:bidi="ar-SA"/>
        </w:rPr>
        <w:t xml:space="preserve">decision to show </w:t>
      </w:r>
      <w:r w:rsidR="007518A2">
        <w:rPr>
          <w:lang w:bidi="ar-SA"/>
        </w:rPr>
        <w:t>invite authors link</w:t>
      </w:r>
      <w:r>
        <w:rPr>
          <w:lang w:bidi="ar-SA"/>
        </w:rPr>
        <w:t xml:space="preserve"> (line </w:t>
      </w:r>
      <w:r w:rsidR="007518A2">
        <w:rPr>
          <w:lang w:bidi="ar-SA"/>
        </w:rPr>
        <w:t>1204</w:t>
      </w:r>
      <w:r>
        <w:rPr>
          <w:lang w:bidi="ar-SA"/>
        </w:rPr>
        <w:t>), add or statement for roleManager.canAssignAuthors.</w:t>
      </w:r>
    </w:p>
    <w:p w14:paraId="187230EA" w14:textId="501891B4" w:rsidR="004846F2" w:rsidRDefault="004846F2" w:rsidP="004846F2">
      <w:pPr>
        <w:pStyle w:val="Heading5"/>
        <w:ind w:left="1080"/>
        <w:rPr>
          <w:lang w:bidi="ar-SA"/>
        </w:rPr>
      </w:pPr>
      <w:r>
        <w:rPr>
          <w:lang w:bidi="ar-SA"/>
        </w:rPr>
        <w:t>editorSubByAssign</w:t>
      </w:r>
      <w:r>
        <w:rPr>
          <w:lang w:bidi="ar-SA"/>
        </w:rPr>
        <w:t>.asp</w:t>
      </w:r>
    </w:p>
    <w:p w14:paraId="6FCB3A53" w14:textId="19D9AAB7" w:rsidR="004846F2" w:rsidRDefault="004846F2" w:rsidP="004846F2">
      <w:pPr>
        <w:ind w:left="1620" w:firstLine="0"/>
        <w:rPr>
          <w:lang w:bidi="ar-SA"/>
        </w:rPr>
      </w:pPr>
      <w:r>
        <w:rPr>
          <w:lang w:bidi="ar-SA"/>
        </w:rPr>
        <w:t xml:space="preserve">decision to show solicit commentary link (line </w:t>
      </w:r>
      <w:r>
        <w:rPr>
          <w:lang w:bidi="ar-SA"/>
        </w:rPr>
        <w:t>1308</w:t>
      </w:r>
      <w:r>
        <w:rPr>
          <w:lang w:bidi="ar-SA"/>
        </w:rPr>
        <w:t>), add or statement for roleManager.canAssignAuthors.</w:t>
      </w:r>
    </w:p>
    <w:p w14:paraId="6465D091" w14:textId="2DB46B55" w:rsidR="0063667D" w:rsidRDefault="0063667D" w:rsidP="0063667D">
      <w:pPr>
        <w:pStyle w:val="Heading5"/>
        <w:ind w:left="1080"/>
        <w:rPr>
          <w:lang w:bidi="ar-SA"/>
        </w:rPr>
      </w:pPr>
      <w:r>
        <w:rPr>
          <w:lang w:bidi="ar-SA"/>
        </w:rPr>
        <w:t>editorSubByCurEd</w:t>
      </w:r>
      <w:r>
        <w:rPr>
          <w:lang w:bidi="ar-SA"/>
        </w:rPr>
        <w:t>.asp</w:t>
      </w:r>
    </w:p>
    <w:p w14:paraId="30FF2ACF" w14:textId="2798E576" w:rsidR="0063667D" w:rsidRDefault="0063667D" w:rsidP="0063667D">
      <w:pPr>
        <w:ind w:left="1620" w:firstLine="0"/>
        <w:rPr>
          <w:lang w:bidi="ar-SA"/>
        </w:rPr>
      </w:pPr>
      <w:r>
        <w:rPr>
          <w:lang w:bidi="ar-SA"/>
        </w:rPr>
        <w:t xml:space="preserve">decision to show solicit commentary link (line </w:t>
      </w:r>
      <w:r>
        <w:rPr>
          <w:lang w:bidi="ar-SA"/>
        </w:rPr>
        <w:t>1375</w:t>
      </w:r>
      <w:r>
        <w:rPr>
          <w:lang w:bidi="ar-SA"/>
        </w:rPr>
        <w:t>), add or statement for roleManager.canAssignAuthors.</w:t>
      </w:r>
    </w:p>
    <w:p w14:paraId="23EF6E6A" w14:textId="25B73F61" w:rsidR="00A048A1" w:rsidRDefault="00A048A1" w:rsidP="00A048A1">
      <w:pPr>
        <w:pStyle w:val="Heading5"/>
        <w:ind w:left="1080"/>
        <w:rPr>
          <w:lang w:bidi="ar-SA"/>
        </w:rPr>
      </w:pPr>
      <w:r>
        <w:rPr>
          <w:lang w:bidi="ar-SA"/>
        </w:rPr>
        <w:t>editorSubByStatus</w:t>
      </w:r>
      <w:r>
        <w:rPr>
          <w:lang w:bidi="ar-SA"/>
        </w:rPr>
        <w:t>.asp</w:t>
      </w:r>
    </w:p>
    <w:p w14:paraId="336B9474" w14:textId="6AF30C20" w:rsidR="00A048A1" w:rsidRDefault="00A048A1" w:rsidP="00A048A1">
      <w:pPr>
        <w:ind w:left="1620" w:firstLine="0"/>
        <w:rPr>
          <w:lang w:bidi="ar-SA"/>
        </w:rPr>
      </w:pPr>
      <w:r>
        <w:rPr>
          <w:lang w:bidi="ar-SA"/>
        </w:rPr>
        <w:t xml:space="preserve">decision to show solicit commentary link (line </w:t>
      </w:r>
      <w:r>
        <w:rPr>
          <w:lang w:bidi="ar-SA"/>
        </w:rPr>
        <w:t>1338</w:t>
      </w:r>
      <w:r>
        <w:rPr>
          <w:lang w:bidi="ar-SA"/>
        </w:rPr>
        <w:t>), add or statement for roleManager.canAssignAuthors.</w:t>
      </w:r>
    </w:p>
    <w:p w14:paraId="313546AE" w14:textId="6E4FD7F5" w:rsidR="004567BC" w:rsidRDefault="004567BC" w:rsidP="004567BC">
      <w:pPr>
        <w:pStyle w:val="Heading5"/>
        <w:ind w:left="1080"/>
        <w:rPr>
          <w:lang w:bidi="ar-SA"/>
        </w:rPr>
      </w:pPr>
      <w:r>
        <w:rPr>
          <w:lang w:bidi="ar-SA"/>
        </w:rPr>
        <w:t>editorUnderReview</w:t>
      </w:r>
      <w:r>
        <w:rPr>
          <w:lang w:bidi="ar-SA"/>
        </w:rPr>
        <w:t>.asp</w:t>
      </w:r>
    </w:p>
    <w:p w14:paraId="63E544B9" w14:textId="2C7B73F2" w:rsidR="004567BC" w:rsidRDefault="004567BC" w:rsidP="004567BC">
      <w:pPr>
        <w:ind w:left="1620" w:firstLine="0"/>
        <w:rPr>
          <w:lang w:bidi="ar-SA"/>
        </w:rPr>
      </w:pPr>
      <w:r>
        <w:rPr>
          <w:lang w:bidi="ar-SA"/>
        </w:rPr>
        <w:t xml:space="preserve">decision to show solicit commentary link (line </w:t>
      </w:r>
      <w:r w:rsidR="00792D58">
        <w:rPr>
          <w:lang w:bidi="ar-SA"/>
        </w:rPr>
        <w:t>1105</w:t>
      </w:r>
      <w:r>
        <w:rPr>
          <w:lang w:bidi="ar-SA"/>
        </w:rPr>
        <w:t>), add or statement for roleManager.canAssignAuthors.</w:t>
      </w:r>
    </w:p>
    <w:p w14:paraId="455398BC" w14:textId="4ECE9621" w:rsidR="005423E2" w:rsidRDefault="005423E2" w:rsidP="005423E2">
      <w:pPr>
        <w:pStyle w:val="Heading5"/>
        <w:ind w:left="1080"/>
        <w:rPr>
          <w:lang w:bidi="ar-SA"/>
        </w:rPr>
      </w:pPr>
      <w:r>
        <w:rPr>
          <w:lang w:bidi="ar-SA"/>
        </w:rPr>
        <w:t>editorXReviewsComplete</w:t>
      </w:r>
      <w:r>
        <w:rPr>
          <w:lang w:bidi="ar-SA"/>
        </w:rPr>
        <w:t>.asp</w:t>
      </w:r>
    </w:p>
    <w:p w14:paraId="33172FE7" w14:textId="62CE4629" w:rsidR="005423E2" w:rsidRDefault="005423E2" w:rsidP="005423E2">
      <w:pPr>
        <w:ind w:left="1620" w:firstLine="0"/>
        <w:rPr>
          <w:lang w:bidi="ar-SA"/>
        </w:rPr>
      </w:pPr>
      <w:r>
        <w:rPr>
          <w:lang w:bidi="ar-SA"/>
        </w:rPr>
        <w:t xml:space="preserve">decision to show solicit commentary link (line </w:t>
      </w:r>
      <w:r>
        <w:rPr>
          <w:lang w:bidi="ar-SA"/>
        </w:rPr>
        <w:t>1325</w:t>
      </w:r>
      <w:r>
        <w:rPr>
          <w:lang w:bidi="ar-SA"/>
        </w:rPr>
        <w:t>), add or statement for roleManager.canAssignAuthors.</w:t>
      </w:r>
    </w:p>
    <w:p w14:paraId="27463595" w14:textId="737D4D2A" w:rsidR="00924D41" w:rsidRDefault="00924D41" w:rsidP="00924D41">
      <w:pPr>
        <w:pStyle w:val="Heading5"/>
        <w:ind w:left="1080"/>
        <w:rPr>
          <w:lang w:bidi="ar-SA"/>
        </w:rPr>
      </w:pPr>
      <w:r>
        <w:rPr>
          <w:lang w:bidi="ar-SA"/>
        </w:rPr>
        <w:t>SearchProposalResults.aspx/</w:t>
      </w:r>
      <w:r>
        <w:rPr>
          <w:lang w:bidi="ar-SA"/>
        </w:rPr>
        <w:t>cs</w:t>
      </w:r>
    </w:p>
    <w:p w14:paraId="7DAA4E94" w14:textId="0A144171" w:rsidR="00FC23D3" w:rsidRDefault="00924D41" w:rsidP="00FC23D3">
      <w:pPr>
        <w:pStyle w:val="ListParagraph"/>
        <w:ind w:left="1800" w:firstLine="0"/>
        <w:rPr>
          <w:lang w:bidi="ar-SA"/>
        </w:rPr>
      </w:pPr>
      <w:r>
        <w:rPr>
          <w:lang w:bidi="ar-SA"/>
        </w:rPr>
        <w:t xml:space="preserve">Add new </w:t>
      </w:r>
      <w:r w:rsidR="00FC23D3">
        <w:rPr>
          <w:lang w:bidi="ar-SA"/>
        </w:rPr>
        <w:t xml:space="preserve">protected </w:t>
      </w:r>
      <w:r>
        <w:rPr>
          <w:lang w:bidi="ar-SA"/>
        </w:rPr>
        <w:t>field to code behind CanAssignAuthors bool = false;</w:t>
      </w:r>
      <w:r w:rsidR="00FC23D3">
        <w:rPr>
          <w:lang w:bidi="ar-SA"/>
        </w:rPr>
        <w:t xml:space="preserve"> </w:t>
      </w:r>
    </w:p>
    <w:p w14:paraId="09957B0E" w14:textId="49F4099A" w:rsidR="00FC23D3" w:rsidRDefault="00FC23D3" w:rsidP="00FC23D3">
      <w:pPr>
        <w:pStyle w:val="Heading6"/>
        <w:rPr>
          <w:lang w:bidi="ar-SA"/>
        </w:rPr>
      </w:pPr>
      <w:r>
        <w:rPr>
          <w:lang w:bidi="ar-SA"/>
        </w:rPr>
        <w:t>Page_Load</w:t>
      </w:r>
    </w:p>
    <w:p w14:paraId="16A426E7" w14:textId="461F5315" w:rsidR="00FC23D3" w:rsidRDefault="00FC23D3" w:rsidP="00FC23D3">
      <w:pPr>
        <w:ind w:left="2340" w:firstLine="0"/>
        <w:rPr>
          <w:lang w:bidi="ar-SA"/>
        </w:rPr>
      </w:pPr>
      <w:r>
        <w:rPr>
          <w:lang w:bidi="ar-SA"/>
        </w:rPr>
        <w:t>Populate CanAssignAuthors = editorRoleManager.CanAssignAuthors</w:t>
      </w:r>
    </w:p>
    <w:p w14:paraId="2B7DB629" w14:textId="77777777" w:rsidR="00FC23D3" w:rsidRDefault="00FC23D3" w:rsidP="00FC23D3">
      <w:pPr>
        <w:ind w:left="2340" w:firstLine="0"/>
        <w:rPr>
          <w:lang w:bidi="ar-SA"/>
        </w:rPr>
      </w:pPr>
    </w:p>
    <w:p w14:paraId="3AC32DF6" w14:textId="6CC70E55" w:rsidR="00FC23D3" w:rsidRPr="00FC23D3" w:rsidRDefault="00FC23D3" w:rsidP="00FC23D3">
      <w:pPr>
        <w:ind w:left="1800" w:firstLine="0"/>
        <w:rPr>
          <w:lang w:bidi="ar-SA"/>
        </w:rPr>
      </w:pPr>
      <w:r>
        <w:rPr>
          <w:lang w:bidi="ar-SA"/>
        </w:rPr>
        <w:t>Add condition for CanAssignAuthors to ItemsGrid InviteAuthors link.</w:t>
      </w:r>
    </w:p>
    <w:p w14:paraId="02A5E455" w14:textId="77777777" w:rsidR="004567BC" w:rsidRDefault="004567BC" w:rsidP="00A048A1">
      <w:pPr>
        <w:ind w:left="1620" w:firstLine="0"/>
        <w:rPr>
          <w:lang w:bidi="ar-SA"/>
        </w:rPr>
      </w:pPr>
    </w:p>
    <w:p w14:paraId="5472A4E1" w14:textId="03E573C3" w:rsidR="007D6401" w:rsidRDefault="007D6401" w:rsidP="007D6401">
      <w:pPr>
        <w:pStyle w:val="Heading5"/>
        <w:ind w:left="1080"/>
        <w:rPr>
          <w:lang w:bidi="ar-SA"/>
        </w:rPr>
      </w:pPr>
      <w:r>
        <w:rPr>
          <w:lang w:bidi="ar-SA"/>
        </w:rPr>
        <w:lastRenderedPageBreak/>
        <w:t>searchResults</w:t>
      </w:r>
      <w:r>
        <w:rPr>
          <w:lang w:bidi="ar-SA"/>
        </w:rPr>
        <w:t>.asp</w:t>
      </w:r>
    </w:p>
    <w:p w14:paraId="4D2C38FC" w14:textId="75B76D18" w:rsidR="007D6401" w:rsidRDefault="007D6401" w:rsidP="007D6401">
      <w:pPr>
        <w:ind w:left="1620" w:firstLine="0"/>
        <w:rPr>
          <w:lang w:bidi="ar-SA"/>
        </w:rPr>
      </w:pPr>
      <w:r>
        <w:rPr>
          <w:lang w:bidi="ar-SA"/>
        </w:rPr>
        <w:t xml:space="preserve">decision to show solicit commentary link (line </w:t>
      </w:r>
      <w:r>
        <w:rPr>
          <w:lang w:bidi="ar-SA"/>
        </w:rPr>
        <w:t>5523</w:t>
      </w:r>
      <w:r>
        <w:rPr>
          <w:lang w:bidi="ar-SA"/>
        </w:rPr>
        <w:t>), add or statement for roleManager.canAssignAuthors.</w:t>
      </w:r>
    </w:p>
    <w:p w14:paraId="67D9B43B" w14:textId="25E42B61" w:rsidR="00423CA7" w:rsidRDefault="00423CA7" w:rsidP="00423CA7">
      <w:pPr>
        <w:pStyle w:val="Heading4"/>
        <w:ind w:left="360"/>
      </w:pPr>
      <w:r>
        <w:t>Web\Common\Ajax</w:t>
      </w:r>
    </w:p>
    <w:p w14:paraId="49FBF495" w14:textId="77777777" w:rsidR="00423CA7" w:rsidRDefault="00423CA7" w:rsidP="00423CA7">
      <w:pPr>
        <w:pStyle w:val="Heading5"/>
        <w:ind w:left="1080"/>
        <w:rPr>
          <w:lang w:bidi="ar-SA"/>
        </w:rPr>
      </w:pPr>
      <w:r>
        <w:rPr>
          <w:lang w:bidi="ar-SA"/>
        </w:rPr>
        <w:t>AjaxActionLink.ashx</w:t>
      </w:r>
    </w:p>
    <w:p w14:paraId="77164A9D" w14:textId="1A8E2836" w:rsidR="00423CA7" w:rsidRDefault="00423CA7" w:rsidP="00423CA7">
      <w:pPr>
        <w:pStyle w:val="Heading6"/>
        <w:rPr>
          <w:lang w:bidi="ar-SA"/>
        </w:rPr>
      </w:pPr>
      <w:r>
        <w:rPr>
          <w:lang w:bidi="ar-SA"/>
        </w:rPr>
        <w:t>ProcessRequest</w:t>
      </w:r>
    </w:p>
    <w:p w14:paraId="0AE5D0A6" w14:textId="2FE6B83B" w:rsidR="00423CA7" w:rsidRDefault="00423CA7" w:rsidP="00423CA7">
      <w:pPr>
        <w:ind w:left="2340" w:firstLine="0"/>
        <w:rPr>
          <w:lang w:bidi="ar-SA"/>
        </w:rPr>
      </w:pPr>
      <w:r>
        <w:rPr>
          <w:lang w:bidi="ar-SA"/>
        </w:rPr>
        <w:t>Case ActionLinkEnum.SolicitCommentary, add or roleManager.CanAssignAuthors statement to condition (line 280).</w:t>
      </w:r>
      <w:bookmarkStart w:id="191" w:name="_GoBack"/>
      <w:bookmarkEnd w:id="191"/>
    </w:p>
    <w:p w14:paraId="03CB28F8" w14:textId="77777777" w:rsidR="00A048A1" w:rsidRDefault="00A048A1" w:rsidP="0063667D">
      <w:pPr>
        <w:ind w:left="1620" w:firstLine="0"/>
        <w:rPr>
          <w:lang w:bidi="ar-SA"/>
        </w:rPr>
      </w:pPr>
    </w:p>
    <w:p w14:paraId="293B562D" w14:textId="77777777" w:rsidR="0063667D" w:rsidRDefault="0063667D" w:rsidP="004846F2">
      <w:pPr>
        <w:ind w:left="1620" w:firstLine="0"/>
        <w:rPr>
          <w:lang w:bidi="ar-SA"/>
        </w:rPr>
      </w:pPr>
    </w:p>
    <w:p w14:paraId="0A9BDCCC" w14:textId="77777777" w:rsidR="004846F2" w:rsidRDefault="004846F2" w:rsidP="00371A86">
      <w:pPr>
        <w:ind w:left="1620" w:firstLine="0"/>
        <w:rPr>
          <w:lang w:bidi="ar-SA"/>
        </w:rPr>
      </w:pPr>
    </w:p>
    <w:p w14:paraId="08EAB2F2" w14:textId="77777777" w:rsidR="00371A86" w:rsidRDefault="00371A86" w:rsidP="002F3FFD">
      <w:pPr>
        <w:ind w:left="1620" w:firstLine="0"/>
        <w:rPr>
          <w:lang w:bidi="ar-SA"/>
        </w:rPr>
      </w:pPr>
    </w:p>
    <w:p w14:paraId="2B0C61CF" w14:textId="77777777" w:rsidR="002F3FFD" w:rsidRDefault="002F3FFD" w:rsidP="005115AC">
      <w:pPr>
        <w:ind w:left="1620" w:firstLine="0"/>
        <w:rPr>
          <w:lang w:bidi="ar-SA"/>
        </w:rPr>
      </w:pPr>
    </w:p>
    <w:p w14:paraId="03BC61AF" w14:textId="77777777" w:rsidR="005115AC" w:rsidRDefault="005115AC" w:rsidP="00A90662">
      <w:pPr>
        <w:ind w:left="2160" w:firstLine="0"/>
        <w:rPr>
          <w:lang w:bidi="ar-SA"/>
        </w:rPr>
      </w:pPr>
    </w:p>
    <w:p w14:paraId="387575F0" w14:textId="77777777" w:rsidR="00DE1F67" w:rsidRPr="00923D54" w:rsidRDefault="00DE1F67" w:rsidP="00E455BD">
      <w:pPr>
        <w:ind w:left="1620" w:firstLine="0"/>
        <w:rPr>
          <w:lang w:bidi="ar-SA"/>
        </w:rPr>
      </w:pPr>
    </w:p>
    <w:p w14:paraId="2F1C984C" w14:textId="45F546FF" w:rsidR="00965803" w:rsidRDefault="00965803">
      <w:pPr>
        <w:rPr>
          <w:b/>
          <w:color w:val="595959" w:themeColor="text1" w:themeTint="A6"/>
          <w:sz w:val="28"/>
        </w:rPr>
      </w:pPr>
    </w:p>
    <w:p w14:paraId="773BA351" w14:textId="77777777" w:rsidR="00A90662" w:rsidRDefault="00A90662">
      <w:pPr>
        <w:rPr>
          <w:b/>
          <w:color w:val="595959" w:themeColor="text1" w:themeTint="A6"/>
          <w:sz w:val="28"/>
        </w:rPr>
      </w:pPr>
      <w:r>
        <w:br w:type="page"/>
      </w:r>
    </w:p>
    <w:p w14:paraId="5A8D2847" w14:textId="0EC002E4" w:rsidR="00F06571" w:rsidRDefault="00F06571" w:rsidP="00D4015B">
      <w:pPr>
        <w:pStyle w:val="Heading2"/>
        <w:ind w:firstLine="0"/>
      </w:pPr>
      <w:r>
        <w:lastRenderedPageBreak/>
        <w:t>Issues and Concerns:</w:t>
      </w:r>
      <w:bookmarkEnd w:id="35"/>
      <w:bookmarkEnd w:id="190"/>
      <w:r w:rsidR="00B80858">
        <w:tab/>
      </w:r>
    </w:p>
    <w:p w14:paraId="744F0FAB" w14:textId="77777777" w:rsidR="00A87812" w:rsidRDefault="00A87812" w:rsidP="006E1397">
      <w:pPr>
        <w:ind w:left="360" w:firstLine="0"/>
      </w:pPr>
    </w:p>
    <w:p w14:paraId="18191832" w14:textId="77777777" w:rsidR="00CE68D4" w:rsidRPr="000C4D74" w:rsidRDefault="00CE68D4" w:rsidP="006E1397">
      <w:pPr>
        <w:ind w:left="360" w:firstLine="0"/>
      </w:pPr>
    </w:p>
    <w:p w14:paraId="15C2006C" w14:textId="77777777" w:rsidR="00CE68D4" w:rsidRPr="000C4D74" w:rsidRDefault="00CE68D4" w:rsidP="006E1397">
      <w:pPr>
        <w:ind w:left="360" w:firstLine="0"/>
      </w:pPr>
    </w:p>
    <w:p w14:paraId="4E96E2EF" w14:textId="77777777" w:rsidR="00CE68D4" w:rsidRPr="000C4D74" w:rsidRDefault="00CE68D4" w:rsidP="006E1397">
      <w:pPr>
        <w:ind w:left="360" w:firstLine="0"/>
      </w:pPr>
    </w:p>
    <w:p w14:paraId="0D8CD168" w14:textId="77777777" w:rsidR="00CE68D4" w:rsidRPr="000C4D74" w:rsidRDefault="00CE68D4" w:rsidP="006E1397">
      <w:pPr>
        <w:ind w:left="360" w:firstLine="0"/>
      </w:pPr>
    </w:p>
    <w:p w14:paraId="6E4A2971" w14:textId="77777777" w:rsidR="00691033" w:rsidRDefault="00691033" w:rsidP="006E1397">
      <w:pPr>
        <w:rPr>
          <w:rFonts w:asciiTheme="majorHAnsi" w:eastAsiaTheme="majorEastAsia" w:hAnsiTheme="majorHAnsi" w:cstheme="majorBidi"/>
          <w:b/>
          <w:bCs/>
          <w:color w:val="365F91" w:themeColor="accent1" w:themeShade="BF"/>
          <w:sz w:val="24"/>
          <w:szCs w:val="24"/>
        </w:rPr>
      </w:pPr>
      <w:r>
        <w:br w:type="page"/>
      </w:r>
    </w:p>
    <w:p w14:paraId="2E24C9C4" w14:textId="77777777" w:rsidR="00B32EA2" w:rsidRDefault="00B32EA2" w:rsidP="006E1397">
      <w:pPr>
        <w:pStyle w:val="Heading1"/>
      </w:pPr>
      <w:bookmarkStart w:id="192" w:name="_Toc424744152"/>
      <w:bookmarkStart w:id="193" w:name="_Toc448494027"/>
      <w:r>
        <w:lastRenderedPageBreak/>
        <w:t>Spec Changes</w:t>
      </w:r>
      <w:bookmarkEnd w:id="192"/>
      <w:bookmarkEnd w:id="193"/>
    </w:p>
    <w:p w14:paraId="545D2577" w14:textId="77777777" w:rsidR="00CE68D4" w:rsidRDefault="00CE68D4" w:rsidP="006E1397">
      <w:pPr>
        <w:ind w:firstLine="0"/>
        <w:rPr>
          <w:rStyle w:val="Emphasis"/>
          <w:b w:val="0"/>
          <w:i w:val="0"/>
          <w:iCs w:val="0"/>
          <w:color w:val="auto"/>
        </w:rPr>
      </w:pPr>
    </w:p>
    <w:p w14:paraId="14732817" w14:textId="43345F5C" w:rsidR="00026871" w:rsidRPr="00026871" w:rsidRDefault="009F296C" w:rsidP="006E1397">
      <w:pPr>
        <w:pStyle w:val="ListParagraph"/>
        <w:numPr>
          <w:ilvl w:val="0"/>
          <w:numId w:val="1"/>
        </w:numPr>
        <w:rPr>
          <w:bCs/>
        </w:rPr>
      </w:pPr>
      <w:r>
        <w:rPr>
          <w:bCs/>
        </w:rPr>
        <w:t>None currently.</w:t>
      </w:r>
    </w:p>
    <w:p w14:paraId="7877D4A8" w14:textId="77777777" w:rsidR="00026871" w:rsidRDefault="00026871" w:rsidP="006E1397">
      <w:pPr>
        <w:ind w:firstLine="0"/>
        <w:rPr>
          <w:rStyle w:val="Emphasis"/>
          <w:b w:val="0"/>
          <w:i w:val="0"/>
          <w:iCs w:val="0"/>
          <w:color w:val="auto"/>
        </w:rPr>
      </w:pPr>
    </w:p>
    <w:p w14:paraId="28261A88" w14:textId="77777777" w:rsidR="00645A6F" w:rsidRPr="00D012EE" w:rsidRDefault="00645A6F" w:rsidP="006E1397">
      <w:pPr>
        <w:ind w:left="360" w:firstLine="0"/>
        <w:rPr>
          <w:rStyle w:val="Emphasis"/>
          <w:b w:val="0"/>
          <w:i w:val="0"/>
          <w:iCs w:val="0"/>
          <w:color w:val="auto"/>
        </w:rPr>
      </w:pPr>
    </w:p>
    <w:p w14:paraId="58D4A3A7" w14:textId="77777777" w:rsidR="0089509F" w:rsidRPr="000D344F" w:rsidRDefault="0089509F" w:rsidP="006E1397">
      <w:pPr>
        <w:rPr>
          <w:b/>
          <w:bCs/>
          <w:color w:val="C00000"/>
        </w:rPr>
      </w:pPr>
    </w:p>
    <w:p w14:paraId="20C06E89" w14:textId="408D202B" w:rsidR="008D695E" w:rsidRDefault="00691033" w:rsidP="006E1397">
      <w:pPr>
        <w:pStyle w:val="Heading1"/>
        <w:pBdr>
          <w:bottom w:val="single" w:sz="12" w:space="0" w:color="365F91" w:themeColor="accent1" w:themeShade="BF"/>
        </w:pBdr>
      </w:pPr>
      <w:r>
        <w:br w:type="page"/>
      </w:r>
      <w:bookmarkStart w:id="194" w:name="_Toc448494028"/>
      <w:r w:rsidR="008D695E">
        <w:lastRenderedPageBreak/>
        <w:t>DBContent:</w:t>
      </w:r>
      <w:bookmarkEnd w:id="194"/>
      <w:r w:rsidR="008D695E">
        <w:tab/>
      </w:r>
    </w:p>
    <w:p w14:paraId="70972C1C" w14:textId="77777777" w:rsidR="00691033" w:rsidRDefault="00691033" w:rsidP="006E1397">
      <w:pPr>
        <w:rPr>
          <w:rFonts w:asciiTheme="majorHAnsi" w:eastAsiaTheme="majorEastAsia" w:hAnsiTheme="majorHAnsi" w:cstheme="majorBidi"/>
          <w:b/>
          <w:bCs/>
          <w:color w:val="365F91" w:themeColor="accent1" w:themeShade="BF"/>
          <w:sz w:val="24"/>
          <w:szCs w:val="24"/>
        </w:rPr>
      </w:pPr>
    </w:p>
    <w:p w14:paraId="00216CE4" w14:textId="38109D13" w:rsidR="001972DC" w:rsidRDefault="009C1F3E" w:rsidP="00133235">
      <w:pPr>
        <w:pStyle w:val="Heading2"/>
      </w:pPr>
      <w:bookmarkStart w:id="195" w:name="_Toc448494029"/>
      <w:r>
        <w:t>JOURNAL</w:t>
      </w:r>
      <w:bookmarkEnd w:id="195"/>
    </w:p>
    <w:p w14:paraId="257E54B5" w14:textId="461B35AD" w:rsidR="009C1F3E" w:rsidRDefault="009C1F3E" w:rsidP="009C1F3E">
      <w:pPr>
        <w:pStyle w:val="Heading5"/>
        <w:ind w:left="720"/>
        <w:rPr>
          <w:lang w:bidi="ar-SA"/>
        </w:rPr>
      </w:pPr>
      <w:bookmarkStart w:id="196" w:name="_Toc448494030"/>
      <w:r>
        <w:rPr>
          <w:lang w:bidi="ar-SA"/>
        </w:rPr>
        <w:t>EDITORROLE</w:t>
      </w:r>
      <w:bookmarkEnd w:id="196"/>
    </w:p>
    <w:p w14:paraId="7A847220" w14:textId="515E483A" w:rsidR="009C1F3E" w:rsidRDefault="009C1F3E" w:rsidP="009C1F3E">
      <w:pPr>
        <w:ind w:left="1080" w:firstLine="0"/>
        <w:rPr>
          <w:lang w:bidi="ar-SA"/>
        </w:rPr>
      </w:pPr>
      <w:r>
        <w:rPr>
          <w:lang w:bidi="ar-SA"/>
        </w:rPr>
        <w:t>Add CAN_ASSIGN_AUTHORS field (bit, NOT NULL, Default 0)</w:t>
      </w:r>
      <w:r w:rsidR="00C777A0">
        <w:rPr>
          <w:lang w:bidi="ar-SA"/>
        </w:rPr>
        <w:t>.  Indicates that the editor user can/cannot assign authors to proposals or for commentary.</w:t>
      </w:r>
    </w:p>
    <w:p w14:paraId="6891606A" w14:textId="2C2CB23A" w:rsidR="009C1F3E" w:rsidRDefault="009C1F3E" w:rsidP="009C1F3E">
      <w:pPr>
        <w:pStyle w:val="Heading5"/>
        <w:ind w:left="720"/>
        <w:rPr>
          <w:lang w:bidi="ar-SA"/>
        </w:rPr>
      </w:pPr>
      <w:bookmarkStart w:id="197" w:name="_Toc448494031"/>
      <w:r>
        <w:rPr>
          <w:lang w:bidi="ar-SA"/>
        </w:rPr>
        <w:t>INVITED_AUTHORS</w:t>
      </w:r>
      <w:bookmarkEnd w:id="197"/>
    </w:p>
    <w:p w14:paraId="49BE2E3E" w14:textId="59984C8C" w:rsidR="009C1F3E" w:rsidRDefault="009C1F3E" w:rsidP="009C1F3E">
      <w:pPr>
        <w:ind w:left="1080" w:firstLine="0"/>
        <w:rPr>
          <w:lang w:bidi="ar-SA"/>
        </w:rPr>
      </w:pPr>
      <w:r>
        <w:rPr>
          <w:lang w:bidi="ar-SA"/>
        </w:rPr>
        <w:t>Add INVITETYPE field (smallint NOT NULL, default = 0)</w:t>
      </w:r>
    </w:p>
    <w:p w14:paraId="2000CBD4" w14:textId="779C6014" w:rsidR="009C1F3E" w:rsidRDefault="009C1F3E" w:rsidP="009C1F3E">
      <w:pPr>
        <w:ind w:left="1440" w:firstLine="0"/>
        <w:rPr>
          <w:lang w:bidi="ar-SA"/>
        </w:rPr>
      </w:pPr>
      <w:r>
        <w:rPr>
          <w:lang w:bidi="ar-SA"/>
        </w:rPr>
        <w:t>Valid Values:</w:t>
      </w:r>
    </w:p>
    <w:p w14:paraId="42BD6A1B" w14:textId="5D4A28D8" w:rsidR="009C1F3E" w:rsidRDefault="009C1F3E" w:rsidP="009C1F3E">
      <w:pPr>
        <w:ind w:left="1440" w:firstLine="0"/>
        <w:rPr>
          <w:lang w:bidi="ar-SA"/>
        </w:rPr>
      </w:pPr>
      <w:r>
        <w:rPr>
          <w:lang w:bidi="ar-SA"/>
        </w:rPr>
        <w:t>0 – INVITATION</w:t>
      </w:r>
    </w:p>
    <w:p w14:paraId="451ECA0A" w14:textId="01F7F1B4" w:rsidR="009C1F3E" w:rsidRDefault="009C1F3E" w:rsidP="009C1F3E">
      <w:pPr>
        <w:ind w:left="1440" w:firstLine="0"/>
        <w:rPr>
          <w:lang w:bidi="ar-SA"/>
        </w:rPr>
      </w:pPr>
      <w:r>
        <w:rPr>
          <w:lang w:bidi="ar-SA"/>
        </w:rPr>
        <w:t xml:space="preserve">1 – ASSIGNMENT </w:t>
      </w:r>
    </w:p>
    <w:p w14:paraId="2905BDED" w14:textId="77777777" w:rsidR="00C777A0" w:rsidRDefault="00C777A0" w:rsidP="009C1F3E">
      <w:pPr>
        <w:ind w:left="1440" w:firstLine="0"/>
        <w:rPr>
          <w:lang w:bidi="ar-SA"/>
        </w:rPr>
      </w:pPr>
    </w:p>
    <w:p w14:paraId="5C53F34E" w14:textId="1BA9D8BF" w:rsidR="00C777A0" w:rsidRDefault="00C777A0" w:rsidP="009C1F3E">
      <w:pPr>
        <w:ind w:left="1440" w:firstLine="0"/>
        <w:rPr>
          <w:lang w:bidi="ar-SA"/>
        </w:rPr>
      </w:pPr>
      <w:r>
        <w:rPr>
          <w:lang w:bidi="ar-SA"/>
        </w:rPr>
        <w:t>Indicates the type of invitation being undertaken.</w:t>
      </w:r>
    </w:p>
    <w:p w14:paraId="38E5B5BD" w14:textId="5F79DA2B" w:rsidR="0001462B" w:rsidRDefault="0001462B" w:rsidP="0001462B">
      <w:pPr>
        <w:pStyle w:val="Heading5"/>
        <w:ind w:left="720"/>
        <w:rPr>
          <w:lang w:bidi="ar-SA"/>
        </w:rPr>
      </w:pPr>
      <w:bookmarkStart w:id="198" w:name="_Toc448494032"/>
      <w:r>
        <w:rPr>
          <w:lang w:bidi="ar-SA"/>
        </w:rPr>
        <w:t>EVENT</w:t>
      </w:r>
      <w:bookmarkEnd w:id="198"/>
    </w:p>
    <w:p w14:paraId="60B37A89" w14:textId="5DFD8A15" w:rsidR="0001462B" w:rsidRDefault="0001462B" w:rsidP="0001462B">
      <w:pPr>
        <w:ind w:left="1080" w:firstLine="0"/>
        <w:rPr>
          <w:lang w:bidi="ar-SA"/>
        </w:rPr>
      </w:pPr>
      <w:r>
        <w:rPr>
          <w:lang w:bidi="ar-SA"/>
        </w:rPr>
        <w:t xml:space="preserve">Add new events under parent event </w:t>
      </w:r>
      <w:r>
        <w:rPr>
          <w:i/>
          <w:lang w:bidi="ar-SA"/>
        </w:rPr>
        <w:t>Author Invitation</w:t>
      </w:r>
      <w:r>
        <w:rPr>
          <w:lang w:bidi="ar-SA"/>
        </w:rPr>
        <w:t xml:space="preserve"> (1011) and reorder per spec</w:t>
      </w:r>
    </w:p>
    <w:p w14:paraId="684991E5" w14:textId="18030F8A" w:rsidR="0001462B" w:rsidRDefault="0001462B" w:rsidP="0001462B">
      <w:pPr>
        <w:ind w:left="1440" w:firstLine="0"/>
        <w:rPr>
          <w:lang w:bidi="ar-SA"/>
        </w:rPr>
      </w:pPr>
      <w:r>
        <w:rPr>
          <w:lang w:bidi="ar-SA"/>
        </w:rPr>
        <w:t>Author Assigned (Not Invited) For Proposal (113)</w:t>
      </w:r>
    </w:p>
    <w:p w14:paraId="63BE5656" w14:textId="3A4C1D84" w:rsidR="0001462B" w:rsidRDefault="0001462B" w:rsidP="0001462B">
      <w:pPr>
        <w:ind w:left="1440" w:firstLine="0"/>
        <w:rPr>
          <w:lang w:bidi="ar-SA"/>
        </w:rPr>
      </w:pPr>
      <w:r>
        <w:rPr>
          <w:lang w:bidi="ar-SA"/>
        </w:rPr>
        <w:t>Author Assigned (Not Invited) For Commentary (114)</w:t>
      </w:r>
    </w:p>
    <w:p w14:paraId="4877E2FF" w14:textId="646E6994" w:rsidR="0001462B" w:rsidRDefault="0001462B" w:rsidP="0001462B">
      <w:pPr>
        <w:ind w:left="1440" w:firstLine="0"/>
        <w:rPr>
          <w:lang w:bidi="ar-SA"/>
        </w:rPr>
      </w:pPr>
      <w:r>
        <w:rPr>
          <w:lang w:bidi="ar-SA"/>
        </w:rPr>
        <w:t>Author Unassigned After Accepting Invite (115)</w:t>
      </w:r>
    </w:p>
    <w:p w14:paraId="1515125E" w14:textId="7AD52CE7" w:rsidR="0001462B" w:rsidRDefault="0001462B" w:rsidP="0001462B">
      <w:pPr>
        <w:ind w:left="1440" w:firstLine="0"/>
        <w:rPr>
          <w:lang w:bidi="ar-SA"/>
        </w:rPr>
      </w:pPr>
      <w:r>
        <w:rPr>
          <w:lang w:bidi="ar-SA"/>
        </w:rPr>
        <w:t>Author Unassigned After Assignment (116)</w:t>
      </w:r>
    </w:p>
    <w:p w14:paraId="5F288776" w14:textId="30E1A923" w:rsidR="0001462B" w:rsidRDefault="0001462B" w:rsidP="0001462B">
      <w:pPr>
        <w:pStyle w:val="Heading5"/>
        <w:ind w:left="720"/>
        <w:rPr>
          <w:lang w:bidi="ar-SA"/>
        </w:rPr>
      </w:pPr>
      <w:bookmarkStart w:id="199" w:name="_Toc448494033"/>
      <w:r>
        <w:rPr>
          <w:lang w:bidi="ar-SA"/>
        </w:rPr>
        <w:t>APP_PAGES</w:t>
      </w:r>
      <w:bookmarkEnd w:id="199"/>
    </w:p>
    <w:p w14:paraId="4474C70B" w14:textId="4E9AA305" w:rsidR="0038769D" w:rsidRDefault="0001462B" w:rsidP="0001462B">
      <w:pPr>
        <w:ind w:left="1080" w:firstLine="0"/>
        <w:rPr>
          <w:i/>
          <w:lang w:bidi="ar-SA"/>
        </w:rPr>
      </w:pPr>
      <w:r>
        <w:rPr>
          <w:lang w:bidi="ar-SA"/>
        </w:rPr>
        <w:t xml:space="preserve">Add </w:t>
      </w:r>
      <w:r>
        <w:rPr>
          <w:i/>
          <w:lang w:bidi="ar-SA"/>
        </w:rPr>
        <w:t>SearchAuthors.aspx</w:t>
      </w:r>
    </w:p>
    <w:p w14:paraId="4F04C6A3" w14:textId="05454CA9" w:rsidR="0038769D" w:rsidRDefault="0038769D" w:rsidP="0038769D">
      <w:pPr>
        <w:pStyle w:val="Heading5"/>
        <w:ind w:left="720"/>
        <w:rPr>
          <w:lang w:bidi="ar-SA"/>
        </w:rPr>
      </w:pPr>
      <w:bookmarkStart w:id="200" w:name="_Toc448494034"/>
      <w:r>
        <w:rPr>
          <w:lang w:bidi="ar-SA"/>
        </w:rPr>
        <w:t>PAGE_PREFS</w:t>
      </w:r>
      <w:bookmarkEnd w:id="200"/>
    </w:p>
    <w:p w14:paraId="1D6CD66D" w14:textId="66D6425C" w:rsidR="0038769D" w:rsidRPr="0038769D" w:rsidRDefault="0038769D" w:rsidP="0038769D">
      <w:pPr>
        <w:ind w:left="1080" w:firstLine="0"/>
        <w:rPr>
          <w:lang w:bidi="ar-SA"/>
        </w:rPr>
      </w:pPr>
      <w:r>
        <w:rPr>
          <w:lang w:bidi="ar-SA"/>
        </w:rPr>
        <w:t xml:space="preserve">Add PREF_ID = 1 for page id returned in adding SearchAuthors.aspx to APP_PAGES </w:t>
      </w:r>
    </w:p>
    <w:p w14:paraId="4FB72F40" w14:textId="30349A16" w:rsidR="008D695E" w:rsidRDefault="009C1F3E" w:rsidP="009C1F3E">
      <w:pPr>
        <w:pStyle w:val="Heading5"/>
        <w:ind w:left="720"/>
      </w:pPr>
      <w:bookmarkStart w:id="201" w:name="_Toc448494035"/>
      <w:r>
        <w:t>UDF_getAuthorInvitationStatistics</w:t>
      </w:r>
      <w:bookmarkEnd w:id="201"/>
    </w:p>
    <w:p w14:paraId="7066BB84" w14:textId="6194D363" w:rsidR="009C1F3E" w:rsidRDefault="009C1F3E" w:rsidP="009C1F3E">
      <w:pPr>
        <w:ind w:left="1080" w:firstLine="0"/>
        <w:rPr>
          <w:bCs/>
        </w:rPr>
      </w:pPr>
      <w:r>
        <w:rPr>
          <w:bCs/>
        </w:rPr>
        <w:t>Add capture of INVITED_AUTHORS.INVITETYPE</w:t>
      </w:r>
    </w:p>
    <w:p w14:paraId="157F0745" w14:textId="177CAC03" w:rsidR="0038769D" w:rsidRDefault="0038769D" w:rsidP="0038769D">
      <w:pPr>
        <w:pStyle w:val="Heading5"/>
        <w:ind w:left="720"/>
      </w:pPr>
      <w:bookmarkStart w:id="202" w:name="_Toc448494036"/>
      <w:r>
        <w:t>usp_SelectEditorRoleSettings</w:t>
      </w:r>
      <w:bookmarkEnd w:id="202"/>
    </w:p>
    <w:p w14:paraId="24DF9D40" w14:textId="31A05B08" w:rsidR="0038769D" w:rsidRDefault="0038769D" w:rsidP="0038769D">
      <w:pPr>
        <w:ind w:left="1080" w:firstLine="0"/>
      </w:pPr>
      <w:r>
        <w:t>Add support for new EDITORROLE.CAN_ASSIGN_AUTHORS</w:t>
      </w:r>
    </w:p>
    <w:p w14:paraId="441DF041" w14:textId="1793F6FA" w:rsidR="0038769D" w:rsidRDefault="0038769D" w:rsidP="0038769D">
      <w:pPr>
        <w:pStyle w:val="Heading5"/>
        <w:ind w:hanging="720"/>
      </w:pPr>
      <w:bookmarkStart w:id="203" w:name="_Toc448494037"/>
      <w:r>
        <w:t>usp_InsertInvitedAuthor</w:t>
      </w:r>
      <w:bookmarkEnd w:id="203"/>
    </w:p>
    <w:p w14:paraId="22769722" w14:textId="5EAF92E5" w:rsidR="0038769D" w:rsidRDefault="0038769D" w:rsidP="0038769D">
      <w:pPr>
        <w:ind w:left="1080" w:firstLine="0"/>
      </w:pPr>
      <w:r>
        <w:t>populate new INVITED_AUTHORS.INVITETYPE via @inviteType parameter</w:t>
      </w:r>
    </w:p>
    <w:p w14:paraId="10A34D3C" w14:textId="63D6BBCE" w:rsidR="0038769D" w:rsidRDefault="0038769D" w:rsidP="0038769D">
      <w:pPr>
        <w:pStyle w:val="Heading5"/>
        <w:ind w:left="720"/>
      </w:pPr>
      <w:bookmarkStart w:id="204" w:name="_Toc448494038"/>
      <w:r>
        <w:t>usp_SelectInvitedAuthorsByDocID</w:t>
      </w:r>
      <w:bookmarkEnd w:id="204"/>
    </w:p>
    <w:p w14:paraId="3FEFB2D7" w14:textId="69ACB63F" w:rsidR="0038769D" w:rsidRDefault="0038769D" w:rsidP="0038769D">
      <w:pPr>
        <w:ind w:left="1080" w:firstLine="0"/>
      </w:pPr>
      <w:r>
        <w:t>capture new INVITED_AUTHORS.INVITETYPE</w:t>
      </w:r>
    </w:p>
    <w:p w14:paraId="21D88E6B" w14:textId="0BDC5832" w:rsidR="0038769D" w:rsidRDefault="0038769D" w:rsidP="0038769D">
      <w:pPr>
        <w:pStyle w:val="Heading5"/>
        <w:ind w:left="720"/>
      </w:pPr>
      <w:bookmarkStart w:id="205" w:name="_Toc448494039"/>
      <w:r>
        <w:t>usp_UpdateInvitedAuthor</w:t>
      </w:r>
      <w:bookmarkEnd w:id="205"/>
    </w:p>
    <w:p w14:paraId="1F3027EB" w14:textId="3E6BCF28" w:rsidR="0038769D" w:rsidRDefault="0038769D" w:rsidP="0038769D">
      <w:pPr>
        <w:ind w:left="1080" w:firstLine="0"/>
      </w:pPr>
      <w:r>
        <w:t>populate new INVITED_AUTHORS.INVITETYPE via @inviteType parameter</w:t>
      </w:r>
    </w:p>
    <w:p w14:paraId="60F2C929" w14:textId="77777777" w:rsidR="00C777A0" w:rsidRDefault="00C777A0">
      <w:pPr>
        <w:rPr>
          <w:rFonts w:eastAsiaTheme="majorEastAsia" w:cstheme="majorBidi"/>
          <w:b/>
          <w:color w:val="595959" w:themeColor="text1" w:themeTint="A6"/>
        </w:rPr>
      </w:pPr>
      <w:bookmarkStart w:id="206" w:name="_Toc448494040"/>
      <w:r>
        <w:br w:type="page"/>
      </w:r>
    </w:p>
    <w:p w14:paraId="48F6F724" w14:textId="5DECCFF5" w:rsidR="0038769D" w:rsidRDefault="0038769D" w:rsidP="0038769D">
      <w:pPr>
        <w:pStyle w:val="Heading5"/>
        <w:ind w:left="720"/>
      </w:pPr>
      <w:r>
        <w:lastRenderedPageBreak/>
        <w:t>usp_InsertEditorRoleSettings</w:t>
      </w:r>
      <w:bookmarkEnd w:id="206"/>
    </w:p>
    <w:p w14:paraId="0BCEEEFD" w14:textId="51A8AAD2" w:rsidR="0038769D" w:rsidRDefault="0038769D" w:rsidP="0038769D">
      <w:pPr>
        <w:ind w:left="1080" w:firstLine="0"/>
      </w:pPr>
      <w:r>
        <w:t>populate new EDITORROLE.CAN_ASSIGN_AUTHORS via @CANASSIGNAUTHORS parameter</w:t>
      </w:r>
    </w:p>
    <w:p w14:paraId="4EAE0BF6" w14:textId="696C6D36" w:rsidR="0038769D" w:rsidRDefault="0038769D" w:rsidP="0038769D">
      <w:pPr>
        <w:pStyle w:val="Heading5"/>
        <w:ind w:left="720"/>
      </w:pPr>
      <w:bookmarkStart w:id="207" w:name="_Toc448494041"/>
      <w:r>
        <w:t>usp_UpdateEditorRoleSettings</w:t>
      </w:r>
      <w:bookmarkEnd w:id="207"/>
    </w:p>
    <w:p w14:paraId="38DFF9B4" w14:textId="037B3F8B" w:rsidR="0038769D" w:rsidRDefault="0038769D" w:rsidP="0038769D">
      <w:pPr>
        <w:ind w:left="1080" w:firstLine="0"/>
      </w:pPr>
      <w:r>
        <w:t>populate new EDITORROLE.CAN_ASSIGN_AUTHORS via @CANASSIGNAUTHORS parameter</w:t>
      </w:r>
    </w:p>
    <w:p w14:paraId="2A41601C" w14:textId="2910D6E2" w:rsidR="0038769D" w:rsidRDefault="0038769D" w:rsidP="0038769D">
      <w:pPr>
        <w:pStyle w:val="Heading5"/>
        <w:ind w:left="720"/>
      </w:pPr>
      <w:bookmarkStart w:id="208" w:name="_Toc448494042"/>
      <w:r>
        <w:t>usp_SelectInvitedAuthorsByID</w:t>
      </w:r>
      <w:bookmarkEnd w:id="208"/>
    </w:p>
    <w:p w14:paraId="644CD67A" w14:textId="3BBCF42B" w:rsidR="00103E07" w:rsidRDefault="00103E07" w:rsidP="00103E07">
      <w:pPr>
        <w:ind w:left="1080" w:firstLine="0"/>
      </w:pPr>
      <w:r>
        <w:t>capture new INVITED_AUTHORS.INVITETYPE field</w:t>
      </w:r>
    </w:p>
    <w:p w14:paraId="33CE1C6F" w14:textId="2E72B2AC" w:rsidR="00103E07" w:rsidRDefault="00103E07" w:rsidP="00103E07">
      <w:pPr>
        <w:pStyle w:val="Heading5"/>
        <w:ind w:left="720"/>
      </w:pPr>
      <w:bookmarkStart w:id="209" w:name="_Toc448494043"/>
      <w:r>
        <w:t>usp_SelectInvitedAuthorsByChildDocID</w:t>
      </w:r>
      <w:bookmarkEnd w:id="209"/>
    </w:p>
    <w:p w14:paraId="05259729" w14:textId="77777777" w:rsidR="00103E07" w:rsidRDefault="00103E07" w:rsidP="00103E07">
      <w:pPr>
        <w:ind w:left="1080" w:firstLine="0"/>
      </w:pPr>
      <w:r>
        <w:t>capture new INVITED_AUTHORS.INVITETYPE field</w:t>
      </w:r>
    </w:p>
    <w:p w14:paraId="245C863A" w14:textId="26BED575" w:rsidR="00103E07" w:rsidRDefault="00103E07" w:rsidP="00103E07">
      <w:pPr>
        <w:pStyle w:val="Heading5"/>
        <w:ind w:left="720"/>
      </w:pPr>
      <w:bookmarkStart w:id="210" w:name="_Toc448494044"/>
      <w:r>
        <w:t>usp_SelectInvitedAuthorDocIDAndEventLetterID</w:t>
      </w:r>
      <w:bookmarkEnd w:id="210"/>
    </w:p>
    <w:p w14:paraId="0C962821" w14:textId="77777777" w:rsidR="00103E07" w:rsidRDefault="00103E07" w:rsidP="00103E07">
      <w:pPr>
        <w:ind w:left="1080" w:firstLine="0"/>
      </w:pPr>
      <w:r>
        <w:t>capture new INVITED_AUTHORS.INVITETYPE field</w:t>
      </w:r>
    </w:p>
    <w:p w14:paraId="2F02B875" w14:textId="22AEB511" w:rsidR="00103E07" w:rsidRDefault="00103E07" w:rsidP="00103E07">
      <w:pPr>
        <w:pStyle w:val="Heading5"/>
        <w:ind w:left="720"/>
      </w:pPr>
      <w:bookmarkStart w:id="211" w:name="_Toc448494045"/>
      <w:r>
        <w:t>usp_SelectAllEditorRoleSettings</w:t>
      </w:r>
      <w:bookmarkEnd w:id="211"/>
    </w:p>
    <w:p w14:paraId="166B23DF" w14:textId="79602417" w:rsidR="00103E07" w:rsidRDefault="00103E07" w:rsidP="00103E07">
      <w:pPr>
        <w:ind w:left="1080" w:firstLine="0"/>
      </w:pPr>
      <w:r>
        <w:t>capture new EDITORROLE.CAN_ASSIGN_AUTHORS</w:t>
      </w:r>
    </w:p>
    <w:p w14:paraId="01BC48DC" w14:textId="4A4CD80D" w:rsidR="00103E07" w:rsidRDefault="00103E07" w:rsidP="00103E07">
      <w:pPr>
        <w:pStyle w:val="Heading5"/>
        <w:ind w:left="720"/>
      </w:pPr>
      <w:bookmarkStart w:id="212" w:name="_Toc448494046"/>
      <w:r>
        <w:t>usp_SelectInvitedAuthorsForRemindert</w:t>
      </w:r>
      <w:bookmarkEnd w:id="212"/>
    </w:p>
    <w:p w14:paraId="2F43C90F" w14:textId="77777777" w:rsidR="00103E07" w:rsidRDefault="00103E07" w:rsidP="00103E07">
      <w:pPr>
        <w:ind w:left="1080" w:firstLine="0"/>
      </w:pPr>
      <w:r>
        <w:t>capture new INVITED_AUTHORS.INVITETYPE field</w:t>
      </w:r>
    </w:p>
    <w:p w14:paraId="5C3ED27B" w14:textId="0FA3CFF4" w:rsidR="00103E07" w:rsidRDefault="00103E07" w:rsidP="00103E07">
      <w:pPr>
        <w:pStyle w:val="Heading5"/>
        <w:ind w:left="720"/>
      </w:pPr>
      <w:bookmarkStart w:id="213" w:name="_Toc448494047"/>
      <w:r>
        <w:t>usp_SelectInvitedAuthorsByPeopleIDs</w:t>
      </w:r>
      <w:bookmarkEnd w:id="213"/>
    </w:p>
    <w:p w14:paraId="711DAF98" w14:textId="77777777" w:rsidR="00103E07" w:rsidRDefault="00103E07" w:rsidP="00103E07">
      <w:pPr>
        <w:ind w:left="1080" w:firstLine="0"/>
      </w:pPr>
      <w:r>
        <w:t>capture new INVITED_AUTHORS.INVITETYPE field</w:t>
      </w:r>
    </w:p>
    <w:p w14:paraId="785576D2" w14:textId="77777777" w:rsidR="00103E07" w:rsidRDefault="00103E07" w:rsidP="00103E07">
      <w:pPr>
        <w:ind w:left="1080" w:firstLine="0"/>
      </w:pPr>
    </w:p>
    <w:p w14:paraId="24CF4972" w14:textId="4A3014A7" w:rsidR="002A36BB" w:rsidRDefault="002A36BB" w:rsidP="00133235">
      <w:pPr>
        <w:pStyle w:val="Heading2"/>
      </w:pPr>
      <w:bookmarkStart w:id="214" w:name="_Toc448494048"/>
      <w:r>
        <w:t>UDB</w:t>
      </w:r>
      <w:bookmarkEnd w:id="214"/>
    </w:p>
    <w:p w14:paraId="511DD6C7" w14:textId="77777777" w:rsidR="00CE6CB3" w:rsidRDefault="00CE6CB3" w:rsidP="00CE6CB3">
      <w:pPr>
        <w:pStyle w:val="Heading5"/>
        <w:ind w:left="720"/>
        <w:rPr>
          <w:lang w:bidi="ar-SA"/>
        </w:rPr>
      </w:pPr>
      <w:bookmarkStart w:id="215" w:name="_Toc448494049"/>
      <w:r>
        <w:rPr>
          <w:lang w:bidi="ar-SA"/>
        </w:rPr>
        <w:t>EDITORROLE</w:t>
      </w:r>
      <w:bookmarkEnd w:id="215"/>
    </w:p>
    <w:p w14:paraId="00C5827D" w14:textId="32CD9D69" w:rsidR="00CE6CB3" w:rsidRDefault="00CE6CB3" w:rsidP="00CE6CB3">
      <w:pPr>
        <w:ind w:left="1080" w:firstLine="0"/>
        <w:rPr>
          <w:lang w:bidi="ar-SA"/>
        </w:rPr>
      </w:pPr>
      <w:r>
        <w:rPr>
          <w:lang w:bidi="ar-SA"/>
        </w:rPr>
        <w:t>Add CAN_ASSIGN_AUTHORS field (bit, NULL)</w:t>
      </w:r>
    </w:p>
    <w:p w14:paraId="342BA1FE" w14:textId="77777777" w:rsidR="00CE6CB3" w:rsidRDefault="00CE6CB3" w:rsidP="00CE6CB3">
      <w:pPr>
        <w:pStyle w:val="Heading5"/>
        <w:ind w:left="720"/>
        <w:rPr>
          <w:lang w:bidi="ar-SA"/>
        </w:rPr>
      </w:pPr>
      <w:bookmarkStart w:id="216" w:name="_Toc448494050"/>
      <w:r>
        <w:rPr>
          <w:lang w:bidi="ar-SA"/>
        </w:rPr>
        <w:t>INVITED_AUTHORS</w:t>
      </w:r>
      <w:bookmarkEnd w:id="216"/>
    </w:p>
    <w:p w14:paraId="020FB0EA" w14:textId="715F651C" w:rsidR="00103E07" w:rsidRDefault="00CE6CB3" w:rsidP="00CE6CB3">
      <w:pPr>
        <w:ind w:left="1080" w:firstLine="0"/>
        <w:rPr>
          <w:lang w:bidi="ar-SA"/>
        </w:rPr>
      </w:pPr>
      <w:r>
        <w:rPr>
          <w:lang w:bidi="ar-SA"/>
        </w:rPr>
        <w:t>Add INVITETYPE field (smallint NULL)</w:t>
      </w:r>
    </w:p>
    <w:p w14:paraId="6DFD37E3" w14:textId="77777777" w:rsidR="00E5632E" w:rsidRDefault="00E5632E" w:rsidP="00CE6CB3">
      <w:pPr>
        <w:ind w:left="1080" w:firstLine="0"/>
        <w:rPr>
          <w:lang w:bidi="ar-SA"/>
        </w:rPr>
      </w:pPr>
    </w:p>
    <w:p w14:paraId="6389C3DE" w14:textId="77777777" w:rsidR="00E5632E" w:rsidRDefault="00E5632E">
      <w:pPr>
        <w:rPr>
          <w:rFonts w:eastAsiaTheme="majorEastAsia" w:cstheme="majorBidi"/>
          <w:b/>
          <w:i/>
          <w:iCs/>
          <w:color w:val="7F7F7F" w:themeColor="text1" w:themeTint="80"/>
          <w:szCs w:val="24"/>
          <w:lang w:bidi="ar-SA"/>
        </w:rPr>
      </w:pPr>
      <w:r>
        <w:br w:type="page"/>
      </w:r>
    </w:p>
    <w:p w14:paraId="2655EAFD" w14:textId="20C93F2F" w:rsidR="00E5632E" w:rsidRDefault="00E5632E" w:rsidP="00133235">
      <w:pPr>
        <w:pStyle w:val="Heading2"/>
      </w:pPr>
      <w:bookmarkStart w:id="217" w:name="_Toc448494051"/>
      <w:r>
        <w:lastRenderedPageBreak/>
        <w:t>TRANSLATION (summary)</w:t>
      </w:r>
      <w:bookmarkEnd w:id="217"/>
    </w:p>
    <w:p w14:paraId="1896B5D2" w14:textId="77777777" w:rsidR="00242947" w:rsidRDefault="00242947" w:rsidP="00242947">
      <w:pPr>
        <w:pStyle w:val="Heading4"/>
      </w:pPr>
      <w:bookmarkStart w:id="218" w:name="_Toc448494052"/>
      <w:r>
        <w:t>+ Common.Events.AuthorAssignedNotInvitedForProposal:</w:t>
      </w:r>
      <w:bookmarkEnd w:id="218"/>
    </w:p>
    <w:p w14:paraId="68C9E8CB" w14:textId="77777777" w:rsidR="00242947" w:rsidRDefault="00242947" w:rsidP="00242947">
      <w:pPr>
        <w:ind w:left="1440" w:firstLine="0"/>
      </w:pPr>
      <w:r>
        <w:t>“Author Assigned (Not Invited) for Proposal”</w:t>
      </w:r>
    </w:p>
    <w:p w14:paraId="7E52488E" w14:textId="77777777" w:rsidR="00242947" w:rsidRDefault="00242947" w:rsidP="00242947">
      <w:pPr>
        <w:pStyle w:val="Heading4"/>
      </w:pPr>
      <w:bookmarkStart w:id="219" w:name="_Toc448494053"/>
      <w:r>
        <w:t>+ Common.Events.AuthorAssignedNotInvitedForCommentary:</w:t>
      </w:r>
      <w:bookmarkEnd w:id="219"/>
    </w:p>
    <w:p w14:paraId="35B67868" w14:textId="77777777" w:rsidR="00242947" w:rsidRDefault="00242947" w:rsidP="00242947">
      <w:pPr>
        <w:ind w:left="1440" w:firstLine="0"/>
        <w:rPr>
          <w:lang w:bidi="ar-SA"/>
        </w:rPr>
      </w:pPr>
      <w:r>
        <w:rPr>
          <w:lang w:bidi="ar-SA"/>
        </w:rPr>
        <w:t>“Author Assigned (Not Invited) for Commentary”</w:t>
      </w:r>
    </w:p>
    <w:p w14:paraId="072A9953" w14:textId="77777777" w:rsidR="00242947" w:rsidRDefault="00242947" w:rsidP="00242947">
      <w:pPr>
        <w:pStyle w:val="Heading4"/>
      </w:pPr>
      <w:bookmarkStart w:id="220" w:name="_Toc448494054"/>
      <w:r>
        <w:t>+ Common.Events.AuthorUnassignedAfterAcceptingInvite:</w:t>
      </w:r>
      <w:bookmarkEnd w:id="220"/>
    </w:p>
    <w:p w14:paraId="0848AB72" w14:textId="77777777" w:rsidR="00242947" w:rsidRDefault="00242947" w:rsidP="00242947">
      <w:pPr>
        <w:ind w:left="1440" w:firstLine="0"/>
        <w:rPr>
          <w:lang w:bidi="ar-SA"/>
        </w:rPr>
      </w:pPr>
      <w:r>
        <w:rPr>
          <w:lang w:bidi="ar-SA"/>
        </w:rPr>
        <w:t>“Author Unassigned after Accepting Invitation”</w:t>
      </w:r>
    </w:p>
    <w:p w14:paraId="779A1F25" w14:textId="77777777" w:rsidR="00242947" w:rsidRDefault="00242947" w:rsidP="00242947">
      <w:pPr>
        <w:pStyle w:val="Heading4"/>
      </w:pPr>
      <w:bookmarkStart w:id="221" w:name="_Toc448494055"/>
      <w:r>
        <w:t>+ Common.Events.AuthorUnassigned after Assignment:</w:t>
      </w:r>
      <w:bookmarkEnd w:id="221"/>
    </w:p>
    <w:p w14:paraId="6EA9BD42" w14:textId="77777777" w:rsidR="00242947" w:rsidRDefault="00242947" w:rsidP="00242947">
      <w:pPr>
        <w:ind w:left="1440" w:firstLine="0"/>
        <w:rPr>
          <w:lang w:bidi="ar-SA"/>
        </w:rPr>
      </w:pPr>
      <w:r>
        <w:rPr>
          <w:lang w:bidi="ar-SA"/>
        </w:rPr>
        <w:t>“Author Unassigned after Assignment”</w:t>
      </w:r>
    </w:p>
    <w:p w14:paraId="1F7B7A6C" w14:textId="77777777" w:rsidR="00242947" w:rsidRDefault="00242947" w:rsidP="00242947">
      <w:pPr>
        <w:pStyle w:val="Heading4"/>
      </w:pPr>
      <w:bookmarkStart w:id="222" w:name="_Toc448494056"/>
      <w:r>
        <w:t>+ Common.Grids.ColumnHeaders.NumberOfLetters:</w:t>
      </w:r>
      <w:bookmarkEnd w:id="222"/>
    </w:p>
    <w:p w14:paraId="2792A0A2" w14:textId="6276C0E8" w:rsidR="00242947" w:rsidRDefault="00242947" w:rsidP="005D2580">
      <w:pPr>
        <w:ind w:left="1440" w:firstLine="0"/>
        <w:rPr>
          <w:lang w:bidi="ar-SA"/>
        </w:rPr>
      </w:pPr>
      <w:r>
        <w:rPr>
          <w:lang w:bidi="ar-SA"/>
        </w:rPr>
        <w:t xml:space="preserve"> “Number of Letters”</w:t>
      </w:r>
    </w:p>
    <w:p w14:paraId="0BACDFE8" w14:textId="77777777" w:rsidR="00242947" w:rsidRDefault="00242947" w:rsidP="00242947">
      <w:pPr>
        <w:pStyle w:val="Heading4"/>
      </w:pPr>
      <w:bookmarkStart w:id="223" w:name="_Toc448494057"/>
      <w:r>
        <w:t>+ Common.Legends.AuthorsToAssign</w:t>
      </w:r>
      <w:bookmarkEnd w:id="223"/>
    </w:p>
    <w:p w14:paraId="02167644" w14:textId="77777777" w:rsidR="00242947" w:rsidRPr="007103C1" w:rsidRDefault="00242947" w:rsidP="00242947">
      <w:pPr>
        <w:ind w:left="1440" w:firstLine="0"/>
        <w:rPr>
          <w:lang w:bidi="ar-SA"/>
        </w:rPr>
      </w:pPr>
      <w:r>
        <w:rPr>
          <w:lang w:bidi="ar-SA"/>
        </w:rPr>
        <w:t>“Authors to Assign”</w:t>
      </w:r>
    </w:p>
    <w:p w14:paraId="43DFDC37" w14:textId="77777777" w:rsidR="00242947" w:rsidRDefault="00242947" w:rsidP="00242947">
      <w:pPr>
        <w:pStyle w:val="Heading4"/>
      </w:pPr>
      <w:bookmarkStart w:id="224" w:name="_Toc448494058"/>
      <w:r>
        <w:t>+ Common.Text.DaysAfterAuthorAssigned:</w:t>
      </w:r>
      <w:bookmarkEnd w:id="224"/>
      <w:r>
        <w:t xml:space="preserve"> </w:t>
      </w:r>
    </w:p>
    <w:p w14:paraId="7E1008D6" w14:textId="77777777" w:rsidR="00242947" w:rsidRDefault="00242947" w:rsidP="00242947">
      <w:pPr>
        <w:ind w:left="1440" w:firstLine="0"/>
      </w:pPr>
      <w:r w:rsidRPr="00F927D1">
        <w:t>“{0} Days&amp;nbsp;After&amp;nbsp;Author&amp;nbsp;Assigned”</w:t>
      </w:r>
    </w:p>
    <w:p w14:paraId="1CCE8D37" w14:textId="77777777" w:rsidR="005D2580" w:rsidRDefault="005D2580" w:rsidP="005D2580">
      <w:pPr>
        <w:pStyle w:val="Heading4"/>
      </w:pPr>
      <w:bookmarkStart w:id="225" w:name="_Toc448494060"/>
      <w:r>
        <w:t>+ Common.Warnings.SearchValidationFailed:</w:t>
      </w:r>
      <w:bookmarkEnd w:id="225"/>
    </w:p>
    <w:p w14:paraId="3B0C364C" w14:textId="77777777" w:rsidR="005D2580" w:rsidRDefault="005D2580" w:rsidP="005D2580">
      <w:pPr>
        <w:ind w:left="1440" w:firstLine="0"/>
        <w:rPr>
          <w:lang w:bidi="ar-SA"/>
        </w:rPr>
      </w:pPr>
      <w:r>
        <w:rPr>
          <w:lang w:bidi="ar-SA"/>
        </w:rPr>
        <w:t>Search Validation Failed</w:t>
      </w:r>
    </w:p>
    <w:p w14:paraId="23AF9B6A" w14:textId="77777777" w:rsidR="006147A3" w:rsidRDefault="006147A3" w:rsidP="006147A3">
      <w:pPr>
        <w:pStyle w:val="Heading4"/>
      </w:pPr>
      <w:bookmarkStart w:id="226" w:name="_Toc448494061"/>
      <w:r>
        <w:t xml:space="preserve">+ </w:t>
      </w:r>
      <w:r w:rsidRPr="00BC209D">
        <w:t>Pages.Admin.EditorRoleManager.AssignAuthors</w:t>
      </w:r>
      <w:r>
        <w:t xml:space="preserve">  -</w:t>
      </w:r>
      <w:bookmarkEnd w:id="226"/>
      <w:r>
        <w:t xml:space="preserve"> </w:t>
      </w:r>
    </w:p>
    <w:p w14:paraId="3AEC4188" w14:textId="22E9E549" w:rsidR="006147A3" w:rsidRDefault="006147A3" w:rsidP="0087142E">
      <w:pPr>
        <w:ind w:left="1440" w:firstLine="0"/>
      </w:pPr>
      <w:r w:rsidRPr="006147A3">
        <w:t>“Assign Authors (without Invitation)”</w:t>
      </w:r>
    </w:p>
    <w:p w14:paraId="66F19F3A" w14:textId="77777777" w:rsidR="005D2580" w:rsidRDefault="005D2580" w:rsidP="005D2580">
      <w:pPr>
        <w:pStyle w:val="Heading4"/>
      </w:pPr>
      <w:bookmarkStart w:id="227" w:name="_Toc448494062"/>
      <w:r>
        <w:t>+ Pages.Editorial.AuthorSelectionSummary.StatusTextAuthorAssigned</w:t>
      </w:r>
      <w:bookmarkEnd w:id="227"/>
    </w:p>
    <w:p w14:paraId="5E76515B" w14:textId="77777777" w:rsidR="005D2580" w:rsidRDefault="005D2580" w:rsidP="005D2580">
      <w:pPr>
        <w:ind w:left="1440" w:firstLine="0"/>
      </w:pPr>
      <w:r>
        <w:t>“Author Assigned – {0}”</w:t>
      </w:r>
    </w:p>
    <w:p w14:paraId="64A16259" w14:textId="77777777" w:rsidR="005D2580" w:rsidRDefault="005D2580" w:rsidP="005D2580">
      <w:pPr>
        <w:pStyle w:val="Heading4"/>
      </w:pPr>
      <w:bookmarkStart w:id="228" w:name="_Toc448494063"/>
      <w:r>
        <w:t>+ Pages.Editorial.AuthorSelectionSummary.StatusTextUnassignedAfterAgreeing</w:t>
      </w:r>
      <w:bookmarkEnd w:id="228"/>
    </w:p>
    <w:p w14:paraId="1E46E992" w14:textId="77777777" w:rsidR="005D2580" w:rsidRDefault="005D2580" w:rsidP="005D2580">
      <w:pPr>
        <w:ind w:left="1440" w:firstLine="0"/>
      </w:pPr>
      <w:r>
        <w:t>“Author Un-assigned after Agreeing – {0}”</w:t>
      </w:r>
    </w:p>
    <w:p w14:paraId="2ACA5DCC" w14:textId="77777777" w:rsidR="005D2580" w:rsidRDefault="005D2580" w:rsidP="005D2580">
      <w:pPr>
        <w:pStyle w:val="Heading4"/>
      </w:pPr>
      <w:bookmarkStart w:id="229" w:name="_Toc448494064"/>
      <w:r>
        <w:t>+ Pages.Editorial.AuthorSelectionSummary.StatusTextUnassignedAfterAssigning</w:t>
      </w:r>
      <w:bookmarkEnd w:id="229"/>
    </w:p>
    <w:p w14:paraId="307D2763" w14:textId="77777777" w:rsidR="005D2580" w:rsidRDefault="005D2580" w:rsidP="005D2580">
      <w:pPr>
        <w:ind w:left="1440" w:firstLine="0"/>
      </w:pPr>
      <w:r>
        <w:t>“Author Un-assigned after Assigning – {0}”</w:t>
      </w:r>
    </w:p>
    <w:p w14:paraId="13B4908D" w14:textId="77777777" w:rsidR="005D2580" w:rsidRDefault="005D2580" w:rsidP="005D2580">
      <w:pPr>
        <w:pStyle w:val="Heading4"/>
      </w:pPr>
      <w:bookmarkStart w:id="230" w:name="_Toc448494065"/>
      <w:r>
        <w:t>+ Pages.Editorial.AuthorSelectionSummary.LinkUnassign</w:t>
      </w:r>
      <w:bookmarkEnd w:id="230"/>
    </w:p>
    <w:p w14:paraId="111A1E7C" w14:textId="77777777" w:rsidR="005D2580" w:rsidRDefault="005D2580" w:rsidP="005D2580">
      <w:pPr>
        <w:ind w:left="1440" w:firstLine="0"/>
      </w:pPr>
      <w:r>
        <w:t>“Un-assign”</w:t>
      </w:r>
    </w:p>
    <w:p w14:paraId="3210236F" w14:textId="77777777" w:rsidR="005D2580" w:rsidRDefault="005D2580" w:rsidP="005D2580">
      <w:pPr>
        <w:ind w:left="1800" w:firstLine="0"/>
        <w:rPr>
          <w:lang w:bidi="ar-SA"/>
        </w:rPr>
      </w:pPr>
    </w:p>
    <w:p w14:paraId="302C2F7E" w14:textId="77777777" w:rsidR="005D2580" w:rsidRPr="00C77B15" w:rsidRDefault="005D2580" w:rsidP="005D2580">
      <w:pPr>
        <w:ind w:left="1440" w:firstLine="0"/>
        <w:rPr>
          <w:lang w:bidi="ar-SA"/>
        </w:rPr>
      </w:pPr>
    </w:p>
    <w:p w14:paraId="737841AA" w14:textId="25DAFD8A" w:rsidR="005D2580" w:rsidRDefault="005D2580" w:rsidP="005D2580">
      <w:pPr>
        <w:pStyle w:val="Heading4"/>
      </w:pPr>
      <w:bookmarkStart w:id="231" w:name="_Toc448494066"/>
      <w:r>
        <w:t>Pages.Editorial.ConfirmAndCustomize</w:t>
      </w:r>
      <w:r w:rsidR="008A28AA">
        <w:t>Uni</w:t>
      </w:r>
      <w:r>
        <w:t>nvitedAuthors.TextAuthorPromotedInAuthorsPlace</w:t>
      </w:r>
      <w:bookmarkEnd w:id="231"/>
    </w:p>
    <w:p w14:paraId="1550D879" w14:textId="625A3C9E" w:rsidR="005D2580" w:rsidRDefault="005D2580" w:rsidP="005D2580">
      <w:pPr>
        <w:ind w:left="1440" w:firstLine="0"/>
        <w:rPr>
          <w:lang w:bidi="ar-SA"/>
        </w:rPr>
      </w:pPr>
      <w:r>
        <w:rPr>
          <w:lang w:bidi="ar-SA"/>
        </w:rPr>
        <w:t>Change “he/she” text to “they”</w:t>
      </w:r>
    </w:p>
    <w:p w14:paraId="3AD47136" w14:textId="77777777" w:rsidR="005D2580" w:rsidRDefault="005D2580" w:rsidP="005D2580">
      <w:pPr>
        <w:ind w:left="1440" w:firstLine="0"/>
        <w:rPr>
          <w:rStyle w:val="Heading4Char"/>
        </w:rPr>
      </w:pPr>
    </w:p>
    <w:p w14:paraId="598D487C" w14:textId="77777777" w:rsidR="005D2580" w:rsidRDefault="005D2580" w:rsidP="005D2580">
      <w:pPr>
        <w:ind w:left="1080" w:firstLine="0"/>
        <w:rPr>
          <w:lang w:bidi="ar-SA"/>
        </w:rPr>
      </w:pPr>
      <w:bookmarkStart w:id="232" w:name="_Toc448494067"/>
      <w:r w:rsidRPr="006147A3">
        <w:rPr>
          <w:rStyle w:val="Heading4Char"/>
        </w:rPr>
        <w:t>+ Pages. Editorial.SendMultipleCustomAuthorInvitationLetters.TextAuthorUnassignedNoticeSent</w:t>
      </w:r>
      <w:bookmarkEnd w:id="232"/>
      <w:r>
        <w:rPr>
          <w:lang w:bidi="ar-SA"/>
        </w:rPr>
        <w:t>:</w:t>
      </w:r>
    </w:p>
    <w:p w14:paraId="1C22B589" w14:textId="77777777" w:rsidR="005D2580" w:rsidRDefault="005D2580" w:rsidP="005D2580">
      <w:pPr>
        <w:ind w:left="1440" w:firstLine="0"/>
        <w:rPr>
          <w:lang w:bidi="ar-SA"/>
        </w:rPr>
      </w:pPr>
      <w:r>
        <w:rPr>
          <w:lang w:bidi="ar-SA"/>
        </w:rPr>
        <w:t>“An Author Un-assigned Notice has been sent to {0}.”</w:t>
      </w:r>
    </w:p>
    <w:p w14:paraId="70374F6A" w14:textId="77777777" w:rsidR="006147A3" w:rsidRDefault="006147A3" w:rsidP="006147A3">
      <w:pPr>
        <w:pStyle w:val="Heading4"/>
      </w:pPr>
      <w:bookmarkStart w:id="233" w:name="_Toc448494068"/>
      <w:r>
        <w:t>+ Pages.Editorial.ConfirmAndCustomizeUninvitedAuthors.UninviteHeaderTitle</w:t>
      </w:r>
      <w:bookmarkEnd w:id="233"/>
      <w:r>
        <w:t xml:space="preserve"> </w:t>
      </w:r>
    </w:p>
    <w:p w14:paraId="14EE7E56" w14:textId="77777777" w:rsidR="006147A3" w:rsidRDefault="006147A3" w:rsidP="0087142E">
      <w:pPr>
        <w:ind w:left="1440" w:firstLine="0"/>
      </w:pPr>
      <w:r>
        <w:t>“Un-invite Author”</w:t>
      </w:r>
    </w:p>
    <w:p w14:paraId="1C716137" w14:textId="77777777" w:rsidR="006147A3" w:rsidRDefault="006147A3" w:rsidP="006147A3">
      <w:pPr>
        <w:pStyle w:val="Heading4"/>
      </w:pPr>
      <w:bookmarkStart w:id="234" w:name="_Toc448494069"/>
      <w:r>
        <w:t>+ Pages.Editorial.ConfirmAndCustomizeUninvitedAuthors.UnassignHeaderTitle</w:t>
      </w:r>
      <w:bookmarkEnd w:id="234"/>
      <w:r>
        <w:t xml:space="preserve"> </w:t>
      </w:r>
    </w:p>
    <w:p w14:paraId="44AB48C2" w14:textId="77777777" w:rsidR="006147A3" w:rsidRDefault="006147A3" w:rsidP="0087142E">
      <w:pPr>
        <w:ind w:left="1440" w:firstLine="0"/>
      </w:pPr>
      <w:r>
        <w:t>“Un-assign Author”</w:t>
      </w:r>
    </w:p>
    <w:p w14:paraId="7A1302C7" w14:textId="77777777" w:rsidR="006147A3" w:rsidRDefault="006147A3" w:rsidP="006147A3">
      <w:pPr>
        <w:pStyle w:val="Heading4"/>
      </w:pPr>
      <w:bookmarkStart w:id="235" w:name="_Toc448494070"/>
      <w:r>
        <w:t>+ Pages.Editorial.ConfirmAndCustomizeUninvitedAuthors.TextAboutToUnassign</w:t>
      </w:r>
      <w:bookmarkEnd w:id="235"/>
    </w:p>
    <w:p w14:paraId="465E975C" w14:textId="77777777" w:rsidR="006147A3" w:rsidRDefault="006147A3" w:rsidP="0087142E">
      <w:pPr>
        <w:ind w:left="1440" w:firstLine="0"/>
        <w:rPr>
          <w:lang w:bidi="ar-SA"/>
        </w:rPr>
      </w:pPr>
      <w:r>
        <w:rPr>
          <w:lang w:bidi="ar-SA"/>
        </w:rPr>
        <w:t>“You are about to Un-assign {0}. This action will terminate this person’s ongoing assignment to submit a manuscript related to Manuscript Number {1} “{2}”.</w:t>
      </w:r>
    </w:p>
    <w:p w14:paraId="35E1830F" w14:textId="77777777" w:rsidR="006147A3" w:rsidRDefault="006147A3" w:rsidP="006147A3">
      <w:pPr>
        <w:pStyle w:val="Heading4"/>
      </w:pPr>
      <w:bookmarkStart w:id="236" w:name="_Toc448494071"/>
      <w:r>
        <w:t>+ Pages.Editorial.ConfirmAndCustomizeUninvitedAuthors.LongUnassignInstructions</w:t>
      </w:r>
      <w:bookmarkEnd w:id="236"/>
    </w:p>
    <w:p w14:paraId="276D99BD" w14:textId="77777777" w:rsidR="006147A3" w:rsidRDefault="006147A3" w:rsidP="0087142E">
      <w:pPr>
        <w:ind w:left="1440" w:firstLine="0"/>
        <w:rPr>
          <w:lang w:bidi="ar-SA"/>
        </w:rPr>
      </w:pPr>
      <w:r>
        <w:rPr>
          <w:lang w:bidi="ar-SA"/>
        </w:rPr>
        <w:t>Same text as TextUnInvitedLetter with a few tweaks to indicate unassignment.</w:t>
      </w:r>
    </w:p>
    <w:p w14:paraId="32AF9F7C" w14:textId="77777777" w:rsidR="006147A3" w:rsidRDefault="006147A3" w:rsidP="006147A3">
      <w:pPr>
        <w:pStyle w:val="Heading4"/>
      </w:pPr>
      <w:bookmarkStart w:id="237" w:name="_Toc448494072"/>
      <w:r>
        <w:t>+ Pages.Editorial.ConfirmAndCustomizeUninvitedAuthors.ShortUnassignInstructions</w:t>
      </w:r>
      <w:bookmarkEnd w:id="237"/>
    </w:p>
    <w:p w14:paraId="168617E3" w14:textId="77777777" w:rsidR="006147A3" w:rsidRPr="00AF421A" w:rsidRDefault="006147A3" w:rsidP="0087142E">
      <w:pPr>
        <w:ind w:left="1440" w:firstLine="0"/>
        <w:rPr>
          <w:lang w:bidi="ar-SA"/>
        </w:rPr>
      </w:pPr>
      <w:r>
        <w:rPr>
          <w:lang w:bidi="ar-SA"/>
        </w:rPr>
        <w:t>Same text as TextSendNotificationLettersToAuthors with a few tweaks to indicate unassignment.</w:t>
      </w:r>
    </w:p>
    <w:p w14:paraId="314F3004" w14:textId="77777777" w:rsidR="006147A3" w:rsidRDefault="006147A3" w:rsidP="006147A3">
      <w:pPr>
        <w:pStyle w:val="Heading4"/>
      </w:pPr>
      <w:bookmarkStart w:id="238" w:name="_Toc448494073"/>
      <w:r>
        <w:t>+ Pages.Editorial.ConfirmAndCustomizeUninvitedAuthors.ButtonUnassignAndSendLetter</w:t>
      </w:r>
      <w:bookmarkEnd w:id="238"/>
    </w:p>
    <w:p w14:paraId="45F1C70B" w14:textId="77777777" w:rsidR="006147A3" w:rsidRDefault="006147A3" w:rsidP="0087142E">
      <w:pPr>
        <w:ind w:left="1440" w:firstLine="0"/>
        <w:rPr>
          <w:lang w:bidi="ar-SA"/>
        </w:rPr>
      </w:pPr>
      <w:r>
        <w:rPr>
          <w:lang w:bidi="ar-SA"/>
        </w:rPr>
        <w:t>“Un-assign and Send Letter”</w:t>
      </w:r>
    </w:p>
    <w:p w14:paraId="5FC899F7" w14:textId="77777777" w:rsidR="005D2580" w:rsidRDefault="005D2580" w:rsidP="005D2580">
      <w:pPr>
        <w:pStyle w:val="Heading4"/>
      </w:pPr>
      <w:bookmarkStart w:id="239" w:name="_Toc448494074"/>
      <w:r>
        <w:t>Pages.Editorial.ResultsForAuthors.AuthorCandidatesShortInstructions</w:t>
      </w:r>
      <w:bookmarkEnd w:id="239"/>
    </w:p>
    <w:p w14:paraId="2DC774D2" w14:textId="77777777" w:rsidR="005D2580" w:rsidRDefault="005D2580" w:rsidP="005D2580">
      <w:pPr>
        <w:ind w:left="1440" w:firstLine="0"/>
      </w:pPr>
      <w:r>
        <w:t xml:space="preserve">Select a checkbox for each person you wish to select as an Author. </w:t>
      </w:r>
    </w:p>
    <w:p w14:paraId="1E7DE514" w14:textId="77777777" w:rsidR="005D2580" w:rsidRDefault="005D2580" w:rsidP="005D2580">
      <w:pPr>
        <w:pStyle w:val="Heading4"/>
      </w:pPr>
      <w:bookmarkStart w:id="240" w:name="_Toc448494075"/>
      <w:r>
        <w:t>Pages.EditorialResultsForAuthors.AuthorCandidatesLongInstructions</w:t>
      </w:r>
      <w:bookmarkEnd w:id="240"/>
    </w:p>
    <w:p w14:paraId="5EC9F02E" w14:textId="77777777" w:rsidR="005D2580" w:rsidRDefault="005D2580" w:rsidP="005D2580">
      <w:pPr>
        <w:ind w:left="1440" w:firstLine="0"/>
        <w:rPr>
          <w:lang w:bidi="ar-SA"/>
        </w:rPr>
      </w:pPr>
      <w:r>
        <w:rPr>
          <w:lang w:bidi="ar-SA"/>
        </w:rPr>
        <w:t>Depending on your permissions, you may select Authors to be Invited ("Inv.") or Assigned ("Asn."). Your selection may vary Author to Author, but each individual may only be selected for invitation or assignment.  Your selections will be retained when you change to a different results page or change the search.</w:t>
      </w:r>
    </w:p>
    <w:p w14:paraId="32D11731" w14:textId="69A347FF" w:rsidR="006147A3" w:rsidRDefault="006147A3" w:rsidP="006147A3">
      <w:pPr>
        <w:pStyle w:val="Heading4"/>
      </w:pPr>
      <w:bookmarkStart w:id="241" w:name="_Toc448494076"/>
      <w:r>
        <w:t>+ Pages. Editorial.SendMultipleCustomAuthorInvitationLetters.</w:t>
      </w:r>
      <w:r w:rsidR="00E93EA3">
        <w:t>TextAuthorUnassignedWithoutNotification</w:t>
      </w:r>
      <w:r>
        <w:t>:</w:t>
      </w:r>
      <w:bookmarkEnd w:id="241"/>
      <w:r>
        <w:t xml:space="preserve"> </w:t>
      </w:r>
    </w:p>
    <w:p w14:paraId="70A3F361" w14:textId="1A738B25" w:rsidR="006147A3" w:rsidRPr="00677E3A" w:rsidRDefault="006147A3" w:rsidP="0087142E">
      <w:pPr>
        <w:ind w:left="1440" w:firstLine="0"/>
        <w:rPr>
          <w:lang w:bidi="ar-SA"/>
        </w:rPr>
      </w:pPr>
      <w:r>
        <w:rPr>
          <w:lang w:bidi="ar-SA"/>
        </w:rPr>
        <w:t>“Author {0} has been un-assigned without notification.”</w:t>
      </w:r>
    </w:p>
    <w:p w14:paraId="60EBCC41" w14:textId="77777777" w:rsidR="006147A3" w:rsidRDefault="006147A3" w:rsidP="006147A3">
      <w:pPr>
        <w:pStyle w:val="Heading4"/>
      </w:pPr>
      <w:bookmarkStart w:id="242" w:name="_Toc448494077"/>
      <w:r>
        <w:t>+ Pages. Editorial.SendMultipleCustomAuthorInvitationLetters.UnassignEmailConfirmation :</w:t>
      </w:r>
      <w:bookmarkEnd w:id="242"/>
    </w:p>
    <w:p w14:paraId="5CBCC726" w14:textId="5107BBD8" w:rsidR="006147A3" w:rsidRPr="00677E3A" w:rsidRDefault="006147A3" w:rsidP="0087142E">
      <w:pPr>
        <w:ind w:left="1440" w:firstLine="0"/>
        <w:rPr>
          <w:lang w:bidi="ar-SA"/>
        </w:rPr>
      </w:pPr>
      <w:r>
        <w:rPr>
          <w:lang w:bidi="ar-SA"/>
        </w:rPr>
        <w:t>“Un-assign E-mail Confirmation”</w:t>
      </w:r>
    </w:p>
    <w:p w14:paraId="0AB76AB6" w14:textId="77777777" w:rsidR="006147A3" w:rsidRDefault="006147A3" w:rsidP="006147A3">
      <w:pPr>
        <w:pStyle w:val="Heading4"/>
      </w:pPr>
      <w:bookmarkStart w:id="243" w:name="_Toc448494078"/>
      <w:r>
        <w:lastRenderedPageBreak/>
        <w:t>+ Pages. Editorial.SendMultipleCustomAuthorInvitationLetters.UnassignEmailConfirmationWithBreak:</w:t>
      </w:r>
      <w:bookmarkEnd w:id="243"/>
      <w:r>
        <w:t xml:space="preserve"> </w:t>
      </w:r>
    </w:p>
    <w:p w14:paraId="5130E0D5" w14:textId="39857394" w:rsidR="006147A3" w:rsidRDefault="006147A3" w:rsidP="0087142E">
      <w:pPr>
        <w:ind w:left="1440" w:firstLine="0"/>
        <w:rPr>
          <w:lang w:bidi="ar-SA"/>
        </w:rPr>
      </w:pPr>
      <w:r>
        <w:rPr>
          <w:lang w:bidi="ar-SA"/>
        </w:rPr>
        <w:t xml:space="preserve"> “Un-assign E-mail &lt;br/&gt; Confirmation”</w:t>
      </w:r>
    </w:p>
    <w:p w14:paraId="791EBCC4" w14:textId="77777777" w:rsidR="0087142E" w:rsidRDefault="0087142E" w:rsidP="006147A3">
      <w:pPr>
        <w:ind w:left="1800" w:firstLine="0"/>
        <w:rPr>
          <w:lang w:bidi="ar-SA"/>
        </w:rPr>
      </w:pPr>
    </w:p>
    <w:p w14:paraId="6C49B2A6" w14:textId="77777777" w:rsidR="006147A3" w:rsidRDefault="006147A3" w:rsidP="006147A3">
      <w:pPr>
        <w:pStyle w:val="Heading4"/>
        <w:spacing w:before="0" w:after="0"/>
      </w:pPr>
      <w:bookmarkStart w:id="244" w:name="_Toc448494079"/>
      <w:r>
        <w:t>Pages.Editorial.SendMultipleCustomAuthorInvitationLetters.</w:t>
      </w:r>
      <w:bookmarkEnd w:id="244"/>
    </w:p>
    <w:p w14:paraId="22934991" w14:textId="62577706" w:rsidR="006147A3" w:rsidRDefault="006147A3" w:rsidP="006147A3">
      <w:pPr>
        <w:pStyle w:val="Heading4"/>
        <w:spacing w:before="0" w:after="0"/>
      </w:pPr>
      <w:bookmarkStart w:id="245" w:name="_Toc448494080"/>
      <w:r>
        <w:t>AuthorInvitationConfirmation:</w:t>
      </w:r>
      <w:bookmarkEnd w:id="245"/>
    </w:p>
    <w:p w14:paraId="5B2E3806" w14:textId="0779F21B" w:rsidR="006147A3" w:rsidRDefault="006147A3" w:rsidP="0087142E">
      <w:pPr>
        <w:ind w:left="1440" w:firstLine="0"/>
        <w:rPr>
          <w:lang w:bidi="ar-SA"/>
        </w:rPr>
      </w:pPr>
      <w:r>
        <w:rPr>
          <w:lang w:bidi="ar-SA"/>
        </w:rPr>
        <w:t xml:space="preserve"> change Text to “Author Selection Confirmation”</w:t>
      </w:r>
    </w:p>
    <w:p w14:paraId="496FD555" w14:textId="77777777" w:rsidR="005D2580" w:rsidRDefault="005D2580" w:rsidP="005D2580">
      <w:pPr>
        <w:pStyle w:val="Heading4"/>
      </w:pPr>
      <w:bookmarkStart w:id="246" w:name="_Toc448494081"/>
      <w:r>
        <w:t>+ Pages.Editorial.SearchAuthors.PageTitle :</w:t>
      </w:r>
      <w:bookmarkEnd w:id="246"/>
    </w:p>
    <w:p w14:paraId="625802F5" w14:textId="77777777" w:rsidR="005D2580" w:rsidRDefault="005D2580" w:rsidP="005D2580">
      <w:pPr>
        <w:ind w:left="1440" w:firstLine="0"/>
        <w:rPr>
          <w:lang w:bidi="ar-SA"/>
        </w:rPr>
      </w:pPr>
      <w:r>
        <w:rPr>
          <w:lang w:bidi="ar-SA"/>
        </w:rPr>
        <w:t>“Search Authors”</w:t>
      </w:r>
    </w:p>
    <w:p w14:paraId="5B1983ED" w14:textId="77777777" w:rsidR="00DD2D3E" w:rsidRDefault="00DD2D3E" w:rsidP="005D2580">
      <w:pPr>
        <w:ind w:left="1440" w:firstLine="0"/>
        <w:rPr>
          <w:lang w:bidi="ar-SA"/>
        </w:rPr>
      </w:pPr>
    </w:p>
    <w:p w14:paraId="7C50BF59" w14:textId="401B94F0" w:rsidR="005D2580" w:rsidRDefault="005D2580" w:rsidP="005D2580">
      <w:pPr>
        <w:pStyle w:val="Heading4"/>
        <w:spacing w:before="0"/>
      </w:pPr>
      <w:bookmarkStart w:id="247" w:name="_Toc448494082"/>
      <w:r>
        <w:t>+ Pages.Editorial.SearchAuthorsByPersonalClassificationResults.</w:t>
      </w:r>
      <w:bookmarkEnd w:id="247"/>
      <w:r w:rsidR="00DD2D3E">
        <w:t>TextPersonalClassesFound</w:t>
      </w:r>
    </w:p>
    <w:p w14:paraId="2F03CEA6" w14:textId="7D2DA4D5" w:rsidR="00DD2D3E" w:rsidRPr="00DD2D3E" w:rsidRDefault="00DD2D3E" w:rsidP="00DD2D3E">
      <w:pPr>
        <w:ind w:left="1440" w:firstLine="0"/>
        <w:rPr>
          <w:lang w:bidi="ar-SA"/>
        </w:rPr>
      </w:pPr>
      <w:r>
        <w:rPr>
          <w:lang w:bidi="ar-SA"/>
        </w:rPr>
        <w:t>{0}&amp;nbsp;Personal&amp;nbsp;Classes&amp;nbsp;found</w:t>
      </w:r>
    </w:p>
    <w:p w14:paraId="49E9E709" w14:textId="77777777" w:rsidR="006147A3" w:rsidRDefault="006147A3" w:rsidP="006147A3">
      <w:pPr>
        <w:pStyle w:val="Heading4"/>
      </w:pPr>
      <w:bookmarkStart w:id="248" w:name="_Toc448494083"/>
      <w:r>
        <w:t>Pages.Editorial.SendMultipleCustomAuthorInvitationLetters.AuthorInvitationConfirmationWithBreak:</w:t>
      </w:r>
      <w:bookmarkEnd w:id="248"/>
    </w:p>
    <w:p w14:paraId="1728268F" w14:textId="2D5120A8" w:rsidR="006147A3" w:rsidRDefault="006147A3" w:rsidP="0087142E">
      <w:pPr>
        <w:ind w:left="1440" w:firstLine="0"/>
        <w:rPr>
          <w:lang w:bidi="ar-SA"/>
        </w:rPr>
      </w:pPr>
      <w:r>
        <w:rPr>
          <w:lang w:bidi="ar-SA"/>
        </w:rPr>
        <w:t xml:space="preserve"> changes Text to “Author Selection &lt;br/&gt; Confirmation</w:t>
      </w:r>
    </w:p>
    <w:p w14:paraId="75FDED23" w14:textId="77777777" w:rsidR="006147A3" w:rsidRDefault="006147A3" w:rsidP="006147A3">
      <w:pPr>
        <w:pStyle w:val="Heading4"/>
      </w:pPr>
      <w:bookmarkStart w:id="249" w:name="_Toc448494084"/>
      <w:r>
        <w:t>+ Pages. Editorial.SendMultiplecustomAuthorInvitationLetters.TextAssignEmailSentToAuthor:</w:t>
      </w:r>
      <w:bookmarkEnd w:id="249"/>
    </w:p>
    <w:p w14:paraId="7A5BF065" w14:textId="297F590B" w:rsidR="006147A3" w:rsidRDefault="006147A3" w:rsidP="0087142E">
      <w:pPr>
        <w:ind w:left="1440" w:firstLine="0"/>
        <w:rPr>
          <w:lang w:bidi="ar-SA"/>
        </w:rPr>
      </w:pPr>
      <w:r>
        <w:rPr>
          <w:lang w:bidi="ar-SA"/>
        </w:rPr>
        <w:t xml:space="preserve"> </w:t>
      </w:r>
      <w:r w:rsidRPr="00954E3F">
        <w:t>“&lt;b&gt;An e-mail has been sent to the following Author notifying of the invitation:&lt;/b&gt;&lt;br/&gt;&lt;br/&gt; {0}”</w:t>
      </w:r>
    </w:p>
    <w:p w14:paraId="1BF74117" w14:textId="77777777" w:rsidR="0087142E" w:rsidRDefault="006147A3" w:rsidP="0087142E">
      <w:pPr>
        <w:pStyle w:val="Heading4"/>
      </w:pPr>
      <w:bookmarkStart w:id="250" w:name="_Toc448494085"/>
      <w:r>
        <w:t xml:space="preserve">+ Pages. Editorial.SendMultiplecustomAuthorInvitationLetters.TextAssignEmailSentToAuthors </w:t>
      </w:r>
      <w:r w:rsidR="0087142E">
        <w:t>:</w:t>
      </w:r>
      <w:bookmarkEnd w:id="250"/>
    </w:p>
    <w:p w14:paraId="34225897" w14:textId="7788D928" w:rsidR="006147A3" w:rsidRPr="00677E3A" w:rsidRDefault="006147A3" w:rsidP="0087142E">
      <w:pPr>
        <w:ind w:left="1440" w:firstLine="0"/>
        <w:rPr>
          <w:lang w:bidi="ar-SA"/>
        </w:rPr>
      </w:pPr>
      <w:r w:rsidRPr="00954E3F">
        <w:t>“&lt;b&gt;An e-mail has been sent to the following Author</w:t>
      </w:r>
      <w:r>
        <w:t>s</w:t>
      </w:r>
      <w:r w:rsidRPr="00954E3F">
        <w:t xml:space="preserve"> notifying </w:t>
      </w:r>
      <w:r>
        <w:t>the of the</w:t>
      </w:r>
      <w:r w:rsidRPr="00954E3F">
        <w:t xml:space="preserve"> </w:t>
      </w:r>
      <w:r>
        <w:t>assignment</w:t>
      </w:r>
      <w:r w:rsidRPr="00954E3F">
        <w:t>:&lt;/b&gt;&lt;br/&gt;&lt;br/&gt; {0}”</w:t>
      </w:r>
    </w:p>
    <w:p w14:paraId="1C737645" w14:textId="7123B02A" w:rsidR="006147A3" w:rsidRPr="0087142E" w:rsidRDefault="006147A3" w:rsidP="00376847">
      <w:pPr>
        <w:pStyle w:val="Heading4"/>
      </w:pPr>
      <w:bookmarkStart w:id="251" w:name="_Toc448494087"/>
      <w:r w:rsidRPr="0087142E">
        <w:rPr>
          <w:rStyle w:val="Heading5Char"/>
          <w:b/>
          <w:color w:val="7F7F7F" w:themeColor="text1" w:themeTint="80"/>
        </w:rPr>
        <w:t>Pages.Editorial.UploadedAuthors.Instructions</w:t>
      </w:r>
      <w:bookmarkEnd w:id="251"/>
      <w:r w:rsidRPr="0087142E">
        <w:t xml:space="preserve"> </w:t>
      </w:r>
    </w:p>
    <w:p w14:paraId="148CEB51" w14:textId="77777777" w:rsidR="006147A3" w:rsidRDefault="006147A3" w:rsidP="0087142E">
      <w:pPr>
        <w:ind w:left="1440" w:firstLine="0"/>
        <w:rPr>
          <w:color w:val="000000"/>
          <w:lang w:val="en-GB"/>
        </w:rPr>
      </w:pPr>
      <w:r>
        <w:rPr>
          <w:lang w:bidi="ar-SA"/>
        </w:rPr>
        <w:t>Change to – “</w:t>
      </w:r>
      <w:r w:rsidRPr="00233263">
        <w:rPr>
          <w:color w:val="000000"/>
          <w:lang w:val="en-GB"/>
        </w:rPr>
        <w:t>Select a checkbox for each person you wish to select as an Author. You may select Authors to be Invited ("Inv.") or Assigned ("Asn."). Your selection may vary Author to Author, but each individual may only be selected for invitation or assignment</w:t>
      </w:r>
      <w:r>
        <w:rPr>
          <w:color w:val="000000"/>
          <w:lang w:val="en-GB"/>
        </w:rPr>
        <w:t>”</w:t>
      </w:r>
    </w:p>
    <w:p w14:paraId="4F7E028B" w14:textId="77777777" w:rsidR="006147A3" w:rsidRDefault="006147A3" w:rsidP="006147A3">
      <w:pPr>
        <w:pStyle w:val="Heading4"/>
      </w:pPr>
      <w:bookmarkStart w:id="252" w:name="_Toc448494088"/>
      <w:r>
        <w:t>Pages.Editorial.UploadAuthorList.PageInstructions2</w:t>
      </w:r>
      <w:bookmarkEnd w:id="252"/>
      <w:r>
        <w:t xml:space="preserve"> </w:t>
      </w:r>
    </w:p>
    <w:p w14:paraId="30347812" w14:textId="77777777" w:rsidR="006147A3" w:rsidRDefault="006147A3" w:rsidP="0087142E">
      <w:pPr>
        <w:ind w:left="1440" w:firstLine="0"/>
      </w:pPr>
      <w:r>
        <w:t>Update for new text indicating new invite field behavior when uploading an author list.</w:t>
      </w:r>
    </w:p>
    <w:sectPr w:rsidR="006147A3" w:rsidSect="00A3600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7E0CC" w14:textId="77777777" w:rsidR="002F675C" w:rsidRDefault="002F675C" w:rsidP="00BE306C">
      <w:r>
        <w:separator/>
      </w:r>
    </w:p>
    <w:p w14:paraId="5BD7A55C" w14:textId="77777777" w:rsidR="002F675C" w:rsidRDefault="002F675C"/>
    <w:p w14:paraId="7AEF9D8C" w14:textId="77777777" w:rsidR="002F675C" w:rsidRDefault="002F675C"/>
    <w:p w14:paraId="557C0FF9" w14:textId="77777777" w:rsidR="002F675C" w:rsidRDefault="002F675C"/>
  </w:endnote>
  <w:endnote w:type="continuationSeparator" w:id="0">
    <w:p w14:paraId="58DF520D" w14:textId="77777777" w:rsidR="002F675C" w:rsidRDefault="002F675C" w:rsidP="00BE306C">
      <w:r>
        <w:continuationSeparator/>
      </w:r>
    </w:p>
    <w:p w14:paraId="0A5BA028" w14:textId="77777777" w:rsidR="002F675C" w:rsidRDefault="002F675C"/>
    <w:p w14:paraId="781BD36D" w14:textId="77777777" w:rsidR="002F675C" w:rsidRDefault="002F675C"/>
    <w:p w14:paraId="5E8B05F1" w14:textId="77777777" w:rsidR="002F675C" w:rsidRDefault="002F675C"/>
  </w:endnote>
  <w:endnote w:type="continuationNotice" w:id="1">
    <w:p w14:paraId="591CB95C" w14:textId="77777777" w:rsidR="002F675C" w:rsidRDefault="002F675C"/>
    <w:p w14:paraId="3DFFF63C" w14:textId="77777777" w:rsidR="002F675C" w:rsidRDefault="002F6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42455" w14:textId="77777777" w:rsidR="007A27D9" w:rsidRDefault="007A27D9"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59264" behindDoc="1" locked="0" layoutInCell="1" allowOverlap="1" wp14:anchorId="47C75E57" wp14:editId="467B0686">
          <wp:simplePos x="0" y="0"/>
          <wp:positionH relativeFrom="column">
            <wp:posOffset>-38735</wp:posOffset>
          </wp:positionH>
          <wp:positionV relativeFrom="paragraph">
            <wp:posOffset>33020</wp:posOffset>
          </wp:positionV>
          <wp:extent cx="648970" cy="282575"/>
          <wp:effectExtent l="19050" t="0" r="0" b="0"/>
          <wp:wrapNone/>
          <wp:docPr id="3"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423CA7">
      <w:rPr>
        <w:rStyle w:val="PageNumber"/>
        <w:rFonts w:ascii="Arial" w:hAnsi="Arial"/>
        <w:noProof/>
        <w:sz w:val="16"/>
      </w:rPr>
      <w:t>52</w:t>
    </w:r>
    <w:r>
      <w:rPr>
        <w:rStyle w:val="PageNumber"/>
        <w:rFonts w:ascii="Arial" w:hAnsi="Arial"/>
        <w:sz w:val="16"/>
      </w:rPr>
      <w:fldChar w:fldCharType="end"/>
    </w:r>
  </w:p>
  <w:p w14:paraId="5272BBF3" w14:textId="77777777" w:rsidR="007A27D9" w:rsidRDefault="007A27D9"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14:paraId="16A148D9" w14:textId="77777777" w:rsidR="007A27D9" w:rsidRPr="00BE306C" w:rsidRDefault="007A27D9" w:rsidP="00BE306C">
    <w:pPr>
      <w:pStyle w:val="Footer"/>
    </w:pPr>
  </w:p>
  <w:p w14:paraId="44747211" w14:textId="77777777" w:rsidR="007A27D9" w:rsidRDefault="007A27D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F85FC" w14:textId="77777777" w:rsidR="007A27D9" w:rsidRDefault="007A27D9"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61312" behindDoc="1" locked="0" layoutInCell="1" allowOverlap="1" wp14:anchorId="7A763885" wp14:editId="24633297">
          <wp:simplePos x="0" y="0"/>
          <wp:positionH relativeFrom="column">
            <wp:posOffset>-38735</wp:posOffset>
          </wp:positionH>
          <wp:positionV relativeFrom="paragraph">
            <wp:posOffset>33020</wp:posOffset>
          </wp:positionV>
          <wp:extent cx="648970" cy="282575"/>
          <wp:effectExtent l="19050" t="0" r="0" b="0"/>
          <wp:wrapNone/>
          <wp:docPr id="4"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965803">
      <w:rPr>
        <w:rStyle w:val="PageNumber"/>
        <w:rFonts w:ascii="Arial" w:hAnsi="Arial"/>
        <w:noProof/>
        <w:sz w:val="16"/>
      </w:rPr>
      <w:t>2</w:t>
    </w:r>
    <w:r>
      <w:rPr>
        <w:rStyle w:val="PageNumber"/>
        <w:rFonts w:ascii="Arial" w:hAnsi="Arial"/>
        <w:sz w:val="16"/>
      </w:rPr>
      <w:fldChar w:fldCharType="end"/>
    </w:r>
  </w:p>
  <w:p w14:paraId="3A741533" w14:textId="77777777" w:rsidR="007A27D9" w:rsidRDefault="007A27D9"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14:paraId="125E1AB9" w14:textId="77777777" w:rsidR="007A27D9" w:rsidRPr="00BE306C" w:rsidRDefault="007A27D9" w:rsidP="00BE306C">
    <w:pPr>
      <w:pStyle w:val="Footer"/>
    </w:pPr>
  </w:p>
  <w:p w14:paraId="3F33F2D7" w14:textId="77777777" w:rsidR="007A27D9" w:rsidRDefault="007A27D9">
    <w:pPr>
      <w:pStyle w:val="Footer"/>
    </w:pPr>
  </w:p>
  <w:p w14:paraId="46F7EE75" w14:textId="77777777" w:rsidR="007A27D9" w:rsidRDefault="007A27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0EBC8" w14:textId="77777777" w:rsidR="002F675C" w:rsidRDefault="002F675C" w:rsidP="00BE306C">
      <w:r>
        <w:separator/>
      </w:r>
    </w:p>
    <w:p w14:paraId="79624D37" w14:textId="77777777" w:rsidR="002F675C" w:rsidRDefault="002F675C"/>
    <w:p w14:paraId="4B393708" w14:textId="77777777" w:rsidR="002F675C" w:rsidRDefault="002F675C"/>
    <w:p w14:paraId="6D011814" w14:textId="77777777" w:rsidR="002F675C" w:rsidRDefault="002F675C"/>
  </w:footnote>
  <w:footnote w:type="continuationSeparator" w:id="0">
    <w:p w14:paraId="18D2D102" w14:textId="77777777" w:rsidR="002F675C" w:rsidRDefault="002F675C" w:rsidP="00BE306C">
      <w:r>
        <w:continuationSeparator/>
      </w:r>
    </w:p>
    <w:p w14:paraId="6AA8E688" w14:textId="77777777" w:rsidR="002F675C" w:rsidRDefault="002F675C"/>
    <w:p w14:paraId="6CA0E112" w14:textId="77777777" w:rsidR="002F675C" w:rsidRDefault="002F675C"/>
    <w:p w14:paraId="72E75E6E" w14:textId="77777777" w:rsidR="002F675C" w:rsidRDefault="002F675C"/>
  </w:footnote>
  <w:footnote w:type="continuationNotice" w:id="1">
    <w:p w14:paraId="7E430262" w14:textId="77777777" w:rsidR="002F675C" w:rsidRDefault="002F675C"/>
    <w:p w14:paraId="6BBF5B57" w14:textId="77777777" w:rsidR="002F675C" w:rsidRDefault="002F67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9390" w14:textId="54FDC875" w:rsidR="007A27D9" w:rsidRPr="00C34001" w:rsidRDefault="007A27D9" w:rsidP="00C34001">
    <w:pPr>
      <w:pStyle w:val="Header"/>
    </w:pPr>
    <w:fldSimple w:instr=" STYLEREF  &quot;Heading 1&quot;  \* MERGEFORMAT ">
      <w:r w:rsidR="00423CA7">
        <w:rPr>
          <w:noProof/>
        </w:rPr>
        <w:t>Pages</w:t>
      </w:r>
    </w:fldSimple>
    <w:r>
      <w:rPr>
        <w:noProof/>
      </w:rPr>
      <w:fldChar w:fldCharType="begin"/>
    </w:r>
    <w:r>
      <w:rPr>
        <w:noProof/>
      </w:rPr>
      <w:instrText xml:space="preserve"> STYLEREF  "Heading 2"  \* MERGEFORMAT </w:instrText>
    </w:r>
    <w:r>
      <w:rPr>
        <w:noProof/>
      </w:rPr>
      <w:fldChar w:fldCharType="separate"/>
    </w:r>
    <w:r w:rsidR="00423CA7">
      <w:rPr>
        <w:noProof/>
      </w:rPr>
      <w:t>Invite Authors/Solicit Commentary Links</w:t>
    </w:r>
    <w:r>
      <w:rPr>
        <w:noProof/>
      </w:rPr>
      <w:fldChar w:fldCharType="end"/>
    </w:r>
    <w:r>
      <w:rPr>
        <w:noProof/>
      </w:rPr>
      <w:t>:</w:t>
    </w:r>
    <w:r>
      <w:rPr>
        <w:noProof/>
      </w:rPr>
      <w:fldChar w:fldCharType="begin"/>
    </w:r>
    <w:r>
      <w:rPr>
        <w:noProof/>
      </w:rPr>
      <w:instrText xml:space="preserve"> STYLEREF  "Heading 3"  \* MERGEFORMAT </w:instrText>
    </w:r>
    <w:r>
      <w:rPr>
        <w:noProof/>
      </w:rPr>
      <w:fldChar w:fldCharType="separate"/>
    </w:r>
    <w:r w:rsidR="00423CA7">
      <w:rPr>
        <w:noProof/>
      </w:rPr>
      <w:t>Pages</w:t>
    </w:r>
    <w:r>
      <w:rPr>
        <w:noProof/>
      </w:rPr>
      <w:fldChar w:fldCharType="end"/>
    </w:r>
    <w:r w:rsidRPr="00C34001">
      <w:tab/>
    </w:r>
    <w:r w:rsidRPr="00C34001">
      <w:tab/>
      <w:t>Technical Specification 13.0-</w:t>
    </w:r>
    <w:r>
      <w:t>33 v1</w:t>
    </w:r>
  </w:p>
  <w:p w14:paraId="24A7D2D5" w14:textId="77777777" w:rsidR="007A27D9" w:rsidRDefault="007A27D9"/>
  <w:p w14:paraId="146D18EA" w14:textId="77777777" w:rsidR="007A27D9" w:rsidRDefault="007A27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056"/>
    <w:multiLevelType w:val="hybridMultilevel"/>
    <w:tmpl w:val="7D128230"/>
    <w:lvl w:ilvl="0" w:tplc="FF4476B2">
      <w:start w:val="1"/>
      <w:numFmt w:val="bullet"/>
      <w:lvlText w:val=""/>
      <w:lvlJc w:val="left"/>
      <w:pPr>
        <w:ind w:left="2340" w:hanging="360"/>
      </w:pPr>
      <w:rPr>
        <w:rFonts w:ascii="Symbol" w:hAnsi="Symbol" w:hint="default"/>
        <w:color w:val="auto"/>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05775751"/>
    <w:multiLevelType w:val="hybridMultilevel"/>
    <w:tmpl w:val="FA0AD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E6B65"/>
    <w:multiLevelType w:val="hybridMultilevel"/>
    <w:tmpl w:val="9E52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6526A"/>
    <w:multiLevelType w:val="hybridMultilevel"/>
    <w:tmpl w:val="DD02334A"/>
    <w:lvl w:ilvl="0" w:tplc="43AC6D84">
      <w:start w:val="2015"/>
      <w:numFmt w:val="bullet"/>
      <w:lvlText w:val="+"/>
      <w:lvlJc w:val="left"/>
      <w:pPr>
        <w:ind w:left="2520" w:hanging="360"/>
      </w:pPr>
      <w:rPr>
        <w:rFonts w:ascii="Calibri" w:eastAsiaTheme="minorEastAsia"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ED8351A"/>
    <w:multiLevelType w:val="hybridMultilevel"/>
    <w:tmpl w:val="C9B23248"/>
    <w:lvl w:ilvl="0" w:tplc="43AC6D84">
      <w:start w:val="2015"/>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F1E15E5"/>
    <w:multiLevelType w:val="hybridMultilevel"/>
    <w:tmpl w:val="712E75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F781017"/>
    <w:multiLevelType w:val="hybridMultilevel"/>
    <w:tmpl w:val="C53AC3D4"/>
    <w:lvl w:ilvl="0" w:tplc="43AC6D84">
      <w:start w:val="2015"/>
      <w:numFmt w:val="bullet"/>
      <w:lvlText w:val="+"/>
      <w:lvlJc w:val="left"/>
      <w:pPr>
        <w:ind w:left="2925" w:hanging="360"/>
      </w:pPr>
      <w:rPr>
        <w:rFonts w:ascii="Calibri" w:eastAsiaTheme="minorEastAsia" w:hAnsi="Calibri" w:cstheme="minorBidi"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7">
    <w:nsid w:val="119073AA"/>
    <w:multiLevelType w:val="hybridMultilevel"/>
    <w:tmpl w:val="3482C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EB210F"/>
    <w:multiLevelType w:val="hybridMultilevel"/>
    <w:tmpl w:val="00D8B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41E07"/>
    <w:multiLevelType w:val="hybridMultilevel"/>
    <w:tmpl w:val="61EE5F80"/>
    <w:lvl w:ilvl="0" w:tplc="FF4476B2">
      <w:start w:val="1"/>
      <w:numFmt w:val="bullet"/>
      <w:lvlText w:val=""/>
      <w:lvlJc w:val="left"/>
      <w:pPr>
        <w:ind w:left="270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D9B7AFC"/>
    <w:multiLevelType w:val="hybridMultilevel"/>
    <w:tmpl w:val="ED243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639088E"/>
    <w:multiLevelType w:val="hybridMultilevel"/>
    <w:tmpl w:val="BFA00350"/>
    <w:lvl w:ilvl="0" w:tplc="43AC6D84">
      <w:start w:val="201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0761D0"/>
    <w:multiLevelType w:val="hybridMultilevel"/>
    <w:tmpl w:val="54103BC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9404821"/>
    <w:multiLevelType w:val="hybridMultilevel"/>
    <w:tmpl w:val="C5AE25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944423"/>
    <w:multiLevelType w:val="hybridMultilevel"/>
    <w:tmpl w:val="69B498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A6D5830"/>
    <w:multiLevelType w:val="hybridMultilevel"/>
    <w:tmpl w:val="E66A28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2AC460B8"/>
    <w:multiLevelType w:val="hybridMultilevel"/>
    <w:tmpl w:val="5A5021C6"/>
    <w:lvl w:ilvl="0" w:tplc="04090001">
      <w:start w:val="1"/>
      <w:numFmt w:val="bullet"/>
      <w:lvlText w:val=""/>
      <w:lvlJc w:val="left"/>
      <w:pPr>
        <w:ind w:left="2520" w:hanging="360"/>
      </w:pPr>
      <w:rPr>
        <w:rFonts w:ascii="Symbol" w:hAnsi="Symbol"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3B02E4F"/>
    <w:multiLevelType w:val="hybridMultilevel"/>
    <w:tmpl w:val="8F9CDF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6133965"/>
    <w:multiLevelType w:val="hybridMultilevel"/>
    <w:tmpl w:val="1BB0A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AD59FA"/>
    <w:multiLevelType w:val="hybridMultilevel"/>
    <w:tmpl w:val="4AC01D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8B36B1A"/>
    <w:multiLevelType w:val="hybridMultilevel"/>
    <w:tmpl w:val="3EB28C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3C2F1820"/>
    <w:multiLevelType w:val="hybridMultilevel"/>
    <w:tmpl w:val="0A3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6936B0"/>
    <w:multiLevelType w:val="hybridMultilevel"/>
    <w:tmpl w:val="9D16E0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3D052D1C"/>
    <w:multiLevelType w:val="hybridMultilevel"/>
    <w:tmpl w:val="AA8AD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713F1C"/>
    <w:multiLevelType w:val="hybridMultilevel"/>
    <w:tmpl w:val="8B941334"/>
    <w:lvl w:ilvl="0" w:tplc="43AC6D84">
      <w:start w:val="201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112C84"/>
    <w:multiLevelType w:val="hybridMultilevel"/>
    <w:tmpl w:val="E3F834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4438622A"/>
    <w:multiLevelType w:val="hybridMultilevel"/>
    <w:tmpl w:val="CDA60588"/>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4BA48E9"/>
    <w:multiLevelType w:val="hybridMultilevel"/>
    <w:tmpl w:val="93C2F4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4AF43352"/>
    <w:multiLevelType w:val="hybridMultilevel"/>
    <w:tmpl w:val="F9C0C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BA668E4"/>
    <w:multiLevelType w:val="hybridMultilevel"/>
    <w:tmpl w:val="7EE47B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E2B0566"/>
    <w:multiLevelType w:val="hybridMultilevel"/>
    <w:tmpl w:val="A0E61D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50BC09B9"/>
    <w:multiLevelType w:val="hybridMultilevel"/>
    <w:tmpl w:val="91C22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1AC0241"/>
    <w:multiLevelType w:val="hybridMultilevel"/>
    <w:tmpl w:val="466C2EA8"/>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55666995"/>
    <w:multiLevelType w:val="hybridMultilevel"/>
    <w:tmpl w:val="9ED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633B01"/>
    <w:multiLevelType w:val="hybridMultilevel"/>
    <w:tmpl w:val="A05A2D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5B4A6156"/>
    <w:multiLevelType w:val="hybridMultilevel"/>
    <w:tmpl w:val="E096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B5D3540"/>
    <w:multiLevelType w:val="hybridMultilevel"/>
    <w:tmpl w:val="203026C8"/>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5B767749"/>
    <w:multiLevelType w:val="hybridMultilevel"/>
    <w:tmpl w:val="CFEC3860"/>
    <w:lvl w:ilvl="0" w:tplc="04090005">
      <w:start w:val="1"/>
      <w:numFmt w:val="bullet"/>
      <w:lvlText w:val=""/>
      <w:lvlJc w:val="left"/>
      <w:pPr>
        <w:ind w:left="2520" w:hanging="360"/>
      </w:pPr>
      <w:rPr>
        <w:rFonts w:ascii="Wingdings" w:hAnsi="Wingdings"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5C323D9F"/>
    <w:multiLevelType w:val="hybridMultilevel"/>
    <w:tmpl w:val="58AAD36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nsid w:val="5CE64024"/>
    <w:multiLevelType w:val="hybridMultilevel"/>
    <w:tmpl w:val="CBBEBC16"/>
    <w:lvl w:ilvl="0" w:tplc="43AC6D84">
      <w:start w:val="2015"/>
      <w:numFmt w:val="bullet"/>
      <w:lvlText w:val="+"/>
      <w:lvlJc w:val="left"/>
      <w:pPr>
        <w:ind w:left="2160" w:hanging="360"/>
      </w:pPr>
      <w:rPr>
        <w:rFonts w:ascii="Calibri" w:eastAsiaTheme="minorEastAsia"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5F2149BB"/>
    <w:multiLevelType w:val="hybridMultilevel"/>
    <w:tmpl w:val="5D18DB50"/>
    <w:lvl w:ilvl="0" w:tplc="43AC6D84">
      <w:start w:val="2015"/>
      <w:numFmt w:val="bullet"/>
      <w:lvlText w:val="+"/>
      <w:lvlJc w:val="left"/>
      <w:pPr>
        <w:ind w:left="2160" w:hanging="360"/>
      </w:pPr>
      <w:rPr>
        <w:rFonts w:ascii="Calibri" w:eastAsiaTheme="minorEastAsia" w:hAnsi="Calibri" w:cstheme="minorBidi"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5FA93019"/>
    <w:multiLevelType w:val="hybridMultilevel"/>
    <w:tmpl w:val="E65AA2CA"/>
    <w:lvl w:ilvl="0" w:tplc="43AC6D84">
      <w:start w:val="2015"/>
      <w:numFmt w:val="bullet"/>
      <w:lvlText w:val="+"/>
      <w:lvlJc w:val="left"/>
      <w:pPr>
        <w:ind w:left="2520" w:hanging="360"/>
      </w:pPr>
      <w:rPr>
        <w:rFonts w:ascii="Calibri" w:eastAsiaTheme="minorEastAsia"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60364491"/>
    <w:multiLevelType w:val="hybridMultilevel"/>
    <w:tmpl w:val="7BA4D1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615135D6"/>
    <w:multiLevelType w:val="hybridMultilevel"/>
    <w:tmpl w:val="3D900E60"/>
    <w:lvl w:ilvl="0" w:tplc="43AC6D84">
      <w:start w:val="2015"/>
      <w:numFmt w:val="bullet"/>
      <w:lvlText w:val="+"/>
      <w:lvlJc w:val="left"/>
      <w:pPr>
        <w:ind w:left="2970" w:hanging="360"/>
      </w:pPr>
      <w:rPr>
        <w:rFonts w:ascii="Calibri" w:eastAsiaTheme="minorEastAsia" w:hAnsi="Calibri" w:cstheme="minorBid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44">
    <w:nsid w:val="61EE3A95"/>
    <w:multiLevelType w:val="hybridMultilevel"/>
    <w:tmpl w:val="29BEE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62400DC8"/>
    <w:multiLevelType w:val="hybridMultilevel"/>
    <w:tmpl w:val="E904D1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nsid w:val="78800BE0"/>
    <w:multiLevelType w:val="hybridMultilevel"/>
    <w:tmpl w:val="7E0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346EDE"/>
    <w:multiLevelType w:val="hybridMultilevel"/>
    <w:tmpl w:val="20CED1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B163D0A"/>
    <w:multiLevelType w:val="hybridMultilevel"/>
    <w:tmpl w:val="EE26DF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nsid w:val="7BF41402"/>
    <w:multiLevelType w:val="hybridMultilevel"/>
    <w:tmpl w:val="7180D1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nsid w:val="7DAC1480"/>
    <w:multiLevelType w:val="hybridMultilevel"/>
    <w:tmpl w:val="7C809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32"/>
  </w:num>
  <w:num w:numId="3">
    <w:abstractNumId w:val="24"/>
  </w:num>
  <w:num w:numId="4">
    <w:abstractNumId w:val="40"/>
  </w:num>
  <w:num w:numId="5">
    <w:abstractNumId w:val="39"/>
  </w:num>
  <w:num w:numId="6">
    <w:abstractNumId w:val="4"/>
  </w:num>
  <w:num w:numId="7">
    <w:abstractNumId w:val="3"/>
  </w:num>
  <w:num w:numId="8">
    <w:abstractNumId w:val="5"/>
  </w:num>
  <w:num w:numId="9">
    <w:abstractNumId w:val="36"/>
  </w:num>
  <w:num w:numId="10">
    <w:abstractNumId w:val="6"/>
  </w:num>
  <w:num w:numId="11">
    <w:abstractNumId w:val="43"/>
  </w:num>
  <w:num w:numId="12">
    <w:abstractNumId w:val="41"/>
  </w:num>
  <w:num w:numId="13">
    <w:abstractNumId w:val="31"/>
  </w:num>
  <w:num w:numId="14">
    <w:abstractNumId w:val="11"/>
  </w:num>
  <w:num w:numId="15">
    <w:abstractNumId w:val="12"/>
  </w:num>
  <w:num w:numId="16">
    <w:abstractNumId w:val="26"/>
  </w:num>
  <w:num w:numId="17">
    <w:abstractNumId w:val="37"/>
  </w:num>
  <w:num w:numId="18">
    <w:abstractNumId w:val="29"/>
  </w:num>
  <w:num w:numId="19">
    <w:abstractNumId w:val="16"/>
  </w:num>
  <w:num w:numId="20">
    <w:abstractNumId w:val="21"/>
  </w:num>
  <w:num w:numId="21">
    <w:abstractNumId w:val="0"/>
  </w:num>
  <w:num w:numId="22">
    <w:abstractNumId w:val="9"/>
  </w:num>
  <w:num w:numId="23">
    <w:abstractNumId w:val="44"/>
  </w:num>
  <w:num w:numId="24">
    <w:abstractNumId w:val="30"/>
  </w:num>
  <w:num w:numId="25">
    <w:abstractNumId w:val="27"/>
  </w:num>
  <w:num w:numId="26">
    <w:abstractNumId w:val="22"/>
  </w:num>
  <w:num w:numId="27">
    <w:abstractNumId w:val="38"/>
  </w:num>
  <w:num w:numId="28">
    <w:abstractNumId w:val="34"/>
  </w:num>
  <w:num w:numId="29">
    <w:abstractNumId w:val="19"/>
  </w:num>
  <w:num w:numId="30">
    <w:abstractNumId w:val="8"/>
  </w:num>
  <w:num w:numId="31">
    <w:abstractNumId w:val="49"/>
  </w:num>
  <w:num w:numId="32">
    <w:abstractNumId w:val="14"/>
  </w:num>
  <w:num w:numId="33">
    <w:abstractNumId w:val="17"/>
  </w:num>
  <w:num w:numId="34">
    <w:abstractNumId w:val="48"/>
  </w:num>
  <w:num w:numId="35">
    <w:abstractNumId w:val="15"/>
  </w:num>
  <w:num w:numId="36">
    <w:abstractNumId w:val="1"/>
  </w:num>
  <w:num w:numId="37">
    <w:abstractNumId w:val="35"/>
  </w:num>
  <w:num w:numId="38">
    <w:abstractNumId w:val="10"/>
  </w:num>
  <w:num w:numId="39">
    <w:abstractNumId w:val="20"/>
  </w:num>
  <w:num w:numId="40">
    <w:abstractNumId w:val="42"/>
  </w:num>
  <w:num w:numId="41">
    <w:abstractNumId w:val="50"/>
  </w:num>
  <w:num w:numId="42">
    <w:abstractNumId w:val="25"/>
  </w:num>
  <w:num w:numId="43">
    <w:abstractNumId w:val="23"/>
  </w:num>
  <w:num w:numId="44">
    <w:abstractNumId w:val="7"/>
  </w:num>
  <w:num w:numId="45">
    <w:abstractNumId w:val="47"/>
  </w:num>
  <w:num w:numId="46">
    <w:abstractNumId w:val="18"/>
  </w:num>
  <w:num w:numId="47">
    <w:abstractNumId w:val="46"/>
  </w:num>
  <w:num w:numId="48">
    <w:abstractNumId w:val="28"/>
  </w:num>
  <w:num w:numId="49">
    <w:abstractNumId w:val="2"/>
  </w:num>
  <w:num w:numId="50">
    <w:abstractNumId w:val="45"/>
  </w:num>
  <w:num w:numId="51">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D2"/>
    <w:rsid w:val="0000010F"/>
    <w:rsid w:val="00000BF3"/>
    <w:rsid w:val="00001878"/>
    <w:rsid w:val="000020E9"/>
    <w:rsid w:val="00004602"/>
    <w:rsid w:val="000053A8"/>
    <w:rsid w:val="0000551E"/>
    <w:rsid w:val="00007D48"/>
    <w:rsid w:val="00007DD2"/>
    <w:rsid w:val="00007F24"/>
    <w:rsid w:val="00010724"/>
    <w:rsid w:val="00010BC6"/>
    <w:rsid w:val="00011DB9"/>
    <w:rsid w:val="00012413"/>
    <w:rsid w:val="00012454"/>
    <w:rsid w:val="000135C6"/>
    <w:rsid w:val="00013AA7"/>
    <w:rsid w:val="00014372"/>
    <w:rsid w:val="0001462B"/>
    <w:rsid w:val="00014EDB"/>
    <w:rsid w:val="00016DA4"/>
    <w:rsid w:val="00017223"/>
    <w:rsid w:val="00017806"/>
    <w:rsid w:val="00017EA7"/>
    <w:rsid w:val="00020C54"/>
    <w:rsid w:val="00022CD7"/>
    <w:rsid w:val="00023057"/>
    <w:rsid w:val="000236B5"/>
    <w:rsid w:val="000245B2"/>
    <w:rsid w:val="00026871"/>
    <w:rsid w:val="00027B73"/>
    <w:rsid w:val="00027E23"/>
    <w:rsid w:val="00031F5F"/>
    <w:rsid w:val="0003299C"/>
    <w:rsid w:val="00033017"/>
    <w:rsid w:val="00034B5F"/>
    <w:rsid w:val="000357AC"/>
    <w:rsid w:val="00035B4E"/>
    <w:rsid w:val="00037153"/>
    <w:rsid w:val="0004102F"/>
    <w:rsid w:val="00042C79"/>
    <w:rsid w:val="000512DD"/>
    <w:rsid w:val="00052712"/>
    <w:rsid w:val="00053948"/>
    <w:rsid w:val="00053FEE"/>
    <w:rsid w:val="00054AD3"/>
    <w:rsid w:val="00054F1B"/>
    <w:rsid w:val="00054FB0"/>
    <w:rsid w:val="00054FC5"/>
    <w:rsid w:val="00055337"/>
    <w:rsid w:val="000559E5"/>
    <w:rsid w:val="00057898"/>
    <w:rsid w:val="00060AA7"/>
    <w:rsid w:val="00060EBC"/>
    <w:rsid w:val="00061C7F"/>
    <w:rsid w:val="00062F5B"/>
    <w:rsid w:val="00063458"/>
    <w:rsid w:val="000649A2"/>
    <w:rsid w:val="00064BD3"/>
    <w:rsid w:val="00064D8F"/>
    <w:rsid w:val="0006534A"/>
    <w:rsid w:val="0006540F"/>
    <w:rsid w:val="00066EA4"/>
    <w:rsid w:val="000677E0"/>
    <w:rsid w:val="00070DA6"/>
    <w:rsid w:val="00071487"/>
    <w:rsid w:val="000723F9"/>
    <w:rsid w:val="00075AC3"/>
    <w:rsid w:val="00075F78"/>
    <w:rsid w:val="00076697"/>
    <w:rsid w:val="00081A48"/>
    <w:rsid w:val="00081AA2"/>
    <w:rsid w:val="000844B7"/>
    <w:rsid w:val="00084DEB"/>
    <w:rsid w:val="00087524"/>
    <w:rsid w:val="000878BB"/>
    <w:rsid w:val="0008791A"/>
    <w:rsid w:val="00087AD6"/>
    <w:rsid w:val="00090360"/>
    <w:rsid w:val="000909A6"/>
    <w:rsid w:val="00090BC0"/>
    <w:rsid w:val="00090E1A"/>
    <w:rsid w:val="00091EF4"/>
    <w:rsid w:val="000928A1"/>
    <w:rsid w:val="00092ACE"/>
    <w:rsid w:val="000931EC"/>
    <w:rsid w:val="00093DB5"/>
    <w:rsid w:val="00094ACC"/>
    <w:rsid w:val="00095894"/>
    <w:rsid w:val="00097B53"/>
    <w:rsid w:val="000A318A"/>
    <w:rsid w:val="000A7DAB"/>
    <w:rsid w:val="000B00EB"/>
    <w:rsid w:val="000B0A59"/>
    <w:rsid w:val="000B1634"/>
    <w:rsid w:val="000B1EDC"/>
    <w:rsid w:val="000B2BC0"/>
    <w:rsid w:val="000B3192"/>
    <w:rsid w:val="000B37AC"/>
    <w:rsid w:val="000B38CE"/>
    <w:rsid w:val="000B3E26"/>
    <w:rsid w:val="000B404A"/>
    <w:rsid w:val="000B49B2"/>
    <w:rsid w:val="000B76FB"/>
    <w:rsid w:val="000B7B25"/>
    <w:rsid w:val="000C045F"/>
    <w:rsid w:val="000C184B"/>
    <w:rsid w:val="000C2363"/>
    <w:rsid w:val="000C27B9"/>
    <w:rsid w:val="000C2CB9"/>
    <w:rsid w:val="000C4D74"/>
    <w:rsid w:val="000C66BF"/>
    <w:rsid w:val="000D19C9"/>
    <w:rsid w:val="000D1D72"/>
    <w:rsid w:val="000D3032"/>
    <w:rsid w:val="000D3035"/>
    <w:rsid w:val="000D344F"/>
    <w:rsid w:val="000D4009"/>
    <w:rsid w:val="000D417C"/>
    <w:rsid w:val="000D418C"/>
    <w:rsid w:val="000D4AC8"/>
    <w:rsid w:val="000D57A6"/>
    <w:rsid w:val="000D7A79"/>
    <w:rsid w:val="000E1627"/>
    <w:rsid w:val="000E1ADB"/>
    <w:rsid w:val="000E1BBF"/>
    <w:rsid w:val="000E22CE"/>
    <w:rsid w:val="000E3585"/>
    <w:rsid w:val="000E4605"/>
    <w:rsid w:val="000E5B5E"/>
    <w:rsid w:val="000F0FCB"/>
    <w:rsid w:val="000F1DD5"/>
    <w:rsid w:val="000F2409"/>
    <w:rsid w:val="000F31D6"/>
    <w:rsid w:val="000F4037"/>
    <w:rsid w:val="000F4412"/>
    <w:rsid w:val="000F5AD0"/>
    <w:rsid w:val="000F6A36"/>
    <w:rsid w:val="000F7108"/>
    <w:rsid w:val="000F77CB"/>
    <w:rsid w:val="0010025E"/>
    <w:rsid w:val="00100B90"/>
    <w:rsid w:val="00100DCC"/>
    <w:rsid w:val="001013FE"/>
    <w:rsid w:val="00102A66"/>
    <w:rsid w:val="001031AC"/>
    <w:rsid w:val="00103E07"/>
    <w:rsid w:val="00103E18"/>
    <w:rsid w:val="001072D8"/>
    <w:rsid w:val="00110452"/>
    <w:rsid w:val="00111B3B"/>
    <w:rsid w:val="00112DB5"/>
    <w:rsid w:val="00113693"/>
    <w:rsid w:val="00114732"/>
    <w:rsid w:val="00115A98"/>
    <w:rsid w:val="001164AA"/>
    <w:rsid w:val="001167E1"/>
    <w:rsid w:val="00116A57"/>
    <w:rsid w:val="00117441"/>
    <w:rsid w:val="0012148F"/>
    <w:rsid w:val="00122F88"/>
    <w:rsid w:val="00124A44"/>
    <w:rsid w:val="001256BB"/>
    <w:rsid w:val="00127758"/>
    <w:rsid w:val="00127C9F"/>
    <w:rsid w:val="00127FD1"/>
    <w:rsid w:val="00130A3B"/>
    <w:rsid w:val="001326D1"/>
    <w:rsid w:val="00133235"/>
    <w:rsid w:val="00133831"/>
    <w:rsid w:val="00133BDD"/>
    <w:rsid w:val="00136F06"/>
    <w:rsid w:val="001411A2"/>
    <w:rsid w:val="001414C7"/>
    <w:rsid w:val="0014270C"/>
    <w:rsid w:val="00142805"/>
    <w:rsid w:val="00143D2D"/>
    <w:rsid w:val="00145F29"/>
    <w:rsid w:val="00145FF3"/>
    <w:rsid w:val="00146AC7"/>
    <w:rsid w:val="0015119C"/>
    <w:rsid w:val="0015136E"/>
    <w:rsid w:val="00151847"/>
    <w:rsid w:val="00151A55"/>
    <w:rsid w:val="00151ABA"/>
    <w:rsid w:val="001529BD"/>
    <w:rsid w:val="00155160"/>
    <w:rsid w:val="00155694"/>
    <w:rsid w:val="00156994"/>
    <w:rsid w:val="001570C7"/>
    <w:rsid w:val="00157CBE"/>
    <w:rsid w:val="00157F68"/>
    <w:rsid w:val="0016031F"/>
    <w:rsid w:val="001631E3"/>
    <w:rsid w:val="001636D0"/>
    <w:rsid w:val="00164405"/>
    <w:rsid w:val="00164714"/>
    <w:rsid w:val="001656E0"/>
    <w:rsid w:val="00166381"/>
    <w:rsid w:val="00166EF1"/>
    <w:rsid w:val="001676E6"/>
    <w:rsid w:val="00167796"/>
    <w:rsid w:val="00170AEB"/>
    <w:rsid w:val="0017109D"/>
    <w:rsid w:val="00171E26"/>
    <w:rsid w:val="00172E0E"/>
    <w:rsid w:val="00173DF6"/>
    <w:rsid w:val="001750DA"/>
    <w:rsid w:val="0017604D"/>
    <w:rsid w:val="0017633A"/>
    <w:rsid w:val="001774B2"/>
    <w:rsid w:val="0017758D"/>
    <w:rsid w:val="00177D34"/>
    <w:rsid w:val="00180B14"/>
    <w:rsid w:val="00180B55"/>
    <w:rsid w:val="00180DBF"/>
    <w:rsid w:val="00181342"/>
    <w:rsid w:val="00181A77"/>
    <w:rsid w:val="0018647F"/>
    <w:rsid w:val="0019048F"/>
    <w:rsid w:val="00190943"/>
    <w:rsid w:val="00190E50"/>
    <w:rsid w:val="0019213A"/>
    <w:rsid w:val="001922D6"/>
    <w:rsid w:val="00193597"/>
    <w:rsid w:val="00194184"/>
    <w:rsid w:val="00194591"/>
    <w:rsid w:val="001947A2"/>
    <w:rsid w:val="001968EB"/>
    <w:rsid w:val="001972DC"/>
    <w:rsid w:val="001A01C4"/>
    <w:rsid w:val="001A24B3"/>
    <w:rsid w:val="001A3D2C"/>
    <w:rsid w:val="001A5697"/>
    <w:rsid w:val="001A61E6"/>
    <w:rsid w:val="001A6937"/>
    <w:rsid w:val="001A7BD9"/>
    <w:rsid w:val="001A7D8F"/>
    <w:rsid w:val="001B0E93"/>
    <w:rsid w:val="001B32B7"/>
    <w:rsid w:val="001B514D"/>
    <w:rsid w:val="001B520E"/>
    <w:rsid w:val="001B53AF"/>
    <w:rsid w:val="001B6335"/>
    <w:rsid w:val="001B660E"/>
    <w:rsid w:val="001B6E0B"/>
    <w:rsid w:val="001B7081"/>
    <w:rsid w:val="001B7579"/>
    <w:rsid w:val="001B7CC5"/>
    <w:rsid w:val="001C2950"/>
    <w:rsid w:val="001C3A0C"/>
    <w:rsid w:val="001C5AC3"/>
    <w:rsid w:val="001C6122"/>
    <w:rsid w:val="001C6AA3"/>
    <w:rsid w:val="001D0451"/>
    <w:rsid w:val="001D18DD"/>
    <w:rsid w:val="001D2EB5"/>
    <w:rsid w:val="001D2FAE"/>
    <w:rsid w:val="001D3715"/>
    <w:rsid w:val="001D3A3B"/>
    <w:rsid w:val="001D653B"/>
    <w:rsid w:val="001D6E25"/>
    <w:rsid w:val="001D7EC5"/>
    <w:rsid w:val="001E016E"/>
    <w:rsid w:val="001E0D4E"/>
    <w:rsid w:val="001E2FFC"/>
    <w:rsid w:val="001E3717"/>
    <w:rsid w:val="001E3D48"/>
    <w:rsid w:val="001E3DE2"/>
    <w:rsid w:val="001E3F54"/>
    <w:rsid w:val="001E7088"/>
    <w:rsid w:val="001F059C"/>
    <w:rsid w:val="001F1061"/>
    <w:rsid w:val="001F38D1"/>
    <w:rsid w:val="001F3CE6"/>
    <w:rsid w:val="001F4D7C"/>
    <w:rsid w:val="001F5383"/>
    <w:rsid w:val="001F54E1"/>
    <w:rsid w:val="001F6D4E"/>
    <w:rsid w:val="0020003D"/>
    <w:rsid w:val="002006CC"/>
    <w:rsid w:val="00200C16"/>
    <w:rsid w:val="00201118"/>
    <w:rsid w:val="0020160E"/>
    <w:rsid w:val="002016B5"/>
    <w:rsid w:val="0020176F"/>
    <w:rsid w:val="00203C7E"/>
    <w:rsid w:val="00204E3E"/>
    <w:rsid w:val="002055C2"/>
    <w:rsid w:val="0020664E"/>
    <w:rsid w:val="00210FF3"/>
    <w:rsid w:val="00211AA5"/>
    <w:rsid w:val="00211EE7"/>
    <w:rsid w:val="00212736"/>
    <w:rsid w:val="00214BD8"/>
    <w:rsid w:val="00214E46"/>
    <w:rsid w:val="00217ABE"/>
    <w:rsid w:val="00221C10"/>
    <w:rsid w:val="00224660"/>
    <w:rsid w:val="002260A7"/>
    <w:rsid w:val="00226505"/>
    <w:rsid w:val="00226600"/>
    <w:rsid w:val="002267B8"/>
    <w:rsid w:val="002267DC"/>
    <w:rsid w:val="00226AA0"/>
    <w:rsid w:val="00227BA0"/>
    <w:rsid w:val="002318DE"/>
    <w:rsid w:val="00232F5C"/>
    <w:rsid w:val="002335F9"/>
    <w:rsid w:val="0024017C"/>
    <w:rsid w:val="0024077F"/>
    <w:rsid w:val="002416D7"/>
    <w:rsid w:val="00241D40"/>
    <w:rsid w:val="00242947"/>
    <w:rsid w:val="00242ECF"/>
    <w:rsid w:val="0024359D"/>
    <w:rsid w:val="00243F86"/>
    <w:rsid w:val="00246835"/>
    <w:rsid w:val="00246EBE"/>
    <w:rsid w:val="00251FEE"/>
    <w:rsid w:val="00253F96"/>
    <w:rsid w:val="00254F36"/>
    <w:rsid w:val="00257D02"/>
    <w:rsid w:val="00257D18"/>
    <w:rsid w:val="002607EE"/>
    <w:rsid w:val="002627D5"/>
    <w:rsid w:val="00263767"/>
    <w:rsid w:val="00264082"/>
    <w:rsid w:val="0026447D"/>
    <w:rsid w:val="00264871"/>
    <w:rsid w:val="00264879"/>
    <w:rsid w:val="00264F1F"/>
    <w:rsid w:val="0026684E"/>
    <w:rsid w:val="00267493"/>
    <w:rsid w:val="00267FDE"/>
    <w:rsid w:val="0027017F"/>
    <w:rsid w:val="0027113D"/>
    <w:rsid w:val="002720C6"/>
    <w:rsid w:val="00275EF7"/>
    <w:rsid w:val="0027657E"/>
    <w:rsid w:val="00276CFD"/>
    <w:rsid w:val="00277ECD"/>
    <w:rsid w:val="00281887"/>
    <w:rsid w:val="00281CDE"/>
    <w:rsid w:val="00285084"/>
    <w:rsid w:val="002854DB"/>
    <w:rsid w:val="00285A17"/>
    <w:rsid w:val="00286FB5"/>
    <w:rsid w:val="0028772D"/>
    <w:rsid w:val="002912E6"/>
    <w:rsid w:val="00291364"/>
    <w:rsid w:val="002915AF"/>
    <w:rsid w:val="00291675"/>
    <w:rsid w:val="00291F3C"/>
    <w:rsid w:val="00293617"/>
    <w:rsid w:val="00296360"/>
    <w:rsid w:val="002966B9"/>
    <w:rsid w:val="00297020"/>
    <w:rsid w:val="002A36BB"/>
    <w:rsid w:val="002A4AB1"/>
    <w:rsid w:val="002A5C21"/>
    <w:rsid w:val="002A6102"/>
    <w:rsid w:val="002A6A2E"/>
    <w:rsid w:val="002A7EDB"/>
    <w:rsid w:val="002B0434"/>
    <w:rsid w:val="002B0CBC"/>
    <w:rsid w:val="002B1AC0"/>
    <w:rsid w:val="002B5AFB"/>
    <w:rsid w:val="002B5F9E"/>
    <w:rsid w:val="002C06ED"/>
    <w:rsid w:val="002C160B"/>
    <w:rsid w:val="002C165E"/>
    <w:rsid w:val="002C3B81"/>
    <w:rsid w:val="002C3BB5"/>
    <w:rsid w:val="002C4E99"/>
    <w:rsid w:val="002C5685"/>
    <w:rsid w:val="002C6B1E"/>
    <w:rsid w:val="002C711D"/>
    <w:rsid w:val="002C7A7C"/>
    <w:rsid w:val="002D26DC"/>
    <w:rsid w:val="002D3131"/>
    <w:rsid w:val="002D3615"/>
    <w:rsid w:val="002D370E"/>
    <w:rsid w:val="002D3A3E"/>
    <w:rsid w:val="002D4BD7"/>
    <w:rsid w:val="002D6C2F"/>
    <w:rsid w:val="002D7C85"/>
    <w:rsid w:val="002E1DC4"/>
    <w:rsid w:val="002E2A29"/>
    <w:rsid w:val="002E43ED"/>
    <w:rsid w:val="002E4BDE"/>
    <w:rsid w:val="002E5B5D"/>
    <w:rsid w:val="002E6267"/>
    <w:rsid w:val="002F09A4"/>
    <w:rsid w:val="002F0BA6"/>
    <w:rsid w:val="002F0BAC"/>
    <w:rsid w:val="002F3FFD"/>
    <w:rsid w:val="002F4ACD"/>
    <w:rsid w:val="002F63E4"/>
    <w:rsid w:val="002F675C"/>
    <w:rsid w:val="002F791E"/>
    <w:rsid w:val="002F7B06"/>
    <w:rsid w:val="00300C12"/>
    <w:rsid w:val="0030332D"/>
    <w:rsid w:val="00303D12"/>
    <w:rsid w:val="0030503D"/>
    <w:rsid w:val="003059F0"/>
    <w:rsid w:val="00306EA8"/>
    <w:rsid w:val="003077B9"/>
    <w:rsid w:val="00312145"/>
    <w:rsid w:val="00312B1A"/>
    <w:rsid w:val="00313024"/>
    <w:rsid w:val="00314646"/>
    <w:rsid w:val="00315E7E"/>
    <w:rsid w:val="00316242"/>
    <w:rsid w:val="0031659B"/>
    <w:rsid w:val="00317486"/>
    <w:rsid w:val="00317E08"/>
    <w:rsid w:val="00317EE2"/>
    <w:rsid w:val="00317FCA"/>
    <w:rsid w:val="00321AB2"/>
    <w:rsid w:val="00321B6A"/>
    <w:rsid w:val="00321CEC"/>
    <w:rsid w:val="00322539"/>
    <w:rsid w:val="00323238"/>
    <w:rsid w:val="00324579"/>
    <w:rsid w:val="003246C9"/>
    <w:rsid w:val="0032470B"/>
    <w:rsid w:val="003267F4"/>
    <w:rsid w:val="003318BC"/>
    <w:rsid w:val="00334064"/>
    <w:rsid w:val="0033543E"/>
    <w:rsid w:val="003356DE"/>
    <w:rsid w:val="00336D51"/>
    <w:rsid w:val="003377D5"/>
    <w:rsid w:val="003422E2"/>
    <w:rsid w:val="00342506"/>
    <w:rsid w:val="00346CDC"/>
    <w:rsid w:val="003477E7"/>
    <w:rsid w:val="00347969"/>
    <w:rsid w:val="0035176B"/>
    <w:rsid w:val="00351CEC"/>
    <w:rsid w:val="003542A9"/>
    <w:rsid w:val="003545CF"/>
    <w:rsid w:val="00355DE0"/>
    <w:rsid w:val="0035606D"/>
    <w:rsid w:val="0036064F"/>
    <w:rsid w:val="00360AF1"/>
    <w:rsid w:val="003616DC"/>
    <w:rsid w:val="00362151"/>
    <w:rsid w:val="003638B6"/>
    <w:rsid w:val="00363FFB"/>
    <w:rsid w:val="003650A1"/>
    <w:rsid w:val="00365D3F"/>
    <w:rsid w:val="00366359"/>
    <w:rsid w:val="00366BA9"/>
    <w:rsid w:val="003677D9"/>
    <w:rsid w:val="0037059D"/>
    <w:rsid w:val="00370E22"/>
    <w:rsid w:val="003717FA"/>
    <w:rsid w:val="00371A86"/>
    <w:rsid w:val="00372453"/>
    <w:rsid w:val="00373F7C"/>
    <w:rsid w:val="00376847"/>
    <w:rsid w:val="00376F32"/>
    <w:rsid w:val="003803DA"/>
    <w:rsid w:val="003816BC"/>
    <w:rsid w:val="003821CF"/>
    <w:rsid w:val="0038237A"/>
    <w:rsid w:val="00382414"/>
    <w:rsid w:val="003833FF"/>
    <w:rsid w:val="0038369B"/>
    <w:rsid w:val="00384CB6"/>
    <w:rsid w:val="0038525A"/>
    <w:rsid w:val="003852AA"/>
    <w:rsid w:val="003853E4"/>
    <w:rsid w:val="0038540C"/>
    <w:rsid w:val="003858CE"/>
    <w:rsid w:val="003862FF"/>
    <w:rsid w:val="0038769D"/>
    <w:rsid w:val="00391279"/>
    <w:rsid w:val="00393B6F"/>
    <w:rsid w:val="00394329"/>
    <w:rsid w:val="00396573"/>
    <w:rsid w:val="003A0BB6"/>
    <w:rsid w:val="003A207F"/>
    <w:rsid w:val="003A3628"/>
    <w:rsid w:val="003A423E"/>
    <w:rsid w:val="003A5BBE"/>
    <w:rsid w:val="003A5EBE"/>
    <w:rsid w:val="003B0FF9"/>
    <w:rsid w:val="003B100A"/>
    <w:rsid w:val="003B128C"/>
    <w:rsid w:val="003B5C3A"/>
    <w:rsid w:val="003B7542"/>
    <w:rsid w:val="003C0532"/>
    <w:rsid w:val="003C0839"/>
    <w:rsid w:val="003C11C9"/>
    <w:rsid w:val="003C1338"/>
    <w:rsid w:val="003C14A6"/>
    <w:rsid w:val="003C5101"/>
    <w:rsid w:val="003C624B"/>
    <w:rsid w:val="003C6456"/>
    <w:rsid w:val="003C6480"/>
    <w:rsid w:val="003C6B25"/>
    <w:rsid w:val="003D0035"/>
    <w:rsid w:val="003D02BF"/>
    <w:rsid w:val="003D088A"/>
    <w:rsid w:val="003D182E"/>
    <w:rsid w:val="003D1BC3"/>
    <w:rsid w:val="003D32B2"/>
    <w:rsid w:val="003D3D37"/>
    <w:rsid w:val="003D3FF9"/>
    <w:rsid w:val="003D51AC"/>
    <w:rsid w:val="003D5404"/>
    <w:rsid w:val="003D5A9E"/>
    <w:rsid w:val="003E04CC"/>
    <w:rsid w:val="003E0604"/>
    <w:rsid w:val="003E2365"/>
    <w:rsid w:val="003E24BC"/>
    <w:rsid w:val="003E35FA"/>
    <w:rsid w:val="003E393C"/>
    <w:rsid w:val="003E485A"/>
    <w:rsid w:val="003E4A4C"/>
    <w:rsid w:val="003E5058"/>
    <w:rsid w:val="003E7A2E"/>
    <w:rsid w:val="003F20E5"/>
    <w:rsid w:val="003F2156"/>
    <w:rsid w:val="003F2D76"/>
    <w:rsid w:val="003F3068"/>
    <w:rsid w:val="003F3203"/>
    <w:rsid w:val="003F36FD"/>
    <w:rsid w:val="003F3C52"/>
    <w:rsid w:val="003F3D5B"/>
    <w:rsid w:val="003F50C2"/>
    <w:rsid w:val="00401154"/>
    <w:rsid w:val="00405209"/>
    <w:rsid w:val="00405216"/>
    <w:rsid w:val="00406A49"/>
    <w:rsid w:val="00411AA7"/>
    <w:rsid w:val="004124A2"/>
    <w:rsid w:val="0041360F"/>
    <w:rsid w:val="004141A2"/>
    <w:rsid w:val="004149B9"/>
    <w:rsid w:val="00415D29"/>
    <w:rsid w:val="00416914"/>
    <w:rsid w:val="00416B6E"/>
    <w:rsid w:val="00420CED"/>
    <w:rsid w:val="004218C3"/>
    <w:rsid w:val="00423CA7"/>
    <w:rsid w:val="00424DEE"/>
    <w:rsid w:val="00425AFA"/>
    <w:rsid w:val="00425C5F"/>
    <w:rsid w:val="00426FA8"/>
    <w:rsid w:val="00427924"/>
    <w:rsid w:val="00430930"/>
    <w:rsid w:val="00431EF7"/>
    <w:rsid w:val="00434486"/>
    <w:rsid w:val="00435237"/>
    <w:rsid w:val="004354DA"/>
    <w:rsid w:val="004363E0"/>
    <w:rsid w:val="004371C6"/>
    <w:rsid w:val="0044028B"/>
    <w:rsid w:val="00440F51"/>
    <w:rsid w:val="00442A41"/>
    <w:rsid w:val="0044398B"/>
    <w:rsid w:val="00443E1A"/>
    <w:rsid w:val="00443FE6"/>
    <w:rsid w:val="00444192"/>
    <w:rsid w:val="004459B2"/>
    <w:rsid w:val="00445A28"/>
    <w:rsid w:val="004470CC"/>
    <w:rsid w:val="004471DA"/>
    <w:rsid w:val="004475A6"/>
    <w:rsid w:val="00451465"/>
    <w:rsid w:val="00451BDD"/>
    <w:rsid w:val="00452B86"/>
    <w:rsid w:val="00453326"/>
    <w:rsid w:val="004540FE"/>
    <w:rsid w:val="004544D0"/>
    <w:rsid w:val="00454AAD"/>
    <w:rsid w:val="0045548A"/>
    <w:rsid w:val="004567BC"/>
    <w:rsid w:val="0045692F"/>
    <w:rsid w:val="004630F5"/>
    <w:rsid w:val="004635FE"/>
    <w:rsid w:val="004639C5"/>
    <w:rsid w:val="00464C24"/>
    <w:rsid w:val="0046553A"/>
    <w:rsid w:val="004707BB"/>
    <w:rsid w:val="00470DB1"/>
    <w:rsid w:val="00470F69"/>
    <w:rsid w:val="00472D47"/>
    <w:rsid w:val="004736CB"/>
    <w:rsid w:val="00473EBE"/>
    <w:rsid w:val="00475519"/>
    <w:rsid w:val="00481670"/>
    <w:rsid w:val="00484612"/>
    <w:rsid w:val="004846F2"/>
    <w:rsid w:val="004863BD"/>
    <w:rsid w:val="00486E2C"/>
    <w:rsid w:val="004871FE"/>
    <w:rsid w:val="004879C5"/>
    <w:rsid w:val="0049101C"/>
    <w:rsid w:val="004910AC"/>
    <w:rsid w:val="00491588"/>
    <w:rsid w:val="00491AA8"/>
    <w:rsid w:val="0049394C"/>
    <w:rsid w:val="00493B88"/>
    <w:rsid w:val="00494058"/>
    <w:rsid w:val="00495EC0"/>
    <w:rsid w:val="0049626C"/>
    <w:rsid w:val="00497CD3"/>
    <w:rsid w:val="004A0631"/>
    <w:rsid w:val="004A07EE"/>
    <w:rsid w:val="004A092A"/>
    <w:rsid w:val="004A24BF"/>
    <w:rsid w:val="004A2D97"/>
    <w:rsid w:val="004A323E"/>
    <w:rsid w:val="004A4F9E"/>
    <w:rsid w:val="004A64E5"/>
    <w:rsid w:val="004A702E"/>
    <w:rsid w:val="004B07F2"/>
    <w:rsid w:val="004B0F73"/>
    <w:rsid w:val="004B1A88"/>
    <w:rsid w:val="004B3256"/>
    <w:rsid w:val="004B6ABE"/>
    <w:rsid w:val="004B7161"/>
    <w:rsid w:val="004C0E03"/>
    <w:rsid w:val="004C17EC"/>
    <w:rsid w:val="004C2E41"/>
    <w:rsid w:val="004C3340"/>
    <w:rsid w:val="004C3786"/>
    <w:rsid w:val="004C4589"/>
    <w:rsid w:val="004C561A"/>
    <w:rsid w:val="004C5783"/>
    <w:rsid w:val="004C67C9"/>
    <w:rsid w:val="004C6B97"/>
    <w:rsid w:val="004C7294"/>
    <w:rsid w:val="004D0C6B"/>
    <w:rsid w:val="004D0D9B"/>
    <w:rsid w:val="004D12B1"/>
    <w:rsid w:val="004D1673"/>
    <w:rsid w:val="004D18F1"/>
    <w:rsid w:val="004D1B0B"/>
    <w:rsid w:val="004D2C06"/>
    <w:rsid w:val="004D40F6"/>
    <w:rsid w:val="004D5292"/>
    <w:rsid w:val="004D60C3"/>
    <w:rsid w:val="004D74A3"/>
    <w:rsid w:val="004D7C96"/>
    <w:rsid w:val="004E0377"/>
    <w:rsid w:val="004E2678"/>
    <w:rsid w:val="004E3DBB"/>
    <w:rsid w:val="004E41B3"/>
    <w:rsid w:val="004E4359"/>
    <w:rsid w:val="004E5928"/>
    <w:rsid w:val="004E5E3D"/>
    <w:rsid w:val="004F137D"/>
    <w:rsid w:val="004F2502"/>
    <w:rsid w:val="004F2794"/>
    <w:rsid w:val="004F2CFA"/>
    <w:rsid w:val="004F3FBB"/>
    <w:rsid w:val="004F5588"/>
    <w:rsid w:val="004F55F5"/>
    <w:rsid w:val="004F65ED"/>
    <w:rsid w:val="004F6C58"/>
    <w:rsid w:val="0050040A"/>
    <w:rsid w:val="00500D54"/>
    <w:rsid w:val="00500FD0"/>
    <w:rsid w:val="00502EC1"/>
    <w:rsid w:val="00502EE9"/>
    <w:rsid w:val="00504C61"/>
    <w:rsid w:val="00505AB4"/>
    <w:rsid w:val="00505D3C"/>
    <w:rsid w:val="00506173"/>
    <w:rsid w:val="00506FE0"/>
    <w:rsid w:val="00511023"/>
    <w:rsid w:val="005115AC"/>
    <w:rsid w:val="00513102"/>
    <w:rsid w:val="00513C4F"/>
    <w:rsid w:val="00515A96"/>
    <w:rsid w:val="00516544"/>
    <w:rsid w:val="0051750B"/>
    <w:rsid w:val="0052127E"/>
    <w:rsid w:val="00523256"/>
    <w:rsid w:val="005239AF"/>
    <w:rsid w:val="00523A1F"/>
    <w:rsid w:val="0052403D"/>
    <w:rsid w:val="00525D12"/>
    <w:rsid w:val="005278DD"/>
    <w:rsid w:val="005300F4"/>
    <w:rsid w:val="005324D8"/>
    <w:rsid w:val="005329B3"/>
    <w:rsid w:val="005349BA"/>
    <w:rsid w:val="0053517D"/>
    <w:rsid w:val="0053547A"/>
    <w:rsid w:val="00536233"/>
    <w:rsid w:val="00536257"/>
    <w:rsid w:val="00536F5D"/>
    <w:rsid w:val="00537C01"/>
    <w:rsid w:val="0054042A"/>
    <w:rsid w:val="005423E2"/>
    <w:rsid w:val="00542B0C"/>
    <w:rsid w:val="00543FFC"/>
    <w:rsid w:val="00544E77"/>
    <w:rsid w:val="00550F26"/>
    <w:rsid w:val="00552F7E"/>
    <w:rsid w:val="0055559D"/>
    <w:rsid w:val="005555C2"/>
    <w:rsid w:val="00556968"/>
    <w:rsid w:val="00560B35"/>
    <w:rsid w:val="00560EFD"/>
    <w:rsid w:val="00561417"/>
    <w:rsid w:val="00561504"/>
    <w:rsid w:val="005627A7"/>
    <w:rsid w:val="005628AD"/>
    <w:rsid w:val="00562F79"/>
    <w:rsid w:val="005634FC"/>
    <w:rsid w:val="005638C9"/>
    <w:rsid w:val="00564596"/>
    <w:rsid w:val="00565C84"/>
    <w:rsid w:val="00567E34"/>
    <w:rsid w:val="00570EC1"/>
    <w:rsid w:val="0057111F"/>
    <w:rsid w:val="00571C93"/>
    <w:rsid w:val="00572A5B"/>
    <w:rsid w:val="00573E4A"/>
    <w:rsid w:val="00574E64"/>
    <w:rsid w:val="00576A20"/>
    <w:rsid w:val="00580942"/>
    <w:rsid w:val="005809BE"/>
    <w:rsid w:val="00581B6B"/>
    <w:rsid w:val="00583CDB"/>
    <w:rsid w:val="00590C1E"/>
    <w:rsid w:val="00590E66"/>
    <w:rsid w:val="0059108A"/>
    <w:rsid w:val="00591BDC"/>
    <w:rsid w:val="0059201E"/>
    <w:rsid w:val="005975E5"/>
    <w:rsid w:val="005A1FB8"/>
    <w:rsid w:val="005A27AE"/>
    <w:rsid w:val="005A4AC8"/>
    <w:rsid w:val="005A577A"/>
    <w:rsid w:val="005A6EB9"/>
    <w:rsid w:val="005B0035"/>
    <w:rsid w:val="005B007C"/>
    <w:rsid w:val="005B24A0"/>
    <w:rsid w:val="005B3612"/>
    <w:rsid w:val="005B3778"/>
    <w:rsid w:val="005B3AFD"/>
    <w:rsid w:val="005B50D3"/>
    <w:rsid w:val="005B6701"/>
    <w:rsid w:val="005B69AF"/>
    <w:rsid w:val="005B726C"/>
    <w:rsid w:val="005C1DFE"/>
    <w:rsid w:val="005C2D68"/>
    <w:rsid w:val="005C32A7"/>
    <w:rsid w:val="005C739E"/>
    <w:rsid w:val="005D2580"/>
    <w:rsid w:val="005D27B0"/>
    <w:rsid w:val="005D3F11"/>
    <w:rsid w:val="005D48FF"/>
    <w:rsid w:val="005D5F0A"/>
    <w:rsid w:val="005D5F28"/>
    <w:rsid w:val="005D7EA4"/>
    <w:rsid w:val="005E1EE7"/>
    <w:rsid w:val="005E311D"/>
    <w:rsid w:val="005E38E0"/>
    <w:rsid w:val="005E3A7A"/>
    <w:rsid w:val="005E453F"/>
    <w:rsid w:val="005E4E40"/>
    <w:rsid w:val="005E5A98"/>
    <w:rsid w:val="005E5DC8"/>
    <w:rsid w:val="005F18A0"/>
    <w:rsid w:val="005F31FB"/>
    <w:rsid w:val="005F4A4E"/>
    <w:rsid w:val="005F4E6A"/>
    <w:rsid w:val="005F5E5C"/>
    <w:rsid w:val="005F6177"/>
    <w:rsid w:val="005F626A"/>
    <w:rsid w:val="005F68E8"/>
    <w:rsid w:val="005F7373"/>
    <w:rsid w:val="005F7913"/>
    <w:rsid w:val="005F798C"/>
    <w:rsid w:val="005F79B1"/>
    <w:rsid w:val="0060064C"/>
    <w:rsid w:val="006006B2"/>
    <w:rsid w:val="00600FB2"/>
    <w:rsid w:val="006017C3"/>
    <w:rsid w:val="00601D0D"/>
    <w:rsid w:val="00601FF7"/>
    <w:rsid w:val="0060294F"/>
    <w:rsid w:val="006030C3"/>
    <w:rsid w:val="00603A26"/>
    <w:rsid w:val="0060441C"/>
    <w:rsid w:val="00604EEB"/>
    <w:rsid w:val="006062CB"/>
    <w:rsid w:val="0060655C"/>
    <w:rsid w:val="00606FC3"/>
    <w:rsid w:val="006100E2"/>
    <w:rsid w:val="006103A1"/>
    <w:rsid w:val="00610643"/>
    <w:rsid w:val="00611435"/>
    <w:rsid w:val="00611E18"/>
    <w:rsid w:val="0061279A"/>
    <w:rsid w:val="006147A3"/>
    <w:rsid w:val="00614BD9"/>
    <w:rsid w:val="00615C7E"/>
    <w:rsid w:val="0061615A"/>
    <w:rsid w:val="00616664"/>
    <w:rsid w:val="0061666E"/>
    <w:rsid w:val="006171BD"/>
    <w:rsid w:val="0061744D"/>
    <w:rsid w:val="00617DAE"/>
    <w:rsid w:val="00620E67"/>
    <w:rsid w:val="00622289"/>
    <w:rsid w:val="006223F1"/>
    <w:rsid w:val="00622D74"/>
    <w:rsid w:val="00624C34"/>
    <w:rsid w:val="00626B75"/>
    <w:rsid w:val="006275F4"/>
    <w:rsid w:val="00627675"/>
    <w:rsid w:val="00631C3E"/>
    <w:rsid w:val="006325A6"/>
    <w:rsid w:val="00632872"/>
    <w:rsid w:val="006331A9"/>
    <w:rsid w:val="00633C72"/>
    <w:rsid w:val="00636196"/>
    <w:rsid w:val="00636229"/>
    <w:rsid w:val="0063667D"/>
    <w:rsid w:val="00636821"/>
    <w:rsid w:val="00636D75"/>
    <w:rsid w:val="00637E12"/>
    <w:rsid w:val="00640330"/>
    <w:rsid w:val="006404BF"/>
    <w:rsid w:val="00642A91"/>
    <w:rsid w:val="0064313E"/>
    <w:rsid w:val="00643ED0"/>
    <w:rsid w:val="00644CD6"/>
    <w:rsid w:val="00644D06"/>
    <w:rsid w:val="00645828"/>
    <w:rsid w:val="00645A6F"/>
    <w:rsid w:val="00646C3D"/>
    <w:rsid w:val="00646F40"/>
    <w:rsid w:val="006472EC"/>
    <w:rsid w:val="006503A5"/>
    <w:rsid w:val="006515E1"/>
    <w:rsid w:val="00651958"/>
    <w:rsid w:val="00653455"/>
    <w:rsid w:val="00654CEB"/>
    <w:rsid w:val="006559F3"/>
    <w:rsid w:val="00655E4A"/>
    <w:rsid w:val="00656B22"/>
    <w:rsid w:val="00657D98"/>
    <w:rsid w:val="00657E16"/>
    <w:rsid w:val="00661F67"/>
    <w:rsid w:val="00663E12"/>
    <w:rsid w:val="00664B68"/>
    <w:rsid w:val="00665699"/>
    <w:rsid w:val="00665847"/>
    <w:rsid w:val="00665970"/>
    <w:rsid w:val="006662CA"/>
    <w:rsid w:val="00671103"/>
    <w:rsid w:val="0067333F"/>
    <w:rsid w:val="0067503A"/>
    <w:rsid w:val="00675198"/>
    <w:rsid w:val="006759F0"/>
    <w:rsid w:val="00677E3A"/>
    <w:rsid w:val="0068050D"/>
    <w:rsid w:val="00681907"/>
    <w:rsid w:val="00683478"/>
    <w:rsid w:val="006835CE"/>
    <w:rsid w:val="006836D8"/>
    <w:rsid w:val="0068497B"/>
    <w:rsid w:val="00685464"/>
    <w:rsid w:val="00685A23"/>
    <w:rsid w:val="0068790F"/>
    <w:rsid w:val="0069101F"/>
    <w:rsid w:val="00691033"/>
    <w:rsid w:val="00693D81"/>
    <w:rsid w:val="00694DF1"/>
    <w:rsid w:val="006950A0"/>
    <w:rsid w:val="006950BA"/>
    <w:rsid w:val="0069678A"/>
    <w:rsid w:val="006A03D8"/>
    <w:rsid w:val="006A117D"/>
    <w:rsid w:val="006A236B"/>
    <w:rsid w:val="006A36A3"/>
    <w:rsid w:val="006A3FEB"/>
    <w:rsid w:val="006A6E8F"/>
    <w:rsid w:val="006A717D"/>
    <w:rsid w:val="006A786F"/>
    <w:rsid w:val="006B0B72"/>
    <w:rsid w:val="006B16DC"/>
    <w:rsid w:val="006B340D"/>
    <w:rsid w:val="006B3E01"/>
    <w:rsid w:val="006B3FE4"/>
    <w:rsid w:val="006B6561"/>
    <w:rsid w:val="006C2AED"/>
    <w:rsid w:val="006C2CDE"/>
    <w:rsid w:val="006C3271"/>
    <w:rsid w:val="006C333E"/>
    <w:rsid w:val="006C4C4F"/>
    <w:rsid w:val="006C62CF"/>
    <w:rsid w:val="006D1E5D"/>
    <w:rsid w:val="006D24A2"/>
    <w:rsid w:val="006D3C04"/>
    <w:rsid w:val="006D3E4A"/>
    <w:rsid w:val="006D5CF5"/>
    <w:rsid w:val="006D60E1"/>
    <w:rsid w:val="006D73A6"/>
    <w:rsid w:val="006D7A97"/>
    <w:rsid w:val="006E1397"/>
    <w:rsid w:val="006E1C3A"/>
    <w:rsid w:val="006E29C5"/>
    <w:rsid w:val="006E465B"/>
    <w:rsid w:val="006E4CA1"/>
    <w:rsid w:val="006E55AF"/>
    <w:rsid w:val="006E7754"/>
    <w:rsid w:val="006E78D2"/>
    <w:rsid w:val="006F04AA"/>
    <w:rsid w:val="006F0BBC"/>
    <w:rsid w:val="006F27FF"/>
    <w:rsid w:val="006F2F86"/>
    <w:rsid w:val="006F3E67"/>
    <w:rsid w:val="006F498F"/>
    <w:rsid w:val="006F4C4D"/>
    <w:rsid w:val="006F4D04"/>
    <w:rsid w:val="006F5A1D"/>
    <w:rsid w:val="006F5DF7"/>
    <w:rsid w:val="006F7FD3"/>
    <w:rsid w:val="00701951"/>
    <w:rsid w:val="00702115"/>
    <w:rsid w:val="007039D6"/>
    <w:rsid w:val="00706B70"/>
    <w:rsid w:val="0070701F"/>
    <w:rsid w:val="007074E4"/>
    <w:rsid w:val="00707C7E"/>
    <w:rsid w:val="007103C1"/>
    <w:rsid w:val="00712308"/>
    <w:rsid w:val="007125FD"/>
    <w:rsid w:val="00712B0C"/>
    <w:rsid w:val="00712E16"/>
    <w:rsid w:val="0071421E"/>
    <w:rsid w:val="00715A9A"/>
    <w:rsid w:val="00716F38"/>
    <w:rsid w:val="00721035"/>
    <w:rsid w:val="00721C12"/>
    <w:rsid w:val="00722872"/>
    <w:rsid w:val="007229F4"/>
    <w:rsid w:val="00723382"/>
    <w:rsid w:val="007236D5"/>
    <w:rsid w:val="007242F9"/>
    <w:rsid w:val="00724C7B"/>
    <w:rsid w:val="00726314"/>
    <w:rsid w:val="00726FC5"/>
    <w:rsid w:val="00727689"/>
    <w:rsid w:val="007300DF"/>
    <w:rsid w:val="00730422"/>
    <w:rsid w:val="00730DF4"/>
    <w:rsid w:val="007374F1"/>
    <w:rsid w:val="00737940"/>
    <w:rsid w:val="007415F5"/>
    <w:rsid w:val="00741AC8"/>
    <w:rsid w:val="00741B1A"/>
    <w:rsid w:val="007426F7"/>
    <w:rsid w:val="007451B9"/>
    <w:rsid w:val="00750984"/>
    <w:rsid w:val="0075160D"/>
    <w:rsid w:val="00751679"/>
    <w:rsid w:val="007518A2"/>
    <w:rsid w:val="00751FD2"/>
    <w:rsid w:val="00753606"/>
    <w:rsid w:val="0075462F"/>
    <w:rsid w:val="007552D9"/>
    <w:rsid w:val="00755BB5"/>
    <w:rsid w:val="00756083"/>
    <w:rsid w:val="007563DF"/>
    <w:rsid w:val="00757E02"/>
    <w:rsid w:val="0076029B"/>
    <w:rsid w:val="007611D8"/>
    <w:rsid w:val="0076213D"/>
    <w:rsid w:val="00763359"/>
    <w:rsid w:val="007654D9"/>
    <w:rsid w:val="00765753"/>
    <w:rsid w:val="00765E52"/>
    <w:rsid w:val="00766DD5"/>
    <w:rsid w:val="00766FEE"/>
    <w:rsid w:val="007705B9"/>
    <w:rsid w:val="007706B8"/>
    <w:rsid w:val="00771DCF"/>
    <w:rsid w:val="007736D1"/>
    <w:rsid w:val="00773C43"/>
    <w:rsid w:val="00773EC8"/>
    <w:rsid w:val="00773EFC"/>
    <w:rsid w:val="00777629"/>
    <w:rsid w:val="0077776E"/>
    <w:rsid w:val="00782FC4"/>
    <w:rsid w:val="00783C05"/>
    <w:rsid w:val="00785731"/>
    <w:rsid w:val="00785D50"/>
    <w:rsid w:val="007866DC"/>
    <w:rsid w:val="00786EB0"/>
    <w:rsid w:val="0079009D"/>
    <w:rsid w:val="00790F5A"/>
    <w:rsid w:val="00792046"/>
    <w:rsid w:val="00792D58"/>
    <w:rsid w:val="00794878"/>
    <w:rsid w:val="0079544F"/>
    <w:rsid w:val="00795CC2"/>
    <w:rsid w:val="00795F79"/>
    <w:rsid w:val="007A0946"/>
    <w:rsid w:val="007A18BE"/>
    <w:rsid w:val="007A1959"/>
    <w:rsid w:val="007A2394"/>
    <w:rsid w:val="007A27D9"/>
    <w:rsid w:val="007A3039"/>
    <w:rsid w:val="007A30DD"/>
    <w:rsid w:val="007A43A0"/>
    <w:rsid w:val="007A533E"/>
    <w:rsid w:val="007A7794"/>
    <w:rsid w:val="007B00AC"/>
    <w:rsid w:val="007B125A"/>
    <w:rsid w:val="007B5EA4"/>
    <w:rsid w:val="007B6452"/>
    <w:rsid w:val="007B6771"/>
    <w:rsid w:val="007B68C2"/>
    <w:rsid w:val="007B7AFF"/>
    <w:rsid w:val="007C2C6D"/>
    <w:rsid w:val="007C336E"/>
    <w:rsid w:val="007C38A9"/>
    <w:rsid w:val="007C3CE7"/>
    <w:rsid w:val="007C4E12"/>
    <w:rsid w:val="007C5425"/>
    <w:rsid w:val="007C6370"/>
    <w:rsid w:val="007C759C"/>
    <w:rsid w:val="007C75E0"/>
    <w:rsid w:val="007D0BB4"/>
    <w:rsid w:val="007D0C8B"/>
    <w:rsid w:val="007D4C9A"/>
    <w:rsid w:val="007D6401"/>
    <w:rsid w:val="007D67D9"/>
    <w:rsid w:val="007D6A1D"/>
    <w:rsid w:val="007D6DA9"/>
    <w:rsid w:val="007D74F3"/>
    <w:rsid w:val="007D7DA5"/>
    <w:rsid w:val="007E18F6"/>
    <w:rsid w:val="007E242A"/>
    <w:rsid w:val="007E4157"/>
    <w:rsid w:val="007E42D3"/>
    <w:rsid w:val="007E5FD6"/>
    <w:rsid w:val="007E620E"/>
    <w:rsid w:val="007E6939"/>
    <w:rsid w:val="007E7A76"/>
    <w:rsid w:val="007E7CB0"/>
    <w:rsid w:val="007F0A7E"/>
    <w:rsid w:val="007F1AF8"/>
    <w:rsid w:val="007F2317"/>
    <w:rsid w:val="007F2EC1"/>
    <w:rsid w:val="007F30AF"/>
    <w:rsid w:val="007F36F0"/>
    <w:rsid w:val="007F51A0"/>
    <w:rsid w:val="007F57F9"/>
    <w:rsid w:val="00800338"/>
    <w:rsid w:val="00801D58"/>
    <w:rsid w:val="00802698"/>
    <w:rsid w:val="008033B7"/>
    <w:rsid w:val="00804069"/>
    <w:rsid w:val="0080509B"/>
    <w:rsid w:val="008055A7"/>
    <w:rsid w:val="00806136"/>
    <w:rsid w:val="00806543"/>
    <w:rsid w:val="008079EA"/>
    <w:rsid w:val="0081770B"/>
    <w:rsid w:val="00821913"/>
    <w:rsid w:val="00821CA6"/>
    <w:rsid w:val="00822977"/>
    <w:rsid w:val="0082357E"/>
    <w:rsid w:val="008252A0"/>
    <w:rsid w:val="00830E0F"/>
    <w:rsid w:val="00831801"/>
    <w:rsid w:val="008320EA"/>
    <w:rsid w:val="00832C02"/>
    <w:rsid w:val="008375BC"/>
    <w:rsid w:val="00837A25"/>
    <w:rsid w:val="00841F8D"/>
    <w:rsid w:val="008430BF"/>
    <w:rsid w:val="0084336F"/>
    <w:rsid w:val="008447B6"/>
    <w:rsid w:val="008461BC"/>
    <w:rsid w:val="00846C5D"/>
    <w:rsid w:val="00846E21"/>
    <w:rsid w:val="008517F2"/>
    <w:rsid w:val="008519A7"/>
    <w:rsid w:val="00851A0C"/>
    <w:rsid w:val="00852AD7"/>
    <w:rsid w:val="00853D34"/>
    <w:rsid w:val="00857844"/>
    <w:rsid w:val="00862562"/>
    <w:rsid w:val="00862A6D"/>
    <w:rsid w:val="00864B1A"/>
    <w:rsid w:val="00865745"/>
    <w:rsid w:val="0086793E"/>
    <w:rsid w:val="0087140C"/>
    <w:rsid w:val="0087142E"/>
    <w:rsid w:val="00872FF0"/>
    <w:rsid w:val="00881335"/>
    <w:rsid w:val="00881EE8"/>
    <w:rsid w:val="0088337D"/>
    <w:rsid w:val="0088390E"/>
    <w:rsid w:val="00884284"/>
    <w:rsid w:val="008846FA"/>
    <w:rsid w:val="00885205"/>
    <w:rsid w:val="00886CCC"/>
    <w:rsid w:val="0088769B"/>
    <w:rsid w:val="0089108A"/>
    <w:rsid w:val="00891F68"/>
    <w:rsid w:val="00892F5A"/>
    <w:rsid w:val="0089509F"/>
    <w:rsid w:val="00895F3E"/>
    <w:rsid w:val="008960A0"/>
    <w:rsid w:val="008965C5"/>
    <w:rsid w:val="00897150"/>
    <w:rsid w:val="00897BD6"/>
    <w:rsid w:val="008A14C6"/>
    <w:rsid w:val="008A243B"/>
    <w:rsid w:val="008A2596"/>
    <w:rsid w:val="008A28AA"/>
    <w:rsid w:val="008A36CA"/>
    <w:rsid w:val="008A5185"/>
    <w:rsid w:val="008A5AC8"/>
    <w:rsid w:val="008A69C7"/>
    <w:rsid w:val="008B0884"/>
    <w:rsid w:val="008B18E6"/>
    <w:rsid w:val="008B261B"/>
    <w:rsid w:val="008B4B8F"/>
    <w:rsid w:val="008C1468"/>
    <w:rsid w:val="008C2F88"/>
    <w:rsid w:val="008C32B5"/>
    <w:rsid w:val="008C7619"/>
    <w:rsid w:val="008D3B0B"/>
    <w:rsid w:val="008D3CD3"/>
    <w:rsid w:val="008D43CF"/>
    <w:rsid w:val="008D4761"/>
    <w:rsid w:val="008D4B7C"/>
    <w:rsid w:val="008D50D3"/>
    <w:rsid w:val="008D528E"/>
    <w:rsid w:val="008D52B1"/>
    <w:rsid w:val="008D5B1F"/>
    <w:rsid w:val="008D695E"/>
    <w:rsid w:val="008D6CC7"/>
    <w:rsid w:val="008D6E9D"/>
    <w:rsid w:val="008D7648"/>
    <w:rsid w:val="008E0292"/>
    <w:rsid w:val="008E0442"/>
    <w:rsid w:val="008E085E"/>
    <w:rsid w:val="008E0874"/>
    <w:rsid w:val="008E299A"/>
    <w:rsid w:val="008E5723"/>
    <w:rsid w:val="008E5F3C"/>
    <w:rsid w:val="008E6658"/>
    <w:rsid w:val="008E687B"/>
    <w:rsid w:val="008F0058"/>
    <w:rsid w:val="008F0EBD"/>
    <w:rsid w:val="008F1443"/>
    <w:rsid w:val="008F2AFB"/>
    <w:rsid w:val="008F2BA3"/>
    <w:rsid w:val="008F3579"/>
    <w:rsid w:val="008F3B9E"/>
    <w:rsid w:val="008F413F"/>
    <w:rsid w:val="008F66C1"/>
    <w:rsid w:val="00900626"/>
    <w:rsid w:val="00900882"/>
    <w:rsid w:val="0090367E"/>
    <w:rsid w:val="00906311"/>
    <w:rsid w:val="009121FD"/>
    <w:rsid w:val="00912670"/>
    <w:rsid w:val="00913279"/>
    <w:rsid w:val="0091352F"/>
    <w:rsid w:val="009176AE"/>
    <w:rsid w:val="00920928"/>
    <w:rsid w:val="009213B0"/>
    <w:rsid w:val="009222C5"/>
    <w:rsid w:val="00922495"/>
    <w:rsid w:val="0092308B"/>
    <w:rsid w:val="00923D54"/>
    <w:rsid w:val="009244DA"/>
    <w:rsid w:val="00924695"/>
    <w:rsid w:val="00924D41"/>
    <w:rsid w:val="00925215"/>
    <w:rsid w:val="00925B4B"/>
    <w:rsid w:val="0092651F"/>
    <w:rsid w:val="00926EF4"/>
    <w:rsid w:val="00927230"/>
    <w:rsid w:val="00930051"/>
    <w:rsid w:val="00931A94"/>
    <w:rsid w:val="00932285"/>
    <w:rsid w:val="00932D4D"/>
    <w:rsid w:val="00932F6A"/>
    <w:rsid w:val="009332F2"/>
    <w:rsid w:val="00933E30"/>
    <w:rsid w:val="00934618"/>
    <w:rsid w:val="00936579"/>
    <w:rsid w:val="00937791"/>
    <w:rsid w:val="0094065A"/>
    <w:rsid w:val="0094089D"/>
    <w:rsid w:val="00941B25"/>
    <w:rsid w:val="00942CC4"/>
    <w:rsid w:val="009432A0"/>
    <w:rsid w:val="0094430B"/>
    <w:rsid w:val="00946FA6"/>
    <w:rsid w:val="009472B0"/>
    <w:rsid w:val="00950156"/>
    <w:rsid w:val="00950830"/>
    <w:rsid w:val="009515DA"/>
    <w:rsid w:val="00952EA8"/>
    <w:rsid w:val="00954381"/>
    <w:rsid w:val="00954B8D"/>
    <w:rsid w:val="00954D31"/>
    <w:rsid w:val="00954E3F"/>
    <w:rsid w:val="00955114"/>
    <w:rsid w:val="00957968"/>
    <w:rsid w:val="00960A9B"/>
    <w:rsid w:val="0096144E"/>
    <w:rsid w:val="00962209"/>
    <w:rsid w:val="00962A49"/>
    <w:rsid w:val="00962A52"/>
    <w:rsid w:val="00962E1D"/>
    <w:rsid w:val="009639B5"/>
    <w:rsid w:val="00965803"/>
    <w:rsid w:val="00966359"/>
    <w:rsid w:val="00972BB4"/>
    <w:rsid w:val="00972CD6"/>
    <w:rsid w:val="00972D02"/>
    <w:rsid w:val="00975668"/>
    <w:rsid w:val="009768C6"/>
    <w:rsid w:val="00976E5A"/>
    <w:rsid w:val="009803B3"/>
    <w:rsid w:val="009814B8"/>
    <w:rsid w:val="0098580D"/>
    <w:rsid w:val="0098583A"/>
    <w:rsid w:val="00986320"/>
    <w:rsid w:val="00986FBC"/>
    <w:rsid w:val="009871F5"/>
    <w:rsid w:val="009909C5"/>
    <w:rsid w:val="00992296"/>
    <w:rsid w:val="00992FA6"/>
    <w:rsid w:val="00993E17"/>
    <w:rsid w:val="009945A3"/>
    <w:rsid w:val="009955C8"/>
    <w:rsid w:val="00996283"/>
    <w:rsid w:val="009964DD"/>
    <w:rsid w:val="009967C9"/>
    <w:rsid w:val="009A10AB"/>
    <w:rsid w:val="009A1C79"/>
    <w:rsid w:val="009A1E06"/>
    <w:rsid w:val="009A3B4B"/>
    <w:rsid w:val="009A3D20"/>
    <w:rsid w:val="009A63B4"/>
    <w:rsid w:val="009A6706"/>
    <w:rsid w:val="009B0231"/>
    <w:rsid w:val="009B0D81"/>
    <w:rsid w:val="009B124E"/>
    <w:rsid w:val="009B22F1"/>
    <w:rsid w:val="009B4642"/>
    <w:rsid w:val="009B4DDD"/>
    <w:rsid w:val="009B64E6"/>
    <w:rsid w:val="009B6CCB"/>
    <w:rsid w:val="009B7F6B"/>
    <w:rsid w:val="009C18AB"/>
    <w:rsid w:val="009C1F3E"/>
    <w:rsid w:val="009C2DE7"/>
    <w:rsid w:val="009C2F85"/>
    <w:rsid w:val="009C464A"/>
    <w:rsid w:val="009C5CA3"/>
    <w:rsid w:val="009C624D"/>
    <w:rsid w:val="009D04DE"/>
    <w:rsid w:val="009D0C0A"/>
    <w:rsid w:val="009D0FCA"/>
    <w:rsid w:val="009D1880"/>
    <w:rsid w:val="009D2C4A"/>
    <w:rsid w:val="009D4C78"/>
    <w:rsid w:val="009D4D4E"/>
    <w:rsid w:val="009D51BD"/>
    <w:rsid w:val="009D6EAA"/>
    <w:rsid w:val="009D7C67"/>
    <w:rsid w:val="009E033F"/>
    <w:rsid w:val="009E0954"/>
    <w:rsid w:val="009E0A54"/>
    <w:rsid w:val="009E162F"/>
    <w:rsid w:val="009E277A"/>
    <w:rsid w:val="009E2A1F"/>
    <w:rsid w:val="009F05D9"/>
    <w:rsid w:val="009F296C"/>
    <w:rsid w:val="009F4905"/>
    <w:rsid w:val="009F4E8B"/>
    <w:rsid w:val="009F5F5E"/>
    <w:rsid w:val="009F7B49"/>
    <w:rsid w:val="00A00DA5"/>
    <w:rsid w:val="00A01CFA"/>
    <w:rsid w:val="00A01D16"/>
    <w:rsid w:val="00A020B6"/>
    <w:rsid w:val="00A03161"/>
    <w:rsid w:val="00A0347D"/>
    <w:rsid w:val="00A03646"/>
    <w:rsid w:val="00A04785"/>
    <w:rsid w:val="00A048A1"/>
    <w:rsid w:val="00A058B7"/>
    <w:rsid w:val="00A06063"/>
    <w:rsid w:val="00A0754B"/>
    <w:rsid w:val="00A07A11"/>
    <w:rsid w:val="00A1194C"/>
    <w:rsid w:val="00A141BC"/>
    <w:rsid w:val="00A21A2F"/>
    <w:rsid w:val="00A221DF"/>
    <w:rsid w:val="00A221F6"/>
    <w:rsid w:val="00A225DB"/>
    <w:rsid w:val="00A239A5"/>
    <w:rsid w:val="00A24771"/>
    <w:rsid w:val="00A252AB"/>
    <w:rsid w:val="00A26938"/>
    <w:rsid w:val="00A340A2"/>
    <w:rsid w:val="00A34C73"/>
    <w:rsid w:val="00A35349"/>
    <w:rsid w:val="00A3600A"/>
    <w:rsid w:val="00A362B6"/>
    <w:rsid w:val="00A37759"/>
    <w:rsid w:val="00A40085"/>
    <w:rsid w:val="00A41FD6"/>
    <w:rsid w:val="00A41FDB"/>
    <w:rsid w:val="00A427A8"/>
    <w:rsid w:val="00A42C4B"/>
    <w:rsid w:val="00A43C45"/>
    <w:rsid w:val="00A4729B"/>
    <w:rsid w:val="00A47395"/>
    <w:rsid w:val="00A50020"/>
    <w:rsid w:val="00A50430"/>
    <w:rsid w:val="00A51680"/>
    <w:rsid w:val="00A51C2B"/>
    <w:rsid w:val="00A52E24"/>
    <w:rsid w:val="00A556B3"/>
    <w:rsid w:val="00A564F9"/>
    <w:rsid w:val="00A57607"/>
    <w:rsid w:val="00A6320D"/>
    <w:rsid w:val="00A6348E"/>
    <w:rsid w:val="00A64718"/>
    <w:rsid w:val="00A66225"/>
    <w:rsid w:val="00A6776D"/>
    <w:rsid w:val="00A67F12"/>
    <w:rsid w:val="00A70ABC"/>
    <w:rsid w:val="00A727E7"/>
    <w:rsid w:val="00A72AC0"/>
    <w:rsid w:val="00A739A7"/>
    <w:rsid w:val="00A74272"/>
    <w:rsid w:val="00A75018"/>
    <w:rsid w:val="00A80A77"/>
    <w:rsid w:val="00A84B99"/>
    <w:rsid w:val="00A8549A"/>
    <w:rsid w:val="00A86593"/>
    <w:rsid w:val="00A869F4"/>
    <w:rsid w:val="00A87812"/>
    <w:rsid w:val="00A90662"/>
    <w:rsid w:val="00A91BB4"/>
    <w:rsid w:val="00A92630"/>
    <w:rsid w:val="00A93173"/>
    <w:rsid w:val="00A93BFF"/>
    <w:rsid w:val="00A944A7"/>
    <w:rsid w:val="00A95398"/>
    <w:rsid w:val="00AA17A1"/>
    <w:rsid w:val="00AA23CA"/>
    <w:rsid w:val="00AA243B"/>
    <w:rsid w:val="00AA2673"/>
    <w:rsid w:val="00AA37C2"/>
    <w:rsid w:val="00AA460A"/>
    <w:rsid w:val="00AA5A5C"/>
    <w:rsid w:val="00AA6878"/>
    <w:rsid w:val="00AA6F78"/>
    <w:rsid w:val="00AA7320"/>
    <w:rsid w:val="00AA78CD"/>
    <w:rsid w:val="00AB046E"/>
    <w:rsid w:val="00AB0680"/>
    <w:rsid w:val="00AB1939"/>
    <w:rsid w:val="00AB2AB5"/>
    <w:rsid w:val="00AB4267"/>
    <w:rsid w:val="00AB536B"/>
    <w:rsid w:val="00AB5B45"/>
    <w:rsid w:val="00AB684C"/>
    <w:rsid w:val="00AB7498"/>
    <w:rsid w:val="00AC0551"/>
    <w:rsid w:val="00AC0645"/>
    <w:rsid w:val="00AC18CD"/>
    <w:rsid w:val="00AC739E"/>
    <w:rsid w:val="00AC7427"/>
    <w:rsid w:val="00AC7F21"/>
    <w:rsid w:val="00AD121E"/>
    <w:rsid w:val="00AD299F"/>
    <w:rsid w:val="00AD2F2C"/>
    <w:rsid w:val="00AD65FC"/>
    <w:rsid w:val="00AE0047"/>
    <w:rsid w:val="00AE2087"/>
    <w:rsid w:val="00AE56DD"/>
    <w:rsid w:val="00AE6228"/>
    <w:rsid w:val="00AE7C61"/>
    <w:rsid w:val="00AF421A"/>
    <w:rsid w:val="00AF6EE6"/>
    <w:rsid w:val="00AF72B1"/>
    <w:rsid w:val="00AF792A"/>
    <w:rsid w:val="00AF79A6"/>
    <w:rsid w:val="00B00CD8"/>
    <w:rsid w:val="00B00D6D"/>
    <w:rsid w:val="00B015F0"/>
    <w:rsid w:val="00B04229"/>
    <w:rsid w:val="00B0606B"/>
    <w:rsid w:val="00B06BFF"/>
    <w:rsid w:val="00B07BCA"/>
    <w:rsid w:val="00B10F8F"/>
    <w:rsid w:val="00B1158F"/>
    <w:rsid w:val="00B11A18"/>
    <w:rsid w:val="00B15B02"/>
    <w:rsid w:val="00B172CE"/>
    <w:rsid w:val="00B17D70"/>
    <w:rsid w:val="00B20B72"/>
    <w:rsid w:val="00B21C92"/>
    <w:rsid w:val="00B21D20"/>
    <w:rsid w:val="00B228F4"/>
    <w:rsid w:val="00B22948"/>
    <w:rsid w:val="00B23982"/>
    <w:rsid w:val="00B2555E"/>
    <w:rsid w:val="00B26756"/>
    <w:rsid w:val="00B26B30"/>
    <w:rsid w:val="00B26C29"/>
    <w:rsid w:val="00B303B9"/>
    <w:rsid w:val="00B31D7D"/>
    <w:rsid w:val="00B32E6F"/>
    <w:rsid w:val="00B32EA2"/>
    <w:rsid w:val="00B348E4"/>
    <w:rsid w:val="00B412F3"/>
    <w:rsid w:val="00B418BF"/>
    <w:rsid w:val="00B427C4"/>
    <w:rsid w:val="00B43631"/>
    <w:rsid w:val="00B439B7"/>
    <w:rsid w:val="00B43F12"/>
    <w:rsid w:val="00B444DD"/>
    <w:rsid w:val="00B451A1"/>
    <w:rsid w:val="00B45D87"/>
    <w:rsid w:val="00B50CD0"/>
    <w:rsid w:val="00B51E3D"/>
    <w:rsid w:val="00B522F2"/>
    <w:rsid w:val="00B52842"/>
    <w:rsid w:val="00B5286F"/>
    <w:rsid w:val="00B53E6D"/>
    <w:rsid w:val="00B556B2"/>
    <w:rsid w:val="00B56498"/>
    <w:rsid w:val="00B56E97"/>
    <w:rsid w:val="00B56FE9"/>
    <w:rsid w:val="00B61342"/>
    <w:rsid w:val="00B617E7"/>
    <w:rsid w:val="00B624BF"/>
    <w:rsid w:val="00B632C2"/>
    <w:rsid w:val="00B63C3A"/>
    <w:rsid w:val="00B63DB5"/>
    <w:rsid w:val="00B66CF4"/>
    <w:rsid w:val="00B6742F"/>
    <w:rsid w:val="00B73719"/>
    <w:rsid w:val="00B74169"/>
    <w:rsid w:val="00B74AFA"/>
    <w:rsid w:val="00B75B0B"/>
    <w:rsid w:val="00B77246"/>
    <w:rsid w:val="00B80407"/>
    <w:rsid w:val="00B80858"/>
    <w:rsid w:val="00B830AC"/>
    <w:rsid w:val="00B8478F"/>
    <w:rsid w:val="00B84868"/>
    <w:rsid w:val="00B852BE"/>
    <w:rsid w:val="00B85755"/>
    <w:rsid w:val="00B85B59"/>
    <w:rsid w:val="00B85E04"/>
    <w:rsid w:val="00B86833"/>
    <w:rsid w:val="00B872CE"/>
    <w:rsid w:val="00B872ED"/>
    <w:rsid w:val="00B900C7"/>
    <w:rsid w:val="00B900D2"/>
    <w:rsid w:val="00B9486D"/>
    <w:rsid w:val="00B952F7"/>
    <w:rsid w:val="00B9632C"/>
    <w:rsid w:val="00B9746E"/>
    <w:rsid w:val="00BA33C1"/>
    <w:rsid w:val="00BA3D4E"/>
    <w:rsid w:val="00BA5410"/>
    <w:rsid w:val="00BB07FF"/>
    <w:rsid w:val="00BB0AF0"/>
    <w:rsid w:val="00BB2044"/>
    <w:rsid w:val="00BB2225"/>
    <w:rsid w:val="00BB36B4"/>
    <w:rsid w:val="00BB3A81"/>
    <w:rsid w:val="00BB5346"/>
    <w:rsid w:val="00BB5948"/>
    <w:rsid w:val="00BC0E91"/>
    <w:rsid w:val="00BC111B"/>
    <w:rsid w:val="00BC209D"/>
    <w:rsid w:val="00BC3F53"/>
    <w:rsid w:val="00BC60C5"/>
    <w:rsid w:val="00BC7070"/>
    <w:rsid w:val="00BD0585"/>
    <w:rsid w:val="00BD21B0"/>
    <w:rsid w:val="00BD3134"/>
    <w:rsid w:val="00BD421B"/>
    <w:rsid w:val="00BD4626"/>
    <w:rsid w:val="00BD57D1"/>
    <w:rsid w:val="00BD5801"/>
    <w:rsid w:val="00BD609B"/>
    <w:rsid w:val="00BD62EA"/>
    <w:rsid w:val="00BD70E0"/>
    <w:rsid w:val="00BD7431"/>
    <w:rsid w:val="00BD7577"/>
    <w:rsid w:val="00BD7633"/>
    <w:rsid w:val="00BE05FE"/>
    <w:rsid w:val="00BE2105"/>
    <w:rsid w:val="00BE274B"/>
    <w:rsid w:val="00BE27D2"/>
    <w:rsid w:val="00BE2A72"/>
    <w:rsid w:val="00BE306C"/>
    <w:rsid w:val="00BE3B0D"/>
    <w:rsid w:val="00BE44F4"/>
    <w:rsid w:val="00BE4938"/>
    <w:rsid w:val="00BE4955"/>
    <w:rsid w:val="00BE4E6F"/>
    <w:rsid w:val="00BE7C4F"/>
    <w:rsid w:val="00BF01BE"/>
    <w:rsid w:val="00BF2523"/>
    <w:rsid w:val="00BF4403"/>
    <w:rsid w:val="00BF6A07"/>
    <w:rsid w:val="00BF6ED1"/>
    <w:rsid w:val="00BF7A3C"/>
    <w:rsid w:val="00BF7B37"/>
    <w:rsid w:val="00C006C2"/>
    <w:rsid w:val="00C00DB2"/>
    <w:rsid w:val="00C01440"/>
    <w:rsid w:val="00C02396"/>
    <w:rsid w:val="00C03186"/>
    <w:rsid w:val="00C03959"/>
    <w:rsid w:val="00C05DA1"/>
    <w:rsid w:val="00C05E3F"/>
    <w:rsid w:val="00C12031"/>
    <w:rsid w:val="00C121BE"/>
    <w:rsid w:val="00C128B1"/>
    <w:rsid w:val="00C12B40"/>
    <w:rsid w:val="00C12F2A"/>
    <w:rsid w:val="00C1388C"/>
    <w:rsid w:val="00C13A8A"/>
    <w:rsid w:val="00C14499"/>
    <w:rsid w:val="00C160B4"/>
    <w:rsid w:val="00C17C2C"/>
    <w:rsid w:val="00C17C74"/>
    <w:rsid w:val="00C22A6D"/>
    <w:rsid w:val="00C22D3F"/>
    <w:rsid w:val="00C231B9"/>
    <w:rsid w:val="00C248F3"/>
    <w:rsid w:val="00C250FD"/>
    <w:rsid w:val="00C2546D"/>
    <w:rsid w:val="00C255FF"/>
    <w:rsid w:val="00C25803"/>
    <w:rsid w:val="00C26469"/>
    <w:rsid w:val="00C267B3"/>
    <w:rsid w:val="00C267C3"/>
    <w:rsid w:val="00C26865"/>
    <w:rsid w:val="00C273A5"/>
    <w:rsid w:val="00C278C4"/>
    <w:rsid w:val="00C27C5A"/>
    <w:rsid w:val="00C31150"/>
    <w:rsid w:val="00C31BF4"/>
    <w:rsid w:val="00C32852"/>
    <w:rsid w:val="00C34001"/>
    <w:rsid w:val="00C3418E"/>
    <w:rsid w:val="00C34686"/>
    <w:rsid w:val="00C37C26"/>
    <w:rsid w:val="00C37FA1"/>
    <w:rsid w:val="00C4060F"/>
    <w:rsid w:val="00C408AC"/>
    <w:rsid w:val="00C436B7"/>
    <w:rsid w:val="00C442B9"/>
    <w:rsid w:val="00C4571A"/>
    <w:rsid w:val="00C45D5B"/>
    <w:rsid w:val="00C472DA"/>
    <w:rsid w:val="00C52375"/>
    <w:rsid w:val="00C541B2"/>
    <w:rsid w:val="00C54B65"/>
    <w:rsid w:val="00C5657E"/>
    <w:rsid w:val="00C56DB9"/>
    <w:rsid w:val="00C573B0"/>
    <w:rsid w:val="00C603A1"/>
    <w:rsid w:val="00C6075D"/>
    <w:rsid w:val="00C6151E"/>
    <w:rsid w:val="00C62C6E"/>
    <w:rsid w:val="00C62DBC"/>
    <w:rsid w:val="00C6312C"/>
    <w:rsid w:val="00C6360B"/>
    <w:rsid w:val="00C63D40"/>
    <w:rsid w:val="00C64C07"/>
    <w:rsid w:val="00C6515E"/>
    <w:rsid w:val="00C65E19"/>
    <w:rsid w:val="00C662DF"/>
    <w:rsid w:val="00C67659"/>
    <w:rsid w:val="00C67725"/>
    <w:rsid w:val="00C678DF"/>
    <w:rsid w:val="00C67C48"/>
    <w:rsid w:val="00C703A1"/>
    <w:rsid w:val="00C71090"/>
    <w:rsid w:val="00C742A4"/>
    <w:rsid w:val="00C777A0"/>
    <w:rsid w:val="00C77B15"/>
    <w:rsid w:val="00C8053F"/>
    <w:rsid w:val="00C824FF"/>
    <w:rsid w:val="00C8274D"/>
    <w:rsid w:val="00C83D38"/>
    <w:rsid w:val="00C83FD6"/>
    <w:rsid w:val="00C86723"/>
    <w:rsid w:val="00C91193"/>
    <w:rsid w:val="00C9467E"/>
    <w:rsid w:val="00C95D1A"/>
    <w:rsid w:val="00CA0FA2"/>
    <w:rsid w:val="00CA157C"/>
    <w:rsid w:val="00CA2094"/>
    <w:rsid w:val="00CA2446"/>
    <w:rsid w:val="00CA30C5"/>
    <w:rsid w:val="00CA341B"/>
    <w:rsid w:val="00CA3516"/>
    <w:rsid w:val="00CA4306"/>
    <w:rsid w:val="00CA4E22"/>
    <w:rsid w:val="00CA4E82"/>
    <w:rsid w:val="00CA52E0"/>
    <w:rsid w:val="00CA62C7"/>
    <w:rsid w:val="00CA6371"/>
    <w:rsid w:val="00CA6FB9"/>
    <w:rsid w:val="00CB0C30"/>
    <w:rsid w:val="00CB10FB"/>
    <w:rsid w:val="00CB311C"/>
    <w:rsid w:val="00CB3DE6"/>
    <w:rsid w:val="00CB542C"/>
    <w:rsid w:val="00CB7469"/>
    <w:rsid w:val="00CB79CA"/>
    <w:rsid w:val="00CB7EC4"/>
    <w:rsid w:val="00CC161E"/>
    <w:rsid w:val="00CC2EE1"/>
    <w:rsid w:val="00CC6719"/>
    <w:rsid w:val="00CD010B"/>
    <w:rsid w:val="00CD12B4"/>
    <w:rsid w:val="00CD360B"/>
    <w:rsid w:val="00CD3A46"/>
    <w:rsid w:val="00CD4467"/>
    <w:rsid w:val="00CE0251"/>
    <w:rsid w:val="00CE1206"/>
    <w:rsid w:val="00CE12A4"/>
    <w:rsid w:val="00CE1767"/>
    <w:rsid w:val="00CE4061"/>
    <w:rsid w:val="00CE40F1"/>
    <w:rsid w:val="00CE472F"/>
    <w:rsid w:val="00CE6291"/>
    <w:rsid w:val="00CE68D4"/>
    <w:rsid w:val="00CE6CB3"/>
    <w:rsid w:val="00CE6E7C"/>
    <w:rsid w:val="00CE7D1D"/>
    <w:rsid w:val="00CF07D0"/>
    <w:rsid w:val="00CF1677"/>
    <w:rsid w:val="00CF2A66"/>
    <w:rsid w:val="00CF321F"/>
    <w:rsid w:val="00CF3D84"/>
    <w:rsid w:val="00CF5BAB"/>
    <w:rsid w:val="00CF5CE5"/>
    <w:rsid w:val="00CF60A7"/>
    <w:rsid w:val="00CF7E07"/>
    <w:rsid w:val="00D0010E"/>
    <w:rsid w:val="00D00EEB"/>
    <w:rsid w:val="00D012EE"/>
    <w:rsid w:val="00D01F14"/>
    <w:rsid w:val="00D03705"/>
    <w:rsid w:val="00D06015"/>
    <w:rsid w:val="00D0601C"/>
    <w:rsid w:val="00D069FE"/>
    <w:rsid w:val="00D10894"/>
    <w:rsid w:val="00D11D73"/>
    <w:rsid w:val="00D123EE"/>
    <w:rsid w:val="00D13BDE"/>
    <w:rsid w:val="00D14E04"/>
    <w:rsid w:val="00D159B5"/>
    <w:rsid w:val="00D1659A"/>
    <w:rsid w:val="00D2064F"/>
    <w:rsid w:val="00D2082D"/>
    <w:rsid w:val="00D20C8C"/>
    <w:rsid w:val="00D21BA1"/>
    <w:rsid w:val="00D21C68"/>
    <w:rsid w:val="00D21E6E"/>
    <w:rsid w:val="00D23798"/>
    <w:rsid w:val="00D23C58"/>
    <w:rsid w:val="00D2432E"/>
    <w:rsid w:val="00D25B38"/>
    <w:rsid w:val="00D25ED1"/>
    <w:rsid w:val="00D27769"/>
    <w:rsid w:val="00D27F8F"/>
    <w:rsid w:val="00D3060C"/>
    <w:rsid w:val="00D30C83"/>
    <w:rsid w:val="00D32ED1"/>
    <w:rsid w:val="00D333F6"/>
    <w:rsid w:val="00D3446E"/>
    <w:rsid w:val="00D34551"/>
    <w:rsid w:val="00D34B47"/>
    <w:rsid w:val="00D34BB6"/>
    <w:rsid w:val="00D350C9"/>
    <w:rsid w:val="00D374CD"/>
    <w:rsid w:val="00D4015B"/>
    <w:rsid w:val="00D402D7"/>
    <w:rsid w:val="00D403AE"/>
    <w:rsid w:val="00D405B6"/>
    <w:rsid w:val="00D439C6"/>
    <w:rsid w:val="00D45648"/>
    <w:rsid w:val="00D45BF0"/>
    <w:rsid w:val="00D45DB6"/>
    <w:rsid w:val="00D476DE"/>
    <w:rsid w:val="00D51ED6"/>
    <w:rsid w:val="00D5423D"/>
    <w:rsid w:val="00D552B3"/>
    <w:rsid w:val="00D566A7"/>
    <w:rsid w:val="00D57571"/>
    <w:rsid w:val="00D605B6"/>
    <w:rsid w:val="00D606AC"/>
    <w:rsid w:val="00D6141F"/>
    <w:rsid w:val="00D62090"/>
    <w:rsid w:val="00D63C23"/>
    <w:rsid w:val="00D645A2"/>
    <w:rsid w:val="00D648BA"/>
    <w:rsid w:val="00D64D57"/>
    <w:rsid w:val="00D65563"/>
    <w:rsid w:val="00D65F38"/>
    <w:rsid w:val="00D6646F"/>
    <w:rsid w:val="00D70D3A"/>
    <w:rsid w:val="00D7175D"/>
    <w:rsid w:val="00D71F09"/>
    <w:rsid w:val="00D72E4B"/>
    <w:rsid w:val="00D72E97"/>
    <w:rsid w:val="00D73D8C"/>
    <w:rsid w:val="00D74165"/>
    <w:rsid w:val="00D74316"/>
    <w:rsid w:val="00D747F1"/>
    <w:rsid w:val="00D74971"/>
    <w:rsid w:val="00D7618E"/>
    <w:rsid w:val="00D76570"/>
    <w:rsid w:val="00D771D2"/>
    <w:rsid w:val="00D771EE"/>
    <w:rsid w:val="00D863E5"/>
    <w:rsid w:val="00D86682"/>
    <w:rsid w:val="00D8709D"/>
    <w:rsid w:val="00D87836"/>
    <w:rsid w:val="00D936CC"/>
    <w:rsid w:val="00D93BF2"/>
    <w:rsid w:val="00D93E50"/>
    <w:rsid w:val="00D94023"/>
    <w:rsid w:val="00D94EC9"/>
    <w:rsid w:val="00D9549F"/>
    <w:rsid w:val="00D97574"/>
    <w:rsid w:val="00DA038C"/>
    <w:rsid w:val="00DA0885"/>
    <w:rsid w:val="00DA374B"/>
    <w:rsid w:val="00DA3EFE"/>
    <w:rsid w:val="00DA47C8"/>
    <w:rsid w:val="00DA60F2"/>
    <w:rsid w:val="00DA6425"/>
    <w:rsid w:val="00DA6D30"/>
    <w:rsid w:val="00DB0F6B"/>
    <w:rsid w:val="00DB1443"/>
    <w:rsid w:val="00DB23FE"/>
    <w:rsid w:val="00DB3289"/>
    <w:rsid w:val="00DB3A42"/>
    <w:rsid w:val="00DC008D"/>
    <w:rsid w:val="00DC073B"/>
    <w:rsid w:val="00DC0DEC"/>
    <w:rsid w:val="00DC1797"/>
    <w:rsid w:val="00DC1DFC"/>
    <w:rsid w:val="00DC39D1"/>
    <w:rsid w:val="00DC3A01"/>
    <w:rsid w:val="00DC4C16"/>
    <w:rsid w:val="00DC67D4"/>
    <w:rsid w:val="00DC6A1F"/>
    <w:rsid w:val="00DC7C81"/>
    <w:rsid w:val="00DD1DAD"/>
    <w:rsid w:val="00DD2257"/>
    <w:rsid w:val="00DD2D3E"/>
    <w:rsid w:val="00DD2E0F"/>
    <w:rsid w:val="00DD315B"/>
    <w:rsid w:val="00DD4682"/>
    <w:rsid w:val="00DD5ABA"/>
    <w:rsid w:val="00DD5D95"/>
    <w:rsid w:val="00DD5FED"/>
    <w:rsid w:val="00DD637E"/>
    <w:rsid w:val="00DD6676"/>
    <w:rsid w:val="00DE04C4"/>
    <w:rsid w:val="00DE1F67"/>
    <w:rsid w:val="00DE20D2"/>
    <w:rsid w:val="00DE2EC9"/>
    <w:rsid w:val="00DE3999"/>
    <w:rsid w:val="00DE3CC8"/>
    <w:rsid w:val="00DE4D1A"/>
    <w:rsid w:val="00DE5188"/>
    <w:rsid w:val="00DE56C3"/>
    <w:rsid w:val="00DE5883"/>
    <w:rsid w:val="00DE5A1A"/>
    <w:rsid w:val="00DE5DBD"/>
    <w:rsid w:val="00DE5E14"/>
    <w:rsid w:val="00DE6630"/>
    <w:rsid w:val="00DE686D"/>
    <w:rsid w:val="00DF0567"/>
    <w:rsid w:val="00DF1339"/>
    <w:rsid w:val="00DF2F97"/>
    <w:rsid w:val="00DF38B0"/>
    <w:rsid w:val="00DF4825"/>
    <w:rsid w:val="00DF7C86"/>
    <w:rsid w:val="00E02090"/>
    <w:rsid w:val="00E0278C"/>
    <w:rsid w:val="00E0308E"/>
    <w:rsid w:val="00E031EA"/>
    <w:rsid w:val="00E04661"/>
    <w:rsid w:val="00E04A94"/>
    <w:rsid w:val="00E04BF6"/>
    <w:rsid w:val="00E051C2"/>
    <w:rsid w:val="00E0582E"/>
    <w:rsid w:val="00E05A59"/>
    <w:rsid w:val="00E06545"/>
    <w:rsid w:val="00E0662F"/>
    <w:rsid w:val="00E07C40"/>
    <w:rsid w:val="00E113D0"/>
    <w:rsid w:val="00E11878"/>
    <w:rsid w:val="00E11EC7"/>
    <w:rsid w:val="00E12685"/>
    <w:rsid w:val="00E13354"/>
    <w:rsid w:val="00E15651"/>
    <w:rsid w:val="00E204F4"/>
    <w:rsid w:val="00E2185F"/>
    <w:rsid w:val="00E21B76"/>
    <w:rsid w:val="00E22498"/>
    <w:rsid w:val="00E22873"/>
    <w:rsid w:val="00E24137"/>
    <w:rsid w:val="00E2622E"/>
    <w:rsid w:val="00E26A94"/>
    <w:rsid w:val="00E26CCB"/>
    <w:rsid w:val="00E2752F"/>
    <w:rsid w:val="00E308C2"/>
    <w:rsid w:val="00E30A1C"/>
    <w:rsid w:val="00E31AC5"/>
    <w:rsid w:val="00E31FA5"/>
    <w:rsid w:val="00E325E3"/>
    <w:rsid w:val="00E32B4A"/>
    <w:rsid w:val="00E34C1A"/>
    <w:rsid w:val="00E35EF1"/>
    <w:rsid w:val="00E36919"/>
    <w:rsid w:val="00E36A0B"/>
    <w:rsid w:val="00E37048"/>
    <w:rsid w:val="00E40129"/>
    <w:rsid w:val="00E40CF9"/>
    <w:rsid w:val="00E429C4"/>
    <w:rsid w:val="00E4335D"/>
    <w:rsid w:val="00E43509"/>
    <w:rsid w:val="00E44734"/>
    <w:rsid w:val="00E44C7B"/>
    <w:rsid w:val="00E455BD"/>
    <w:rsid w:val="00E46750"/>
    <w:rsid w:val="00E47F1E"/>
    <w:rsid w:val="00E500AD"/>
    <w:rsid w:val="00E517C8"/>
    <w:rsid w:val="00E518C9"/>
    <w:rsid w:val="00E54314"/>
    <w:rsid w:val="00E54C5F"/>
    <w:rsid w:val="00E5504F"/>
    <w:rsid w:val="00E5632E"/>
    <w:rsid w:val="00E56875"/>
    <w:rsid w:val="00E57748"/>
    <w:rsid w:val="00E5777B"/>
    <w:rsid w:val="00E60304"/>
    <w:rsid w:val="00E61105"/>
    <w:rsid w:val="00E619E3"/>
    <w:rsid w:val="00E61EB3"/>
    <w:rsid w:val="00E63278"/>
    <w:rsid w:val="00E63AE7"/>
    <w:rsid w:val="00E642C1"/>
    <w:rsid w:val="00E664B3"/>
    <w:rsid w:val="00E70273"/>
    <w:rsid w:val="00E70334"/>
    <w:rsid w:val="00E71946"/>
    <w:rsid w:val="00E71B0D"/>
    <w:rsid w:val="00E72BE4"/>
    <w:rsid w:val="00E7359A"/>
    <w:rsid w:val="00E748A5"/>
    <w:rsid w:val="00E74BF4"/>
    <w:rsid w:val="00E74D80"/>
    <w:rsid w:val="00E74F20"/>
    <w:rsid w:val="00E76BF9"/>
    <w:rsid w:val="00E778B7"/>
    <w:rsid w:val="00E8355A"/>
    <w:rsid w:val="00E83BBB"/>
    <w:rsid w:val="00E8606F"/>
    <w:rsid w:val="00E8790E"/>
    <w:rsid w:val="00E879D2"/>
    <w:rsid w:val="00E900A7"/>
    <w:rsid w:val="00E906C6"/>
    <w:rsid w:val="00E9261D"/>
    <w:rsid w:val="00E92670"/>
    <w:rsid w:val="00E92B39"/>
    <w:rsid w:val="00E9336E"/>
    <w:rsid w:val="00E93B04"/>
    <w:rsid w:val="00E93EA3"/>
    <w:rsid w:val="00E94FAF"/>
    <w:rsid w:val="00E95A9A"/>
    <w:rsid w:val="00E95ECD"/>
    <w:rsid w:val="00E95F62"/>
    <w:rsid w:val="00EA04F2"/>
    <w:rsid w:val="00EA0615"/>
    <w:rsid w:val="00EA0D55"/>
    <w:rsid w:val="00EA1423"/>
    <w:rsid w:val="00EA2A82"/>
    <w:rsid w:val="00EA3036"/>
    <w:rsid w:val="00EA46EF"/>
    <w:rsid w:val="00EA7209"/>
    <w:rsid w:val="00EB0742"/>
    <w:rsid w:val="00EB28B0"/>
    <w:rsid w:val="00EB3C93"/>
    <w:rsid w:val="00EB4A9B"/>
    <w:rsid w:val="00EB4D78"/>
    <w:rsid w:val="00EB4FA8"/>
    <w:rsid w:val="00EB6667"/>
    <w:rsid w:val="00EC024D"/>
    <w:rsid w:val="00EC0B76"/>
    <w:rsid w:val="00EC1593"/>
    <w:rsid w:val="00EC19A5"/>
    <w:rsid w:val="00EC34F1"/>
    <w:rsid w:val="00EC3A58"/>
    <w:rsid w:val="00EC4285"/>
    <w:rsid w:val="00EC49FD"/>
    <w:rsid w:val="00EC4A1B"/>
    <w:rsid w:val="00ED0882"/>
    <w:rsid w:val="00ED0F87"/>
    <w:rsid w:val="00ED2EB1"/>
    <w:rsid w:val="00ED71A7"/>
    <w:rsid w:val="00ED77EF"/>
    <w:rsid w:val="00ED7CBA"/>
    <w:rsid w:val="00ED7E9B"/>
    <w:rsid w:val="00EE048A"/>
    <w:rsid w:val="00EE1AA6"/>
    <w:rsid w:val="00EE2FD2"/>
    <w:rsid w:val="00EE4642"/>
    <w:rsid w:val="00EE46ED"/>
    <w:rsid w:val="00EE77AA"/>
    <w:rsid w:val="00EF0F00"/>
    <w:rsid w:val="00EF1D1B"/>
    <w:rsid w:val="00EF2846"/>
    <w:rsid w:val="00EF584D"/>
    <w:rsid w:val="00EF6103"/>
    <w:rsid w:val="00EF62CD"/>
    <w:rsid w:val="00EF6657"/>
    <w:rsid w:val="00EF711D"/>
    <w:rsid w:val="00EF779C"/>
    <w:rsid w:val="00EF7CE3"/>
    <w:rsid w:val="00F010E0"/>
    <w:rsid w:val="00F03135"/>
    <w:rsid w:val="00F0389B"/>
    <w:rsid w:val="00F03A7A"/>
    <w:rsid w:val="00F03F97"/>
    <w:rsid w:val="00F048AF"/>
    <w:rsid w:val="00F04F3B"/>
    <w:rsid w:val="00F06571"/>
    <w:rsid w:val="00F06A7E"/>
    <w:rsid w:val="00F11D21"/>
    <w:rsid w:val="00F12F8D"/>
    <w:rsid w:val="00F151D2"/>
    <w:rsid w:val="00F1644B"/>
    <w:rsid w:val="00F166D8"/>
    <w:rsid w:val="00F1781E"/>
    <w:rsid w:val="00F20044"/>
    <w:rsid w:val="00F2006C"/>
    <w:rsid w:val="00F223C8"/>
    <w:rsid w:val="00F22D7E"/>
    <w:rsid w:val="00F23637"/>
    <w:rsid w:val="00F2368B"/>
    <w:rsid w:val="00F24AC8"/>
    <w:rsid w:val="00F2591B"/>
    <w:rsid w:val="00F26596"/>
    <w:rsid w:val="00F265AE"/>
    <w:rsid w:val="00F26D20"/>
    <w:rsid w:val="00F27A38"/>
    <w:rsid w:val="00F27D4A"/>
    <w:rsid w:val="00F3016F"/>
    <w:rsid w:val="00F30306"/>
    <w:rsid w:val="00F32878"/>
    <w:rsid w:val="00F32ADF"/>
    <w:rsid w:val="00F32F64"/>
    <w:rsid w:val="00F3371A"/>
    <w:rsid w:val="00F3437F"/>
    <w:rsid w:val="00F34650"/>
    <w:rsid w:val="00F36FF6"/>
    <w:rsid w:val="00F37E98"/>
    <w:rsid w:val="00F400D8"/>
    <w:rsid w:val="00F40BA0"/>
    <w:rsid w:val="00F4192C"/>
    <w:rsid w:val="00F4310A"/>
    <w:rsid w:val="00F437EB"/>
    <w:rsid w:val="00F43AE7"/>
    <w:rsid w:val="00F43D86"/>
    <w:rsid w:val="00F443AC"/>
    <w:rsid w:val="00F466E6"/>
    <w:rsid w:val="00F471C8"/>
    <w:rsid w:val="00F5055F"/>
    <w:rsid w:val="00F54365"/>
    <w:rsid w:val="00F54584"/>
    <w:rsid w:val="00F54EA8"/>
    <w:rsid w:val="00F55827"/>
    <w:rsid w:val="00F60969"/>
    <w:rsid w:val="00F611D7"/>
    <w:rsid w:val="00F612F8"/>
    <w:rsid w:val="00F625D2"/>
    <w:rsid w:val="00F62B03"/>
    <w:rsid w:val="00F6490A"/>
    <w:rsid w:val="00F64D2C"/>
    <w:rsid w:val="00F6617D"/>
    <w:rsid w:val="00F6688F"/>
    <w:rsid w:val="00F66E09"/>
    <w:rsid w:val="00F67101"/>
    <w:rsid w:val="00F675F8"/>
    <w:rsid w:val="00F67E07"/>
    <w:rsid w:val="00F70878"/>
    <w:rsid w:val="00F7122E"/>
    <w:rsid w:val="00F71A8F"/>
    <w:rsid w:val="00F7392B"/>
    <w:rsid w:val="00F76B7C"/>
    <w:rsid w:val="00F8057D"/>
    <w:rsid w:val="00F81B0B"/>
    <w:rsid w:val="00F822E7"/>
    <w:rsid w:val="00F827A9"/>
    <w:rsid w:val="00F82844"/>
    <w:rsid w:val="00F8295C"/>
    <w:rsid w:val="00F82F82"/>
    <w:rsid w:val="00F859A6"/>
    <w:rsid w:val="00F86DA8"/>
    <w:rsid w:val="00F8775F"/>
    <w:rsid w:val="00F877AD"/>
    <w:rsid w:val="00F90DCC"/>
    <w:rsid w:val="00F91009"/>
    <w:rsid w:val="00F91541"/>
    <w:rsid w:val="00F927D1"/>
    <w:rsid w:val="00F928F7"/>
    <w:rsid w:val="00F93A83"/>
    <w:rsid w:val="00F93A92"/>
    <w:rsid w:val="00F95317"/>
    <w:rsid w:val="00F9560C"/>
    <w:rsid w:val="00F96D37"/>
    <w:rsid w:val="00F9741D"/>
    <w:rsid w:val="00FA177E"/>
    <w:rsid w:val="00FA183A"/>
    <w:rsid w:val="00FA1D6E"/>
    <w:rsid w:val="00FA1E42"/>
    <w:rsid w:val="00FA2C7B"/>
    <w:rsid w:val="00FA336B"/>
    <w:rsid w:val="00FA3B93"/>
    <w:rsid w:val="00FA3FF6"/>
    <w:rsid w:val="00FA4EFD"/>
    <w:rsid w:val="00FA616B"/>
    <w:rsid w:val="00FA6F3C"/>
    <w:rsid w:val="00FA71C9"/>
    <w:rsid w:val="00FB2FA0"/>
    <w:rsid w:val="00FB39D4"/>
    <w:rsid w:val="00FB3A00"/>
    <w:rsid w:val="00FB419F"/>
    <w:rsid w:val="00FB42FB"/>
    <w:rsid w:val="00FB4B80"/>
    <w:rsid w:val="00FB5652"/>
    <w:rsid w:val="00FB5B28"/>
    <w:rsid w:val="00FB5EC1"/>
    <w:rsid w:val="00FB636A"/>
    <w:rsid w:val="00FB6547"/>
    <w:rsid w:val="00FB672F"/>
    <w:rsid w:val="00FC13B2"/>
    <w:rsid w:val="00FC13C6"/>
    <w:rsid w:val="00FC23D3"/>
    <w:rsid w:val="00FC2881"/>
    <w:rsid w:val="00FC544E"/>
    <w:rsid w:val="00FC7873"/>
    <w:rsid w:val="00FC7FE0"/>
    <w:rsid w:val="00FD1FEA"/>
    <w:rsid w:val="00FD2701"/>
    <w:rsid w:val="00FD33F2"/>
    <w:rsid w:val="00FD3EFF"/>
    <w:rsid w:val="00FD50E7"/>
    <w:rsid w:val="00FD672F"/>
    <w:rsid w:val="00FD6DDD"/>
    <w:rsid w:val="00FD6F4D"/>
    <w:rsid w:val="00FD790C"/>
    <w:rsid w:val="00FD79B2"/>
    <w:rsid w:val="00FE0635"/>
    <w:rsid w:val="00FE0EF7"/>
    <w:rsid w:val="00FE2C9D"/>
    <w:rsid w:val="00FE514E"/>
    <w:rsid w:val="00FE5CF0"/>
    <w:rsid w:val="00FE5FDE"/>
    <w:rsid w:val="00FE6267"/>
    <w:rsid w:val="00FE6352"/>
    <w:rsid w:val="00FF0109"/>
    <w:rsid w:val="00FF04B8"/>
    <w:rsid w:val="00FF0AD7"/>
    <w:rsid w:val="00FF418D"/>
    <w:rsid w:val="00FF452A"/>
    <w:rsid w:val="00FF49E6"/>
    <w:rsid w:val="00FF6225"/>
    <w:rsid w:val="00FF62DE"/>
    <w:rsid w:val="00FF67AA"/>
    <w:rsid w:val="00FF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B5"/>
  </w:style>
  <w:style w:type="paragraph" w:styleId="Heading1">
    <w:name w:val="heading 1"/>
    <w:basedOn w:val="Normal"/>
    <w:next w:val="Normal"/>
    <w:link w:val="Heading1Char"/>
    <w:uiPriority w:val="9"/>
    <w:qFormat/>
    <w:rsid w:val="000C4D74"/>
    <w:pPr>
      <w:keepNext/>
      <w:pBdr>
        <w:bottom w:val="single" w:sz="12" w:space="1" w:color="365F91" w:themeColor="accent1" w:themeShade="BF"/>
      </w:pBdr>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013FE"/>
    <w:pPr>
      <w:outlineLvl w:val="1"/>
    </w:pPr>
    <w:rPr>
      <w:b/>
      <w:color w:val="595959" w:themeColor="text1" w:themeTint="A6"/>
      <w:sz w:val="28"/>
    </w:rPr>
  </w:style>
  <w:style w:type="paragraph" w:styleId="Heading3">
    <w:name w:val="heading 3"/>
    <w:basedOn w:val="Normal"/>
    <w:next w:val="Normal"/>
    <w:link w:val="Heading3Char"/>
    <w:uiPriority w:val="9"/>
    <w:unhideWhenUsed/>
    <w:qFormat/>
    <w:rsid w:val="001013FE"/>
    <w:pPr>
      <w:keepNext/>
      <w:pBdr>
        <w:bottom w:val="single" w:sz="4" w:space="1" w:color="95B3D7" w:themeColor="accent1" w:themeTint="99"/>
      </w:pBdr>
      <w:tabs>
        <w:tab w:val="left" w:pos="1440"/>
      </w:tabs>
      <w:spacing w:before="200" w:after="80"/>
      <w:ind w:left="720" w:firstLine="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CB0C30"/>
    <w:pPr>
      <w:keepNext/>
      <w:spacing w:before="200" w:after="80"/>
      <w:ind w:left="1080" w:firstLine="0"/>
      <w:outlineLvl w:val="3"/>
    </w:pPr>
    <w:rPr>
      <w:rFonts w:eastAsiaTheme="majorEastAsia" w:cstheme="majorBidi"/>
      <w:b/>
      <w:i/>
      <w:iCs/>
      <w:color w:val="7F7F7F" w:themeColor="text1" w:themeTint="80"/>
      <w:szCs w:val="24"/>
      <w:lang w:bidi="ar-SA"/>
    </w:rPr>
  </w:style>
  <w:style w:type="paragraph" w:styleId="Heading5">
    <w:name w:val="heading 5"/>
    <w:basedOn w:val="Normal"/>
    <w:next w:val="Normal"/>
    <w:link w:val="Heading5Char"/>
    <w:uiPriority w:val="9"/>
    <w:unhideWhenUsed/>
    <w:qFormat/>
    <w:rsid w:val="00CB0C30"/>
    <w:pPr>
      <w:spacing w:before="200" w:after="80"/>
      <w:ind w:left="1440" w:firstLine="0"/>
      <w:outlineLvl w:val="4"/>
    </w:pPr>
    <w:rPr>
      <w:rFonts w:eastAsiaTheme="majorEastAsia" w:cstheme="majorBidi"/>
      <w:b/>
      <w:color w:val="595959" w:themeColor="text1" w:themeTint="A6"/>
    </w:rPr>
  </w:style>
  <w:style w:type="paragraph" w:styleId="Heading6">
    <w:name w:val="heading 6"/>
    <w:basedOn w:val="Heading5"/>
    <w:next w:val="Normal"/>
    <w:link w:val="Heading6Char"/>
    <w:uiPriority w:val="9"/>
    <w:unhideWhenUsed/>
    <w:qFormat/>
    <w:rsid w:val="003D3D37"/>
    <w:pPr>
      <w:ind w:left="1800"/>
      <w:outlineLvl w:val="5"/>
    </w:pPr>
    <w:rPr>
      <w:i/>
    </w:rPr>
  </w:style>
  <w:style w:type="paragraph" w:styleId="Heading7">
    <w:name w:val="heading 7"/>
    <w:basedOn w:val="Normal"/>
    <w:next w:val="Normal"/>
    <w:link w:val="Heading7Char"/>
    <w:uiPriority w:val="9"/>
    <w:semiHidden/>
    <w:unhideWhenUsed/>
    <w:qFormat/>
    <w:rsid w:val="00093DB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093DB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093DB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7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013FE"/>
    <w:rPr>
      <w:b/>
      <w:color w:val="595959" w:themeColor="text1" w:themeTint="A6"/>
      <w:sz w:val="28"/>
    </w:rPr>
  </w:style>
  <w:style w:type="character" w:customStyle="1" w:styleId="Heading3Char">
    <w:name w:val="Heading 3 Char"/>
    <w:basedOn w:val="DefaultParagraphFont"/>
    <w:link w:val="Heading3"/>
    <w:uiPriority w:val="9"/>
    <w:rsid w:val="001013FE"/>
    <w:rPr>
      <w:rFonts w:eastAsiaTheme="majorEastAsia" w:cstheme="majorBidi"/>
      <w:b/>
      <w:color w:val="595959" w:themeColor="text1" w:themeTint="A6"/>
      <w:szCs w:val="24"/>
    </w:rPr>
  </w:style>
  <w:style w:type="character" w:customStyle="1" w:styleId="Heading4Char">
    <w:name w:val="Heading 4 Char"/>
    <w:basedOn w:val="DefaultParagraphFont"/>
    <w:link w:val="Heading4"/>
    <w:uiPriority w:val="9"/>
    <w:rsid w:val="00CB0C30"/>
    <w:rPr>
      <w:rFonts w:eastAsiaTheme="majorEastAsia" w:cstheme="majorBidi"/>
      <w:b/>
      <w:i/>
      <w:iCs/>
      <w:color w:val="7F7F7F" w:themeColor="text1" w:themeTint="80"/>
      <w:szCs w:val="24"/>
      <w:lang w:bidi="ar-SA"/>
    </w:rPr>
  </w:style>
  <w:style w:type="character" w:customStyle="1" w:styleId="Heading5Char">
    <w:name w:val="Heading 5 Char"/>
    <w:basedOn w:val="DefaultParagraphFont"/>
    <w:link w:val="Heading5"/>
    <w:uiPriority w:val="9"/>
    <w:rsid w:val="00CB0C30"/>
    <w:rPr>
      <w:rFonts w:eastAsiaTheme="majorEastAsia" w:cstheme="majorBidi"/>
      <w:b/>
      <w:color w:val="595959" w:themeColor="text1" w:themeTint="A6"/>
    </w:rPr>
  </w:style>
  <w:style w:type="character" w:customStyle="1" w:styleId="Heading6Char">
    <w:name w:val="Heading 6 Char"/>
    <w:basedOn w:val="DefaultParagraphFont"/>
    <w:link w:val="Heading6"/>
    <w:uiPriority w:val="9"/>
    <w:rsid w:val="003D3D37"/>
    <w:rPr>
      <w:rFonts w:eastAsiaTheme="majorEastAsia" w:cstheme="majorBidi"/>
      <w:b/>
      <w:i/>
      <w:color w:val="595959" w:themeColor="text1" w:themeTint="A6"/>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rsid w:val="00093DB5"/>
    <w:rPr>
      <w:rFonts w:asciiTheme="majorHAnsi" w:eastAsiaTheme="majorEastAsia" w:hAnsiTheme="majorHAnsi" w:cstheme="majorBidi"/>
      <w:i/>
      <w:iCs/>
      <w:color w:val="243F60" w:themeColor="accent1" w:themeShade="7F"/>
      <w:sz w:val="60"/>
      <w:szCs w:val="60"/>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93DB5"/>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C34001"/>
    <w:pPr>
      <w:tabs>
        <w:tab w:val="center" w:pos="4680"/>
        <w:tab w:val="right" w:pos="9360"/>
      </w:tabs>
      <w:ind w:firstLine="0"/>
    </w:pPr>
    <w:rPr>
      <w:i/>
      <w:sz w:val="18"/>
    </w:rPr>
  </w:style>
  <w:style w:type="character" w:customStyle="1" w:styleId="HeaderChar">
    <w:name w:val="Header Char"/>
    <w:basedOn w:val="DefaultParagraphFont"/>
    <w:link w:val="Header"/>
    <w:rsid w:val="00C34001"/>
    <w:rPr>
      <w:i/>
      <w:sz w:val="18"/>
    </w:rPr>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Description">
    <w:name w:val="Data Description"/>
    <w:basedOn w:val="Normal"/>
    <w:link w:val="DataDescriptionChar"/>
    <w:qFormat/>
    <w:rsid w:val="0071421E"/>
    <w:pPr>
      <w:ind w:left="2160" w:firstLine="0"/>
    </w:pPr>
  </w:style>
  <w:style w:type="character" w:customStyle="1" w:styleId="DataDescriptionChar">
    <w:name w:val="Data Description Char"/>
    <w:basedOn w:val="DefaultParagraphFont"/>
    <w:link w:val="DataDescription"/>
    <w:rsid w:val="0071421E"/>
  </w:style>
  <w:style w:type="paragraph" w:customStyle="1" w:styleId="Data">
    <w:name w:val="Data"/>
    <w:basedOn w:val="Normal"/>
    <w:link w:val="DataChar"/>
    <w:qFormat/>
    <w:rsid w:val="00452B86"/>
    <w:pPr>
      <w:ind w:left="4590" w:hanging="2430"/>
    </w:pPr>
  </w:style>
  <w:style w:type="character" w:customStyle="1" w:styleId="DataChar">
    <w:name w:val="Data Char"/>
    <w:basedOn w:val="DefaultParagraphFont"/>
    <w:link w:val="Data"/>
    <w:rsid w:val="00452B86"/>
  </w:style>
  <w:style w:type="paragraph" w:customStyle="1" w:styleId="DataLabel">
    <w:name w:val="Data Label"/>
    <w:basedOn w:val="Normal"/>
    <w:link w:val="DataLabelChar"/>
    <w:autoRedefine/>
    <w:qFormat/>
    <w:rsid w:val="00224660"/>
    <w:pPr>
      <w:ind w:left="1800" w:firstLine="0"/>
    </w:pPr>
    <w:rPr>
      <w:b/>
      <w:color w:val="595959" w:themeColor="text1" w:themeTint="A6"/>
    </w:rPr>
  </w:style>
  <w:style w:type="character" w:customStyle="1" w:styleId="DataLabelChar">
    <w:name w:val="Data Label Char"/>
    <w:basedOn w:val="DefaultParagraphFont"/>
    <w:link w:val="DataLabel"/>
    <w:rsid w:val="00224660"/>
    <w:rPr>
      <w:b/>
      <w:color w:val="595959" w:themeColor="text1" w:themeTint="A6"/>
    </w:rPr>
  </w:style>
  <w:style w:type="paragraph" w:customStyle="1" w:styleId="DatabaseName">
    <w:name w:val="Database Name"/>
    <w:basedOn w:val="Heading4"/>
    <w:link w:val="DatabaseNameChar"/>
    <w:qFormat/>
    <w:rsid w:val="0071421E"/>
    <w:pPr>
      <w:ind w:left="720"/>
    </w:pPr>
  </w:style>
  <w:style w:type="character" w:customStyle="1" w:styleId="DatabaseNameChar">
    <w:name w:val="Database Name Char"/>
    <w:basedOn w:val="Heading4Char"/>
    <w:link w:val="DatabaseName"/>
    <w:rsid w:val="0071421E"/>
    <w:rPr>
      <w:rFonts w:eastAsiaTheme="majorEastAsia" w:cstheme="majorBidi"/>
      <w:b/>
      <w:i/>
      <w:iCs/>
      <w:color w:val="7F7F7F" w:themeColor="text1" w:themeTint="80"/>
      <w:szCs w:val="24"/>
      <w:lang w:bidi="ar-SA"/>
    </w:rPr>
  </w:style>
  <w:style w:type="paragraph" w:customStyle="1" w:styleId="TableName">
    <w:name w:val="Table Name"/>
    <w:basedOn w:val="Heading5"/>
    <w:link w:val="TableNameChar"/>
    <w:qFormat/>
    <w:rsid w:val="0071421E"/>
    <w:pPr>
      <w:ind w:left="1080"/>
    </w:pPr>
  </w:style>
  <w:style w:type="character" w:customStyle="1" w:styleId="TableNameChar">
    <w:name w:val="Table Name Char"/>
    <w:basedOn w:val="Heading5Char"/>
    <w:link w:val="TableName"/>
    <w:rsid w:val="0071421E"/>
    <w:rPr>
      <w:rFonts w:eastAsiaTheme="majorEastAsia" w:cstheme="majorBidi"/>
      <w:b/>
      <w:color w:val="595959" w:themeColor="text1" w:themeTint="A6"/>
    </w:rPr>
  </w:style>
  <w:style w:type="paragraph" w:styleId="TOC1">
    <w:name w:val="toc 1"/>
    <w:basedOn w:val="Normal"/>
    <w:next w:val="Normal"/>
    <w:autoRedefine/>
    <w:uiPriority w:val="39"/>
    <w:unhideWhenUsed/>
    <w:rsid w:val="00026871"/>
    <w:pPr>
      <w:tabs>
        <w:tab w:val="right" w:leader="dot" w:pos="9350"/>
      </w:tabs>
      <w:spacing w:after="100"/>
      <w:ind w:firstLine="0"/>
    </w:pPr>
  </w:style>
  <w:style w:type="paragraph" w:styleId="TOC2">
    <w:name w:val="toc 2"/>
    <w:basedOn w:val="Normal"/>
    <w:next w:val="Normal"/>
    <w:autoRedefine/>
    <w:uiPriority w:val="39"/>
    <w:unhideWhenUsed/>
    <w:rsid w:val="00EA0D55"/>
    <w:pPr>
      <w:tabs>
        <w:tab w:val="right" w:leader="dot" w:pos="9350"/>
      </w:tabs>
      <w:spacing w:after="100"/>
      <w:ind w:left="270" w:firstLine="0"/>
    </w:pPr>
    <w:rPr>
      <w:b/>
      <w:i/>
    </w:rPr>
  </w:style>
  <w:style w:type="paragraph" w:styleId="TOC3">
    <w:name w:val="toc 3"/>
    <w:basedOn w:val="Normal"/>
    <w:next w:val="Normal"/>
    <w:autoRedefine/>
    <w:uiPriority w:val="39"/>
    <w:unhideWhenUsed/>
    <w:rsid w:val="00A3600A"/>
    <w:pPr>
      <w:spacing w:after="100"/>
      <w:ind w:left="440"/>
    </w:pPr>
  </w:style>
  <w:style w:type="paragraph" w:styleId="TOC4">
    <w:name w:val="toc 4"/>
    <w:basedOn w:val="Normal"/>
    <w:next w:val="Normal"/>
    <w:autoRedefine/>
    <w:uiPriority w:val="39"/>
    <w:unhideWhenUsed/>
    <w:rsid w:val="002E43ED"/>
    <w:pPr>
      <w:tabs>
        <w:tab w:val="right" w:leader="dot" w:pos="9350"/>
      </w:tabs>
      <w:spacing w:after="100"/>
      <w:ind w:left="1260" w:firstLine="0"/>
    </w:pPr>
    <w:rPr>
      <w:noProof/>
    </w:rPr>
  </w:style>
  <w:style w:type="paragraph" w:styleId="TOC5">
    <w:name w:val="toc 5"/>
    <w:basedOn w:val="Normal"/>
    <w:next w:val="Normal"/>
    <w:autoRedefine/>
    <w:uiPriority w:val="39"/>
    <w:unhideWhenUsed/>
    <w:rsid w:val="002E43ED"/>
    <w:pPr>
      <w:tabs>
        <w:tab w:val="right" w:leader="dot" w:pos="9350"/>
      </w:tabs>
      <w:spacing w:after="100"/>
      <w:ind w:left="1260"/>
    </w:pPr>
  </w:style>
  <w:style w:type="paragraph" w:styleId="PlainText">
    <w:name w:val="Plain Text"/>
    <w:basedOn w:val="Normal"/>
    <w:link w:val="PlainTextChar"/>
    <w:rsid w:val="00A3600A"/>
    <w:pPr>
      <w:ind w:firstLine="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A3600A"/>
    <w:rPr>
      <w:rFonts w:ascii="Courier New" w:eastAsia="Times New Roman" w:hAnsi="Courier New" w:cs="Courier New"/>
      <w:sz w:val="20"/>
      <w:szCs w:val="20"/>
      <w:lang w:bidi="ar-SA"/>
    </w:rPr>
  </w:style>
  <w:style w:type="paragraph" w:customStyle="1" w:styleId="FMNumber">
    <w:name w:val="FM: Number"/>
    <w:basedOn w:val="Normal"/>
    <w:link w:val="FMNumberChar"/>
    <w:qFormat/>
    <w:rsid w:val="00A3600A"/>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Times New Roman" w:hAnsi="Times New Roman" w:cs="Times New Roman"/>
      <w:b/>
      <w:sz w:val="28"/>
      <w:szCs w:val="28"/>
      <w:lang w:bidi="ar-SA"/>
    </w:rPr>
  </w:style>
  <w:style w:type="character" w:customStyle="1" w:styleId="FMNumberChar">
    <w:name w:val="FM: Number Char"/>
    <w:link w:val="FMNumber"/>
    <w:rsid w:val="00A3600A"/>
    <w:rPr>
      <w:rFonts w:ascii="Times New Roman" w:eastAsia="Times New Roman" w:hAnsi="Times New Roman" w:cs="Times New Roman"/>
      <w:b/>
      <w:sz w:val="28"/>
      <w:szCs w:val="28"/>
      <w:lang w:bidi="ar-SA"/>
    </w:rPr>
  </w:style>
  <w:style w:type="paragraph" w:styleId="TOC6">
    <w:name w:val="toc 6"/>
    <w:basedOn w:val="Normal"/>
    <w:next w:val="Normal"/>
    <w:autoRedefine/>
    <w:uiPriority w:val="39"/>
    <w:unhideWhenUsed/>
    <w:rsid w:val="009F5F5E"/>
    <w:pPr>
      <w:spacing w:after="100" w:line="276" w:lineRule="auto"/>
      <w:ind w:left="1100" w:firstLine="0"/>
    </w:pPr>
    <w:rPr>
      <w:lang w:bidi="ar-SA"/>
    </w:rPr>
  </w:style>
  <w:style w:type="paragraph" w:styleId="TOC7">
    <w:name w:val="toc 7"/>
    <w:basedOn w:val="Normal"/>
    <w:next w:val="Normal"/>
    <w:autoRedefine/>
    <w:uiPriority w:val="39"/>
    <w:unhideWhenUsed/>
    <w:rsid w:val="009F5F5E"/>
    <w:pPr>
      <w:spacing w:after="100" w:line="276" w:lineRule="auto"/>
      <w:ind w:left="1320" w:firstLine="0"/>
    </w:pPr>
    <w:rPr>
      <w:lang w:bidi="ar-SA"/>
    </w:rPr>
  </w:style>
  <w:style w:type="paragraph" w:styleId="TOC8">
    <w:name w:val="toc 8"/>
    <w:basedOn w:val="Normal"/>
    <w:next w:val="Normal"/>
    <w:autoRedefine/>
    <w:uiPriority w:val="39"/>
    <w:unhideWhenUsed/>
    <w:rsid w:val="009F5F5E"/>
    <w:pPr>
      <w:spacing w:after="100" w:line="276" w:lineRule="auto"/>
      <w:ind w:left="1540" w:firstLine="0"/>
    </w:pPr>
    <w:rPr>
      <w:lang w:bidi="ar-SA"/>
    </w:rPr>
  </w:style>
  <w:style w:type="paragraph" w:styleId="TOC9">
    <w:name w:val="toc 9"/>
    <w:basedOn w:val="Normal"/>
    <w:next w:val="Normal"/>
    <w:autoRedefine/>
    <w:uiPriority w:val="39"/>
    <w:unhideWhenUsed/>
    <w:rsid w:val="009F5F5E"/>
    <w:pPr>
      <w:spacing w:after="100" w:line="276" w:lineRule="auto"/>
      <w:ind w:left="1760" w:firstLine="0"/>
    </w:pPr>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B5"/>
  </w:style>
  <w:style w:type="paragraph" w:styleId="Heading1">
    <w:name w:val="heading 1"/>
    <w:basedOn w:val="Normal"/>
    <w:next w:val="Normal"/>
    <w:link w:val="Heading1Char"/>
    <w:uiPriority w:val="9"/>
    <w:qFormat/>
    <w:rsid w:val="000C4D74"/>
    <w:pPr>
      <w:keepNext/>
      <w:pBdr>
        <w:bottom w:val="single" w:sz="12" w:space="1" w:color="365F91" w:themeColor="accent1" w:themeShade="BF"/>
      </w:pBdr>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013FE"/>
    <w:pPr>
      <w:outlineLvl w:val="1"/>
    </w:pPr>
    <w:rPr>
      <w:b/>
      <w:color w:val="595959" w:themeColor="text1" w:themeTint="A6"/>
      <w:sz w:val="28"/>
    </w:rPr>
  </w:style>
  <w:style w:type="paragraph" w:styleId="Heading3">
    <w:name w:val="heading 3"/>
    <w:basedOn w:val="Normal"/>
    <w:next w:val="Normal"/>
    <w:link w:val="Heading3Char"/>
    <w:uiPriority w:val="9"/>
    <w:unhideWhenUsed/>
    <w:qFormat/>
    <w:rsid w:val="001013FE"/>
    <w:pPr>
      <w:keepNext/>
      <w:pBdr>
        <w:bottom w:val="single" w:sz="4" w:space="1" w:color="95B3D7" w:themeColor="accent1" w:themeTint="99"/>
      </w:pBdr>
      <w:tabs>
        <w:tab w:val="left" w:pos="1440"/>
      </w:tabs>
      <w:spacing w:before="200" w:after="80"/>
      <w:ind w:left="720" w:firstLine="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CB0C30"/>
    <w:pPr>
      <w:keepNext/>
      <w:spacing w:before="200" w:after="80"/>
      <w:ind w:left="1080" w:firstLine="0"/>
      <w:outlineLvl w:val="3"/>
    </w:pPr>
    <w:rPr>
      <w:rFonts w:eastAsiaTheme="majorEastAsia" w:cstheme="majorBidi"/>
      <w:b/>
      <w:i/>
      <w:iCs/>
      <w:color w:val="7F7F7F" w:themeColor="text1" w:themeTint="80"/>
      <w:szCs w:val="24"/>
      <w:lang w:bidi="ar-SA"/>
    </w:rPr>
  </w:style>
  <w:style w:type="paragraph" w:styleId="Heading5">
    <w:name w:val="heading 5"/>
    <w:basedOn w:val="Normal"/>
    <w:next w:val="Normal"/>
    <w:link w:val="Heading5Char"/>
    <w:uiPriority w:val="9"/>
    <w:unhideWhenUsed/>
    <w:qFormat/>
    <w:rsid w:val="00CB0C30"/>
    <w:pPr>
      <w:spacing w:before="200" w:after="80"/>
      <w:ind w:left="1440" w:firstLine="0"/>
      <w:outlineLvl w:val="4"/>
    </w:pPr>
    <w:rPr>
      <w:rFonts w:eastAsiaTheme="majorEastAsia" w:cstheme="majorBidi"/>
      <w:b/>
      <w:color w:val="595959" w:themeColor="text1" w:themeTint="A6"/>
    </w:rPr>
  </w:style>
  <w:style w:type="paragraph" w:styleId="Heading6">
    <w:name w:val="heading 6"/>
    <w:basedOn w:val="Heading5"/>
    <w:next w:val="Normal"/>
    <w:link w:val="Heading6Char"/>
    <w:uiPriority w:val="9"/>
    <w:unhideWhenUsed/>
    <w:qFormat/>
    <w:rsid w:val="003D3D37"/>
    <w:pPr>
      <w:ind w:left="1800"/>
      <w:outlineLvl w:val="5"/>
    </w:pPr>
    <w:rPr>
      <w:i/>
    </w:rPr>
  </w:style>
  <w:style w:type="paragraph" w:styleId="Heading7">
    <w:name w:val="heading 7"/>
    <w:basedOn w:val="Normal"/>
    <w:next w:val="Normal"/>
    <w:link w:val="Heading7Char"/>
    <w:uiPriority w:val="9"/>
    <w:semiHidden/>
    <w:unhideWhenUsed/>
    <w:qFormat/>
    <w:rsid w:val="00093DB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093DB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093DB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7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013FE"/>
    <w:rPr>
      <w:b/>
      <w:color w:val="595959" w:themeColor="text1" w:themeTint="A6"/>
      <w:sz w:val="28"/>
    </w:rPr>
  </w:style>
  <w:style w:type="character" w:customStyle="1" w:styleId="Heading3Char">
    <w:name w:val="Heading 3 Char"/>
    <w:basedOn w:val="DefaultParagraphFont"/>
    <w:link w:val="Heading3"/>
    <w:uiPriority w:val="9"/>
    <w:rsid w:val="001013FE"/>
    <w:rPr>
      <w:rFonts w:eastAsiaTheme="majorEastAsia" w:cstheme="majorBidi"/>
      <w:b/>
      <w:color w:val="595959" w:themeColor="text1" w:themeTint="A6"/>
      <w:szCs w:val="24"/>
    </w:rPr>
  </w:style>
  <w:style w:type="character" w:customStyle="1" w:styleId="Heading4Char">
    <w:name w:val="Heading 4 Char"/>
    <w:basedOn w:val="DefaultParagraphFont"/>
    <w:link w:val="Heading4"/>
    <w:uiPriority w:val="9"/>
    <w:rsid w:val="00CB0C30"/>
    <w:rPr>
      <w:rFonts w:eastAsiaTheme="majorEastAsia" w:cstheme="majorBidi"/>
      <w:b/>
      <w:i/>
      <w:iCs/>
      <w:color w:val="7F7F7F" w:themeColor="text1" w:themeTint="80"/>
      <w:szCs w:val="24"/>
      <w:lang w:bidi="ar-SA"/>
    </w:rPr>
  </w:style>
  <w:style w:type="character" w:customStyle="1" w:styleId="Heading5Char">
    <w:name w:val="Heading 5 Char"/>
    <w:basedOn w:val="DefaultParagraphFont"/>
    <w:link w:val="Heading5"/>
    <w:uiPriority w:val="9"/>
    <w:rsid w:val="00CB0C30"/>
    <w:rPr>
      <w:rFonts w:eastAsiaTheme="majorEastAsia" w:cstheme="majorBidi"/>
      <w:b/>
      <w:color w:val="595959" w:themeColor="text1" w:themeTint="A6"/>
    </w:rPr>
  </w:style>
  <w:style w:type="character" w:customStyle="1" w:styleId="Heading6Char">
    <w:name w:val="Heading 6 Char"/>
    <w:basedOn w:val="DefaultParagraphFont"/>
    <w:link w:val="Heading6"/>
    <w:uiPriority w:val="9"/>
    <w:rsid w:val="003D3D37"/>
    <w:rPr>
      <w:rFonts w:eastAsiaTheme="majorEastAsia" w:cstheme="majorBidi"/>
      <w:b/>
      <w:i/>
      <w:color w:val="595959" w:themeColor="text1" w:themeTint="A6"/>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rsid w:val="00093DB5"/>
    <w:rPr>
      <w:rFonts w:asciiTheme="majorHAnsi" w:eastAsiaTheme="majorEastAsia" w:hAnsiTheme="majorHAnsi" w:cstheme="majorBidi"/>
      <w:i/>
      <w:iCs/>
      <w:color w:val="243F60" w:themeColor="accent1" w:themeShade="7F"/>
      <w:sz w:val="60"/>
      <w:szCs w:val="60"/>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93DB5"/>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C34001"/>
    <w:pPr>
      <w:tabs>
        <w:tab w:val="center" w:pos="4680"/>
        <w:tab w:val="right" w:pos="9360"/>
      </w:tabs>
      <w:ind w:firstLine="0"/>
    </w:pPr>
    <w:rPr>
      <w:i/>
      <w:sz w:val="18"/>
    </w:rPr>
  </w:style>
  <w:style w:type="character" w:customStyle="1" w:styleId="HeaderChar">
    <w:name w:val="Header Char"/>
    <w:basedOn w:val="DefaultParagraphFont"/>
    <w:link w:val="Header"/>
    <w:rsid w:val="00C34001"/>
    <w:rPr>
      <w:i/>
      <w:sz w:val="18"/>
    </w:rPr>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Description">
    <w:name w:val="Data Description"/>
    <w:basedOn w:val="Normal"/>
    <w:link w:val="DataDescriptionChar"/>
    <w:qFormat/>
    <w:rsid w:val="0071421E"/>
    <w:pPr>
      <w:ind w:left="2160" w:firstLine="0"/>
    </w:pPr>
  </w:style>
  <w:style w:type="character" w:customStyle="1" w:styleId="DataDescriptionChar">
    <w:name w:val="Data Description Char"/>
    <w:basedOn w:val="DefaultParagraphFont"/>
    <w:link w:val="DataDescription"/>
    <w:rsid w:val="0071421E"/>
  </w:style>
  <w:style w:type="paragraph" w:customStyle="1" w:styleId="Data">
    <w:name w:val="Data"/>
    <w:basedOn w:val="Normal"/>
    <w:link w:val="DataChar"/>
    <w:qFormat/>
    <w:rsid w:val="00452B86"/>
    <w:pPr>
      <w:ind w:left="4590" w:hanging="2430"/>
    </w:pPr>
  </w:style>
  <w:style w:type="character" w:customStyle="1" w:styleId="DataChar">
    <w:name w:val="Data Char"/>
    <w:basedOn w:val="DefaultParagraphFont"/>
    <w:link w:val="Data"/>
    <w:rsid w:val="00452B86"/>
  </w:style>
  <w:style w:type="paragraph" w:customStyle="1" w:styleId="DataLabel">
    <w:name w:val="Data Label"/>
    <w:basedOn w:val="Normal"/>
    <w:link w:val="DataLabelChar"/>
    <w:autoRedefine/>
    <w:qFormat/>
    <w:rsid w:val="00224660"/>
    <w:pPr>
      <w:ind w:left="1800" w:firstLine="0"/>
    </w:pPr>
    <w:rPr>
      <w:b/>
      <w:color w:val="595959" w:themeColor="text1" w:themeTint="A6"/>
    </w:rPr>
  </w:style>
  <w:style w:type="character" w:customStyle="1" w:styleId="DataLabelChar">
    <w:name w:val="Data Label Char"/>
    <w:basedOn w:val="DefaultParagraphFont"/>
    <w:link w:val="DataLabel"/>
    <w:rsid w:val="00224660"/>
    <w:rPr>
      <w:b/>
      <w:color w:val="595959" w:themeColor="text1" w:themeTint="A6"/>
    </w:rPr>
  </w:style>
  <w:style w:type="paragraph" w:customStyle="1" w:styleId="DatabaseName">
    <w:name w:val="Database Name"/>
    <w:basedOn w:val="Heading4"/>
    <w:link w:val="DatabaseNameChar"/>
    <w:qFormat/>
    <w:rsid w:val="0071421E"/>
    <w:pPr>
      <w:ind w:left="720"/>
    </w:pPr>
  </w:style>
  <w:style w:type="character" w:customStyle="1" w:styleId="DatabaseNameChar">
    <w:name w:val="Database Name Char"/>
    <w:basedOn w:val="Heading4Char"/>
    <w:link w:val="DatabaseName"/>
    <w:rsid w:val="0071421E"/>
    <w:rPr>
      <w:rFonts w:eastAsiaTheme="majorEastAsia" w:cstheme="majorBidi"/>
      <w:b/>
      <w:i/>
      <w:iCs/>
      <w:color w:val="7F7F7F" w:themeColor="text1" w:themeTint="80"/>
      <w:szCs w:val="24"/>
      <w:lang w:bidi="ar-SA"/>
    </w:rPr>
  </w:style>
  <w:style w:type="paragraph" w:customStyle="1" w:styleId="TableName">
    <w:name w:val="Table Name"/>
    <w:basedOn w:val="Heading5"/>
    <w:link w:val="TableNameChar"/>
    <w:qFormat/>
    <w:rsid w:val="0071421E"/>
    <w:pPr>
      <w:ind w:left="1080"/>
    </w:pPr>
  </w:style>
  <w:style w:type="character" w:customStyle="1" w:styleId="TableNameChar">
    <w:name w:val="Table Name Char"/>
    <w:basedOn w:val="Heading5Char"/>
    <w:link w:val="TableName"/>
    <w:rsid w:val="0071421E"/>
    <w:rPr>
      <w:rFonts w:eastAsiaTheme="majorEastAsia" w:cstheme="majorBidi"/>
      <w:b/>
      <w:color w:val="595959" w:themeColor="text1" w:themeTint="A6"/>
    </w:rPr>
  </w:style>
  <w:style w:type="paragraph" w:styleId="TOC1">
    <w:name w:val="toc 1"/>
    <w:basedOn w:val="Normal"/>
    <w:next w:val="Normal"/>
    <w:autoRedefine/>
    <w:uiPriority w:val="39"/>
    <w:unhideWhenUsed/>
    <w:rsid w:val="00026871"/>
    <w:pPr>
      <w:tabs>
        <w:tab w:val="right" w:leader="dot" w:pos="9350"/>
      </w:tabs>
      <w:spacing w:after="100"/>
      <w:ind w:firstLine="0"/>
    </w:pPr>
  </w:style>
  <w:style w:type="paragraph" w:styleId="TOC2">
    <w:name w:val="toc 2"/>
    <w:basedOn w:val="Normal"/>
    <w:next w:val="Normal"/>
    <w:autoRedefine/>
    <w:uiPriority w:val="39"/>
    <w:unhideWhenUsed/>
    <w:rsid w:val="00EA0D55"/>
    <w:pPr>
      <w:tabs>
        <w:tab w:val="right" w:leader="dot" w:pos="9350"/>
      </w:tabs>
      <w:spacing w:after="100"/>
      <w:ind w:left="270" w:firstLine="0"/>
    </w:pPr>
    <w:rPr>
      <w:b/>
      <w:i/>
    </w:rPr>
  </w:style>
  <w:style w:type="paragraph" w:styleId="TOC3">
    <w:name w:val="toc 3"/>
    <w:basedOn w:val="Normal"/>
    <w:next w:val="Normal"/>
    <w:autoRedefine/>
    <w:uiPriority w:val="39"/>
    <w:unhideWhenUsed/>
    <w:rsid w:val="00A3600A"/>
    <w:pPr>
      <w:spacing w:after="100"/>
      <w:ind w:left="440"/>
    </w:pPr>
  </w:style>
  <w:style w:type="paragraph" w:styleId="TOC4">
    <w:name w:val="toc 4"/>
    <w:basedOn w:val="Normal"/>
    <w:next w:val="Normal"/>
    <w:autoRedefine/>
    <w:uiPriority w:val="39"/>
    <w:unhideWhenUsed/>
    <w:rsid w:val="002E43ED"/>
    <w:pPr>
      <w:tabs>
        <w:tab w:val="right" w:leader="dot" w:pos="9350"/>
      </w:tabs>
      <w:spacing w:after="100"/>
      <w:ind w:left="1260" w:firstLine="0"/>
    </w:pPr>
    <w:rPr>
      <w:noProof/>
    </w:rPr>
  </w:style>
  <w:style w:type="paragraph" w:styleId="TOC5">
    <w:name w:val="toc 5"/>
    <w:basedOn w:val="Normal"/>
    <w:next w:val="Normal"/>
    <w:autoRedefine/>
    <w:uiPriority w:val="39"/>
    <w:unhideWhenUsed/>
    <w:rsid w:val="002E43ED"/>
    <w:pPr>
      <w:tabs>
        <w:tab w:val="right" w:leader="dot" w:pos="9350"/>
      </w:tabs>
      <w:spacing w:after="100"/>
      <w:ind w:left="1260"/>
    </w:pPr>
  </w:style>
  <w:style w:type="paragraph" w:styleId="PlainText">
    <w:name w:val="Plain Text"/>
    <w:basedOn w:val="Normal"/>
    <w:link w:val="PlainTextChar"/>
    <w:rsid w:val="00A3600A"/>
    <w:pPr>
      <w:ind w:firstLine="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A3600A"/>
    <w:rPr>
      <w:rFonts w:ascii="Courier New" w:eastAsia="Times New Roman" w:hAnsi="Courier New" w:cs="Courier New"/>
      <w:sz w:val="20"/>
      <w:szCs w:val="20"/>
      <w:lang w:bidi="ar-SA"/>
    </w:rPr>
  </w:style>
  <w:style w:type="paragraph" w:customStyle="1" w:styleId="FMNumber">
    <w:name w:val="FM: Number"/>
    <w:basedOn w:val="Normal"/>
    <w:link w:val="FMNumberChar"/>
    <w:qFormat/>
    <w:rsid w:val="00A3600A"/>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Times New Roman" w:hAnsi="Times New Roman" w:cs="Times New Roman"/>
      <w:b/>
      <w:sz w:val="28"/>
      <w:szCs w:val="28"/>
      <w:lang w:bidi="ar-SA"/>
    </w:rPr>
  </w:style>
  <w:style w:type="character" w:customStyle="1" w:styleId="FMNumberChar">
    <w:name w:val="FM: Number Char"/>
    <w:link w:val="FMNumber"/>
    <w:rsid w:val="00A3600A"/>
    <w:rPr>
      <w:rFonts w:ascii="Times New Roman" w:eastAsia="Times New Roman" w:hAnsi="Times New Roman" w:cs="Times New Roman"/>
      <w:b/>
      <w:sz w:val="28"/>
      <w:szCs w:val="28"/>
      <w:lang w:bidi="ar-SA"/>
    </w:rPr>
  </w:style>
  <w:style w:type="paragraph" w:styleId="TOC6">
    <w:name w:val="toc 6"/>
    <w:basedOn w:val="Normal"/>
    <w:next w:val="Normal"/>
    <w:autoRedefine/>
    <w:uiPriority w:val="39"/>
    <w:unhideWhenUsed/>
    <w:rsid w:val="009F5F5E"/>
    <w:pPr>
      <w:spacing w:after="100" w:line="276" w:lineRule="auto"/>
      <w:ind w:left="1100" w:firstLine="0"/>
    </w:pPr>
    <w:rPr>
      <w:lang w:bidi="ar-SA"/>
    </w:rPr>
  </w:style>
  <w:style w:type="paragraph" w:styleId="TOC7">
    <w:name w:val="toc 7"/>
    <w:basedOn w:val="Normal"/>
    <w:next w:val="Normal"/>
    <w:autoRedefine/>
    <w:uiPriority w:val="39"/>
    <w:unhideWhenUsed/>
    <w:rsid w:val="009F5F5E"/>
    <w:pPr>
      <w:spacing w:after="100" w:line="276" w:lineRule="auto"/>
      <w:ind w:left="1320" w:firstLine="0"/>
    </w:pPr>
    <w:rPr>
      <w:lang w:bidi="ar-SA"/>
    </w:rPr>
  </w:style>
  <w:style w:type="paragraph" w:styleId="TOC8">
    <w:name w:val="toc 8"/>
    <w:basedOn w:val="Normal"/>
    <w:next w:val="Normal"/>
    <w:autoRedefine/>
    <w:uiPriority w:val="39"/>
    <w:unhideWhenUsed/>
    <w:rsid w:val="009F5F5E"/>
    <w:pPr>
      <w:spacing w:after="100" w:line="276" w:lineRule="auto"/>
      <w:ind w:left="1540" w:firstLine="0"/>
    </w:pPr>
    <w:rPr>
      <w:lang w:bidi="ar-SA"/>
    </w:rPr>
  </w:style>
  <w:style w:type="paragraph" w:styleId="TOC9">
    <w:name w:val="toc 9"/>
    <w:basedOn w:val="Normal"/>
    <w:next w:val="Normal"/>
    <w:autoRedefine/>
    <w:uiPriority w:val="39"/>
    <w:unhideWhenUsed/>
    <w:rsid w:val="009F5F5E"/>
    <w:pPr>
      <w:spacing w:after="100" w:line="276" w:lineRule="auto"/>
      <w:ind w:left="1760" w:firstLine="0"/>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734">
      <w:bodyDiv w:val="1"/>
      <w:marLeft w:val="0"/>
      <w:marRight w:val="0"/>
      <w:marTop w:val="0"/>
      <w:marBottom w:val="0"/>
      <w:divBdr>
        <w:top w:val="none" w:sz="0" w:space="0" w:color="auto"/>
        <w:left w:val="none" w:sz="0" w:space="0" w:color="auto"/>
        <w:bottom w:val="none" w:sz="0" w:space="0" w:color="auto"/>
        <w:right w:val="none" w:sz="0" w:space="0" w:color="auto"/>
      </w:divBdr>
    </w:div>
    <w:div w:id="183446507">
      <w:bodyDiv w:val="1"/>
      <w:marLeft w:val="0"/>
      <w:marRight w:val="0"/>
      <w:marTop w:val="0"/>
      <w:marBottom w:val="0"/>
      <w:divBdr>
        <w:top w:val="none" w:sz="0" w:space="0" w:color="auto"/>
        <w:left w:val="none" w:sz="0" w:space="0" w:color="auto"/>
        <w:bottom w:val="none" w:sz="0" w:space="0" w:color="auto"/>
        <w:right w:val="none" w:sz="0" w:space="0" w:color="auto"/>
      </w:divBdr>
    </w:div>
    <w:div w:id="188615361">
      <w:bodyDiv w:val="1"/>
      <w:marLeft w:val="0"/>
      <w:marRight w:val="0"/>
      <w:marTop w:val="0"/>
      <w:marBottom w:val="0"/>
      <w:divBdr>
        <w:top w:val="none" w:sz="0" w:space="0" w:color="auto"/>
        <w:left w:val="none" w:sz="0" w:space="0" w:color="auto"/>
        <w:bottom w:val="none" w:sz="0" w:space="0" w:color="auto"/>
        <w:right w:val="none" w:sz="0" w:space="0" w:color="auto"/>
      </w:divBdr>
    </w:div>
    <w:div w:id="292978542">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
    <w:div w:id="371273914">
      <w:bodyDiv w:val="1"/>
      <w:marLeft w:val="0"/>
      <w:marRight w:val="0"/>
      <w:marTop w:val="0"/>
      <w:marBottom w:val="0"/>
      <w:divBdr>
        <w:top w:val="none" w:sz="0" w:space="0" w:color="auto"/>
        <w:left w:val="none" w:sz="0" w:space="0" w:color="auto"/>
        <w:bottom w:val="none" w:sz="0" w:space="0" w:color="auto"/>
        <w:right w:val="none" w:sz="0" w:space="0" w:color="auto"/>
      </w:divBdr>
    </w:div>
    <w:div w:id="582685668">
      <w:bodyDiv w:val="1"/>
      <w:marLeft w:val="0"/>
      <w:marRight w:val="0"/>
      <w:marTop w:val="0"/>
      <w:marBottom w:val="0"/>
      <w:divBdr>
        <w:top w:val="none" w:sz="0" w:space="0" w:color="auto"/>
        <w:left w:val="none" w:sz="0" w:space="0" w:color="auto"/>
        <w:bottom w:val="none" w:sz="0" w:space="0" w:color="auto"/>
        <w:right w:val="none" w:sz="0" w:space="0" w:color="auto"/>
      </w:divBdr>
    </w:div>
    <w:div w:id="725566628">
      <w:bodyDiv w:val="1"/>
      <w:marLeft w:val="0"/>
      <w:marRight w:val="0"/>
      <w:marTop w:val="0"/>
      <w:marBottom w:val="0"/>
      <w:divBdr>
        <w:top w:val="none" w:sz="0" w:space="0" w:color="auto"/>
        <w:left w:val="none" w:sz="0" w:space="0" w:color="auto"/>
        <w:bottom w:val="none" w:sz="0" w:space="0" w:color="auto"/>
        <w:right w:val="none" w:sz="0" w:space="0" w:color="auto"/>
      </w:divBdr>
    </w:div>
    <w:div w:id="895624416">
      <w:bodyDiv w:val="1"/>
      <w:marLeft w:val="0"/>
      <w:marRight w:val="0"/>
      <w:marTop w:val="0"/>
      <w:marBottom w:val="0"/>
      <w:divBdr>
        <w:top w:val="none" w:sz="0" w:space="0" w:color="auto"/>
        <w:left w:val="none" w:sz="0" w:space="0" w:color="auto"/>
        <w:bottom w:val="none" w:sz="0" w:space="0" w:color="auto"/>
        <w:right w:val="none" w:sz="0" w:space="0" w:color="auto"/>
      </w:divBdr>
    </w:div>
    <w:div w:id="1085609193">
      <w:bodyDiv w:val="1"/>
      <w:marLeft w:val="0"/>
      <w:marRight w:val="0"/>
      <w:marTop w:val="0"/>
      <w:marBottom w:val="0"/>
      <w:divBdr>
        <w:top w:val="none" w:sz="0" w:space="0" w:color="auto"/>
        <w:left w:val="none" w:sz="0" w:space="0" w:color="auto"/>
        <w:bottom w:val="none" w:sz="0" w:space="0" w:color="auto"/>
        <w:right w:val="none" w:sz="0" w:space="0" w:color="auto"/>
      </w:divBdr>
    </w:div>
    <w:div w:id="1185359660">
      <w:bodyDiv w:val="1"/>
      <w:marLeft w:val="0"/>
      <w:marRight w:val="0"/>
      <w:marTop w:val="0"/>
      <w:marBottom w:val="0"/>
      <w:divBdr>
        <w:top w:val="none" w:sz="0" w:space="0" w:color="auto"/>
        <w:left w:val="none" w:sz="0" w:space="0" w:color="auto"/>
        <w:bottom w:val="none" w:sz="0" w:space="0" w:color="auto"/>
        <w:right w:val="none" w:sz="0" w:space="0" w:color="auto"/>
      </w:divBdr>
    </w:div>
    <w:div w:id="1280137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595">
          <w:marLeft w:val="0"/>
          <w:marRight w:val="0"/>
          <w:marTop w:val="0"/>
          <w:marBottom w:val="0"/>
          <w:divBdr>
            <w:top w:val="none" w:sz="0" w:space="0" w:color="auto"/>
            <w:left w:val="none" w:sz="0" w:space="0" w:color="auto"/>
            <w:bottom w:val="none" w:sz="0" w:space="0" w:color="auto"/>
            <w:right w:val="none" w:sz="0" w:space="0" w:color="auto"/>
          </w:divBdr>
          <w:divsChild>
            <w:div w:id="197551682">
              <w:marLeft w:val="0"/>
              <w:marRight w:val="0"/>
              <w:marTop w:val="0"/>
              <w:marBottom w:val="0"/>
              <w:divBdr>
                <w:top w:val="none" w:sz="0" w:space="0" w:color="auto"/>
                <w:left w:val="none" w:sz="0" w:space="0" w:color="auto"/>
                <w:bottom w:val="none" w:sz="0" w:space="0" w:color="auto"/>
                <w:right w:val="none" w:sz="0" w:space="0" w:color="auto"/>
              </w:divBdr>
              <w:divsChild>
                <w:div w:id="1243223125">
                  <w:marLeft w:val="0"/>
                  <w:marRight w:val="0"/>
                  <w:marTop w:val="0"/>
                  <w:marBottom w:val="0"/>
                  <w:divBdr>
                    <w:top w:val="none" w:sz="0" w:space="0" w:color="auto"/>
                    <w:left w:val="none" w:sz="0" w:space="0" w:color="auto"/>
                    <w:bottom w:val="none" w:sz="0" w:space="0" w:color="auto"/>
                    <w:right w:val="none" w:sz="0" w:space="0" w:color="auto"/>
                  </w:divBdr>
                  <w:divsChild>
                    <w:div w:id="11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80">
      <w:bodyDiv w:val="1"/>
      <w:marLeft w:val="0"/>
      <w:marRight w:val="0"/>
      <w:marTop w:val="0"/>
      <w:marBottom w:val="0"/>
      <w:divBdr>
        <w:top w:val="none" w:sz="0" w:space="0" w:color="auto"/>
        <w:left w:val="none" w:sz="0" w:space="0" w:color="auto"/>
        <w:bottom w:val="none" w:sz="0" w:space="0" w:color="auto"/>
        <w:right w:val="none" w:sz="0" w:space="0" w:color="auto"/>
      </w:divBdr>
      <w:divsChild>
        <w:div w:id="336807689">
          <w:marLeft w:val="0"/>
          <w:marRight w:val="0"/>
          <w:marTop w:val="0"/>
          <w:marBottom w:val="0"/>
          <w:divBdr>
            <w:top w:val="none" w:sz="0" w:space="8" w:color="auto"/>
            <w:left w:val="single" w:sz="6" w:space="0" w:color="BBBBBB"/>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sChild>
                <w:div w:id="1378551701">
                  <w:marLeft w:val="0"/>
                  <w:marRight w:val="0"/>
                  <w:marTop w:val="0"/>
                  <w:marBottom w:val="0"/>
                  <w:divBdr>
                    <w:top w:val="none" w:sz="0" w:space="0" w:color="auto"/>
                    <w:left w:val="none" w:sz="0" w:space="0" w:color="auto"/>
                    <w:bottom w:val="none" w:sz="0" w:space="0" w:color="auto"/>
                    <w:right w:val="none" w:sz="0" w:space="0" w:color="auto"/>
                  </w:divBdr>
                  <w:divsChild>
                    <w:div w:id="319231643">
                      <w:marLeft w:val="0"/>
                      <w:marRight w:val="0"/>
                      <w:marTop w:val="0"/>
                      <w:marBottom w:val="0"/>
                      <w:divBdr>
                        <w:top w:val="none" w:sz="0" w:space="0" w:color="auto"/>
                        <w:left w:val="none" w:sz="0" w:space="0" w:color="auto"/>
                        <w:bottom w:val="none" w:sz="0" w:space="0" w:color="auto"/>
                        <w:right w:val="none" w:sz="0" w:space="0" w:color="auto"/>
                      </w:divBdr>
                      <w:divsChild>
                        <w:div w:id="1936328375">
                          <w:marLeft w:val="0"/>
                          <w:marRight w:val="0"/>
                          <w:marTop w:val="0"/>
                          <w:marBottom w:val="0"/>
                          <w:divBdr>
                            <w:top w:val="none" w:sz="0" w:space="0" w:color="auto"/>
                            <w:left w:val="none" w:sz="0" w:space="0" w:color="auto"/>
                            <w:bottom w:val="none" w:sz="0" w:space="0" w:color="auto"/>
                            <w:right w:val="none" w:sz="0" w:space="0" w:color="auto"/>
                          </w:divBdr>
                          <w:divsChild>
                            <w:div w:id="1573421051">
                              <w:marLeft w:val="0"/>
                              <w:marRight w:val="0"/>
                              <w:marTop w:val="0"/>
                              <w:marBottom w:val="0"/>
                              <w:divBdr>
                                <w:top w:val="none" w:sz="0" w:space="0" w:color="auto"/>
                                <w:left w:val="none" w:sz="0" w:space="0" w:color="auto"/>
                                <w:bottom w:val="none" w:sz="0" w:space="0" w:color="auto"/>
                                <w:right w:val="none" w:sz="0" w:space="0" w:color="auto"/>
                              </w:divBdr>
                              <w:divsChild>
                                <w:div w:id="22751854">
                                  <w:marLeft w:val="0"/>
                                  <w:marRight w:val="0"/>
                                  <w:marTop w:val="0"/>
                                  <w:marBottom w:val="0"/>
                                  <w:divBdr>
                                    <w:top w:val="none" w:sz="0" w:space="0" w:color="auto"/>
                                    <w:left w:val="none" w:sz="0" w:space="0" w:color="auto"/>
                                    <w:bottom w:val="none" w:sz="0" w:space="0" w:color="auto"/>
                                    <w:right w:val="none" w:sz="0" w:space="0" w:color="auto"/>
                                  </w:divBdr>
                                  <w:divsChild>
                                    <w:div w:id="1155796813">
                                      <w:marLeft w:val="0"/>
                                      <w:marRight w:val="0"/>
                                      <w:marTop w:val="0"/>
                                      <w:marBottom w:val="0"/>
                                      <w:divBdr>
                                        <w:top w:val="none" w:sz="0" w:space="0" w:color="auto"/>
                                        <w:left w:val="none" w:sz="0" w:space="0" w:color="auto"/>
                                        <w:bottom w:val="none" w:sz="0" w:space="0" w:color="auto"/>
                                        <w:right w:val="none" w:sz="0" w:space="0" w:color="auto"/>
                                      </w:divBdr>
                                      <w:divsChild>
                                        <w:div w:id="1531914848">
                                          <w:marLeft w:val="0"/>
                                          <w:marRight w:val="0"/>
                                          <w:marTop w:val="0"/>
                                          <w:marBottom w:val="0"/>
                                          <w:divBdr>
                                            <w:top w:val="none" w:sz="0" w:space="0" w:color="auto"/>
                                            <w:left w:val="none" w:sz="0" w:space="0" w:color="auto"/>
                                            <w:bottom w:val="none" w:sz="0" w:space="0" w:color="auto"/>
                                            <w:right w:val="none" w:sz="0" w:space="0" w:color="auto"/>
                                          </w:divBdr>
                                          <w:divsChild>
                                            <w:div w:id="1242521782">
                                              <w:marLeft w:val="0"/>
                                              <w:marRight w:val="0"/>
                                              <w:marTop w:val="0"/>
                                              <w:marBottom w:val="180"/>
                                              <w:divBdr>
                                                <w:top w:val="none" w:sz="0" w:space="0" w:color="auto"/>
                                                <w:left w:val="single" w:sz="6" w:space="0" w:color="BBBBBB"/>
                                                <w:bottom w:val="single" w:sz="18" w:space="0" w:color="E5E5E5"/>
                                                <w:right w:val="single" w:sz="6" w:space="0" w:color="E5E5E5"/>
                                              </w:divBdr>
                                              <w:divsChild>
                                                <w:div w:id="2073892667">
                                                  <w:marLeft w:val="0"/>
                                                  <w:marRight w:val="0"/>
                                                  <w:marTop w:val="0"/>
                                                  <w:marBottom w:val="0"/>
                                                  <w:divBdr>
                                                    <w:top w:val="none" w:sz="0" w:space="0" w:color="auto"/>
                                                    <w:left w:val="none" w:sz="0" w:space="0" w:color="auto"/>
                                                    <w:bottom w:val="none" w:sz="0" w:space="0" w:color="auto"/>
                                                    <w:right w:val="none" w:sz="0" w:space="0" w:color="auto"/>
                                                  </w:divBdr>
                                                  <w:divsChild>
                                                    <w:div w:id="196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704881">
      <w:bodyDiv w:val="1"/>
      <w:marLeft w:val="0"/>
      <w:marRight w:val="0"/>
      <w:marTop w:val="0"/>
      <w:marBottom w:val="0"/>
      <w:divBdr>
        <w:top w:val="none" w:sz="0" w:space="0" w:color="auto"/>
        <w:left w:val="none" w:sz="0" w:space="0" w:color="auto"/>
        <w:bottom w:val="none" w:sz="0" w:space="0" w:color="auto"/>
        <w:right w:val="none" w:sz="0" w:space="0" w:color="auto"/>
      </w:divBdr>
    </w:div>
    <w:div w:id="15792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ckendree\Application%20Data\Microsoft\Templates\Templates\TechnicalSpecificationTemplate_11243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B467F-DE46-4C85-864F-4C4B9A63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TechnicalSpecificationTemplate_11243010.dotx</Template>
  <TotalTime>24801</TotalTime>
  <Pages>59</Pages>
  <Words>10275</Words>
  <Characters>58572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ARIES</Company>
  <LinksUpToDate>false</LinksUpToDate>
  <CharactersWithSpaces>68710</CharactersWithSpaces>
  <SharedDoc>false</SharedDoc>
  <HLinks>
    <vt:vector size="12" baseType="variant">
      <vt:variant>
        <vt:i4>1179727</vt:i4>
      </vt:variant>
      <vt:variant>
        <vt:i4>3</vt:i4>
      </vt:variant>
      <vt:variant>
        <vt:i4>0</vt:i4>
      </vt:variant>
      <vt:variant>
        <vt:i4>5</vt:i4>
      </vt:variant>
      <vt:variant>
        <vt:lpwstr>http://developer/wiki/index.php/Upgrader</vt:lpwstr>
      </vt:variant>
      <vt:variant>
        <vt:lpwstr/>
      </vt:variant>
      <vt:variant>
        <vt:i4>2031682</vt:i4>
      </vt:variant>
      <vt:variant>
        <vt:i4>0</vt:i4>
      </vt:variant>
      <vt:variant>
        <vt:i4>0</vt:i4>
      </vt:variant>
      <vt:variant>
        <vt:i4>5</vt:i4>
      </vt:variant>
      <vt:variant>
        <vt:lpwstr>http://developer/wiki/index.php/IJRS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amckendree</dc:creator>
  <cp:keywords/>
  <dc:description/>
  <cp:lastModifiedBy>Jean Gelinas</cp:lastModifiedBy>
  <cp:revision>125</cp:revision>
  <cp:lastPrinted>2016-04-15T18:28:00Z</cp:lastPrinted>
  <dcterms:created xsi:type="dcterms:W3CDTF">2015-08-28T13:04:00Z</dcterms:created>
  <dcterms:modified xsi:type="dcterms:W3CDTF">2016-05-18T14:17:00Z</dcterms:modified>
</cp:coreProperties>
</file>